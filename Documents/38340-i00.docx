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3"/>
        <w:gridCol w:w="5465"/>
      </w:tblGrid>
      <w:tr w:rsidR="007E1DDD" w:rsidRPr="007E1DDD" w14:paraId="0824F87A" w14:textId="77777777" w:rsidTr="0023526C">
        <w:tc>
          <w:tcPr>
            <w:tcW w:w="10348" w:type="dxa"/>
            <w:gridSpan w:val="2"/>
            <w:tcBorders>
              <w:top w:val="nil"/>
              <w:left w:val="nil"/>
              <w:bottom w:val="nil"/>
              <w:right w:val="nil"/>
            </w:tcBorders>
            <w:shd w:val="clear" w:color="auto" w:fill="auto"/>
          </w:tcPr>
          <w:p w14:paraId="5F9F9506" w14:textId="64B40773" w:rsidR="004F0988" w:rsidRPr="007E1DDD" w:rsidRDefault="004F0988" w:rsidP="00557EA7">
            <w:pPr>
              <w:pStyle w:val="ZA"/>
              <w:framePr w:w="0" w:hRule="auto" w:wrap="auto" w:vAnchor="margin" w:hAnchor="text" w:yAlign="inline"/>
            </w:pPr>
            <w:bookmarkStart w:id="0" w:name="page1"/>
            <w:r w:rsidRPr="007E1DDD">
              <w:rPr>
                <w:sz w:val="64"/>
              </w:rPr>
              <w:t xml:space="preserve">3GPP TS </w:t>
            </w:r>
            <w:r w:rsidR="00DB7023" w:rsidRPr="007E1DDD">
              <w:rPr>
                <w:sz w:val="64"/>
              </w:rPr>
              <w:t>38</w:t>
            </w:r>
            <w:r w:rsidRPr="007E1DDD">
              <w:rPr>
                <w:sz w:val="64"/>
              </w:rPr>
              <w:t>.</w:t>
            </w:r>
            <w:r w:rsidR="00DB7023" w:rsidRPr="007E1DDD">
              <w:rPr>
                <w:sz w:val="64"/>
              </w:rPr>
              <w:t xml:space="preserve">340 </w:t>
            </w:r>
            <w:r w:rsidRPr="007E1DDD">
              <w:t>V</w:t>
            </w:r>
            <w:r w:rsidR="00596C12" w:rsidRPr="007E1DDD">
              <w:t>1</w:t>
            </w:r>
            <w:r w:rsidR="003F350A" w:rsidRPr="007E1DDD">
              <w:t>8</w:t>
            </w:r>
            <w:r w:rsidR="002810B0" w:rsidRPr="007E1DDD">
              <w:t>.</w:t>
            </w:r>
            <w:r w:rsidR="003F350A" w:rsidRPr="007E1DDD">
              <w:t>0</w:t>
            </w:r>
            <w:r w:rsidR="002810B0" w:rsidRPr="007E1DDD">
              <w:t>.</w:t>
            </w:r>
            <w:r w:rsidR="006D634A" w:rsidRPr="007E1DDD">
              <w:rPr>
                <w:lang w:eastAsia="zh-CN"/>
              </w:rPr>
              <w:t>0</w:t>
            </w:r>
            <w:r w:rsidR="00B90411" w:rsidRPr="007E1DDD">
              <w:t xml:space="preserve"> </w:t>
            </w:r>
            <w:r w:rsidRPr="007E1DDD">
              <w:rPr>
                <w:sz w:val="32"/>
              </w:rPr>
              <w:t>(</w:t>
            </w:r>
            <w:r w:rsidR="00B90411" w:rsidRPr="007E1DDD">
              <w:rPr>
                <w:sz w:val="32"/>
                <w:lang w:eastAsia="zh-CN"/>
              </w:rPr>
              <w:t>202</w:t>
            </w:r>
            <w:r w:rsidR="00281819" w:rsidRPr="007E1DDD">
              <w:rPr>
                <w:sz w:val="32"/>
                <w:lang w:eastAsia="zh-CN"/>
              </w:rPr>
              <w:t>3</w:t>
            </w:r>
            <w:r w:rsidRPr="007E1DDD">
              <w:rPr>
                <w:sz w:val="32"/>
              </w:rPr>
              <w:t>-</w:t>
            </w:r>
            <w:r w:rsidR="003F350A" w:rsidRPr="007E1DDD">
              <w:rPr>
                <w:sz w:val="32"/>
                <w:lang w:eastAsia="zh-CN"/>
              </w:rPr>
              <w:t>12</w:t>
            </w:r>
            <w:r w:rsidRPr="007E1DDD">
              <w:rPr>
                <w:sz w:val="32"/>
              </w:rPr>
              <w:t>)</w:t>
            </w:r>
          </w:p>
        </w:tc>
      </w:tr>
      <w:tr w:rsidR="007E1DDD" w:rsidRPr="007E1DDD" w14:paraId="0A1E982B" w14:textId="77777777" w:rsidTr="0023526C">
        <w:trPr>
          <w:trHeight w:hRule="exact" w:val="1134"/>
        </w:trPr>
        <w:tc>
          <w:tcPr>
            <w:tcW w:w="10348" w:type="dxa"/>
            <w:gridSpan w:val="2"/>
            <w:tcBorders>
              <w:top w:val="nil"/>
              <w:left w:val="nil"/>
              <w:bottom w:val="nil"/>
              <w:right w:val="nil"/>
            </w:tcBorders>
            <w:shd w:val="clear" w:color="auto" w:fill="auto"/>
          </w:tcPr>
          <w:p w14:paraId="0D5D0603" w14:textId="77777777" w:rsidR="004F0988" w:rsidRPr="007E1DDD" w:rsidRDefault="004F0988" w:rsidP="00133525">
            <w:pPr>
              <w:pStyle w:val="ZB"/>
              <w:framePr w:w="0" w:hRule="auto" w:wrap="auto" w:vAnchor="margin" w:hAnchor="text" w:yAlign="inline"/>
            </w:pPr>
            <w:r w:rsidRPr="007E1DDD">
              <w:t>Technical Specification</w:t>
            </w:r>
          </w:p>
          <w:p w14:paraId="44BC6294" w14:textId="77777777" w:rsidR="00BA4B8D" w:rsidRPr="007E1DDD" w:rsidRDefault="00BA4B8D" w:rsidP="00BA4B8D"/>
        </w:tc>
      </w:tr>
      <w:tr w:rsidR="007E1DDD" w:rsidRPr="007E1DDD" w14:paraId="716F2CEB" w14:textId="77777777" w:rsidTr="0023526C">
        <w:trPr>
          <w:trHeight w:hRule="exact" w:val="3686"/>
        </w:trPr>
        <w:tc>
          <w:tcPr>
            <w:tcW w:w="10348" w:type="dxa"/>
            <w:gridSpan w:val="2"/>
            <w:tcBorders>
              <w:top w:val="nil"/>
              <w:left w:val="nil"/>
              <w:bottom w:val="nil"/>
              <w:right w:val="nil"/>
            </w:tcBorders>
            <w:shd w:val="clear" w:color="auto" w:fill="auto"/>
          </w:tcPr>
          <w:p w14:paraId="52C05946" w14:textId="77777777" w:rsidR="004F0988" w:rsidRPr="007E1DDD" w:rsidRDefault="004F0988" w:rsidP="00133525">
            <w:pPr>
              <w:pStyle w:val="ZT"/>
              <w:framePr w:wrap="auto" w:hAnchor="text" w:yAlign="inline"/>
            </w:pPr>
            <w:r w:rsidRPr="007E1DDD">
              <w:t>3rd Generation Partnership Project;</w:t>
            </w:r>
          </w:p>
          <w:p w14:paraId="382DC05A" w14:textId="77777777" w:rsidR="004F0988" w:rsidRPr="007E1DDD" w:rsidRDefault="004F0988" w:rsidP="00133525">
            <w:pPr>
              <w:pStyle w:val="ZT"/>
              <w:framePr w:wrap="auto" w:hAnchor="text" w:yAlign="inline"/>
            </w:pPr>
            <w:r w:rsidRPr="007E1DDD">
              <w:t xml:space="preserve">Technical Specification Group </w:t>
            </w:r>
            <w:r w:rsidR="00A86435" w:rsidRPr="007E1DDD">
              <w:t>Radio Access Network</w:t>
            </w:r>
            <w:r w:rsidRPr="007E1DDD">
              <w:t>;</w:t>
            </w:r>
          </w:p>
          <w:p w14:paraId="4E390214" w14:textId="77777777" w:rsidR="004F0988" w:rsidRPr="007E1DDD" w:rsidRDefault="00A86435" w:rsidP="00133525">
            <w:pPr>
              <w:pStyle w:val="ZT"/>
              <w:framePr w:wrap="auto" w:hAnchor="text" w:yAlign="inline"/>
            </w:pPr>
            <w:r w:rsidRPr="007E1DDD">
              <w:rPr>
                <w:lang w:eastAsia="zh-CN"/>
              </w:rPr>
              <w:t>NR</w:t>
            </w:r>
            <w:r w:rsidR="004F0988" w:rsidRPr="007E1DDD">
              <w:t>;</w:t>
            </w:r>
          </w:p>
          <w:p w14:paraId="7C119ABE" w14:textId="77777777" w:rsidR="00A86435" w:rsidRPr="007E1DDD" w:rsidRDefault="00A86435" w:rsidP="00A86435">
            <w:pPr>
              <w:widowControl w:val="0"/>
              <w:wordWrap w:val="0"/>
              <w:spacing w:after="0" w:line="240" w:lineRule="atLeast"/>
              <w:jc w:val="right"/>
              <w:rPr>
                <w:rFonts w:ascii="Arial" w:eastAsia="Arial Unicode MS" w:hAnsi="Arial"/>
                <w:b/>
                <w:sz w:val="34"/>
              </w:rPr>
            </w:pPr>
            <w:r w:rsidRPr="007E1DDD">
              <w:rPr>
                <w:rFonts w:ascii="Arial" w:eastAsia="Arial Unicode MS" w:hAnsi="Arial"/>
                <w:b/>
                <w:sz w:val="34"/>
                <w:lang w:eastAsia="zh-CN"/>
              </w:rPr>
              <w:t>Backhaul Adaptation Protocol</w:t>
            </w:r>
            <w:r w:rsidRPr="007E1DDD">
              <w:rPr>
                <w:rFonts w:ascii="Arial" w:eastAsia="Arial Unicode MS" w:hAnsi="Arial"/>
                <w:b/>
                <w:sz w:val="34"/>
              </w:rPr>
              <w:t xml:space="preserve"> (</w:t>
            </w:r>
            <w:r w:rsidRPr="007E1DDD">
              <w:rPr>
                <w:rFonts w:ascii="Arial" w:eastAsia="Arial Unicode MS" w:hAnsi="Arial"/>
                <w:b/>
                <w:sz w:val="34"/>
                <w:lang w:eastAsia="zh-CN"/>
              </w:rPr>
              <w:t>BAP</w:t>
            </w:r>
            <w:r w:rsidRPr="007E1DDD">
              <w:rPr>
                <w:rFonts w:ascii="Arial" w:eastAsia="Arial Unicode MS" w:hAnsi="Arial"/>
                <w:b/>
                <w:sz w:val="34"/>
              </w:rPr>
              <w:t>) specification</w:t>
            </w:r>
          </w:p>
          <w:p w14:paraId="4A6A774A" w14:textId="698EA928" w:rsidR="004F0988" w:rsidRPr="007E1DDD" w:rsidRDefault="004F0988" w:rsidP="00A86435">
            <w:pPr>
              <w:pStyle w:val="ZT"/>
              <w:framePr w:wrap="auto" w:hAnchor="text" w:yAlign="inline"/>
              <w:rPr>
                <w:i/>
                <w:sz w:val="28"/>
              </w:rPr>
            </w:pPr>
            <w:r w:rsidRPr="007E1DDD">
              <w:t>(</w:t>
            </w:r>
            <w:r w:rsidRPr="007E1DDD">
              <w:rPr>
                <w:rStyle w:val="ZGSM"/>
              </w:rPr>
              <w:t>Release 1</w:t>
            </w:r>
            <w:r w:rsidR="003F350A" w:rsidRPr="007E1DDD">
              <w:rPr>
                <w:rStyle w:val="ZGSM"/>
              </w:rPr>
              <w:t>8</w:t>
            </w:r>
            <w:r w:rsidRPr="007E1DDD">
              <w:t>)</w:t>
            </w:r>
          </w:p>
        </w:tc>
      </w:tr>
      <w:tr w:rsidR="007E1DDD" w:rsidRPr="007E1DDD" w14:paraId="19D31488" w14:textId="77777777" w:rsidTr="0023526C">
        <w:tc>
          <w:tcPr>
            <w:tcW w:w="10348" w:type="dxa"/>
            <w:gridSpan w:val="2"/>
            <w:tcBorders>
              <w:top w:val="nil"/>
              <w:left w:val="nil"/>
              <w:bottom w:val="nil"/>
              <w:right w:val="nil"/>
            </w:tcBorders>
            <w:shd w:val="clear" w:color="auto" w:fill="auto"/>
          </w:tcPr>
          <w:p w14:paraId="511B27CF" w14:textId="77777777" w:rsidR="00BF128E" w:rsidRPr="007E1DDD" w:rsidRDefault="00BF128E" w:rsidP="00133525">
            <w:pPr>
              <w:pStyle w:val="ZU"/>
              <w:framePr w:w="0" w:wrap="auto" w:vAnchor="margin" w:hAnchor="text" w:yAlign="inline"/>
              <w:tabs>
                <w:tab w:val="right" w:pos="10206"/>
              </w:tabs>
              <w:jc w:val="left"/>
            </w:pPr>
            <w:r w:rsidRPr="007E1DDD">
              <w:tab/>
            </w:r>
          </w:p>
        </w:tc>
      </w:tr>
      <w:tr w:rsidR="007E1DDD" w:rsidRPr="007E1DDD" w14:paraId="431E1A2F" w14:textId="77777777" w:rsidTr="0023526C">
        <w:trPr>
          <w:trHeight w:hRule="exact" w:val="1531"/>
        </w:trPr>
        <w:tc>
          <w:tcPr>
            <w:tcW w:w="4883" w:type="dxa"/>
            <w:tcBorders>
              <w:top w:val="nil"/>
              <w:left w:val="nil"/>
              <w:bottom w:val="nil"/>
              <w:right w:val="nil"/>
            </w:tcBorders>
            <w:shd w:val="clear" w:color="auto" w:fill="auto"/>
          </w:tcPr>
          <w:p w14:paraId="51C76133" w14:textId="77777777" w:rsidR="00D57972" w:rsidRPr="007E1DDD" w:rsidRDefault="003F73A6">
            <w:r w:rsidRPr="007E1DDD">
              <w:object w:dxaOrig="1321" w:dyaOrig="931" w14:anchorId="12736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6.5pt" o:ole="">
                  <v:imagedata r:id="rId11" o:title=""/>
                </v:shape>
                <o:OLEObject Type="Embed" ProgID="Visio.Drawing.15" ShapeID="_x0000_i1025" DrawAspect="Content" ObjectID="_1766613593" r:id="rId12"/>
              </w:object>
            </w:r>
          </w:p>
        </w:tc>
        <w:tc>
          <w:tcPr>
            <w:tcW w:w="5465" w:type="dxa"/>
            <w:vMerge w:val="restart"/>
            <w:tcBorders>
              <w:top w:val="nil"/>
              <w:left w:val="nil"/>
              <w:bottom w:val="nil"/>
              <w:right w:val="nil"/>
            </w:tcBorders>
            <w:shd w:val="clear" w:color="auto" w:fill="auto"/>
          </w:tcPr>
          <w:p w14:paraId="68E8B96B" w14:textId="77777777" w:rsidR="00D57972" w:rsidRPr="007E1DDD" w:rsidRDefault="003F73A6" w:rsidP="00133525">
            <w:pPr>
              <w:jc w:val="right"/>
            </w:pPr>
            <w:r w:rsidRPr="007E1DDD">
              <w:object w:dxaOrig="1756" w:dyaOrig="1035" w14:anchorId="702E2663">
                <v:shape id="_x0000_i1026" type="#_x0000_t75" style="width:131.25pt;height:77.25pt" o:ole="">
                  <v:imagedata r:id="rId13" o:title=""/>
                </v:shape>
                <o:OLEObject Type="Embed" ProgID="Visio.Drawing.15" ShapeID="_x0000_i1026" DrawAspect="Content" ObjectID="_1766613594" r:id="rId14"/>
              </w:object>
            </w:r>
          </w:p>
        </w:tc>
      </w:tr>
      <w:tr w:rsidR="007E1DDD" w:rsidRPr="007E1DDD" w14:paraId="282238FF" w14:textId="77777777" w:rsidTr="0023526C">
        <w:trPr>
          <w:trHeight w:hRule="exact" w:val="1531"/>
        </w:trPr>
        <w:tc>
          <w:tcPr>
            <w:tcW w:w="4883" w:type="dxa"/>
            <w:tcBorders>
              <w:top w:val="nil"/>
              <w:left w:val="nil"/>
              <w:bottom w:val="nil"/>
              <w:right w:val="nil"/>
            </w:tcBorders>
            <w:shd w:val="clear" w:color="auto" w:fill="auto"/>
          </w:tcPr>
          <w:p w14:paraId="74DF4E85" w14:textId="77777777" w:rsidR="00D57972" w:rsidRPr="007E1DDD" w:rsidRDefault="00D57972">
            <w:pPr>
              <w:rPr>
                <w:i/>
              </w:rPr>
            </w:pPr>
          </w:p>
        </w:tc>
        <w:tc>
          <w:tcPr>
            <w:tcW w:w="5465" w:type="dxa"/>
            <w:vMerge/>
            <w:tcBorders>
              <w:top w:val="nil"/>
              <w:left w:val="nil"/>
              <w:bottom w:val="nil"/>
              <w:right w:val="nil"/>
            </w:tcBorders>
            <w:shd w:val="clear" w:color="auto" w:fill="auto"/>
          </w:tcPr>
          <w:p w14:paraId="35D42F2A" w14:textId="77777777" w:rsidR="00D57972" w:rsidRPr="007E1DDD" w:rsidRDefault="00D57972" w:rsidP="00133525">
            <w:pPr>
              <w:jc w:val="right"/>
            </w:pPr>
          </w:p>
        </w:tc>
      </w:tr>
      <w:tr w:rsidR="007E1DDD" w:rsidRPr="007E1DDD" w14:paraId="6ADA9E85" w14:textId="77777777" w:rsidTr="0023526C">
        <w:trPr>
          <w:trHeight w:hRule="exact" w:val="1531"/>
        </w:trPr>
        <w:tc>
          <w:tcPr>
            <w:tcW w:w="4883" w:type="dxa"/>
            <w:tcBorders>
              <w:top w:val="nil"/>
              <w:left w:val="nil"/>
              <w:bottom w:val="nil"/>
              <w:right w:val="nil"/>
            </w:tcBorders>
            <w:shd w:val="clear" w:color="auto" w:fill="auto"/>
          </w:tcPr>
          <w:p w14:paraId="43F16734" w14:textId="77777777" w:rsidR="00D57972" w:rsidRPr="007E1DDD" w:rsidRDefault="00D57972">
            <w:pPr>
              <w:rPr>
                <w:i/>
              </w:rPr>
            </w:pPr>
          </w:p>
        </w:tc>
        <w:tc>
          <w:tcPr>
            <w:tcW w:w="5465" w:type="dxa"/>
            <w:vMerge/>
            <w:tcBorders>
              <w:top w:val="nil"/>
              <w:left w:val="nil"/>
              <w:bottom w:val="nil"/>
              <w:right w:val="nil"/>
            </w:tcBorders>
            <w:shd w:val="clear" w:color="auto" w:fill="auto"/>
          </w:tcPr>
          <w:p w14:paraId="1F110431" w14:textId="77777777" w:rsidR="00D57972" w:rsidRPr="007E1DDD" w:rsidRDefault="00D57972" w:rsidP="00133525">
            <w:pPr>
              <w:jc w:val="right"/>
            </w:pPr>
          </w:p>
        </w:tc>
      </w:tr>
      <w:tr w:rsidR="007E1DDD" w:rsidRPr="007E1DDD" w14:paraId="3AB7B469" w14:textId="77777777" w:rsidTr="0023526C">
        <w:trPr>
          <w:trHeight w:hRule="exact" w:val="1531"/>
        </w:trPr>
        <w:tc>
          <w:tcPr>
            <w:tcW w:w="4883" w:type="dxa"/>
            <w:tcBorders>
              <w:top w:val="nil"/>
              <w:left w:val="nil"/>
              <w:bottom w:val="nil"/>
              <w:right w:val="nil"/>
            </w:tcBorders>
            <w:shd w:val="clear" w:color="auto" w:fill="auto"/>
          </w:tcPr>
          <w:p w14:paraId="60004289" w14:textId="77777777" w:rsidR="00D57972" w:rsidRPr="007E1DDD" w:rsidRDefault="00D57972">
            <w:pPr>
              <w:rPr>
                <w:i/>
              </w:rPr>
            </w:pPr>
          </w:p>
        </w:tc>
        <w:tc>
          <w:tcPr>
            <w:tcW w:w="5465" w:type="dxa"/>
            <w:vMerge/>
            <w:tcBorders>
              <w:top w:val="nil"/>
              <w:left w:val="nil"/>
              <w:bottom w:val="nil"/>
              <w:right w:val="nil"/>
            </w:tcBorders>
            <w:shd w:val="clear" w:color="auto" w:fill="auto"/>
          </w:tcPr>
          <w:p w14:paraId="0505631B" w14:textId="77777777" w:rsidR="00D57972" w:rsidRPr="007E1DDD" w:rsidRDefault="00D57972" w:rsidP="00133525">
            <w:pPr>
              <w:jc w:val="right"/>
            </w:pPr>
          </w:p>
        </w:tc>
      </w:tr>
      <w:tr w:rsidR="007E1DDD" w:rsidRPr="007E1DDD" w14:paraId="59E3FDF5" w14:textId="77777777" w:rsidTr="0023526C">
        <w:trPr>
          <w:trHeight w:hRule="exact" w:val="1531"/>
        </w:trPr>
        <w:tc>
          <w:tcPr>
            <w:tcW w:w="4883" w:type="dxa"/>
            <w:tcBorders>
              <w:top w:val="nil"/>
              <w:left w:val="nil"/>
              <w:bottom w:val="nil"/>
              <w:right w:val="nil"/>
            </w:tcBorders>
            <w:shd w:val="clear" w:color="auto" w:fill="auto"/>
          </w:tcPr>
          <w:p w14:paraId="3491036D" w14:textId="77777777" w:rsidR="00D57972" w:rsidRPr="007E1DDD" w:rsidRDefault="00D57972">
            <w:pPr>
              <w:rPr>
                <w:i/>
              </w:rPr>
            </w:pPr>
          </w:p>
        </w:tc>
        <w:tc>
          <w:tcPr>
            <w:tcW w:w="5465" w:type="dxa"/>
            <w:vMerge/>
            <w:tcBorders>
              <w:top w:val="nil"/>
              <w:left w:val="nil"/>
              <w:bottom w:val="nil"/>
              <w:right w:val="nil"/>
            </w:tcBorders>
            <w:shd w:val="clear" w:color="auto" w:fill="auto"/>
          </w:tcPr>
          <w:p w14:paraId="3A3D39ED" w14:textId="77777777" w:rsidR="00D57972" w:rsidRPr="007E1DDD" w:rsidRDefault="00D57972" w:rsidP="00133525">
            <w:pPr>
              <w:jc w:val="right"/>
            </w:pPr>
          </w:p>
        </w:tc>
      </w:tr>
      <w:tr w:rsidR="00322DBE" w:rsidRPr="007E1DDD" w14:paraId="5D3AC551" w14:textId="77777777" w:rsidTr="0023526C">
        <w:trPr>
          <w:cantSplit/>
          <w:trHeight w:hRule="exact" w:val="964"/>
        </w:trPr>
        <w:tc>
          <w:tcPr>
            <w:tcW w:w="10348" w:type="dxa"/>
            <w:gridSpan w:val="2"/>
            <w:tcBorders>
              <w:top w:val="nil"/>
              <w:left w:val="nil"/>
              <w:bottom w:val="nil"/>
              <w:right w:val="nil"/>
            </w:tcBorders>
            <w:shd w:val="clear" w:color="auto" w:fill="auto"/>
          </w:tcPr>
          <w:p w14:paraId="1A927713" w14:textId="77777777" w:rsidR="004F0988" w:rsidRPr="007E1DDD" w:rsidRDefault="00BF128E">
            <w:pPr>
              <w:rPr>
                <w:sz w:val="16"/>
              </w:rPr>
            </w:pPr>
            <w:r w:rsidRPr="007E1DDD">
              <w:rPr>
                <w:sz w:val="16"/>
              </w:rPr>
              <w:t>The present document has been developed within the 3rd Generation Partnership Project (3GPP</w:t>
            </w:r>
            <w:r w:rsidRPr="007E1DDD">
              <w:rPr>
                <w:sz w:val="16"/>
                <w:vertAlign w:val="superscript"/>
              </w:rPr>
              <w:t xml:space="preserve"> TM</w:t>
            </w:r>
            <w:r w:rsidRPr="007E1DDD">
              <w:rPr>
                <w:sz w:val="16"/>
              </w:rPr>
              <w:t>) and may be further elaborated for the purposes of 3GPP.</w:t>
            </w:r>
            <w:r w:rsidRPr="007E1DDD">
              <w:rPr>
                <w:sz w:val="16"/>
              </w:rPr>
              <w:br/>
              <w:t>The present document has not been subject to any approval process by the 3GPP</w:t>
            </w:r>
            <w:r w:rsidRPr="007E1DDD">
              <w:rPr>
                <w:sz w:val="16"/>
                <w:vertAlign w:val="superscript"/>
              </w:rPr>
              <w:t xml:space="preserve"> </w:t>
            </w:r>
            <w:r w:rsidRPr="007E1DDD">
              <w:rPr>
                <w:sz w:val="16"/>
              </w:rPr>
              <w:t>Organizational Partners and shall not be implemented.</w:t>
            </w:r>
            <w:r w:rsidRPr="007E1DDD">
              <w:rPr>
                <w:sz w:val="16"/>
              </w:rPr>
              <w:br/>
              <w:t>This Specification is provided for future development work within 3GPP</w:t>
            </w:r>
            <w:r w:rsidRPr="007E1DDD">
              <w:rPr>
                <w:sz w:val="16"/>
                <w:vertAlign w:val="superscript"/>
              </w:rPr>
              <w:t xml:space="preserve"> </w:t>
            </w:r>
            <w:r w:rsidRPr="007E1DDD">
              <w:rPr>
                <w:sz w:val="16"/>
              </w:rPr>
              <w:t>only. The Organizational Partners accept no liability for any use of this Specification.</w:t>
            </w:r>
            <w:r w:rsidRPr="007E1DDD">
              <w:rPr>
                <w:sz w:val="16"/>
              </w:rPr>
              <w:br/>
              <w:t>Specifications and Reports for implementation of the 3GPP</w:t>
            </w:r>
            <w:r w:rsidRPr="007E1DDD">
              <w:rPr>
                <w:sz w:val="16"/>
                <w:vertAlign w:val="superscript"/>
              </w:rPr>
              <w:t xml:space="preserve"> TM</w:t>
            </w:r>
            <w:r w:rsidRPr="007E1DDD">
              <w:rPr>
                <w:sz w:val="16"/>
              </w:rPr>
              <w:t xml:space="preserve"> system should be obtained via the 3GPP Organizational Partners' Publications Offices.</w:t>
            </w:r>
          </w:p>
          <w:p w14:paraId="7FEEC9EC" w14:textId="77777777" w:rsidR="009114D7" w:rsidRPr="007E1DDD" w:rsidRDefault="009114D7" w:rsidP="00133525">
            <w:pPr>
              <w:pStyle w:val="ZV"/>
              <w:framePr w:w="0" w:wrap="auto" w:vAnchor="margin" w:hAnchor="text" w:yAlign="inline"/>
            </w:pPr>
          </w:p>
          <w:p w14:paraId="06C56184" w14:textId="77777777" w:rsidR="009114D7" w:rsidRPr="007E1DDD" w:rsidRDefault="009114D7">
            <w:pPr>
              <w:rPr>
                <w:sz w:val="16"/>
              </w:rPr>
            </w:pPr>
          </w:p>
        </w:tc>
      </w:tr>
      <w:bookmarkEnd w:id="0"/>
    </w:tbl>
    <w:p w14:paraId="32B08F64" w14:textId="77777777" w:rsidR="00080512" w:rsidRPr="007E1DDD" w:rsidRDefault="00080512">
      <w:pPr>
        <w:sectPr w:rsidR="00080512" w:rsidRPr="007E1DD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E1DDD" w:rsidRPr="007E1DDD" w14:paraId="6A58A89F" w14:textId="77777777" w:rsidTr="00133525">
        <w:trPr>
          <w:trHeight w:hRule="exact" w:val="5670"/>
        </w:trPr>
        <w:tc>
          <w:tcPr>
            <w:tcW w:w="10423" w:type="dxa"/>
            <w:shd w:val="clear" w:color="auto" w:fill="auto"/>
          </w:tcPr>
          <w:p w14:paraId="3A79B670" w14:textId="77777777" w:rsidR="00E16509" w:rsidRPr="007E1DDD" w:rsidRDefault="00E16509" w:rsidP="00E16509">
            <w:bookmarkStart w:id="1" w:name="page2"/>
          </w:p>
        </w:tc>
      </w:tr>
      <w:tr w:rsidR="007E1DDD" w:rsidRPr="007E1DDD" w14:paraId="585627A7" w14:textId="77777777" w:rsidTr="00133525">
        <w:trPr>
          <w:trHeight w:hRule="exact" w:val="4366"/>
        </w:trPr>
        <w:tc>
          <w:tcPr>
            <w:tcW w:w="10423" w:type="dxa"/>
            <w:shd w:val="clear" w:color="auto" w:fill="auto"/>
          </w:tcPr>
          <w:p w14:paraId="6649D5F8" w14:textId="77777777" w:rsidR="00E16509" w:rsidRPr="007E1DDD" w:rsidRDefault="00E16509" w:rsidP="00133525">
            <w:pPr>
              <w:pStyle w:val="FP"/>
              <w:spacing w:after="240"/>
              <w:ind w:left="2835" w:right="2835"/>
              <w:jc w:val="center"/>
              <w:rPr>
                <w:rFonts w:ascii="Arial" w:hAnsi="Arial"/>
                <w:b/>
                <w:i/>
              </w:rPr>
            </w:pPr>
            <w:r w:rsidRPr="007E1DDD">
              <w:rPr>
                <w:rFonts w:ascii="Arial" w:hAnsi="Arial"/>
                <w:b/>
                <w:i/>
              </w:rPr>
              <w:t>3GPP</w:t>
            </w:r>
          </w:p>
          <w:p w14:paraId="39A26EC0" w14:textId="77777777" w:rsidR="00E16509" w:rsidRPr="007E1DDD" w:rsidRDefault="00E16509" w:rsidP="00133525">
            <w:pPr>
              <w:pStyle w:val="FP"/>
              <w:pBdr>
                <w:bottom w:val="single" w:sz="6" w:space="1" w:color="auto"/>
              </w:pBdr>
              <w:ind w:left="2835" w:right="2835"/>
              <w:jc w:val="center"/>
            </w:pPr>
            <w:r w:rsidRPr="007E1DDD">
              <w:t>Postal address</w:t>
            </w:r>
          </w:p>
          <w:p w14:paraId="277F858E" w14:textId="77777777" w:rsidR="00E16509" w:rsidRPr="007E1DDD" w:rsidRDefault="00E16509" w:rsidP="00133525">
            <w:pPr>
              <w:pStyle w:val="FP"/>
              <w:ind w:left="2835" w:right="2835"/>
              <w:jc w:val="center"/>
              <w:rPr>
                <w:rFonts w:ascii="Arial" w:hAnsi="Arial"/>
                <w:sz w:val="18"/>
              </w:rPr>
            </w:pPr>
          </w:p>
          <w:p w14:paraId="62336F34" w14:textId="77777777" w:rsidR="00E16509" w:rsidRPr="007E1DDD" w:rsidRDefault="00E16509" w:rsidP="00133525">
            <w:pPr>
              <w:pStyle w:val="FP"/>
              <w:pBdr>
                <w:bottom w:val="single" w:sz="6" w:space="1" w:color="auto"/>
              </w:pBdr>
              <w:spacing w:before="240"/>
              <w:ind w:left="2835" w:right="2835"/>
              <w:jc w:val="center"/>
            </w:pPr>
            <w:r w:rsidRPr="007E1DDD">
              <w:t>3GPP support office address</w:t>
            </w:r>
          </w:p>
          <w:p w14:paraId="6A3DF6D4" w14:textId="77777777" w:rsidR="00E16509" w:rsidRPr="007E1DDD" w:rsidRDefault="00E16509" w:rsidP="00133525">
            <w:pPr>
              <w:pStyle w:val="FP"/>
              <w:ind w:left="2835" w:right="2835"/>
              <w:jc w:val="center"/>
              <w:rPr>
                <w:rFonts w:ascii="Arial" w:hAnsi="Arial"/>
                <w:sz w:val="18"/>
              </w:rPr>
            </w:pPr>
            <w:r w:rsidRPr="007E1DDD">
              <w:rPr>
                <w:rFonts w:ascii="Arial" w:hAnsi="Arial"/>
                <w:sz w:val="18"/>
              </w:rPr>
              <w:t>650 Route des Lucioles - Sophia Antipolis</w:t>
            </w:r>
          </w:p>
          <w:p w14:paraId="66331428" w14:textId="77777777" w:rsidR="00E16509" w:rsidRPr="007E1DDD" w:rsidRDefault="00E16509" w:rsidP="00133525">
            <w:pPr>
              <w:pStyle w:val="FP"/>
              <w:ind w:left="2835" w:right="2835"/>
              <w:jc w:val="center"/>
              <w:rPr>
                <w:rFonts w:ascii="Arial" w:hAnsi="Arial"/>
                <w:sz w:val="18"/>
              </w:rPr>
            </w:pPr>
            <w:r w:rsidRPr="007E1DDD">
              <w:rPr>
                <w:rFonts w:ascii="Arial" w:hAnsi="Arial"/>
                <w:sz w:val="18"/>
              </w:rPr>
              <w:t>Valbonne - FRANCE</w:t>
            </w:r>
          </w:p>
          <w:p w14:paraId="50992702" w14:textId="77777777" w:rsidR="00E16509" w:rsidRPr="007E1DDD" w:rsidRDefault="00E16509" w:rsidP="00133525">
            <w:pPr>
              <w:pStyle w:val="FP"/>
              <w:spacing w:after="20"/>
              <w:ind w:left="2835" w:right="2835"/>
              <w:jc w:val="center"/>
              <w:rPr>
                <w:rFonts w:ascii="Arial" w:hAnsi="Arial"/>
                <w:sz w:val="18"/>
              </w:rPr>
            </w:pPr>
            <w:r w:rsidRPr="007E1DDD">
              <w:rPr>
                <w:rFonts w:ascii="Arial" w:hAnsi="Arial"/>
                <w:sz w:val="18"/>
              </w:rPr>
              <w:t>Tel.: +33 4 92 94 42 00 Fax: +33 4 93 65 47 16</w:t>
            </w:r>
          </w:p>
          <w:p w14:paraId="1E7A67D2" w14:textId="77777777" w:rsidR="00E16509" w:rsidRPr="007E1DDD" w:rsidRDefault="00E16509" w:rsidP="00133525">
            <w:pPr>
              <w:pStyle w:val="FP"/>
              <w:pBdr>
                <w:bottom w:val="single" w:sz="6" w:space="1" w:color="auto"/>
              </w:pBdr>
              <w:spacing w:before="240"/>
              <w:ind w:left="2835" w:right="2835"/>
              <w:jc w:val="center"/>
            </w:pPr>
            <w:r w:rsidRPr="007E1DDD">
              <w:t>Internet</w:t>
            </w:r>
          </w:p>
          <w:p w14:paraId="58EDB2F0" w14:textId="77777777" w:rsidR="00E16509" w:rsidRPr="007E1DDD" w:rsidRDefault="00E16509" w:rsidP="00133525">
            <w:pPr>
              <w:pStyle w:val="FP"/>
              <w:ind w:left="2835" w:right="2835"/>
              <w:jc w:val="center"/>
              <w:rPr>
                <w:rFonts w:ascii="Arial" w:hAnsi="Arial"/>
                <w:sz w:val="18"/>
              </w:rPr>
            </w:pPr>
            <w:r w:rsidRPr="007E1DDD">
              <w:rPr>
                <w:rFonts w:ascii="Arial" w:hAnsi="Arial"/>
                <w:sz w:val="18"/>
              </w:rPr>
              <w:t>http://www.3gpp.org</w:t>
            </w:r>
          </w:p>
          <w:p w14:paraId="31F67E40" w14:textId="77777777" w:rsidR="00E16509" w:rsidRPr="007E1DDD" w:rsidRDefault="00E16509" w:rsidP="00133525"/>
        </w:tc>
      </w:tr>
      <w:tr w:rsidR="007E1DDD" w:rsidRPr="007E1DDD" w14:paraId="1CA6051E" w14:textId="77777777" w:rsidTr="00133525">
        <w:tc>
          <w:tcPr>
            <w:tcW w:w="10423" w:type="dxa"/>
            <w:shd w:val="clear" w:color="auto" w:fill="auto"/>
          </w:tcPr>
          <w:p w14:paraId="7C3C19AA" w14:textId="77777777" w:rsidR="00E16509" w:rsidRPr="007E1DDD" w:rsidRDefault="00E16509" w:rsidP="00133525">
            <w:pPr>
              <w:pStyle w:val="FP"/>
              <w:pBdr>
                <w:bottom w:val="single" w:sz="6" w:space="1" w:color="auto"/>
              </w:pBdr>
              <w:spacing w:after="240"/>
              <w:jc w:val="center"/>
              <w:rPr>
                <w:rFonts w:ascii="Arial" w:hAnsi="Arial"/>
                <w:b/>
                <w:i/>
                <w:noProof/>
              </w:rPr>
            </w:pPr>
            <w:r w:rsidRPr="007E1DDD">
              <w:rPr>
                <w:rFonts w:ascii="Arial" w:hAnsi="Arial"/>
                <w:b/>
                <w:i/>
                <w:noProof/>
              </w:rPr>
              <w:t>Copyright Notification</w:t>
            </w:r>
          </w:p>
          <w:p w14:paraId="28B19375" w14:textId="77777777" w:rsidR="00E16509" w:rsidRPr="007E1DDD" w:rsidRDefault="00E16509" w:rsidP="00133525">
            <w:pPr>
              <w:pStyle w:val="FP"/>
              <w:jc w:val="center"/>
              <w:rPr>
                <w:noProof/>
              </w:rPr>
            </w:pPr>
            <w:r w:rsidRPr="007E1DDD">
              <w:rPr>
                <w:noProof/>
              </w:rPr>
              <w:t>No part may be reproduced except as authorized by written permission.</w:t>
            </w:r>
            <w:r w:rsidRPr="007E1DDD">
              <w:rPr>
                <w:noProof/>
              </w:rPr>
              <w:br/>
              <w:t>The copyright and the foregoing restriction extend to reproduction in all media.</w:t>
            </w:r>
          </w:p>
          <w:p w14:paraId="3F72BD5B" w14:textId="77777777" w:rsidR="00E16509" w:rsidRPr="007E1DDD" w:rsidRDefault="00E16509" w:rsidP="00133525">
            <w:pPr>
              <w:pStyle w:val="FP"/>
              <w:jc w:val="center"/>
              <w:rPr>
                <w:noProof/>
              </w:rPr>
            </w:pPr>
          </w:p>
          <w:p w14:paraId="2FD71B56" w14:textId="2AE80C38" w:rsidR="00E16509" w:rsidRPr="007E1DDD" w:rsidRDefault="00E16509" w:rsidP="00133525">
            <w:pPr>
              <w:pStyle w:val="FP"/>
              <w:jc w:val="center"/>
              <w:rPr>
                <w:noProof/>
                <w:sz w:val="18"/>
              </w:rPr>
            </w:pPr>
            <w:r w:rsidRPr="007E1DDD">
              <w:rPr>
                <w:noProof/>
                <w:sz w:val="18"/>
              </w:rPr>
              <w:t>© 20</w:t>
            </w:r>
            <w:r w:rsidR="00F12329" w:rsidRPr="007E1DDD">
              <w:rPr>
                <w:noProof/>
                <w:sz w:val="18"/>
              </w:rPr>
              <w:t>2</w:t>
            </w:r>
            <w:r w:rsidR="00281819" w:rsidRPr="007E1DDD">
              <w:rPr>
                <w:noProof/>
                <w:sz w:val="18"/>
              </w:rPr>
              <w:t>3</w:t>
            </w:r>
            <w:r w:rsidRPr="007E1DDD">
              <w:rPr>
                <w:noProof/>
                <w:sz w:val="18"/>
              </w:rPr>
              <w:t>, 3GPP Organizational Partners (ARIB, ATIS, CCSA, ETSI, TSDSI, TTA, TTC).</w:t>
            </w:r>
            <w:bookmarkStart w:id="2" w:name="copyrightaddon"/>
            <w:bookmarkEnd w:id="2"/>
          </w:p>
          <w:p w14:paraId="6A406C76" w14:textId="77777777" w:rsidR="00E16509" w:rsidRPr="007E1DDD" w:rsidRDefault="00E16509" w:rsidP="00133525">
            <w:pPr>
              <w:pStyle w:val="FP"/>
              <w:jc w:val="center"/>
              <w:rPr>
                <w:noProof/>
                <w:sz w:val="18"/>
              </w:rPr>
            </w:pPr>
            <w:r w:rsidRPr="007E1DDD">
              <w:rPr>
                <w:noProof/>
                <w:sz w:val="18"/>
              </w:rPr>
              <w:t>All rights reserved.</w:t>
            </w:r>
          </w:p>
          <w:p w14:paraId="448DC9E0" w14:textId="77777777" w:rsidR="00E16509" w:rsidRPr="007E1DDD" w:rsidRDefault="00E16509" w:rsidP="00E16509">
            <w:pPr>
              <w:pStyle w:val="FP"/>
              <w:rPr>
                <w:noProof/>
                <w:sz w:val="18"/>
              </w:rPr>
            </w:pPr>
          </w:p>
          <w:p w14:paraId="0E867C81" w14:textId="77777777" w:rsidR="00E16509" w:rsidRPr="007E1DDD" w:rsidRDefault="00E16509" w:rsidP="00E16509">
            <w:pPr>
              <w:pStyle w:val="FP"/>
              <w:rPr>
                <w:noProof/>
                <w:sz w:val="18"/>
              </w:rPr>
            </w:pPr>
            <w:r w:rsidRPr="007E1DDD">
              <w:rPr>
                <w:noProof/>
                <w:sz w:val="18"/>
              </w:rPr>
              <w:t>UMTS™ is a Trade Mark of ETSI registered for the benefit of its members</w:t>
            </w:r>
          </w:p>
          <w:p w14:paraId="58632A71" w14:textId="77777777" w:rsidR="00E16509" w:rsidRPr="007E1DDD" w:rsidRDefault="00E16509" w:rsidP="00E16509">
            <w:pPr>
              <w:pStyle w:val="FP"/>
              <w:rPr>
                <w:noProof/>
                <w:sz w:val="18"/>
              </w:rPr>
            </w:pPr>
            <w:r w:rsidRPr="007E1DDD">
              <w:rPr>
                <w:noProof/>
                <w:sz w:val="18"/>
              </w:rPr>
              <w:t>3GPP™ is a Trade Mark of ETSI registered for the benefit of its Members and of the 3GPP Organizational Partners</w:t>
            </w:r>
            <w:r w:rsidRPr="007E1DDD">
              <w:rPr>
                <w:noProof/>
                <w:sz w:val="18"/>
              </w:rPr>
              <w:br/>
              <w:t>LTE™ is a Trade Mark of ETSI registered for the benefit of its Members and of the 3GPP Organizational Partners</w:t>
            </w:r>
          </w:p>
          <w:p w14:paraId="6F601920" w14:textId="77777777" w:rsidR="00E16509" w:rsidRPr="007E1DDD" w:rsidRDefault="00E16509" w:rsidP="00E16509">
            <w:pPr>
              <w:pStyle w:val="FP"/>
              <w:rPr>
                <w:noProof/>
                <w:sz w:val="18"/>
              </w:rPr>
            </w:pPr>
            <w:r w:rsidRPr="007E1DDD">
              <w:rPr>
                <w:noProof/>
                <w:sz w:val="18"/>
              </w:rPr>
              <w:t>GSM® and the GSM logo are registered and owned by the GSM Association</w:t>
            </w:r>
          </w:p>
          <w:p w14:paraId="54B0C5ED" w14:textId="77777777" w:rsidR="00E16509" w:rsidRPr="007E1DDD" w:rsidRDefault="00E16509" w:rsidP="00133525"/>
        </w:tc>
      </w:tr>
      <w:bookmarkEnd w:id="1"/>
    </w:tbl>
    <w:p w14:paraId="281F1895" w14:textId="77777777" w:rsidR="00080512" w:rsidRPr="007E1DDD" w:rsidRDefault="00080512">
      <w:pPr>
        <w:pStyle w:val="TT"/>
      </w:pPr>
      <w:r w:rsidRPr="007E1DDD">
        <w:br w:type="page"/>
      </w:r>
      <w:r w:rsidRPr="007E1DDD">
        <w:lastRenderedPageBreak/>
        <w:t>Contents</w:t>
      </w:r>
    </w:p>
    <w:p w14:paraId="05C449C5" w14:textId="2FB559DF" w:rsidR="007E1DDD" w:rsidRDefault="00322DBE">
      <w:pPr>
        <w:pStyle w:val="TOC1"/>
        <w:rPr>
          <w:rFonts w:asciiTheme="minorHAnsi" w:eastAsiaTheme="minorEastAsia" w:hAnsiTheme="minorHAnsi" w:cstheme="minorBidi"/>
          <w:kern w:val="2"/>
          <w:szCs w:val="22"/>
          <w:lang w:eastAsia="zh-CN"/>
          <w14:ligatures w14:val="standardContextual"/>
        </w:rPr>
      </w:pPr>
      <w:r w:rsidRPr="007E1DDD">
        <w:fldChar w:fldCharType="begin" w:fldLock="1"/>
      </w:r>
      <w:r w:rsidRPr="007E1DDD">
        <w:instrText xml:space="preserve"> TOC \o "1-9" </w:instrText>
      </w:r>
      <w:r w:rsidRPr="007E1DDD">
        <w:fldChar w:fldCharType="separate"/>
      </w:r>
      <w:r w:rsidR="007E1DDD">
        <w:t>Foreword</w:t>
      </w:r>
      <w:r w:rsidR="007E1DDD">
        <w:tab/>
      </w:r>
      <w:r w:rsidR="007E1DDD">
        <w:fldChar w:fldCharType="begin" w:fldLock="1"/>
      </w:r>
      <w:r w:rsidR="007E1DDD">
        <w:instrText xml:space="preserve"> PAGEREF _Toc156000803 \h </w:instrText>
      </w:r>
      <w:r w:rsidR="007E1DDD">
        <w:fldChar w:fldCharType="separate"/>
      </w:r>
      <w:r w:rsidR="007E1DDD">
        <w:t>5</w:t>
      </w:r>
      <w:r w:rsidR="007E1DDD">
        <w:fldChar w:fldCharType="end"/>
      </w:r>
    </w:p>
    <w:p w14:paraId="564EB919" w14:textId="3683878A" w:rsidR="007E1DDD" w:rsidRDefault="007E1DDD">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_Toc156000804 \h </w:instrText>
      </w:r>
      <w:r>
        <w:fldChar w:fldCharType="separate"/>
      </w:r>
      <w:r>
        <w:t>7</w:t>
      </w:r>
      <w:r>
        <w:fldChar w:fldCharType="end"/>
      </w:r>
    </w:p>
    <w:p w14:paraId="251FC635" w14:textId="72BBD8E7"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2</w:t>
      </w:r>
      <w:r>
        <w:rPr>
          <w:rFonts w:asciiTheme="minorHAnsi" w:eastAsiaTheme="minorEastAsia" w:hAnsiTheme="minorHAnsi" w:cstheme="minorBidi"/>
          <w:kern w:val="2"/>
          <w:szCs w:val="22"/>
          <w:lang w:eastAsia="zh-CN"/>
          <w14:ligatures w14:val="standardContextual"/>
        </w:rPr>
        <w:tab/>
      </w:r>
      <w:r w:rsidRPr="00926540">
        <w:rPr>
          <w:rFonts w:cs="Arial"/>
        </w:rPr>
        <w:t>References</w:t>
      </w:r>
      <w:r>
        <w:tab/>
      </w:r>
      <w:r>
        <w:fldChar w:fldCharType="begin" w:fldLock="1"/>
      </w:r>
      <w:r>
        <w:instrText xml:space="preserve"> PAGEREF _Toc156000805 \h </w:instrText>
      </w:r>
      <w:r>
        <w:fldChar w:fldCharType="separate"/>
      </w:r>
      <w:r>
        <w:t>7</w:t>
      </w:r>
      <w:r>
        <w:fldChar w:fldCharType="end"/>
      </w:r>
    </w:p>
    <w:p w14:paraId="4F0395BA" w14:textId="00594001"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3</w:t>
      </w:r>
      <w:r>
        <w:rPr>
          <w:rFonts w:asciiTheme="minorHAnsi" w:eastAsiaTheme="minorEastAsia" w:hAnsiTheme="minorHAnsi" w:cstheme="minorBidi"/>
          <w:kern w:val="2"/>
          <w:szCs w:val="22"/>
          <w:lang w:eastAsia="zh-CN"/>
          <w14:ligatures w14:val="standardContextual"/>
        </w:rPr>
        <w:tab/>
      </w:r>
      <w:r w:rsidRPr="00926540">
        <w:rPr>
          <w:rFonts w:cs="Arial"/>
        </w:rPr>
        <w:t>Definitions of terms, symbols and abbreviations</w:t>
      </w:r>
      <w:r>
        <w:tab/>
      </w:r>
      <w:r>
        <w:fldChar w:fldCharType="begin" w:fldLock="1"/>
      </w:r>
      <w:r>
        <w:instrText xml:space="preserve"> PAGEREF _Toc156000806 \h </w:instrText>
      </w:r>
      <w:r>
        <w:fldChar w:fldCharType="separate"/>
      </w:r>
      <w:r>
        <w:t>7</w:t>
      </w:r>
      <w:r>
        <w:fldChar w:fldCharType="end"/>
      </w:r>
    </w:p>
    <w:p w14:paraId="5793DC6E" w14:textId="5781191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3.1</w:t>
      </w:r>
      <w:r>
        <w:rPr>
          <w:rFonts w:asciiTheme="minorHAnsi" w:eastAsiaTheme="minorEastAsia" w:hAnsiTheme="minorHAnsi" w:cstheme="minorBidi"/>
          <w:kern w:val="2"/>
          <w:sz w:val="22"/>
          <w:szCs w:val="22"/>
          <w:lang w:eastAsia="zh-CN"/>
          <w14:ligatures w14:val="standardContextual"/>
        </w:rPr>
        <w:tab/>
      </w:r>
      <w:r w:rsidRPr="00926540">
        <w:rPr>
          <w:rFonts w:cs="Arial"/>
        </w:rPr>
        <w:t>Terms</w:t>
      </w:r>
      <w:r>
        <w:tab/>
      </w:r>
      <w:r>
        <w:fldChar w:fldCharType="begin" w:fldLock="1"/>
      </w:r>
      <w:r>
        <w:instrText xml:space="preserve"> PAGEREF _Toc156000807 \h </w:instrText>
      </w:r>
      <w:r>
        <w:fldChar w:fldCharType="separate"/>
      </w:r>
      <w:r>
        <w:t>7</w:t>
      </w:r>
      <w:r>
        <w:fldChar w:fldCharType="end"/>
      </w:r>
    </w:p>
    <w:p w14:paraId="5E7C5C53" w14:textId="5EE1A5FD"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3.</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rPr>
        <w:t>Abbreviations</w:t>
      </w:r>
      <w:r>
        <w:tab/>
      </w:r>
      <w:r>
        <w:fldChar w:fldCharType="begin" w:fldLock="1"/>
      </w:r>
      <w:r>
        <w:instrText xml:space="preserve"> PAGEREF _Toc156000808 \h </w:instrText>
      </w:r>
      <w:r>
        <w:fldChar w:fldCharType="separate"/>
      </w:r>
      <w:r>
        <w:t>8</w:t>
      </w:r>
      <w:r>
        <w:fldChar w:fldCharType="end"/>
      </w:r>
    </w:p>
    <w:p w14:paraId="63EEB95C" w14:textId="5E09FD5B"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4</w:t>
      </w:r>
      <w:r>
        <w:rPr>
          <w:rFonts w:asciiTheme="minorHAnsi" w:eastAsiaTheme="minorEastAsia" w:hAnsiTheme="minorHAnsi" w:cstheme="minorBidi"/>
          <w:kern w:val="2"/>
          <w:szCs w:val="22"/>
          <w:lang w:eastAsia="zh-CN"/>
          <w14:ligatures w14:val="standardContextual"/>
        </w:rPr>
        <w:tab/>
      </w:r>
      <w:r w:rsidRPr="00926540">
        <w:rPr>
          <w:rFonts w:cs="Arial"/>
          <w:lang w:eastAsia="zh-CN"/>
        </w:rPr>
        <w:t>General</w:t>
      </w:r>
      <w:r>
        <w:tab/>
      </w:r>
      <w:r>
        <w:fldChar w:fldCharType="begin" w:fldLock="1"/>
      </w:r>
      <w:r>
        <w:instrText xml:space="preserve"> PAGEREF _Toc156000809 \h </w:instrText>
      </w:r>
      <w:r>
        <w:fldChar w:fldCharType="separate"/>
      </w:r>
      <w:r>
        <w:t>8</w:t>
      </w:r>
      <w:r>
        <w:fldChar w:fldCharType="end"/>
      </w:r>
    </w:p>
    <w:p w14:paraId="5849FD20" w14:textId="6E84C40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Introduction</w:t>
      </w:r>
      <w:r>
        <w:tab/>
      </w:r>
      <w:r>
        <w:fldChar w:fldCharType="begin" w:fldLock="1"/>
      </w:r>
      <w:r>
        <w:instrText xml:space="preserve"> PAGEREF _Toc156000810 \h </w:instrText>
      </w:r>
      <w:r>
        <w:fldChar w:fldCharType="separate"/>
      </w:r>
      <w:r>
        <w:t>8</w:t>
      </w:r>
      <w:r>
        <w:fldChar w:fldCharType="end"/>
      </w:r>
    </w:p>
    <w:p w14:paraId="29809463" w14:textId="200C7E5D"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Architecture</w:t>
      </w:r>
      <w:r>
        <w:tab/>
      </w:r>
      <w:r>
        <w:fldChar w:fldCharType="begin" w:fldLock="1"/>
      </w:r>
      <w:r>
        <w:instrText xml:space="preserve"> PAGEREF _Toc156000811 \h </w:instrText>
      </w:r>
      <w:r>
        <w:fldChar w:fldCharType="separate"/>
      </w:r>
      <w:r>
        <w:t>8</w:t>
      </w:r>
      <w:r>
        <w:fldChar w:fldCharType="end"/>
      </w:r>
    </w:p>
    <w:p w14:paraId="44C952B0" w14:textId="26C0719C"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4.2.1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rPr>
        <w:t xml:space="preserve"> structure</w:t>
      </w:r>
      <w:r>
        <w:tab/>
      </w:r>
      <w:r>
        <w:fldChar w:fldCharType="begin" w:fldLock="1"/>
      </w:r>
      <w:r>
        <w:instrText xml:space="preserve"> PAGEREF _Toc156000812 \h </w:instrText>
      </w:r>
      <w:r>
        <w:fldChar w:fldCharType="separate"/>
      </w:r>
      <w:r>
        <w:t>8</w:t>
      </w:r>
      <w:r>
        <w:fldChar w:fldCharType="end"/>
      </w:r>
    </w:p>
    <w:p w14:paraId="7A75F0AB" w14:textId="19CF6D4C"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4.2.2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rPr>
        <w:t xml:space="preserve"> entities</w:t>
      </w:r>
      <w:r>
        <w:tab/>
      </w:r>
      <w:r>
        <w:fldChar w:fldCharType="begin" w:fldLock="1"/>
      </w:r>
      <w:r>
        <w:instrText xml:space="preserve"> PAGEREF _Toc156000813 \h </w:instrText>
      </w:r>
      <w:r>
        <w:fldChar w:fldCharType="separate"/>
      </w:r>
      <w:r>
        <w:t>8</w:t>
      </w:r>
      <w:r>
        <w:fldChar w:fldCharType="end"/>
      </w:r>
    </w:p>
    <w:p w14:paraId="199EBBF2" w14:textId="27E1210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4.3</w:t>
      </w:r>
      <w:r>
        <w:rPr>
          <w:rFonts w:asciiTheme="minorHAnsi" w:eastAsiaTheme="minorEastAsia" w:hAnsiTheme="minorHAnsi" w:cstheme="minorBidi"/>
          <w:kern w:val="2"/>
          <w:sz w:val="22"/>
          <w:szCs w:val="22"/>
          <w:lang w:eastAsia="zh-CN"/>
          <w14:ligatures w14:val="standardContextual"/>
        </w:rPr>
        <w:tab/>
      </w:r>
      <w:r w:rsidRPr="00926540">
        <w:rPr>
          <w:rFonts w:cs="Arial"/>
        </w:rPr>
        <w:t>Services</w:t>
      </w:r>
      <w:r>
        <w:tab/>
      </w:r>
      <w:r>
        <w:fldChar w:fldCharType="begin" w:fldLock="1"/>
      </w:r>
      <w:r>
        <w:instrText xml:space="preserve"> PAGEREF _Toc156000814 \h </w:instrText>
      </w:r>
      <w:r>
        <w:fldChar w:fldCharType="separate"/>
      </w:r>
      <w:r>
        <w:t>9</w:t>
      </w:r>
      <w:r>
        <w:fldChar w:fldCharType="end"/>
      </w:r>
    </w:p>
    <w:p w14:paraId="799CF513" w14:textId="5864B1E1"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4.3.1</w:t>
      </w:r>
      <w:r>
        <w:rPr>
          <w:rFonts w:asciiTheme="minorHAnsi" w:eastAsiaTheme="minorEastAsia" w:hAnsiTheme="minorHAnsi" w:cstheme="minorBidi"/>
          <w:kern w:val="2"/>
          <w:sz w:val="22"/>
          <w:szCs w:val="22"/>
          <w:lang w:eastAsia="zh-CN"/>
          <w14:ligatures w14:val="standardContextual"/>
        </w:rPr>
        <w:tab/>
      </w:r>
      <w:r w:rsidRPr="00926540">
        <w:rPr>
          <w:rFonts w:cs="Arial"/>
        </w:rPr>
        <w:t>Services provided to upper layers</w:t>
      </w:r>
      <w:r>
        <w:tab/>
      </w:r>
      <w:r>
        <w:fldChar w:fldCharType="begin" w:fldLock="1"/>
      </w:r>
      <w:r>
        <w:instrText xml:space="preserve"> PAGEREF _Toc156000815 \h </w:instrText>
      </w:r>
      <w:r>
        <w:fldChar w:fldCharType="separate"/>
      </w:r>
      <w:r>
        <w:t>9</w:t>
      </w:r>
      <w:r>
        <w:fldChar w:fldCharType="end"/>
      </w:r>
    </w:p>
    <w:p w14:paraId="1572C2A8" w14:textId="77C779B8"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4.3.</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rPr>
        <w:t xml:space="preserve">Services </w:t>
      </w:r>
      <w:r w:rsidRPr="00926540">
        <w:rPr>
          <w:rFonts w:cs="Arial"/>
          <w:lang w:eastAsia="zh-CN"/>
        </w:rPr>
        <w:t>expected from lower</w:t>
      </w:r>
      <w:r w:rsidRPr="00926540">
        <w:rPr>
          <w:rFonts w:cs="Arial"/>
        </w:rPr>
        <w:t xml:space="preserve"> layers</w:t>
      </w:r>
      <w:r>
        <w:tab/>
      </w:r>
      <w:r>
        <w:fldChar w:fldCharType="begin" w:fldLock="1"/>
      </w:r>
      <w:r>
        <w:instrText xml:space="preserve"> PAGEREF _Toc156000816 \h </w:instrText>
      </w:r>
      <w:r>
        <w:fldChar w:fldCharType="separate"/>
      </w:r>
      <w:r>
        <w:t>9</w:t>
      </w:r>
      <w:r>
        <w:fldChar w:fldCharType="end"/>
      </w:r>
    </w:p>
    <w:p w14:paraId="6EA2581B" w14:textId="6FCA4FB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w:t>
      </w:r>
      <w:r w:rsidRPr="00926540">
        <w:rPr>
          <w:rFonts w:cs="Arial"/>
          <w:lang w:eastAsia="zh-CN"/>
        </w:rPr>
        <w:t>4</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Functions</w:t>
      </w:r>
      <w:r>
        <w:tab/>
      </w:r>
      <w:r>
        <w:fldChar w:fldCharType="begin" w:fldLock="1"/>
      </w:r>
      <w:r>
        <w:instrText xml:space="preserve"> PAGEREF _Toc156000817 \h </w:instrText>
      </w:r>
      <w:r>
        <w:fldChar w:fldCharType="separate"/>
      </w:r>
      <w:r>
        <w:t>9</w:t>
      </w:r>
      <w:r>
        <w:fldChar w:fldCharType="end"/>
      </w:r>
    </w:p>
    <w:p w14:paraId="651B0309" w14:textId="7EE7C6A9"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4.</w:t>
      </w:r>
      <w:r w:rsidRPr="00926540">
        <w:rPr>
          <w:rFonts w:cs="Arial"/>
          <w:lang w:eastAsia="zh-CN"/>
        </w:rPr>
        <w:t>5</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Configurations</w:t>
      </w:r>
      <w:r>
        <w:tab/>
      </w:r>
      <w:r>
        <w:fldChar w:fldCharType="begin" w:fldLock="1"/>
      </w:r>
      <w:r>
        <w:instrText xml:space="preserve"> PAGEREF _Toc156000818 \h </w:instrText>
      </w:r>
      <w:r>
        <w:fldChar w:fldCharType="separate"/>
      </w:r>
      <w:r>
        <w:t>10</w:t>
      </w:r>
      <w:r>
        <w:fldChar w:fldCharType="end"/>
      </w:r>
    </w:p>
    <w:p w14:paraId="58505A97" w14:textId="0A371AC0"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5</w:t>
      </w:r>
      <w:r>
        <w:rPr>
          <w:rFonts w:asciiTheme="minorHAnsi" w:eastAsiaTheme="minorEastAsia" w:hAnsiTheme="minorHAnsi" w:cstheme="minorBidi"/>
          <w:kern w:val="2"/>
          <w:szCs w:val="22"/>
          <w:lang w:eastAsia="zh-CN"/>
          <w14:ligatures w14:val="standardContextual"/>
        </w:rPr>
        <w:tab/>
      </w:r>
      <w:r w:rsidRPr="00926540">
        <w:rPr>
          <w:rFonts w:cs="Arial"/>
        </w:rPr>
        <w:t>Procedures</w:t>
      </w:r>
      <w:r>
        <w:tab/>
      </w:r>
      <w:r>
        <w:fldChar w:fldCharType="begin" w:fldLock="1"/>
      </w:r>
      <w:r>
        <w:instrText xml:space="preserve"> PAGEREF _Toc156000819 \h </w:instrText>
      </w:r>
      <w:r>
        <w:fldChar w:fldCharType="separate"/>
      </w:r>
      <w:r>
        <w:t>11</w:t>
      </w:r>
      <w:r>
        <w:fldChar w:fldCharType="end"/>
      </w:r>
    </w:p>
    <w:p w14:paraId="1DB04965" w14:textId="0D9A11C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lang w:eastAsia="ko-KR"/>
        </w:rPr>
        <w:t>5.1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lang w:eastAsia="ko-KR"/>
        </w:rPr>
        <w:t xml:space="preserve"> entity handling</w:t>
      </w:r>
      <w:r>
        <w:tab/>
      </w:r>
      <w:r>
        <w:fldChar w:fldCharType="begin" w:fldLock="1"/>
      </w:r>
      <w:r>
        <w:instrText xml:space="preserve"> PAGEREF _Toc156000820 \h </w:instrText>
      </w:r>
      <w:r>
        <w:fldChar w:fldCharType="separate"/>
      </w:r>
      <w:r>
        <w:t>11</w:t>
      </w:r>
      <w:r>
        <w:fldChar w:fldCharType="end"/>
      </w:r>
    </w:p>
    <w:p w14:paraId="0EFC68CF" w14:textId="768A2920"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lang w:eastAsia="ko-KR"/>
        </w:rPr>
        <w:t>5.1.1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lang w:eastAsia="ko-KR"/>
        </w:rPr>
        <w:t xml:space="preserve"> entity establishment</w:t>
      </w:r>
      <w:r>
        <w:tab/>
      </w:r>
      <w:r>
        <w:fldChar w:fldCharType="begin" w:fldLock="1"/>
      </w:r>
      <w:r>
        <w:instrText xml:space="preserve"> PAGEREF _Toc156000821 \h </w:instrText>
      </w:r>
      <w:r>
        <w:fldChar w:fldCharType="separate"/>
      </w:r>
      <w:r>
        <w:t>11</w:t>
      </w:r>
      <w:r>
        <w:fldChar w:fldCharType="end"/>
      </w:r>
    </w:p>
    <w:p w14:paraId="044D7AC2" w14:textId="79E1737F"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lang w:eastAsia="ko-KR"/>
        </w:rPr>
        <w:t>5.1.2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BAP</w:t>
      </w:r>
      <w:r w:rsidRPr="00926540">
        <w:rPr>
          <w:rFonts w:cs="Arial"/>
          <w:lang w:eastAsia="ko-KR"/>
        </w:rPr>
        <w:t xml:space="preserve"> entity release</w:t>
      </w:r>
      <w:r>
        <w:tab/>
      </w:r>
      <w:r>
        <w:fldChar w:fldCharType="begin" w:fldLock="1"/>
      </w:r>
      <w:r>
        <w:instrText xml:space="preserve"> PAGEREF _Toc156000822 \h </w:instrText>
      </w:r>
      <w:r>
        <w:fldChar w:fldCharType="separate"/>
      </w:r>
      <w:r>
        <w:t>11</w:t>
      </w:r>
      <w:r>
        <w:fldChar w:fldCharType="end"/>
      </w:r>
    </w:p>
    <w:p w14:paraId="2B6B28BD" w14:textId="20704B93"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5.2</w:t>
      </w:r>
      <w:r>
        <w:rPr>
          <w:rFonts w:asciiTheme="minorHAnsi" w:eastAsiaTheme="minorEastAsia" w:hAnsiTheme="minorHAnsi" w:cstheme="minorBidi"/>
          <w:kern w:val="2"/>
          <w:sz w:val="22"/>
          <w:szCs w:val="22"/>
          <w:lang w:eastAsia="zh-CN"/>
          <w14:ligatures w14:val="standardContextual"/>
        </w:rPr>
        <w:tab/>
      </w:r>
      <w:r w:rsidRPr="00926540">
        <w:rPr>
          <w:rFonts w:cs="Arial"/>
        </w:rPr>
        <w:t>Data transfer</w:t>
      </w:r>
      <w:r>
        <w:tab/>
      </w:r>
      <w:r>
        <w:fldChar w:fldCharType="begin" w:fldLock="1"/>
      </w:r>
      <w:r>
        <w:instrText xml:space="preserve"> PAGEREF _Toc156000823 \h </w:instrText>
      </w:r>
      <w:r>
        <w:fldChar w:fldCharType="separate"/>
      </w:r>
      <w:r>
        <w:t>11</w:t>
      </w:r>
      <w:r>
        <w:fldChar w:fldCharType="end"/>
      </w:r>
    </w:p>
    <w:p w14:paraId="4906A058" w14:textId="26EF592B"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Transmitting operation</w:t>
      </w:r>
      <w:r>
        <w:tab/>
      </w:r>
      <w:r>
        <w:fldChar w:fldCharType="begin" w:fldLock="1"/>
      </w:r>
      <w:r>
        <w:instrText xml:space="preserve"> PAGEREF _Toc156000824 \h </w:instrText>
      </w:r>
      <w:r>
        <w:fldChar w:fldCharType="separate"/>
      </w:r>
      <w:r>
        <w:t>11</w:t>
      </w:r>
      <w:r>
        <w:fldChar w:fldCharType="end"/>
      </w:r>
    </w:p>
    <w:p w14:paraId="1E4226F6" w14:textId="73F7D87A"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sidRPr="00926540">
        <w:rPr>
          <w:rFonts w:cs="Arial"/>
        </w:rPr>
        <w:t>.1</w:t>
      </w:r>
      <w:r>
        <w:rPr>
          <w:rFonts w:asciiTheme="minorHAnsi" w:eastAsiaTheme="minorEastAsia" w:hAnsiTheme="minorHAnsi" w:cstheme="minorBidi"/>
          <w:kern w:val="2"/>
          <w:sz w:val="22"/>
          <w:szCs w:val="22"/>
          <w:lang w:eastAsia="zh-CN"/>
          <w14:ligatures w14:val="standardContextual"/>
        </w:rPr>
        <w:tab/>
      </w:r>
      <w:r w:rsidRPr="00926540">
        <w:rPr>
          <w:rFonts w:cs="Arial"/>
        </w:rPr>
        <w:t>General</w:t>
      </w:r>
      <w:r>
        <w:tab/>
      </w:r>
      <w:r>
        <w:fldChar w:fldCharType="begin" w:fldLock="1"/>
      </w:r>
      <w:r>
        <w:instrText xml:space="preserve"> PAGEREF _Toc156000825 \h </w:instrText>
      </w:r>
      <w:r>
        <w:fldChar w:fldCharType="separate"/>
      </w:r>
      <w:r>
        <w:t>11</w:t>
      </w:r>
      <w:r>
        <w:fldChar w:fldCharType="end"/>
      </w:r>
    </w:p>
    <w:p w14:paraId="6ADD80C8" w14:textId="33CC1DA2"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sidRPr="00926540">
        <w:rPr>
          <w:rFonts w:cs="Arial"/>
        </w:rPr>
        <w:t>.2</w:t>
      </w:r>
      <w:r>
        <w:rPr>
          <w:rFonts w:asciiTheme="minorHAnsi" w:eastAsiaTheme="minorEastAsia" w:hAnsiTheme="minorHAnsi" w:cstheme="minorBidi"/>
          <w:kern w:val="2"/>
          <w:sz w:val="22"/>
          <w:szCs w:val="22"/>
          <w:lang w:eastAsia="zh-CN"/>
          <w14:ligatures w14:val="standardContextual"/>
        </w:rPr>
        <w:tab/>
      </w:r>
      <w:r w:rsidRPr="00926540">
        <w:rPr>
          <w:rFonts w:cs="Arial"/>
        </w:rPr>
        <w:t>BAP routing ID selection</w:t>
      </w:r>
      <w:r>
        <w:tab/>
      </w:r>
      <w:r>
        <w:fldChar w:fldCharType="begin" w:fldLock="1"/>
      </w:r>
      <w:r>
        <w:instrText xml:space="preserve"> PAGEREF _Toc156000826 \h </w:instrText>
      </w:r>
      <w:r>
        <w:fldChar w:fldCharType="separate"/>
      </w:r>
      <w:r>
        <w:t>11</w:t>
      </w:r>
      <w:r>
        <w:fldChar w:fldCharType="end"/>
      </w:r>
    </w:p>
    <w:p w14:paraId="4EA27B8E" w14:textId="19F4F13F" w:rsidR="007E1DDD" w:rsidRDefault="007E1DDD">
      <w:pPr>
        <w:pStyle w:val="TOC5"/>
        <w:rPr>
          <w:rFonts w:asciiTheme="minorHAnsi" w:eastAsiaTheme="minorEastAsia" w:hAnsiTheme="minorHAnsi" w:cstheme="minorBidi"/>
          <w:kern w:val="2"/>
          <w:sz w:val="22"/>
          <w:szCs w:val="22"/>
          <w:lang w:eastAsia="zh-CN"/>
          <w14:ligatures w14:val="standardContextual"/>
        </w:rPr>
      </w:pPr>
      <w:r w:rsidRPr="00926540">
        <w:rPr>
          <w:rFonts w:cs="Arial"/>
        </w:rPr>
        <w:t>5.2.1.2.1</w:t>
      </w:r>
      <w:r>
        <w:rPr>
          <w:rFonts w:asciiTheme="minorHAnsi" w:eastAsiaTheme="minorEastAsia" w:hAnsiTheme="minorHAnsi" w:cstheme="minorBidi"/>
          <w:kern w:val="2"/>
          <w:sz w:val="22"/>
          <w:szCs w:val="22"/>
          <w:lang w:eastAsia="zh-CN"/>
          <w14:ligatures w14:val="standardContextual"/>
        </w:rPr>
        <w:tab/>
      </w:r>
      <w:r w:rsidRPr="00926540">
        <w:rPr>
          <w:rFonts w:cs="Arial"/>
        </w:rPr>
        <w:t>BAP routing ID selection at IAB-node</w:t>
      </w:r>
      <w:r>
        <w:tab/>
      </w:r>
      <w:r>
        <w:fldChar w:fldCharType="begin" w:fldLock="1"/>
      </w:r>
      <w:r>
        <w:instrText xml:space="preserve"> PAGEREF _Toc156000827 \h </w:instrText>
      </w:r>
      <w:r>
        <w:fldChar w:fldCharType="separate"/>
      </w:r>
      <w:r>
        <w:t>11</w:t>
      </w:r>
      <w:r>
        <w:fldChar w:fldCharType="end"/>
      </w:r>
    </w:p>
    <w:p w14:paraId="4A6ADD03" w14:textId="4C5485C8" w:rsidR="007E1DDD" w:rsidRDefault="007E1DDD">
      <w:pPr>
        <w:pStyle w:val="TOC5"/>
        <w:rPr>
          <w:rFonts w:asciiTheme="minorHAnsi" w:eastAsiaTheme="minorEastAsia" w:hAnsiTheme="minorHAnsi" w:cstheme="minorBidi"/>
          <w:kern w:val="2"/>
          <w:sz w:val="22"/>
          <w:szCs w:val="22"/>
          <w:lang w:eastAsia="zh-CN"/>
          <w14:ligatures w14:val="standardContextual"/>
        </w:rPr>
      </w:pPr>
      <w:r>
        <w:t>5.2.1.2.2</w:t>
      </w:r>
      <w:r>
        <w:rPr>
          <w:rFonts w:asciiTheme="minorHAnsi" w:eastAsiaTheme="minorEastAsia" w:hAnsiTheme="minorHAnsi" w:cstheme="minorBidi"/>
          <w:kern w:val="2"/>
          <w:sz w:val="22"/>
          <w:szCs w:val="22"/>
          <w:lang w:eastAsia="zh-CN"/>
          <w14:ligatures w14:val="standardContextual"/>
        </w:rPr>
        <w:tab/>
      </w:r>
      <w:r>
        <w:t>BAP routing ID selection at IAB-donor-DU</w:t>
      </w:r>
      <w:r>
        <w:tab/>
      </w:r>
      <w:r>
        <w:fldChar w:fldCharType="begin" w:fldLock="1"/>
      </w:r>
      <w:r>
        <w:instrText xml:space="preserve"> PAGEREF _Toc156000828 \h </w:instrText>
      </w:r>
      <w:r>
        <w:fldChar w:fldCharType="separate"/>
      </w:r>
      <w:r>
        <w:t>12</w:t>
      </w:r>
      <w:r>
        <w:fldChar w:fldCharType="end"/>
      </w:r>
    </w:p>
    <w:p w14:paraId="00ADA18C" w14:textId="0622FEEA"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sidRPr="00926540">
        <w:rPr>
          <w:rFonts w:cs="Arial"/>
        </w:rPr>
        <w:t>.3</w:t>
      </w:r>
      <w:r>
        <w:rPr>
          <w:rFonts w:asciiTheme="minorHAnsi" w:eastAsiaTheme="minorEastAsia" w:hAnsiTheme="minorHAnsi" w:cstheme="minorBidi"/>
          <w:kern w:val="2"/>
          <w:sz w:val="22"/>
          <w:szCs w:val="22"/>
          <w:lang w:eastAsia="zh-CN"/>
          <w14:ligatures w14:val="standardContextual"/>
        </w:rPr>
        <w:tab/>
      </w:r>
      <w:r w:rsidRPr="00926540">
        <w:rPr>
          <w:rFonts w:cs="Arial"/>
        </w:rPr>
        <w:t>Routing</w:t>
      </w:r>
      <w:r>
        <w:tab/>
      </w:r>
      <w:r>
        <w:fldChar w:fldCharType="begin" w:fldLock="1"/>
      </w:r>
      <w:r>
        <w:instrText xml:space="preserve"> PAGEREF _Toc156000829 \h </w:instrText>
      </w:r>
      <w:r>
        <w:fldChar w:fldCharType="separate"/>
      </w:r>
      <w:r>
        <w:t>13</w:t>
      </w:r>
      <w:r>
        <w:fldChar w:fldCharType="end"/>
      </w:r>
    </w:p>
    <w:p w14:paraId="201B2917" w14:textId="74E4D8D5"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ko-KR"/>
        </w:rPr>
        <w:t>1</w:t>
      </w:r>
      <w:r w:rsidRPr="00926540">
        <w:rPr>
          <w:rFonts w:cs="Arial"/>
        </w:rPr>
        <w:t>.4</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Mapping to BH RLC Channel</w:t>
      </w:r>
      <w:r>
        <w:tab/>
      </w:r>
      <w:r>
        <w:fldChar w:fldCharType="begin" w:fldLock="1"/>
      </w:r>
      <w:r>
        <w:instrText xml:space="preserve"> PAGEREF _Toc156000830 \h </w:instrText>
      </w:r>
      <w:r>
        <w:fldChar w:fldCharType="separate"/>
      </w:r>
      <w:r>
        <w:t>14</w:t>
      </w:r>
      <w:r>
        <w:fldChar w:fldCharType="end"/>
      </w:r>
    </w:p>
    <w:p w14:paraId="4D0417CB" w14:textId="28746786" w:rsidR="007E1DDD" w:rsidRDefault="007E1DDD">
      <w:pPr>
        <w:pStyle w:val="TOC5"/>
        <w:rPr>
          <w:rFonts w:asciiTheme="minorHAnsi" w:eastAsiaTheme="minorEastAsia" w:hAnsiTheme="minorHAnsi" w:cstheme="minorBidi"/>
          <w:kern w:val="2"/>
          <w:sz w:val="22"/>
          <w:szCs w:val="22"/>
          <w:lang w:eastAsia="zh-CN"/>
          <w14:ligatures w14:val="standardContextual"/>
        </w:rPr>
      </w:pPr>
      <w:r w:rsidRPr="00926540">
        <w:rPr>
          <w:rFonts w:cs="Arial"/>
        </w:rPr>
        <w:t>5.2.1.4.1</w:t>
      </w:r>
      <w:r>
        <w:rPr>
          <w:rFonts w:asciiTheme="minorHAnsi" w:eastAsiaTheme="minorEastAsia" w:hAnsiTheme="minorHAnsi" w:cstheme="minorBidi"/>
          <w:kern w:val="2"/>
          <w:sz w:val="22"/>
          <w:szCs w:val="22"/>
          <w:lang w:eastAsia="zh-CN"/>
          <w14:ligatures w14:val="standardContextual"/>
        </w:rPr>
        <w:tab/>
      </w:r>
      <w:r w:rsidRPr="00926540">
        <w:rPr>
          <w:rFonts w:cs="Arial"/>
        </w:rPr>
        <w:t>Mapping to BH RLC Channel for BAP Data Packets from collocated BAP entity at IAB-node</w:t>
      </w:r>
      <w:r>
        <w:tab/>
      </w:r>
      <w:r>
        <w:fldChar w:fldCharType="begin" w:fldLock="1"/>
      </w:r>
      <w:r>
        <w:instrText xml:space="preserve"> PAGEREF _Toc156000831 \h </w:instrText>
      </w:r>
      <w:r>
        <w:fldChar w:fldCharType="separate"/>
      </w:r>
      <w:r>
        <w:t>14</w:t>
      </w:r>
      <w:r>
        <w:fldChar w:fldCharType="end"/>
      </w:r>
    </w:p>
    <w:p w14:paraId="3111B42E" w14:textId="42C9C3E2" w:rsidR="007E1DDD" w:rsidRDefault="007E1DDD">
      <w:pPr>
        <w:pStyle w:val="TOC5"/>
        <w:rPr>
          <w:rFonts w:asciiTheme="minorHAnsi" w:eastAsiaTheme="minorEastAsia" w:hAnsiTheme="minorHAnsi" w:cstheme="minorBidi"/>
          <w:kern w:val="2"/>
          <w:sz w:val="22"/>
          <w:szCs w:val="22"/>
          <w:lang w:eastAsia="zh-CN"/>
          <w14:ligatures w14:val="standardContextual"/>
        </w:rPr>
      </w:pPr>
      <w:r w:rsidRPr="00926540">
        <w:rPr>
          <w:rFonts w:cs="Arial"/>
        </w:rPr>
        <w:t>5.2.1.4.2</w:t>
      </w:r>
      <w:r>
        <w:rPr>
          <w:rFonts w:asciiTheme="minorHAnsi" w:eastAsiaTheme="minorEastAsia" w:hAnsiTheme="minorHAnsi" w:cstheme="minorBidi"/>
          <w:kern w:val="2"/>
          <w:sz w:val="22"/>
          <w:szCs w:val="22"/>
          <w:lang w:eastAsia="zh-CN"/>
          <w14:ligatures w14:val="standardContextual"/>
        </w:rPr>
        <w:tab/>
      </w:r>
      <w:r w:rsidRPr="00926540">
        <w:rPr>
          <w:rFonts w:cs="Arial"/>
        </w:rPr>
        <w:t>Mapping to BH RLC Channel for BAP SDUs from upper layers at IAB-node</w:t>
      </w:r>
      <w:r>
        <w:tab/>
      </w:r>
      <w:r>
        <w:fldChar w:fldCharType="begin" w:fldLock="1"/>
      </w:r>
      <w:r>
        <w:instrText xml:space="preserve"> PAGEREF _Toc156000832 \h </w:instrText>
      </w:r>
      <w:r>
        <w:fldChar w:fldCharType="separate"/>
      </w:r>
      <w:r>
        <w:t>15</w:t>
      </w:r>
      <w:r>
        <w:fldChar w:fldCharType="end"/>
      </w:r>
    </w:p>
    <w:p w14:paraId="0F3A1A63" w14:textId="506C9F03" w:rsidR="007E1DDD" w:rsidRDefault="007E1DDD">
      <w:pPr>
        <w:pStyle w:val="TOC5"/>
        <w:rPr>
          <w:rFonts w:asciiTheme="minorHAnsi" w:eastAsiaTheme="minorEastAsia" w:hAnsiTheme="minorHAnsi" w:cstheme="minorBidi"/>
          <w:kern w:val="2"/>
          <w:sz w:val="22"/>
          <w:szCs w:val="22"/>
          <w:lang w:eastAsia="zh-CN"/>
          <w14:ligatures w14:val="standardContextual"/>
        </w:rPr>
      </w:pPr>
      <w:r w:rsidRPr="00926540">
        <w:rPr>
          <w:rFonts w:cs="Arial"/>
        </w:rPr>
        <w:t>5.2.1.4.3</w:t>
      </w:r>
      <w:r>
        <w:rPr>
          <w:rFonts w:asciiTheme="minorHAnsi" w:eastAsiaTheme="minorEastAsia" w:hAnsiTheme="minorHAnsi" w:cstheme="minorBidi"/>
          <w:kern w:val="2"/>
          <w:sz w:val="22"/>
          <w:szCs w:val="22"/>
          <w:lang w:eastAsia="zh-CN"/>
          <w14:ligatures w14:val="standardContextual"/>
        </w:rPr>
        <w:tab/>
      </w:r>
      <w:r w:rsidRPr="00926540">
        <w:rPr>
          <w:rFonts w:cs="Arial"/>
        </w:rPr>
        <w:t>Mapping to BH RLC Channel at IAB-donor-DU</w:t>
      </w:r>
      <w:r>
        <w:tab/>
      </w:r>
      <w:r>
        <w:fldChar w:fldCharType="begin" w:fldLock="1"/>
      </w:r>
      <w:r>
        <w:instrText xml:space="preserve"> PAGEREF _Toc156000833 \h </w:instrText>
      </w:r>
      <w:r>
        <w:fldChar w:fldCharType="separate"/>
      </w:r>
      <w:r>
        <w:t>16</w:t>
      </w:r>
      <w:r>
        <w:fldChar w:fldCharType="end"/>
      </w:r>
    </w:p>
    <w:p w14:paraId="4312FAFE" w14:textId="7D18C976"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5.2.</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Receiving operation</w:t>
      </w:r>
      <w:r>
        <w:tab/>
      </w:r>
      <w:r>
        <w:fldChar w:fldCharType="begin" w:fldLock="1"/>
      </w:r>
      <w:r>
        <w:instrText xml:space="preserve"> PAGEREF _Toc156000834 \h </w:instrText>
      </w:r>
      <w:r>
        <w:fldChar w:fldCharType="separate"/>
      </w:r>
      <w:r>
        <w:t>17</w:t>
      </w:r>
      <w:r>
        <w:fldChar w:fldCharType="end"/>
      </w:r>
    </w:p>
    <w:p w14:paraId="4A33B080" w14:textId="43C58A2D"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5.3</w:t>
      </w:r>
      <w:r>
        <w:rPr>
          <w:rFonts w:asciiTheme="minorHAnsi" w:eastAsiaTheme="minorEastAsia" w:hAnsiTheme="minorHAnsi" w:cstheme="minorBidi"/>
          <w:kern w:val="2"/>
          <w:sz w:val="22"/>
          <w:szCs w:val="22"/>
          <w:lang w:eastAsia="zh-CN"/>
          <w14:ligatures w14:val="standardContextual"/>
        </w:rPr>
        <w:tab/>
      </w:r>
      <w:r w:rsidRPr="00926540">
        <w:rPr>
          <w:rFonts w:cs="Arial"/>
        </w:rPr>
        <w:t>Flow control</w:t>
      </w:r>
      <w:r>
        <w:tab/>
      </w:r>
      <w:r>
        <w:fldChar w:fldCharType="begin" w:fldLock="1"/>
      </w:r>
      <w:r>
        <w:instrText xml:space="preserve"> PAGEREF _Toc156000835 \h </w:instrText>
      </w:r>
      <w:r>
        <w:fldChar w:fldCharType="separate"/>
      </w:r>
      <w:r>
        <w:t>18</w:t>
      </w:r>
      <w:r>
        <w:fldChar w:fldCharType="end"/>
      </w:r>
    </w:p>
    <w:p w14:paraId="3C06EA41" w14:textId="6EA685D0"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5.3.1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Flow control feedback</w:t>
      </w:r>
      <w:r>
        <w:tab/>
      </w:r>
      <w:r>
        <w:fldChar w:fldCharType="begin" w:fldLock="1"/>
      </w:r>
      <w:r>
        <w:instrText xml:space="preserve"> PAGEREF _Toc156000836 \h </w:instrText>
      </w:r>
      <w:r>
        <w:fldChar w:fldCharType="separate"/>
      </w:r>
      <w:r>
        <w:t>18</w:t>
      </w:r>
      <w:r>
        <w:fldChar w:fldCharType="end"/>
      </w:r>
    </w:p>
    <w:p w14:paraId="70558B97" w14:textId="1B440EEF" w:rsidR="007E1DDD" w:rsidRDefault="007E1DDD">
      <w:pPr>
        <w:pStyle w:val="TOC4"/>
        <w:rPr>
          <w:rFonts w:asciiTheme="minorHAnsi" w:eastAsiaTheme="minorEastAsia" w:hAnsiTheme="minorHAnsi" w:cstheme="minorBidi"/>
          <w:kern w:val="2"/>
          <w:sz w:val="22"/>
          <w:szCs w:val="22"/>
          <w:lang w:eastAsia="zh-CN"/>
          <w14:ligatures w14:val="standardContextual"/>
        </w:rPr>
      </w:pPr>
      <w:r>
        <w:t>5.3.1.1</w:t>
      </w:r>
      <w:r>
        <w:rPr>
          <w:rFonts w:asciiTheme="minorHAnsi" w:eastAsiaTheme="minorEastAsia" w:hAnsiTheme="minorHAnsi" w:cstheme="minorBidi"/>
          <w:kern w:val="2"/>
          <w:sz w:val="22"/>
          <w:szCs w:val="22"/>
          <w:lang w:eastAsia="zh-CN"/>
          <w14:ligatures w14:val="standardContextual"/>
        </w:rPr>
        <w:tab/>
      </w:r>
      <w:r>
        <w:t>Transmitting operation</w:t>
      </w:r>
      <w:r>
        <w:tab/>
      </w:r>
      <w:r>
        <w:fldChar w:fldCharType="begin" w:fldLock="1"/>
      </w:r>
      <w:r>
        <w:instrText xml:space="preserve"> PAGEREF _Toc156000837 \h </w:instrText>
      </w:r>
      <w:r>
        <w:fldChar w:fldCharType="separate"/>
      </w:r>
      <w:r>
        <w:t>18</w:t>
      </w:r>
      <w:r>
        <w:fldChar w:fldCharType="end"/>
      </w:r>
    </w:p>
    <w:p w14:paraId="1CD900BD" w14:textId="2590696D" w:rsidR="007E1DDD" w:rsidRDefault="007E1DDD">
      <w:pPr>
        <w:pStyle w:val="TOC4"/>
        <w:rPr>
          <w:rFonts w:asciiTheme="minorHAnsi" w:eastAsiaTheme="minorEastAsia" w:hAnsiTheme="minorHAnsi" w:cstheme="minorBidi"/>
          <w:kern w:val="2"/>
          <w:sz w:val="22"/>
          <w:szCs w:val="22"/>
          <w:lang w:eastAsia="zh-CN"/>
          <w14:ligatures w14:val="standardContextual"/>
        </w:rPr>
      </w:pPr>
      <w:r>
        <w:t>5.3.1.2</w:t>
      </w:r>
      <w:r>
        <w:rPr>
          <w:rFonts w:asciiTheme="minorHAnsi" w:eastAsiaTheme="minorEastAsia" w:hAnsiTheme="minorHAnsi" w:cstheme="minorBidi"/>
          <w:kern w:val="2"/>
          <w:sz w:val="22"/>
          <w:szCs w:val="22"/>
          <w:lang w:eastAsia="zh-CN"/>
          <w14:ligatures w14:val="standardContextual"/>
        </w:rPr>
        <w:tab/>
      </w:r>
      <w:r>
        <w:t>Receiving operation</w:t>
      </w:r>
      <w:r>
        <w:tab/>
      </w:r>
      <w:r>
        <w:fldChar w:fldCharType="begin" w:fldLock="1"/>
      </w:r>
      <w:r>
        <w:instrText xml:space="preserve"> PAGEREF _Toc156000838 \h </w:instrText>
      </w:r>
      <w:r>
        <w:fldChar w:fldCharType="separate"/>
      </w:r>
      <w:r>
        <w:t>18</w:t>
      </w:r>
      <w:r>
        <w:fldChar w:fldCharType="end"/>
      </w:r>
    </w:p>
    <w:p w14:paraId="4BFE2741" w14:textId="0ACBBD3B"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5.3.2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Flow control polling</w:t>
      </w:r>
      <w:r>
        <w:tab/>
      </w:r>
      <w:r>
        <w:fldChar w:fldCharType="begin" w:fldLock="1"/>
      </w:r>
      <w:r>
        <w:instrText xml:space="preserve"> PAGEREF _Toc156000839 \h </w:instrText>
      </w:r>
      <w:r>
        <w:fldChar w:fldCharType="separate"/>
      </w:r>
      <w:r>
        <w:t>18</w:t>
      </w:r>
      <w:r>
        <w:fldChar w:fldCharType="end"/>
      </w:r>
    </w:p>
    <w:p w14:paraId="7034C539" w14:textId="27DDCCE0"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5.4</w:t>
      </w:r>
      <w:r>
        <w:rPr>
          <w:rFonts w:asciiTheme="minorHAnsi" w:eastAsiaTheme="minorEastAsia" w:hAnsiTheme="minorHAnsi" w:cstheme="minorBidi"/>
          <w:kern w:val="2"/>
          <w:sz w:val="22"/>
          <w:szCs w:val="22"/>
          <w:lang w:eastAsia="zh-CN"/>
          <w14:ligatures w14:val="standardContextual"/>
        </w:rPr>
        <w:tab/>
      </w:r>
      <w:r w:rsidRPr="00926540">
        <w:rPr>
          <w:rFonts w:cs="Arial"/>
        </w:rPr>
        <w:t>BH RLF related indications</w:t>
      </w:r>
      <w:r>
        <w:tab/>
      </w:r>
      <w:r>
        <w:fldChar w:fldCharType="begin" w:fldLock="1"/>
      </w:r>
      <w:r>
        <w:instrText xml:space="preserve"> PAGEREF _Toc156000840 \h </w:instrText>
      </w:r>
      <w:r>
        <w:fldChar w:fldCharType="separate"/>
      </w:r>
      <w:r>
        <w:t>19</w:t>
      </w:r>
      <w:r>
        <w:fldChar w:fldCharType="end"/>
      </w:r>
    </w:p>
    <w:p w14:paraId="337F0907" w14:textId="7FD35A4E"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5.4.</w:t>
      </w:r>
      <w:r w:rsidRPr="00926540">
        <w:rPr>
          <w:rFonts w:cs="Arial"/>
          <w:lang w:eastAsia="ko-KR"/>
        </w:rPr>
        <w:t>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Transmitting operation</w:t>
      </w:r>
      <w:r>
        <w:tab/>
      </w:r>
      <w:r>
        <w:fldChar w:fldCharType="begin" w:fldLock="1"/>
      </w:r>
      <w:r>
        <w:instrText xml:space="preserve"> PAGEREF _Toc156000841 \h </w:instrText>
      </w:r>
      <w:r>
        <w:fldChar w:fldCharType="separate"/>
      </w:r>
      <w:r>
        <w:t>19</w:t>
      </w:r>
      <w:r>
        <w:fldChar w:fldCharType="end"/>
      </w:r>
    </w:p>
    <w:p w14:paraId="2B8A2BFC" w14:textId="2854F5EF"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5.4.</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Receiving operation</w:t>
      </w:r>
      <w:r>
        <w:tab/>
      </w:r>
      <w:r>
        <w:fldChar w:fldCharType="begin" w:fldLock="1"/>
      </w:r>
      <w:r>
        <w:instrText xml:space="preserve"> PAGEREF _Toc156000842 \h </w:instrText>
      </w:r>
      <w:r>
        <w:fldChar w:fldCharType="separate"/>
      </w:r>
      <w:r>
        <w:t>19</w:t>
      </w:r>
      <w:r>
        <w:fldChar w:fldCharType="end"/>
      </w:r>
    </w:p>
    <w:p w14:paraId="6EC61F3C" w14:textId="1D60BDD0"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5.</w:t>
      </w:r>
      <w:r w:rsidRPr="00926540">
        <w:rPr>
          <w:rFonts w:cs="Arial"/>
          <w:lang w:eastAsia="zh-CN"/>
        </w:rPr>
        <w:t>5</w:t>
      </w:r>
      <w:r>
        <w:rPr>
          <w:rFonts w:asciiTheme="minorHAnsi" w:eastAsiaTheme="minorEastAsia" w:hAnsiTheme="minorHAnsi" w:cstheme="minorBidi"/>
          <w:kern w:val="2"/>
          <w:sz w:val="22"/>
          <w:szCs w:val="22"/>
          <w:lang w:eastAsia="zh-CN"/>
          <w14:ligatures w14:val="standardContextual"/>
        </w:rPr>
        <w:tab/>
      </w:r>
      <w:r w:rsidRPr="00926540">
        <w:rPr>
          <w:rFonts w:cs="Arial"/>
        </w:rPr>
        <w:t>Handling of unknown, unforeseen, and erroneous protocol data</w:t>
      </w:r>
      <w:r>
        <w:tab/>
      </w:r>
      <w:r>
        <w:fldChar w:fldCharType="begin" w:fldLock="1"/>
      </w:r>
      <w:r>
        <w:instrText xml:space="preserve"> PAGEREF _Toc156000843 \h </w:instrText>
      </w:r>
      <w:r>
        <w:fldChar w:fldCharType="separate"/>
      </w:r>
      <w:r>
        <w:t>19</w:t>
      </w:r>
      <w:r>
        <w:fldChar w:fldCharType="end"/>
      </w:r>
    </w:p>
    <w:p w14:paraId="41A945F2" w14:textId="3FFB7A07" w:rsidR="007E1DDD" w:rsidRDefault="007E1DDD">
      <w:pPr>
        <w:pStyle w:val="TOC1"/>
        <w:rPr>
          <w:rFonts w:asciiTheme="minorHAnsi" w:eastAsiaTheme="minorEastAsia" w:hAnsiTheme="minorHAnsi" w:cstheme="minorBidi"/>
          <w:kern w:val="2"/>
          <w:szCs w:val="22"/>
          <w:lang w:eastAsia="zh-CN"/>
          <w14:ligatures w14:val="standardContextual"/>
        </w:rPr>
      </w:pPr>
      <w:r w:rsidRPr="00926540">
        <w:rPr>
          <w:rFonts w:cs="Arial"/>
        </w:rPr>
        <w:t>6</w:t>
      </w:r>
      <w:r>
        <w:rPr>
          <w:rFonts w:asciiTheme="minorHAnsi" w:eastAsiaTheme="minorEastAsia" w:hAnsiTheme="minorHAnsi" w:cstheme="minorBidi"/>
          <w:kern w:val="2"/>
          <w:szCs w:val="22"/>
          <w:lang w:eastAsia="zh-CN"/>
          <w14:ligatures w14:val="standardContextual"/>
        </w:rPr>
        <w:tab/>
      </w:r>
      <w:r w:rsidRPr="00926540">
        <w:rPr>
          <w:rFonts w:cs="Arial"/>
        </w:rPr>
        <w:t>Protocol data units, formats, and parameters</w:t>
      </w:r>
      <w:r>
        <w:tab/>
      </w:r>
      <w:r>
        <w:fldChar w:fldCharType="begin" w:fldLock="1"/>
      </w:r>
      <w:r>
        <w:instrText xml:space="preserve"> PAGEREF _Toc156000844 \h </w:instrText>
      </w:r>
      <w:r>
        <w:fldChar w:fldCharType="separate"/>
      </w:r>
      <w:r>
        <w:t>20</w:t>
      </w:r>
      <w:r>
        <w:fldChar w:fldCharType="end"/>
      </w:r>
    </w:p>
    <w:p w14:paraId="15ED2637" w14:textId="64E1EF43"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6.1</w:t>
      </w:r>
      <w:r>
        <w:rPr>
          <w:rFonts w:asciiTheme="minorHAnsi" w:eastAsiaTheme="minorEastAsia" w:hAnsiTheme="minorHAnsi" w:cstheme="minorBidi"/>
          <w:kern w:val="2"/>
          <w:sz w:val="22"/>
          <w:szCs w:val="22"/>
          <w:lang w:eastAsia="zh-CN"/>
          <w14:ligatures w14:val="standardContextual"/>
        </w:rPr>
        <w:tab/>
      </w:r>
      <w:r w:rsidRPr="00926540">
        <w:rPr>
          <w:rFonts w:cs="Arial"/>
        </w:rPr>
        <w:t>Protocol data units</w:t>
      </w:r>
      <w:r>
        <w:tab/>
      </w:r>
      <w:r>
        <w:fldChar w:fldCharType="begin" w:fldLock="1"/>
      </w:r>
      <w:r>
        <w:instrText xml:space="preserve"> PAGEREF _Toc156000845 \h </w:instrText>
      </w:r>
      <w:r>
        <w:fldChar w:fldCharType="separate"/>
      </w:r>
      <w:r>
        <w:t>20</w:t>
      </w:r>
      <w:r>
        <w:fldChar w:fldCharType="end"/>
      </w:r>
    </w:p>
    <w:p w14:paraId="45DFC287" w14:textId="2514AC09"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6.1.1</w:t>
      </w:r>
      <w:r>
        <w:rPr>
          <w:rFonts w:asciiTheme="minorHAnsi" w:eastAsiaTheme="minorEastAsia" w:hAnsiTheme="minorHAnsi" w:cstheme="minorBidi"/>
          <w:kern w:val="2"/>
          <w:sz w:val="22"/>
          <w:szCs w:val="22"/>
          <w:lang w:eastAsia="zh-CN"/>
          <w14:ligatures w14:val="standardContextual"/>
        </w:rPr>
        <w:tab/>
      </w:r>
      <w:r w:rsidRPr="00926540">
        <w:rPr>
          <w:rFonts w:cs="Arial"/>
        </w:rPr>
        <w:t>Data PDU</w:t>
      </w:r>
      <w:r>
        <w:tab/>
      </w:r>
      <w:r>
        <w:fldChar w:fldCharType="begin" w:fldLock="1"/>
      </w:r>
      <w:r>
        <w:instrText xml:space="preserve"> PAGEREF _Toc156000846 \h </w:instrText>
      </w:r>
      <w:r>
        <w:fldChar w:fldCharType="separate"/>
      </w:r>
      <w:r>
        <w:t>20</w:t>
      </w:r>
      <w:r>
        <w:fldChar w:fldCharType="end"/>
      </w:r>
    </w:p>
    <w:p w14:paraId="343697E0" w14:textId="1B16EEF5"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6.1.2</w:t>
      </w:r>
      <w:r>
        <w:rPr>
          <w:rFonts w:asciiTheme="minorHAnsi" w:eastAsiaTheme="minorEastAsia" w:hAnsiTheme="minorHAnsi" w:cstheme="minorBidi"/>
          <w:kern w:val="2"/>
          <w:sz w:val="22"/>
          <w:szCs w:val="22"/>
          <w:lang w:eastAsia="zh-CN"/>
          <w14:ligatures w14:val="standardContextual"/>
        </w:rPr>
        <w:tab/>
      </w:r>
      <w:r w:rsidRPr="00926540">
        <w:rPr>
          <w:rFonts w:cs="Arial"/>
        </w:rPr>
        <w:t>Control PDU</w:t>
      </w:r>
      <w:r>
        <w:tab/>
      </w:r>
      <w:r>
        <w:fldChar w:fldCharType="begin" w:fldLock="1"/>
      </w:r>
      <w:r>
        <w:instrText xml:space="preserve"> PAGEREF _Toc156000847 \h </w:instrText>
      </w:r>
      <w:r>
        <w:fldChar w:fldCharType="separate"/>
      </w:r>
      <w:r>
        <w:t>20</w:t>
      </w:r>
      <w:r>
        <w:fldChar w:fldCharType="end"/>
      </w:r>
    </w:p>
    <w:p w14:paraId="2D6D3641" w14:textId="2E9CBCF6"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rPr>
        <w:t>6.2</w:t>
      </w:r>
      <w:r>
        <w:rPr>
          <w:rFonts w:asciiTheme="minorHAnsi" w:eastAsiaTheme="minorEastAsia" w:hAnsiTheme="minorHAnsi" w:cstheme="minorBidi"/>
          <w:kern w:val="2"/>
          <w:sz w:val="22"/>
          <w:szCs w:val="22"/>
          <w:lang w:eastAsia="zh-CN"/>
          <w14:ligatures w14:val="standardContextual"/>
        </w:rPr>
        <w:tab/>
      </w:r>
      <w:r w:rsidRPr="00926540">
        <w:rPr>
          <w:rFonts w:cs="Arial"/>
        </w:rPr>
        <w:t>Formats</w:t>
      </w:r>
      <w:r>
        <w:tab/>
      </w:r>
      <w:r>
        <w:fldChar w:fldCharType="begin" w:fldLock="1"/>
      </w:r>
      <w:r>
        <w:instrText xml:space="preserve"> PAGEREF _Toc156000848 \h </w:instrText>
      </w:r>
      <w:r>
        <w:fldChar w:fldCharType="separate"/>
      </w:r>
      <w:r>
        <w:t>20</w:t>
      </w:r>
      <w:r>
        <w:fldChar w:fldCharType="end"/>
      </w:r>
    </w:p>
    <w:p w14:paraId="51C73933" w14:textId="4E905FEE"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lang w:eastAsia="zh-CN"/>
        </w:rPr>
        <w:t>6.2.1</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General</w:t>
      </w:r>
      <w:r>
        <w:tab/>
      </w:r>
      <w:r>
        <w:fldChar w:fldCharType="begin" w:fldLock="1"/>
      </w:r>
      <w:r>
        <w:instrText xml:space="preserve"> PAGEREF _Toc156000849 \h </w:instrText>
      </w:r>
      <w:r>
        <w:fldChar w:fldCharType="separate"/>
      </w:r>
      <w:r>
        <w:t>20</w:t>
      </w:r>
      <w:r>
        <w:fldChar w:fldCharType="end"/>
      </w:r>
    </w:p>
    <w:p w14:paraId="62EA2E58" w14:textId="7A4B1355"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6.2.2</w:t>
      </w:r>
      <w:r>
        <w:rPr>
          <w:rFonts w:asciiTheme="minorHAnsi" w:eastAsiaTheme="minorEastAsia" w:hAnsiTheme="minorHAnsi" w:cstheme="minorBidi"/>
          <w:kern w:val="2"/>
          <w:sz w:val="22"/>
          <w:szCs w:val="22"/>
          <w:lang w:eastAsia="zh-CN"/>
          <w14:ligatures w14:val="standardContextual"/>
        </w:rPr>
        <w:tab/>
      </w:r>
      <w:r w:rsidRPr="00926540">
        <w:rPr>
          <w:rFonts w:cs="Arial"/>
          <w:lang w:eastAsia="ko-KR"/>
        </w:rPr>
        <w:t>Data PDU</w:t>
      </w:r>
      <w:r>
        <w:tab/>
      </w:r>
      <w:r>
        <w:fldChar w:fldCharType="begin" w:fldLock="1"/>
      </w:r>
      <w:r>
        <w:instrText xml:space="preserve"> PAGEREF _Toc156000850 \h </w:instrText>
      </w:r>
      <w:r>
        <w:fldChar w:fldCharType="separate"/>
      </w:r>
      <w:r>
        <w:t>20</w:t>
      </w:r>
      <w:r>
        <w:fldChar w:fldCharType="end"/>
      </w:r>
    </w:p>
    <w:p w14:paraId="4D00D77C" w14:textId="2B2FB751"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6.2.3</w:t>
      </w:r>
      <w:r>
        <w:rPr>
          <w:rFonts w:asciiTheme="minorHAnsi" w:eastAsiaTheme="minorEastAsia" w:hAnsiTheme="minorHAnsi" w:cstheme="minorBidi"/>
          <w:kern w:val="2"/>
          <w:sz w:val="22"/>
          <w:szCs w:val="22"/>
          <w:lang w:eastAsia="zh-CN"/>
          <w14:ligatures w14:val="standardContextual"/>
        </w:rPr>
        <w:tab/>
      </w:r>
      <w:r w:rsidRPr="00926540">
        <w:rPr>
          <w:rFonts w:cs="Arial"/>
          <w:lang w:eastAsia="ko-KR"/>
        </w:rPr>
        <w:t>Control PDU</w:t>
      </w:r>
      <w:r>
        <w:tab/>
      </w:r>
      <w:r>
        <w:fldChar w:fldCharType="begin" w:fldLock="1"/>
      </w:r>
      <w:r>
        <w:instrText xml:space="preserve"> PAGEREF _Toc156000851 \h </w:instrText>
      </w:r>
      <w:r>
        <w:fldChar w:fldCharType="separate"/>
      </w:r>
      <w:r>
        <w:t>20</w:t>
      </w:r>
      <w:r>
        <w:fldChar w:fldCharType="end"/>
      </w:r>
    </w:p>
    <w:p w14:paraId="34579101" w14:textId="614D39F8"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6.2.3.1</w:t>
      </w:r>
      <w:r>
        <w:rPr>
          <w:rFonts w:asciiTheme="minorHAnsi" w:eastAsiaTheme="minorEastAsia" w:hAnsiTheme="minorHAnsi" w:cstheme="minorBidi"/>
          <w:kern w:val="2"/>
          <w:sz w:val="22"/>
          <w:szCs w:val="22"/>
          <w:lang w:eastAsia="zh-CN"/>
          <w14:ligatures w14:val="standardContextual"/>
        </w:rPr>
        <w:tab/>
      </w:r>
      <w:r w:rsidRPr="00926540">
        <w:rPr>
          <w:rFonts w:cs="Arial"/>
        </w:rPr>
        <w:t>Control PDU for flow control feedback</w:t>
      </w:r>
      <w:r>
        <w:tab/>
      </w:r>
      <w:r>
        <w:fldChar w:fldCharType="begin" w:fldLock="1"/>
      </w:r>
      <w:r>
        <w:instrText xml:space="preserve"> PAGEREF _Toc156000852 \h </w:instrText>
      </w:r>
      <w:r>
        <w:fldChar w:fldCharType="separate"/>
      </w:r>
      <w:r>
        <w:t>20</w:t>
      </w:r>
      <w:r>
        <w:fldChar w:fldCharType="end"/>
      </w:r>
    </w:p>
    <w:p w14:paraId="1E62AEDA" w14:textId="41357117"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6.2.3.2</w:t>
      </w:r>
      <w:r>
        <w:rPr>
          <w:rFonts w:asciiTheme="minorHAnsi" w:eastAsiaTheme="minorEastAsia" w:hAnsiTheme="minorHAnsi" w:cstheme="minorBidi"/>
          <w:kern w:val="2"/>
          <w:sz w:val="22"/>
          <w:szCs w:val="22"/>
          <w:lang w:eastAsia="zh-CN"/>
          <w14:ligatures w14:val="standardContextual"/>
        </w:rPr>
        <w:tab/>
      </w:r>
      <w:r w:rsidRPr="00926540">
        <w:rPr>
          <w:rFonts w:cs="Arial"/>
        </w:rPr>
        <w:t>Control PDU for flow control polling</w:t>
      </w:r>
      <w:r>
        <w:tab/>
      </w:r>
      <w:r>
        <w:fldChar w:fldCharType="begin" w:fldLock="1"/>
      </w:r>
      <w:r>
        <w:instrText xml:space="preserve"> PAGEREF _Toc156000853 \h </w:instrText>
      </w:r>
      <w:r>
        <w:fldChar w:fldCharType="separate"/>
      </w:r>
      <w:r>
        <w:t>21</w:t>
      </w:r>
      <w:r>
        <w:fldChar w:fldCharType="end"/>
      </w:r>
    </w:p>
    <w:p w14:paraId="4ADAB2B8" w14:textId="45CF75D2" w:rsidR="007E1DDD" w:rsidRDefault="007E1DDD">
      <w:pPr>
        <w:pStyle w:val="TOC4"/>
        <w:rPr>
          <w:rFonts w:asciiTheme="minorHAnsi" w:eastAsiaTheme="minorEastAsia" w:hAnsiTheme="minorHAnsi" w:cstheme="minorBidi"/>
          <w:kern w:val="2"/>
          <w:sz w:val="22"/>
          <w:szCs w:val="22"/>
          <w:lang w:eastAsia="zh-CN"/>
          <w14:ligatures w14:val="standardContextual"/>
        </w:rPr>
      </w:pPr>
      <w:r w:rsidRPr="00926540">
        <w:rPr>
          <w:rFonts w:cs="Arial"/>
        </w:rPr>
        <w:t>6.2.3.3</w:t>
      </w:r>
      <w:r>
        <w:rPr>
          <w:rFonts w:asciiTheme="minorHAnsi" w:eastAsiaTheme="minorEastAsia" w:hAnsiTheme="minorHAnsi" w:cstheme="minorBidi"/>
          <w:kern w:val="2"/>
          <w:sz w:val="22"/>
          <w:szCs w:val="22"/>
          <w:lang w:eastAsia="zh-CN"/>
          <w14:ligatures w14:val="standardContextual"/>
        </w:rPr>
        <w:tab/>
      </w:r>
      <w:r w:rsidRPr="00926540">
        <w:rPr>
          <w:rFonts w:cs="Arial"/>
        </w:rPr>
        <w:t>Control PDU for BH RLF indication</w:t>
      </w:r>
      <w:r>
        <w:tab/>
      </w:r>
      <w:r>
        <w:fldChar w:fldCharType="begin" w:fldLock="1"/>
      </w:r>
      <w:r>
        <w:instrText xml:space="preserve"> PAGEREF _Toc156000854 \h </w:instrText>
      </w:r>
      <w:r>
        <w:fldChar w:fldCharType="separate"/>
      </w:r>
      <w:r>
        <w:t>22</w:t>
      </w:r>
      <w:r>
        <w:fldChar w:fldCharType="end"/>
      </w:r>
    </w:p>
    <w:p w14:paraId="4307084C" w14:textId="4336632C" w:rsidR="007E1DDD" w:rsidRDefault="007E1DDD">
      <w:pPr>
        <w:pStyle w:val="TOC4"/>
        <w:rPr>
          <w:rFonts w:asciiTheme="minorHAnsi" w:eastAsiaTheme="minorEastAsia" w:hAnsiTheme="minorHAnsi" w:cstheme="minorBidi"/>
          <w:kern w:val="2"/>
          <w:sz w:val="22"/>
          <w:szCs w:val="22"/>
          <w:lang w:eastAsia="zh-CN"/>
          <w14:ligatures w14:val="standardContextual"/>
        </w:rPr>
      </w:pPr>
      <w:r>
        <w:t>6.2.3.4</w:t>
      </w:r>
      <w:r>
        <w:rPr>
          <w:rFonts w:asciiTheme="minorHAnsi" w:eastAsiaTheme="minorEastAsia" w:hAnsiTheme="minorHAnsi" w:cstheme="minorBidi"/>
          <w:kern w:val="2"/>
          <w:sz w:val="22"/>
          <w:szCs w:val="22"/>
          <w:lang w:eastAsia="zh-CN"/>
          <w14:ligatures w14:val="standardContextual"/>
        </w:rPr>
        <w:tab/>
      </w:r>
      <w:r>
        <w:t>Control PDU for BH RLF detection indication</w:t>
      </w:r>
      <w:r>
        <w:tab/>
      </w:r>
      <w:r>
        <w:fldChar w:fldCharType="begin" w:fldLock="1"/>
      </w:r>
      <w:r>
        <w:instrText xml:space="preserve"> PAGEREF _Toc156000855 \h </w:instrText>
      </w:r>
      <w:r>
        <w:fldChar w:fldCharType="separate"/>
      </w:r>
      <w:r>
        <w:t>22</w:t>
      </w:r>
      <w:r>
        <w:fldChar w:fldCharType="end"/>
      </w:r>
    </w:p>
    <w:p w14:paraId="7FD62213" w14:textId="1081D272" w:rsidR="007E1DDD" w:rsidRDefault="007E1DDD">
      <w:pPr>
        <w:pStyle w:val="TOC4"/>
        <w:rPr>
          <w:rFonts w:asciiTheme="minorHAnsi" w:eastAsiaTheme="minorEastAsia" w:hAnsiTheme="minorHAnsi" w:cstheme="minorBidi"/>
          <w:kern w:val="2"/>
          <w:sz w:val="22"/>
          <w:szCs w:val="22"/>
          <w:lang w:eastAsia="zh-CN"/>
          <w14:ligatures w14:val="standardContextual"/>
        </w:rPr>
      </w:pPr>
      <w:r>
        <w:t>6.2.3.5</w:t>
      </w:r>
      <w:r>
        <w:rPr>
          <w:rFonts w:asciiTheme="minorHAnsi" w:eastAsiaTheme="minorEastAsia" w:hAnsiTheme="minorHAnsi" w:cstheme="minorBidi"/>
          <w:kern w:val="2"/>
          <w:sz w:val="22"/>
          <w:szCs w:val="22"/>
          <w:lang w:eastAsia="zh-CN"/>
          <w14:ligatures w14:val="standardContextual"/>
        </w:rPr>
        <w:tab/>
      </w:r>
      <w:r>
        <w:t>Control PDU for BH RLF recovery indication</w:t>
      </w:r>
      <w:r>
        <w:tab/>
      </w:r>
      <w:r>
        <w:fldChar w:fldCharType="begin" w:fldLock="1"/>
      </w:r>
      <w:r>
        <w:instrText xml:space="preserve"> PAGEREF _Toc156000856 \h </w:instrText>
      </w:r>
      <w:r>
        <w:fldChar w:fldCharType="separate"/>
      </w:r>
      <w:r>
        <w:t>22</w:t>
      </w:r>
      <w:r>
        <w:fldChar w:fldCharType="end"/>
      </w:r>
    </w:p>
    <w:p w14:paraId="54E62445" w14:textId="76FA1D62" w:rsidR="007E1DDD" w:rsidRDefault="007E1DDD">
      <w:pPr>
        <w:pStyle w:val="TOC2"/>
        <w:rPr>
          <w:rFonts w:asciiTheme="minorHAnsi" w:eastAsiaTheme="minorEastAsia" w:hAnsiTheme="minorHAnsi" w:cstheme="minorBidi"/>
          <w:kern w:val="2"/>
          <w:sz w:val="22"/>
          <w:szCs w:val="22"/>
          <w:lang w:eastAsia="zh-CN"/>
          <w14:ligatures w14:val="standardContextual"/>
        </w:rPr>
      </w:pPr>
      <w:r w:rsidRPr="00926540">
        <w:rPr>
          <w:rFonts w:cs="Arial"/>
          <w:kern w:val="2"/>
          <w:lang w:eastAsia="zh-CN"/>
        </w:rPr>
        <w:lastRenderedPageBreak/>
        <w:t>6.3</w:t>
      </w:r>
      <w:r>
        <w:rPr>
          <w:rFonts w:asciiTheme="minorHAnsi" w:eastAsiaTheme="minorEastAsia" w:hAnsiTheme="minorHAnsi" w:cstheme="minorBidi"/>
          <w:kern w:val="2"/>
          <w:sz w:val="22"/>
          <w:szCs w:val="22"/>
          <w:lang w:eastAsia="zh-CN"/>
          <w14:ligatures w14:val="standardContextual"/>
        </w:rPr>
        <w:tab/>
      </w:r>
      <w:r w:rsidRPr="00926540">
        <w:rPr>
          <w:rFonts w:cs="Arial"/>
          <w:kern w:val="2"/>
          <w:lang w:eastAsia="zh-CN"/>
        </w:rPr>
        <w:t>Parameters</w:t>
      </w:r>
      <w:r>
        <w:tab/>
      </w:r>
      <w:r>
        <w:fldChar w:fldCharType="begin" w:fldLock="1"/>
      </w:r>
      <w:r>
        <w:instrText xml:space="preserve"> PAGEREF _Toc156000857 \h </w:instrText>
      </w:r>
      <w:r>
        <w:fldChar w:fldCharType="separate"/>
      </w:r>
      <w:r>
        <w:t>22</w:t>
      </w:r>
      <w:r>
        <w:fldChar w:fldCharType="end"/>
      </w:r>
    </w:p>
    <w:p w14:paraId="1C0A3E2A" w14:textId="5F31ACEC"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6.3.1</w:t>
      </w:r>
      <w:r>
        <w:rPr>
          <w:rFonts w:asciiTheme="minorHAnsi" w:eastAsiaTheme="minorEastAsia" w:hAnsiTheme="minorHAnsi" w:cstheme="minorBidi"/>
          <w:kern w:val="2"/>
          <w:sz w:val="22"/>
          <w:szCs w:val="22"/>
          <w:lang w:eastAsia="zh-CN"/>
          <w14:ligatures w14:val="standardContextual"/>
        </w:rPr>
        <w:tab/>
      </w:r>
      <w:r w:rsidRPr="00926540">
        <w:rPr>
          <w:rFonts w:cs="Arial"/>
        </w:rPr>
        <w:t>General</w:t>
      </w:r>
      <w:r>
        <w:tab/>
      </w:r>
      <w:r>
        <w:fldChar w:fldCharType="begin" w:fldLock="1"/>
      </w:r>
      <w:r>
        <w:instrText xml:space="preserve"> PAGEREF _Toc156000858 \h </w:instrText>
      </w:r>
      <w:r>
        <w:fldChar w:fldCharType="separate"/>
      </w:r>
      <w:r>
        <w:t>22</w:t>
      </w:r>
      <w:r>
        <w:fldChar w:fldCharType="end"/>
      </w:r>
    </w:p>
    <w:p w14:paraId="4FFF9597" w14:textId="51C99EFB"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w:t>
      </w:r>
      <w:r w:rsidRPr="00926540">
        <w:rPr>
          <w:rFonts w:cs="Arial"/>
          <w:lang w:eastAsia="zh-CN"/>
        </w:rPr>
        <w:t>2</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DESTINATION</w:t>
      </w:r>
      <w:r>
        <w:tab/>
      </w:r>
      <w:r>
        <w:fldChar w:fldCharType="begin" w:fldLock="1"/>
      </w:r>
      <w:r>
        <w:instrText xml:space="preserve"> PAGEREF _Toc156000859 \h </w:instrText>
      </w:r>
      <w:r>
        <w:fldChar w:fldCharType="separate"/>
      </w:r>
      <w:r>
        <w:t>22</w:t>
      </w:r>
      <w:r>
        <w:fldChar w:fldCharType="end"/>
      </w:r>
    </w:p>
    <w:p w14:paraId="1B1AB4DF" w14:textId="1A7B06E7"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w:t>
      </w:r>
      <w:r w:rsidRPr="00926540">
        <w:rPr>
          <w:rFonts w:cs="Arial"/>
          <w:lang w:eastAsia="zh-CN"/>
        </w:rPr>
        <w:t>3</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PATH</w:t>
      </w:r>
      <w:r>
        <w:tab/>
      </w:r>
      <w:r>
        <w:fldChar w:fldCharType="begin" w:fldLock="1"/>
      </w:r>
      <w:r>
        <w:instrText xml:space="preserve"> PAGEREF _Toc156000860 \h </w:instrText>
      </w:r>
      <w:r>
        <w:fldChar w:fldCharType="separate"/>
      </w:r>
      <w:r>
        <w:t>22</w:t>
      </w:r>
      <w:r>
        <w:fldChar w:fldCharType="end"/>
      </w:r>
    </w:p>
    <w:p w14:paraId="6A99A1E1" w14:textId="0CACFC97"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w:t>
      </w:r>
      <w:r w:rsidRPr="00926540">
        <w:rPr>
          <w:rFonts w:cs="Arial"/>
          <w:lang w:eastAsia="zh-CN"/>
        </w:rPr>
        <w:t>4</w:t>
      </w:r>
      <w:r>
        <w:rPr>
          <w:rFonts w:asciiTheme="minorHAnsi" w:eastAsiaTheme="minorEastAsia" w:hAnsiTheme="minorHAnsi" w:cstheme="minorBidi"/>
          <w:kern w:val="2"/>
          <w:sz w:val="22"/>
          <w:szCs w:val="22"/>
          <w:lang w:eastAsia="zh-CN"/>
          <w14:ligatures w14:val="standardContextual"/>
        </w:rPr>
        <w:tab/>
      </w:r>
      <w:r w:rsidRPr="00926540">
        <w:rPr>
          <w:rFonts w:cs="Arial"/>
          <w:lang w:eastAsia="zh-CN"/>
        </w:rPr>
        <w:t>Data</w:t>
      </w:r>
      <w:r>
        <w:tab/>
      </w:r>
      <w:r>
        <w:fldChar w:fldCharType="begin" w:fldLock="1"/>
      </w:r>
      <w:r>
        <w:instrText xml:space="preserve"> PAGEREF _Toc156000861 \h </w:instrText>
      </w:r>
      <w:r>
        <w:fldChar w:fldCharType="separate"/>
      </w:r>
      <w:r>
        <w:t>23</w:t>
      </w:r>
      <w:r>
        <w:fldChar w:fldCharType="end"/>
      </w:r>
    </w:p>
    <w:p w14:paraId="22E430E6" w14:textId="62D1C597" w:rsidR="007E1DDD" w:rsidRPr="007E1DDD" w:rsidRDefault="007E1DDD">
      <w:pPr>
        <w:pStyle w:val="TOC3"/>
        <w:rPr>
          <w:rFonts w:asciiTheme="minorHAnsi" w:eastAsiaTheme="minorEastAsia" w:hAnsiTheme="minorHAnsi" w:cstheme="minorBidi"/>
          <w:kern w:val="2"/>
          <w:sz w:val="22"/>
          <w:szCs w:val="22"/>
          <w:lang w:val="fr-FR" w:eastAsia="zh-CN"/>
          <w14:ligatures w14:val="standardContextual"/>
        </w:rPr>
      </w:pPr>
      <w:r w:rsidRPr="007E1DDD">
        <w:rPr>
          <w:rFonts w:cs="Arial"/>
          <w:lang w:val="fr-FR"/>
        </w:rPr>
        <w:t>6.3.</w:t>
      </w:r>
      <w:r w:rsidRPr="007E1DDD">
        <w:rPr>
          <w:rFonts w:cs="Arial"/>
          <w:lang w:val="fr-FR" w:eastAsia="zh-CN"/>
        </w:rPr>
        <w:t>5</w:t>
      </w:r>
      <w:r w:rsidRPr="007E1DDD">
        <w:rPr>
          <w:rFonts w:asciiTheme="minorHAnsi" w:eastAsiaTheme="minorEastAsia" w:hAnsiTheme="minorHAnsi" w:cstheme="minorBidi"/>
          <w:kern w:val="2"/>
          <w:sz w:val="22"/>
          <w:szCs w:val="22"/>
          <w:lang w:val="fr-FR" w:eastAsia="zh-CN"/>
          <w14:ligatures w14:val="standardContextual"/>
        </w:rPr>
        <w:tab/>
      </w:r>
      <w:r w:rsidRPr="007E1DDD">
        <w:rPr>
          <w:rFonts w:cs="Arial"/>
          <w:lang w:val="fr-FR" w:eastAsia="zh-CN"/>
        </w:rPr>
        <w:t>R</w:t>
      </w:r>
      <w:r w:rsidRPr="007E1DDD">
        <w:rPr>
          <w:lang w:val="fr-FR"/>
        </w:rPr>
        <w:tab/>
      </w:r>
      <w:r>
        <w:fldChar w:fldCharType="begin" w:fldLock="1"/>
      </w:r>
      <w:r w:rsidRPr="007E1DDD">
        <w:rPr>
          <w:lang w:val="fr-FR"/>
        </w:rPr>
        <w:instrText xml:space="preserve"> PAGEREF _Toc156000862 \h </w:instrText>
      </w:r>
      <w:r>
        <w:fldChar w:fldCharType="separate"/>
      </w:r>
      <w:r w:rsidRPr="007E1DDD">
        <w:rPr>
          <w:lang w:val="fr-FR"/>
        </w:rPr>
        <w:t>23</w:t>
      </w:r>
      <w:r>
        <w:fldChar w:fldCharType="end"/>
      </w:r>
    </w:p>
    <w:p w14:paraId="27349A35" w14:textId="4CB04183" w:rsidR="007E1DDD" w:rsidRPr="007E1DDD" w:rsidRDefault="007E1DDD">
      <w:pPr>
        <w:pStyle w:val="TOC3"/>
        <w:rPr>
          <w:rFonts w:asciiTheme="minorHAnsi" w:eastAsiaTheme="minorEastAsia" w:hAnsiTheme="minorHAnsi" w:cstheme="minorBidi"/>
          <w:kern w:val="2"/>
          <w:sz w:val="22"/>
          <w:szCs w:val="22"/>
          <w:lang w:val="fr-FR" w:eastAsia="zh-CN"/>
          <w14:ligatures w14:val="standardContextual"/>
        </w:rPr>
      </w:pPr>
      <w:r w:rsidRPr="007E1DDD">
        <w:rPr>
          <w:rFonts w:cs="Arial"/>
          <w:lang w:val="fr-FR"/>
        </w:rPr>
        <w:t>6.3.</w:t>
      </w:r>
      <w:r w:rsidRPr="007E1DDD">
        <w:rPr>
          <w:rFonts w:cs="Arial"/>
          <w:lang w:val="fr-FR" w:eastAsia="zh-CN"/>
        </w:rPr>
        <w:t>6</w:t>
      </w:r>
      <w:r w:rsidRPr="007E1DDD">
        <w:rPr>
          <w:rFonts w:asciiTheme="minorHAnsi" w:eastAsiaTheme="minorEastAsia" w:hAnsiTheme="minorHAnsi" w:cstheme="minorBidi"/>
          <w:kern w:val="2"/>
          <w:sz w:val="22"/>
          <w:szCs w:val="22"/>
          <w:lang w:val="fr-FR" w:eastAsia="zh-CN"/>
          <w14:ligatures w14:val="standardContextual"/>
        </w:rPr>
        <w:tab/>
      </w:r>
      <w:r w:rsidRPr="007E1DDD">
        <w:rPr>
          <w:rFonts w:cs="Arial"/>
          <w:lang w:val="fr-FR" w:eastAsia="zh-CN"/>
        </w:rPr>
        <w:t>D/C</w:t>
      </w:r>
      <w:r w:rsidRPr="007E1DDD">
        <w:rPr>
          <w:lang w:val="fr-FR"/>
        </w:rPr>
        <w:tab/>
      </w:r>
      <w:r>
        <w:fldChar w:fldCharType="begin" w:fldLock="1"/>
      </w:r>
      <w:r w:rsidRPr="007E1DDD">
        <w:rPr>
          <w:lang w:val="fr-FR"/>
        </w:rPr>
        <w:instrText xml:space="preserve"> PAGEREF _Toc156000863 \h </w:instrText>
      </w:r>
      <w:r>
        <w:fldChar w:fldCharType="separate"/>
      </w:r>
      <w:r w:rsidRPr="007E1DDD">
        <w:rPr>
          <w:lang w:val="fr-FR"/>
        </w:rPr>
        <w:t>23</w:t>
      </w:r>
      <w:r>
        <w:fldChar w:fldCharType="end"/>
      </w:r>
    </w:p>
    <w:p w14:paraId="280CB501" w14:textId="1B579795" w:rsidR="007E1DDD" w:rsidRPr="007E1DDD" w:rsidRDefault="007E1DDD">
      <w:pPr>
        <w:pStyle w:val="TOC3"/>
        <w:rPr>
          <w:rFonts w:asciiTheme="minorHAnsi" w:eastAsiaTheme="minorEastAsia" w:hAnsiTheme="minorHAnsi" w:cstheme="minorBidi"/>
          <w:kern w:val="2"/>
          <w:sz w:val="22"/>
          <w:szCs w:val="22"/>
          <w:lang w:val="fr-FR" w:eastAsia="zh-CN"/>
          <w14:ligatures w14:val="standardContextual"/>
        </w:rPr>
      </w:pPr>
      <w:r w:rsidRPr="007E1DDD">
        <w:rPr>
          <w:rFonts w:cs="Arial"/>
          <w:lang w:val="fr-FR"/>
        </w:rPr>
        <w:t>6.3.7</w:t>
      </w:r>
      <w:r w:rsidRPr="007E1DDD">
        <w:rPr>
          <w:rFonts w:asciiTheme="minorHAnsi" w:eastAsiaTheme="minorEastAsia" w:hAnsiTheme="minorHAnsi" w:cstheme="minorBidi"/>
          <w:kern w:val="2"/>
          <w:sz w:val="22"/>
          <w:szCs w:val="22"/>
          <w:lang w:val="fr-FR" w:eastAsia="zh-CN"/>
          <w14:ligatures w14:val="standardContextual"/>
        </w:rPr>
        <w:tab/>
      </w:r>
      <w:r w:rsidRPr="007E1DDD">
        <w:rPr>
          <w:rFonts w:cs="Arial"/>
          <w:lang w:val="fr-FR"/>
        </w:rPr>
        <w:t>PDU type</w:t>
      </w:r>
      <w:r w:rsidRPr="007E1DDD">
        <w:rPr>
          <w:lang w:val="fr-FR"/>
        </w:rPr>
        <w:tab/>
      </w:r>
      <w:r>
        <w:fldChar w:fldCharType="begin" w:fldLock="1"/>
      </w:r>
      <w:r w:rsidRPr="007E1DDD">
        <w:rPr>
          <w:lang w:val="fr-FR"/>
        </w:rPr>
        <w:instrText xml:space="preserve"> PAGEREF _Toc156000864 \h </w:instrText>
      </w:r>
      <w:r>
        <w:fldChar w:fldCharType="separate"/>
      </w:r>
      <w:r w:rsidRPr="007E1DDD">
        <w:rPr>
          <w:lang w:val="fr-FR"/>
        </w:rPr>
        <w:t>23</w:t>
      </w:r>
      <w:r>
        <w:fldChar w:fldCharType="end"/>
      </w:r>
    </w:p>
    <w:p w14:paraId="0A88A15D" w14:textId="2BED7A2C"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6.3.8</w:t>
      </w:r>
      <w:r>
        <w:rPr>
          <w:rFonts w:asciiTheme="minorHAnsi" w:eastAsiaTheme="minorEastAsia" w:hAnsiTheme="minorHAnsi" w:cstheme="minorBidi"/>
          <w:kern w:val="2"/>
          <w:sz w:val="22"/>
          <w:szCs w:val="22"/>
          <w:lang w:eastAsia="zh-CN"/>
          <w14:ligatures w14:val="standardContextual"/>
        </w:rPr>
        <w:tab/>
      </w:r>
      <w:r w:rsidRPr="00926540">
        <w:rPr>
          <w:rFonts w:cs="Arial"/>
        </w:rPr>
        <w:t>BH RLC channel ID</w:t>
      </w:r>
      <w:r>
        <w:tab/>
      </w:r>
      <w:r>
        <w:fldChar w:fldCharType="begin" w:fldLock="1"/>
      </w:r>
      <w:r>
        <w:instrText xml:space="preserve"> PAGEREF _Toc156000865 \h </w:instrText>
      </w:r>
      <w:r>
        <w:fldChar w:fldCharType="separate"/>
      </w:r>
      <w:r>
        <w:t>23</w:t>
      </w:r>
      <w:r>
        <w:fldChar w:fldCharType="end"/>
      </w:r>
    </w:p>
    <w:p w14:paraId="36A31087" w14:textId="46987658"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6.3.9</w:t>
      </w:r>
      <w:r>
        <w:rPr>
          <w:rFonts w:asciiTheme="minorHAnsi" w:eastAsiaTheme="minorEastAsia" w:hAnsiTheme="minorHAnsi" w:cstheme="minorBidi"/>
          <w:kern w:val="2"/>
          <w:sz w:val="22"/>
          <w:szCs w:val="22"/>
          <w:lang w:eastAsia="zh-CN"/>
          <w14:ligatures w14:val="standardContextual"/>
        </w:rPr>
        <w:tab/>
      </w:r>
      <w:r w:rsidRPr="00926540">
        <w:rPr>
          <w:rFonts w:eastAsia="Yu Mincho" w:cs="Arial"/>
        </w:rPr>
        <w:t xml:space="preserve">BAP </w:t>
      </w:r>
      <w:r w:rsidRPr="00926540">
        <w:rPr>
          <w:rFonts w:cs="Arial"/>
          <w:lang w:eastAsia="zh-CN"/>
        </w:rPr>
        <w:t>Routing ID</w:t>
      </w:r>
      <w:r>
        <w:tab/>
      </w:r>
      <w:r>
        <w:fldChar w:fldCharType="begin" w:fldLock="1"/>
      </w:r>
      <w:r>
        <w:instrText xml:space="preserve"> PAGEREF _Toc156000866 \h </w:instrText>
      </w:r>
      <w:r>
        <w:fldChar w:fldCharType="separate"/>
      </w:r>
      <w:r>
        <w:t>23</w:t>
      </w:r>
      <w:r>
        <w:fldChar w:fldCharType="end"/>
      </w:r>
    </w:p>
    <w:p w14:paraId="28BDD72C" w14:textId="0768856E" w:rsidR="007E1DDD" w:rsidRDefault="007E1DDD">
      <w:pPr>
        <w:pStyle w:val="TOC3"/>
        <w:rPr>
          <w:rFonts w:asciiTheme="minorHAnsi" w:eastAsiaTheme="minorEastAsia" w:hAnsiTheme="minorHAnsi" w:cstheme="minorBidi"/>
          <w:kern w:val="2"/>
          <w:sz w:val="22"/>
          <w:szCs w:val="22"/>
          <w:lang w:eastAsia="zh-CN"/>
          <w14:ligatures w14:val="standardContextual"/>
        </w:rPr>
      </w:pPr>
      <w:r w:rsidRPr="00926540">
        <w:rPr>
          <w:rFonts w:cs="Arial"/>
        </w:rPr>
        <w:t>6.3.10</w:t>
      </w:r>
      <w:r>
        <w:rPr>
          <w:rFonts w:asciiTheme="minorHAnsi" w:eastAsiaTheme="minorEastAsia" w:hAnsiTheme="minorHAnsi" w:cstheme="minorBidi"/>
          <w:kern w:val="2"/>
          <w:sz w:val="22"/>
          <w:szCs w:val="22"/>
          <w:lang w:eastAsia="zh-CN"/>
          <w14:ligatures w14:val="standardContextual"/>
        </w:rPr>
        <w:tab/>
      </w:r>
      <w:r w:rsidRPr="00926540">
        <w:rPr>
          <w:rFonts w:cs="Arial"/>
        </w:rPr>
        <w:t>Available Buffer Size</w:t>
      </w:r>
      <w:r>
        <w:tab/>
      </w:r>
      <w:r>
        <w:fldChar w:fldCharType="begin" w:fldLock="1"/>
      </w:r>
      <w:r>
        <w:instrText xml:space="preserve"> PAGEREF _Toc156000867 \h </w:instrText>
      </w:r>
      <w:r>
        <w:fldChar w:fldCharType="separate"/>
      </w:r>
      <w:r>
        <w:t>23</w:t>
      </w:r>
      <w:r>
        <w:fldChar w:fldCharType="end"/>
      </w:r>
    </w:p>
    <w:p w14:paraId="15F47B71" w14:textId="386B1BD6" w:rsidR="007E1DDD" w:rsidRDefault="007E1DDD">
      <w:pPr>
        <w:pStyle w:val="TOC8"/>
        <w:rPr>
          <w:rFonts w:asciiTheme="minorHAnsi" w:eastAsiaTheme="minorEastAsia" w:hAnsiTheme="minorHAnsi" w:cstheme="minorBidi"/>
          <w:b w:val="0"/>
          <w:kern w:val="2"/>
          <w:szCs w:val="22"/>
          <w:lang w:eastAsia="zh-CN"/>
          <w14:ligatures w14:val="standardContextual"/>
        </w:rPr>
      </w:pPr>
      <w:r w:rsidRPr="00926540">
        <w:rPr>
          <w:rFonts w:cs="Arial"/>
        </w:rPr>
        <w:t>Annex A (informative): Change history</w:t>
      </w:r>
      <w:r>
        <w:tab/>
      </w:r>
      <w:r>
        <w:fldChar w:fldCharType="begin" w:fldLock="1"/>
      </w:r>
      <w:r>
        <w:instrText xml:space="preserve"> PAGEREF _Toc156000868 \h </w:instrText>
      </w:r>
      <w:r>
        <w:fldChar w:fldCharType="separate"/>
      </w:r>
      <w:r>
        <w:t>24</w:t>
      </w:r>
      <w:r>
        <w:fldChar w:fldCharType="end"/>
      </w:r>
    </w:p>
    <w:p w14:paraId="3ED8C4BD" w14:textId="5F306A54" w:rsidR="00080512" w:rsidRPr="007E1DDD" w:rsidRDefault="00322DBE">
      <w:r w:rsidRPr="007E1DDD">
        <w:rPr>
          <w:noProof/>
          <w:sz w:val="22"/>
        </w:rPr>
        <w:fldChar w:fldCharType="end"/>
      </w:r>
    </w:p>
    <w:p w14:paraId="1D004E5E" w14:textId="77777777" w:rsidR="0074026F" w:rsidRPr="007E1DDD" w:rsidRDefault="00080512" w:rsidP="00842B16">
      <w:r w:rsidRPr="007E1DDD">
        <w:br w:type="page"/>
      </w:r>
    </w:p>
    <w:p w14:paraId="2FCB3F78" w14:textId="77777777" w:rsidR="00080512" w:rsidRPr="007E1DDD" w:rsidRDefault="00080512">
      <w:pPr>
        <w:pStyle w:val="Heading1"/>
      </w:pPr>
      <w:bookmarkStart w:id="3" w:name="_Toc34413533"/>
      <w:bookmarkStart w:id="4" w:name="_Toc34607113"/>
      <w:bookmarkStart w:id="5" w:name="_Toc36944640"/>
      <w:bookmarkStart w:id="6" w:name="_Toc46491294"/>
      <w:bookmarkStart w:id="7" w:name="_Toc52580758"/>
      <w:bookmarkStart w:id="8" w:name="_Toc156000803"/>
      <w:r w:rsidRPr="007E1DDD">
        <w:lastRenderedPageBreak/>
        <w:t>Foreword</w:t>
      </w:r>
      <w:bookmarkEnd w:id="3"/>
      <w:bookmarkEnd w:id="4"/>
      <w:bookmarkEnd w:id="5"/>
      <w:bookmarkEnd w:id="6"/>
      <w:bookmarkEnd w:id="7"/>
      <w:bookmarkEnd w:id="8"/>
    </w:p>
    <w:p w14:paraId="234EB7D6" w14:textId="77777777" w:rsidR="00080512" w:rsidRPr="007E1DDD" w:rsidRDefault="00080512">
      <w:r w:rsidRPr="007E1DDD">
        <w:t>This Technical Specification has been produced by the 3</w:t>
      </w:r>
      <w:r w:rsidR="00F04712" w:rsidRPr="007E1DDD">
        <w:t>rd</w:t>
      </w:r>
      <w:r w:rsidRPr="007E1DDD">
        <w:t xml:space="preserve"> Generation Partnership Project (3GPP).</w:t>
      </w:r>
    </w:p>
    <w:p w14:paraId="1DEF4D08" w14:textId="77777777" w:rsidR="00080512" w:rsidRPr="007E1DDD" w:rsidRDefault="00080512">
      <w:r w:rsidRPr="007E1DD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6AFFE8" w14:textId="77777777" w:rsidR="00080512" w:rsidRPr="007E1DDD" w:rsidRDefault="00080512">
      <w:pPr>
        <w:pStyle w:val="B1"/>
      </w:pPr>
      <w:r w:rsidRPr="007E1DDD">
        <w:t>Version x.y.z</w:t>
      </w:r>
    </w:p>
    <w:p w14:paraId="23E80C26" w14:textId="77777777" w:rsidR="00080512" w:rsidRPr="007E1DDD" w:rsidRDefault="00080512">
      <w:pPr>
        <w:pStyle w:val="B1"/>
      </w:pPr>
      <w:r w:rsidRPr="007E1DDD">
        <w:t>where:</w:t>
      </w:r>
    </w:p>
    <w:p w14:paraId="1826CF5F" w14:textId="77777777" w:rsidR="00080512" w:rsidRPr="007E1DDD" w:rsidRDefault="00080512">
      <w:pPr>
        <w:pStyle w:val="B2"/>
      </w:pPr>
      <w:r w:rsidRPr="007E1DDD">
        <w:t>x</w:t>
      </w:r>
      <w:r w:rsidRPr="007E1DDD">
        <w:tab/>
        <w:t>the first digit:</w:t>
      </w:r>
    </w:p>
    <w:p w14:paraId="23EE2C05" w14:textId="77777777" w:rsidR="00080512" w:rsidRPr="007E1DDD" w:rsidRDefault="00080512">
      <w:pPr>
        <w:pStyle w:val="B3"/>
      </w:pPr>
      <w:r w:rsidRPr="007E1DDD">
        <w:t>1</w:t>
      </w:r>
      <w:r w:rsidRPr="007E1DDD">
        <w:tab/>
        <w:t>presented to TSG for information;</w:t>
      </w:r>
    </w:p>
    <w:p w14:paraId="031B7601" w14:textId="77777777" w:rsidR="00080512" w:rsidRPr="007E1DDD" w:rsidRDefault="00080512">
      <w:pPr>
        <w:pStyle w:val="B3"/>
      </w:pPr>
      <w:r w:rsidRPr="007E1DDD">
        <w:t>2</w:t>
      </w:r>
      <w:r w:rsidRPr="007E1DDD">
        <w:tab/>
        <w:t>presented to TSG for approval;</w:t>
      </w:r>
    </w:p>
    <w:p w14:paraId="4F8AA658" w14:textId="77777777" w:rsidR="00080512" w:rsidRPr="007E1DDD" w:rsidRDefault="00080512">
      <w:pPr>
        <w:pStyle w:val="B3"/>
      </w:pPr>
      <w:r w:rsidRPr="007E1DDD">
        <w:t>3</w:t>
      </w:r>
      <w:r w:rsidRPr="007E1DDD">
        <w:tab/>
        <w:t>or greater indicates TSG approved document under change control.</w:t>
      </w:r>
    </w:p>
    <w:p w14:paraId="151C52FB" w14:textId="77777777" w:rsidR="00080512" w:rsidRPr="007E1DDD" w:rsidRDefault="00080512">
      <w:pPr>
        <w:pStyle w:val="B2"/>
      </w:pPr>
      <w:r w:rsidRPr="007E1DDD">
        <w:t>y</w:t>
      </w:r>
      <w:r w:rsidRPr="007E1DDD">
        <w:tab/>
        <w:t>the second digit is incremented for all changes of substance, i.e. technical enhancements, corrections, updates, etc.</w:t>
      </w:r>
    </w:p>
    <w:p w14:paraId="7AA8212D" w14:textId="77777777" w:rsidR="00080512" w:rsidRPr="007E1DDD" w:rsidRDefault="00080512">
      <w:pPr>
        <w:pStyle w:val="B2"/>
      </w:pPr>
      <w:r w:rsidRPr="007E1DDD">
        <w:t>z</w:t>
      </w:r>
      <w:r w:rsidRPr="007E1DDD">
        <w:tab/>
        <w:t>the third digit is incremented when editorial only changes have been incorporated in the document.</w:t>
      </w:r>
    </w:p>
    <w:p w14:paraId="1F0DABD1" w14:textId="77777777" w:rsidR="008C384C" w:rsidRPr="007E1DDD" w:rsidRDefault="008C384C" w:rsidP="008C384C">
      <w:r w:rsidRPr="007E1DDD">
        <w:t xml:space="preserve">In </w:t>
      </w:r>
      <w:r w:rsidR="0074026F" w:rsidRPr="007E1DDD">
        <w:t>the present</w:t>
      </w:r>
      <w:r w:rsidRPr="007E1DDD">
        <w:t xml:space="preserve"> document, certain modal verbs have the following meanings:</w:t>
      </w:r>
    </w:p>
    <w:p w14:paraId="6A853D20" w14:textId="77777777" w:rsidR="008C384C" w:rsidRPr="007E1DDD" w:rsidRDefault="008C384C" w:rsidP="00774DA4">
      <w:pPr>
        <w:pStyle w:val="EX"/>
      </w:pPr>
      <w:r w:rsidRPr="007E1DDD">
        <w:rPr>
          <w:b/>
        </w:rPr>
        <w:t>shall</w:t>
      </w:r>
      <w:r w:rsidRPr="007E1DDD">
        <w:tab/>
        <w:t>indicates a mandatory requirement to do something</w:t>
      </w:r>
    </w:p>
    <w:p w14:paraId="1486EA6A" w14:textId="77777777" w:rsidR="008C384C" w:rsidRPr="007E1DDD" w:rsidRDefault="008C384C" w:rsidP="00774DA4">
      <w:pPr>
        <w:pStyle w:val="EX"/>
      </w:pPr>
      <w:r w:rsidRPr="007E1DDD">
        <w:rPr>
          <w:b/>
        </w:rPr>
        <w:t>shall not</w:t>
      </w:r>
      <w:r w:rsidRPr="007E1DDD">
        <w:tab/>
        <w:t>indicates an interdiction (</w:t>
      </w:r>
      <w:r w:rsidR="001F1132" w:rsidRPr="007E1DDD">
        <w:t>prohibition</w:t>
      </w:r>
      <w:r w:rsidRPr="007E1DDD">
        <w:t>) to do something</w:t>
      </w:r>
    </w:p>
    <w:p w14:paraId="16DBACAB" w14:textId="77777777" w:rsidR="00BA19ED" w:rsidRPr="007E1DDD" w:rsidRDefault="00BA19ED" w:rsidP="00BA19ED">
      <w:pPr>
        <w:pStyle w:val="NO"/>
      </w:pPr>
      <w:r w:rsidRPr="007E1DDD">
        <w:t>NOTE 1:</w:t>
      </w:r>
      <w:r w:rsidRPr="007E1DDD">
        <w:tab/>
        <w:t>The constructions "shall" and "shall not" are confined to the context of normative provisions, and do not appear in Technical Reports.</w:t>
      </w:r>
    </w:p>
    <w:p w14:paraId="047BCC87" w14:textId="77777777" w:rsidR="00C1496A" w:rsidRPr="007E1DDD" w:rsidRDefault="00C1496A" w:rsidP="00C1496A">
      <w:pPr>
        <w:pStyle w:val="NO"/>
      </w:pPr>
      <w:r w:rsidRPr="007E1DDD">
        <w:t xml:space="preserve">NOTE </w:t>
      </w:r>
      <w:r w:rsidR="00BA19ED" w:rsidRPr="007E1DDD">
        <w:t>2</w:t>
      </w:r>
      <w:r w:rsidRPr="007E1DDD">
        <w:t>:</w:t>
      </w:r>
      <w:r w:rsidRPr="007E1DDD">
        <w:tab/>
        <w:t xml:space="preserve">The constructions "must" and "must not" are not used as substitutes for "shall" and "shall not". Their use is avoided insofar as possible, and </w:t>
      </w:r>
      <w:r w:rsidR="001F1132" w:rsidRPr="007E1DDD">
        <w:t xml:space="preserve">they </w:t>
      </w:r>
      <w:r w:rsidRPr="007E1DDD">
        <w:t xml:space="preserve">are </w:t>
      </w:r>
      <w:r w:rsidR="001F1132" w:rsidRPr="007E1DDD">
        <w:t>not</w:t>
      </w:r>
      <w:r w:rsidRPr="007E1DDD">
        <w:t xml:space="preserve"> used in a normative context except in a direct citation from an external, referenced, non-3GPP document, or so as to maintain continuity of style when extending or modifying the provisions of such a referenced document.</w:t>
      </w:r>
    </w:p>
    <w:p w14:paraId="1C62178F" w14:textId="77777777" w:rsidR="008C384C" w:rsidRPr="007E1DDD" w:rsidRDefault="008C384C" w:rsidP="00774DA4">
      <w:pPr>
        <w:pStyle w:val="EX"/>
      </w:pPr>
      <w:r w:rsidRPr="007E1DDD">
        <w:rPr>
          <w:b/>
        </w:rPr>
        <w:t>should</w:t>
      </w:r>
      <w:r w:rsidRPr="007E1DDD">
        <w:tab/>
        <w:t>indicates a recommendation to do something</w:t>
      </w:r>
    </w:p>
    <w:p w14:paraId="7A2E8B7B" w14:textId="77777777" w:rsidR="008C384C" w:rsidRPr="007E1DDD" w:rsidRDefault="008C384C" w:rsidP="00774DA4">
      <w:pPr>
        <w:pStyle w:val="EX"/>
      </w:pPr>
      <w:r w:rsidRPr="007E1DDD">
        <w:rPr>
          <w:b/>
        </w:rPr>
        <w:t>should not</w:t>
      </w:r>
      <w:r w:rsidRPr="007E1DDD">
        <w:tab/>
        <w:t>indicates a recommendation not to do something</w:t>
      </w:r>
    </w:p>
    <w:p w14:paraId="66A9F946" w14:textId="77777777" w:rsidR="008C384C" w:rsidRPr="007E1DDD" w:rsidRDefault="008C384C" w:rsidP="00774DA4">
      <w:pPr>
        <w:pStyle w:val="EX"/>
      </w:pPr>
      <w:r w:rsidRPr="007E1DDD">
        <w:rPr>
          <w:b/>
        </w:rPr>
        <w:t>may</w:t>
      </w:r>
      <w:r w:rsidRPr="007E1DDD">
        <w:tab/>
        <w:t>indicates permission to do something</w:t>
      </w:r>
    </w:p>
    <w:p w14:paraId="21CCDB8E" w14:textId="77777777" w:rsidR="008C384C" w:rsidRPr="007E1DDD" w:rsidRDefault="008C384C" w:rsidP="00774DA4">
      <w:pPr>
        <w:pStyle w:val="EX"/>
      </w:pPr>
      <w:r w:rsidRPr="007E1DDD">
        <w:rPr>
          <w:b/>
        </w:rPr>
        <w:t>need not</w:t>
      </w:r>
      <w:r w:rsidRPr="007E1DDD">
        <w:tab/>
        <w:t>indicates permission not to do something</w:t>
      </w:r>
    </w:p>
    <w:p w14:paraId="4B0FAA5B" w14:textId="77777777" w:rsidR="008C384C" w:rsidRPr="007E1DDD" w:rsidRDefault="008C384C" w:rsidP="008C384C">
      <w:pPr>
        <w:pStyle w:val="NO"/>
      </w:pPr>
      <w:r w:rsidRPr="007E1DDD">
        <w:t>NOTE</w:t>
      </w:r>
      <w:r w:rsidR="00774DA4" w:rsidRPr="007E1DDD">
        <w:t xml:space="preserve"> </w:t>
      </w:r>
      <w:r w:rsidR="00BA19ED" w:rsidRPr="007E1DDD">
        <w:t>3</w:t>
      </w:r>
      <w:r w:rsidRPr="007E1DDD">
        <w:t>:</w:t>
      </w:r>
      <w:r w:rsidRPr="007E1DDD">
        <w:tab/>
        <w:t>The construction "may not" is ambiguous</w:t>
      </w:r>
      <w:r w:rsidR="001F1132" w:rsidRPr="007E1DDD">
        <w:t xml:space="preserve"> </w:t>
      </w:r>
      <w:r w:rsidRPr="007E1DDD">
        <w:t xml:space="preserve">and </w:t>
      </w:r>
      <w:r w:rsidR="00774DA4" w:rsidRPr="007E1DDD">
        <w:t xml:space="preserve">is not </w:t>
      </w:r>
      <w:r w:rsidRPr="007E1DDD">
        <w:t>used in normative elements.</w:t>
      </w:r>
      <w:r w:rsidR="001F1132" w:rsidRPr="007E1DDD">
        <w:t xml:space="preserve"> The </w:t>
      </w:r>
      <w:r w:rsidR="003765B8" w:rsidRPr="007E1DDD">
        <w:t xml:space="preserve">unambiguous </w:t>
      </w:r>
      <w:r w:rsidR="001F1132" w:rsidRPr="007E1DDD">
        <w:t>construction</w:t>
      </w:r>
      <w:r w:rsidR="003765B8" w:rsidRPr="007E1DDD">
        <w:t>s</w:t>
      </w:r>
      <w:r w:rsidR="001F1132" w:rsidRPr="007E1DDD">
        <w:t xml:space="preserve"> "might not" </w:t>
      </w:r>
      <w:r w:rsidR="003765B8" w:rsidRPr="007E1DDD">
        <w:t>or "shall not" are</w:t>
      </w:r>
      <w:r w:rsidR="001F1132" w:rsidRPr="007E1DDD">
        <w:t xml:space="preserve"> used </w:t>
      </w:r>
      <w:r w:rsidR="003765B8" w:rsidRPr="007E1DDD">
        <w:t xml:space="preserve">instead, depending upon the </w:t>
      </w:r>
      <w:r w:rsidR="001F1132" w:rsidRPr="007E1DDD">
        <w:t>meaning intended.</w:t>
      </w:r>
    </w:p>
    <w:p w14:paraId="330741BF" w14:textId="77777777" w:rsidR="008C384C" w:rsidRPr="007E1DDD" w:rsidRDefault="008C384C" w:rsidP="00774DA4">
      <w:pPr>
        <w:pStyle w:val="EX"/>
      </w:pPr>
      <w:r w:rsidRPr="007E1DDD">
        <w:rPr>
          <w:b/>
        </w:rPr>
        <w:t>can</w:t>
      </w:r>
      <w:r w:rsidRPr="007E1DDD">
        <w:tab/>
        <w:t>indicates</w:t>
      </w:r>
      <w:r w:rsidR="00774DA4" w:rsidRPr="007E1DDD">
        <w:t xml:space="preserve"> that something is possible</w:t>
      </w:r>
    </w:p>
    <w:p w14:paraId="38720A50" w14:textId="77777777" w:rsidR="00774DA4" w:rsidRPr="007E1DDD" w:rsidRDefault="00774DA4" w:rsidP="00774DA4">
      <w:pPr>
        <w:pStyle w:val="EX"/>
      </w:pPr>
      <w:r w:rsidRPr="007E1DDD">
        <w:rPr>
          <w:b/>
        </w:rPr>
        <w:t>cannot</w:t>
      </w:r>
      <w:r w:rsidRPr="007E1DDD">
        <w:tab/>
        <w:t>indicates that something is impossible</w:t>
      </w:r>
    </w:p>
    <w:p w14:paraId="0A02754F" w14:textId="77777777" w:rsidR="00774DA4" w:rsidRPr="007E1DDD" w:rsidRDefault="00774DA4" w:rsidP="00774DA4">
      <w:pPr>
        <w:pStyle w:val="NO"/>
      </w:pPr>
      <w:r w:rsidRPr="007E1DDD">
        <w:t xml:space="preserve">NOTE </w:t>
      </w:r>
      <w:r w:rsidR="00BA19ED" w:rsidRPr="007E1DDD">
        <w:t>4</w:t>
      </w:r>
      <w:r w:rsidRPr="007E1DDD">
        <w:t>:</w:t>
      </w:r>
      <w:r w:rsidRPr="007E1DDD">
        <w:tab/>
        <w:t>The constructions "can" and "cannot" shall not to be used as substitute</w:t>
      </w:r>
      <w:r w:rsidR="003765B8" w:rsidRPr="007E1DDD">
        <w:t>s</w:t>
      </w:r>
      <w:r w:rsidRPr="007E1DDD">
        <w:t xml:space="preserve"> for "may" and "need not".</w:t>
      </w:r>
    </w:p>
    <w:p w14:paraId="1B5B0DCD" w14:textId="77777777" w:rsidR="00774DA4" w:rsidRPr="007E1DDD" w:rsidRDefault="00774DA4" w:rsidP="00774DA4">
      <w:pPr>
        <w:pStyle w:val="EX"/>
      </w:pPr>
      <w:r w:rsidRPr="007E1DDD">
        <w:rPr>
          <w:b/>
        </w:rPr>
        <w:t>will</w:t>
      </w:r>
      <w:r w:rsidRPr="007E1DDD">
        <w:tab/>
        <w:t xml:space="preserve">indicates that something is certain </w:t>
      </w:r>
      <w:r w:rsidR="003765B8" w:rsidRPr="007E1DDD">
        <w:t xml:space="preserve">or </w:t>
      </w:r>
      <w:r w:rsidRPr="007E1DDD">
        <w:t xml:space="preserve">expected to happen </w:t>
      </w:r>
      <w:r w:rsidR="003765B8" w:rsidRPr="007E1DDD">
        <w:t xml:space="preserve">as a result of action taken by an </w:t>
      </w:r>
      <w:r w:rsidRPr="007E1DDD">
        <w:t>agency the behaviour of which is outside the scope of the present document</w:t>
      </w:r>
    </w:p>
    <w:p w14:paraId="0F2D2A7F" w14:textId="77777777" w:rsidR="00774DA4" w:rsidRPr="007E1DDD" w:rsidRDefault="00774DA4" w:rsidP="00774DA4">
      <w:pPr>
        <w:pStyle w:val="EX"/>
      </w:pPr>
      <w:r w:rsidRPr="007E1DDD">
        <w:rPr>
          <w:b/>
        </w:rPr>
        <w:t>will not</w:t>
      </w:r>
      <w:r w:rsidRPr="007E1DDD">
        <w:tab/>
        <w:t xml:space="preserve">indicates that something is certain </w:t>
      </w:r>
      <w:r w:rsidR="003765B8" w:rsidRPr="007E1DDD">
        <w:t xml:space="preserve">or expected not </w:t>
      </w:r>
      <w:r w:rsidRPr="007E1DDD">
        <w:t xml:space="preserve">to happen </w:t>
      </w:r>
      <w:r w:rsidR="003765B8" w:rsidRPr="007E1DDD">
        <w:t xml:space="preserve">as a result of action taken </w:t>
      </w:r>
      <w:r w:rsidRPr="007E1DDD">
        <w:t xml:space="preserve">by </w:t>
      </w:r>
      <w:r w:rsidR="003765B8" w:rsidRPr="007E1DDD">
        <w:t xml:space="preserve">an </w:t>
      </w:r>
      <w:r w:rsidRPr="007E1DDD">
        <w:t>agency the behaviour of which is outside the scope of the present document</w:t>
      </w:r>
    </w:p>
    <w:p w14:paraId="52C40661" w14:textId="77777777" w:rsidR="001F1132" w:rsidRPr="007E1DDD" w:rsidRDefault="001F1132" w:rsidP="00774DA4">
      <w:pPr>
        <w:pStyle w:val="EX"/>
      </w:pPr>
      <w:r w:rsidRPr="007E1DDD">
        <w:rPr>
          <w:b/>
        </w:rPr>
        <w:t>might</w:t>
      </w:r>
      <w:r w:rsidRPr="007E1DDD">
        <w:tab/>
        <w:t xml:space="preserve">indicates a likelihood that something will happen as a result of </w:t>
      </w:r>
      <w:r w:rsidR="003765B8" w:rsidRPr="007E1DDD">
        <w:t xml:space="preserve">action taken by </w:t>
      </w:r>
      <w:r w:rsidRPr="007E1DDD">
        <w:t>some agency the behaviour of which is outside the scope of the present document</w:t>
      </w:r>
    </w:p>
    <w:p w14:paraId="45359293" w14:textId="77777777" w:rsidR="003765B8" w:rsidRPr="007E1DDD" w:rsidRDefault="003765B8" w:rsidP="003765B8">
      <w:pPr>
        <w:pStyle w:val="EX"/>
      </w:pPr>
      <w:r w:rsidRPr="007E1DDD">
        <w:rPr>
          <w:b/>
        </w:rPr>
        <w:lastRenderedPageBreak/>
        <w:t>might not</w:t>
      </w:r>
      <w:r w:rsidRPr="007E1DDD">
        <w:tab/>
        <w:t>indicates a likelihood that something will not happen as a result of action taken by some agency the behaviour of which is outside the scope of the present document</w:t>
      </w:r>
    </w:p>
    <w:p w14:paraId="3344FB5A" w14:textId="77777777" w:rsidR="001F1132" w:rsidRPr="007E1DDD" w:rsidRDefault="001F1132" w:rsidP="001F1132">
      <w:r w:rsidRPr="007E1DDD">
        <w:t>In addition:</w:t>
      </w:r>
    </w:p>
    <w:p w14:paraId="786B7F63" w14:textId="77777777" w:rsidR="00774DA4" w:rsidRPr="007E1DDD" w:rsidRDefault="00774DA4" w:rsidP="00774DA4">
      <w:pPr>
        <w:pStyle w:val="EX"/>
      </w:pPr>
      <w:r w:rsidRPr="007E1DDD">
        <w:rPr>
          <w:b/>
        </w:rPr>
        <w:t>is</w:t>
      </w:r>
      <w:r w:rsidRPr="007E1DDD">
        <w:tab/>
        <w:t>(or any other verb in the indicative</w:t>
      </w:r>
      <w:r w:rsidR="001F1132" w:rsidRPr="007E1DDD">
        <w:t xml:space="preserve"> mood</w:t>
      </w:r>
      <w:r w:rsidRPr="007E1DDD">
        <w:t>) indicates a statement of fact</w:t>
      </w:r>
    </w:p>
    <w:p w14:paraId="4F02F50C" w14:textId="77777777" w:rsidR="00647114" w:rsidRPr="007E1DDD" w:rsidRDefault="00647114" w:rsidP="00774DA4">
      <w:pPr>
        <w:pStyle w:val="EX"/>
      </w:pPr>
      <w:r w:rsidRPr="007E1DDD">
        <w:rPr>
          <w:b/>
        </w:rPr>
        <w:t>is not</w:t>
      </w:r>
      <w:r w:rsidRPr="007E1DDD">
        <w:tab/>
        <w:t>(or any other negative verb in the indicative</w:t>
      </w:r>
      <w:r w:rsidR="001F1132" w:rsidRPr="007E1DDD">
        <w:t xml:space="preserve"> mood</w:t>
      </w:r>
      <w:r w:rsidRPr="007E1DDD">
        <w:t>) indicates a statement of fact</w:t>
      </w:r>
    </w:p>
    <w:p w14:paraId="3F7F9F68" w14:textId="77777777" w:rsidR="00774DA4" w:rsidRPr="007E1DDD" w:rsidRDefault="00647114" w:rsidP="00647114">
      <w:pPr>
        <w:pStyle w:val="NO"/>
      </w:pPr>
      <w:r w:rsidRPr="007E1DDD">
        <w:t xml:space="preserve">NOTE </w:t>
      </w:r>
      <w:r w:rsidR="00BA19ED" w:rsidRPr="007E1DDD">
        <w:t>5</w:t>
      </w:r>
      <w:r w:rsidRPr="007E1DDD">
        <w:t>:</w:t>
      </w:r>
      <w:r w:rsidRPr="007E1DDD">
        <w:tab/>
        <w:t>The constructions "is" and "is not" do not indicate requirements.</w:t>
      </w:r>
    </w:p>
    <w:p w14:paraId="1E132EA7" w14:textId="77777777" w:rsidR="00080512" w:rsidRPr="007E1DDD" w:rsidRDefault="00080512">
      <w:pPr>
        <w:pStyle w:val="Heading1"/>
      </w:pPr>
      <w:r w:rsidRPr="007E1DDD">
        <w:br w:type="page"/>
      </w:r>
      <w:bookmarkStart w:id="9" w:name="_Toc34413534"/>
      <w:bookmarkStart w:id="10" w:name="_Toc34607114"/>
      <w:bookmarkStart w:id="11" w:name="_Toc36944641"/>
      <w:bookmarkStart w:id="12" w:name="_Toc46491295"/>
      <w:bookmarkStart w:id="13" w:name="_Toc52580759"/>
      <w:bookmarkStart w:id="14" w:name="_Toc156000804"/>
      <w:r w:rsidRPr="007E1DDD">
        <w:lastRenderedPageBreak/>
        <w:t>1</w:t>
      </w:r>
      <w:r w:rsidRPr="007E1DDD">
        <w:tab/>
        <w:t>Scope</w:t>
      </w:r>
      <w:bookmarkEnd w:id="9"/>
      <w:bookmarkEnd w:id="10"/>
      <w:bookmarkEnd w:id="11"/>
      <w:bookmarkEnd w:id="12"/>
      <w:bookmarkEnd w:id="13"/>
      <w:bookmarkEnd w:id="14"/>
    </w:p>
    <w:p w14:paraId="60F17649" w14:textId="77777777" w:rsidR="00080512" w:rsidRPr="007E1DDD" w:rsidRDefault="005A06C3">
      <w:pPr>
        <w:rPr>
          <w:lang w:eastAsia="zh-CN"/>
        </w:rPr>
      </w:pPr>
      <w:r w:rsidRPr="007E1DDD">
        <w:t xml:space="preserve">The present document </w:t>
      </w:r>
      <w:r w:rsidRPr="007E1DDD">
        <w:rPr>
          <w:lang w:eastAsia="zh-CN"/>
        </w:rPr>
        <w:t>provides description of the Backhaul Adaptation Protocol (BAP).</w:t>
      </w:r>
    </w:p>
    <w:p w14:paraId="2A53C283" w14:textId="77777777" w:rsidR="009C4A9F" w:rsidRPr="007E1DDD" w:rsidRDefault="009C4A9F" w:rsidP="009C4A9F">
      <w:pPr>
        <w:pStyle w:val="Heading1"/>
        <w:rPr>
          <w:rFonts w:cs="Arial"/>
        </w:rPr>
      </w:pPr>
      <w:bookmarkStart w:id="15" w:name="_Toc46491296"/>
      <w:bookmarkStart w:id="16" w:name="_Toc52580760"/>
      <w:bookmarkStart w:id="17" w:name="_Toc34413535"/>
      <w:bookmarkStart w:id="18" w:name="_Toc34607115"/>
      <w:bookmarkStart w:id="19" w:name="_Toc36944642"/>
      <w:bookmarkStart w:id="20" w:name="_Toc156000805"/>
      <w:r w:rsidRPr="007E1DDD">
        <w:rPr>
          <w:rFonts w:cs="Arial"/>
        </w:rPr>
        <w:t>2</w:t>
      </w:r>
      <w:r w:rsidRPr="007E1DDD">
        <w:rPr>
          <w:rFonts w:cs="Arial"/>
        </w:rPr>
        <w:tab/>
        <w:t>References</w:t>
      </w:r>
      <w:bookmarkEnd w:id="15"/>
      <w:bookmarkEnd w:id="16"/>
      <w:bookmarkEnd w:id="20"/>
    </w:p>
    <w:p w14:paraId="6A59D5F5" w14:textId="77777777" w:rsidR="009C4A9F" w:rsidRPr="007E1DDD" w:rsidRDefault="009C4A9F" w:rsidP="009C4A9F">
      <w:r w:rsidRPr="007E1DDD">
        <w:t>The following documents contain provisions which, through reference in this text, constitute provisions of the present document.</w:t>
      </w:r>
    </w:p>
    <w:p w14:paraId="137204F4" w14:textId="77777777" w:rsidR="009C4A9F" w:rsidRPr="007E1DDD" w:rsidRDefault="009C4A9F" w:rsidP="009C4A9F">
      <w:pPr>
        <w:pStyle w:val="B1"/>
      </w:pPr>
      <w:r w:rsidRPr="007E1DDD">
        <w:t>-</w:t>
      </w:r>
      <w:r w:rsidRPr="007E1DDD">
        <w:tab/>
        <w:t>References are either specific (identified by date of publication, edition number, version number, etc.) or non</w:t>
      </w:r>
      <w:r w:rsidRPr="007E1DDD">
        <w:noBreakHyphen/>
        <w:t>specific.</w:t>
      </w:r>
    </w:p>
    <w:p w14:paraId="1834BC2A" w14:textId="77777777" w:rsidR="009C4A9F" w:rsidRPr="007E1DDD" w:rsidRDefault="009C4A9F" w:rsidP="009C4A9F">
      <w:pPr>
        <w:pStyle w:val="B1"/>
      </w:pPr>
      <w:r w:rsidRPr="007E1DDD">
        <w:t>-</w:t>
      </w:r>
      <w:r w:rsidRPr="007E1DDD">
        <w:tab/>
        <w:t>For a specific reference, subsequent revisions do not apply.</w:t>
      </w:r>
    </w:p>
    <w:p w14:paraId="3A236196" w14:textId="77777777" w:rsidR="009C4A9F" w:rsidRPr="007E1DDD" w:rsidRDefault="009C4A9F" w:rsidP="009C4A9F">
      <w:pPr>
        <w:pStyle w:val="B1"/>
      </w:pPr>
      <w:r w:rsidRPr="007E1DDD">
        <w:t>-</w:t>
      </w:r>
      <w:r w:rsidRPr="007E1DDD">
        <w:tab/>
        <w:t>For a non-specific reference, the latest version applies. In the case of a reference to a 3GPP document (including a GSM document), a non-specific reference implicitly refers to the latest version of that document</w:t>
      </w:r>
      <w:r w:rsidRPr="007E1DDD">
        <w:rPr>
          <w:i/>
        </w:rPr>
        <w:t xml:space="preserve"> in the same Release as the present document</w:t>
      </w:r>
      <w:r w:rsidRPr="007E1DDD">
        <w:t>.</w:t>
      </w:r>
    </w:p>
    <w:p w14:paraId="7A639885" w14:textId="77777777" w:rsidR="009C4A9F" w:rsidRPr="007E1DDD" w:rsidRDefault="009C4A9F" w:rsidP="009C4A9F">
      <w:pPr>
        <w:pStyle w:val="EX"/>
        <w:rPr>
          <w:lang w:eastAsia="zh-CN"/>
        </w:rPr>
      </w:pPr>
      <w:r w:rsidRPr="007E1DDD">
        <w:t>[1]</w:t>
      </w:r>
      <w:r w:rsidRPr="007E1DDD">
        <w:tab/>
        <w:t>3GPP TR 21.905: "Vocabulary for 3GPP Specifications".</w:t>
      </w:r>
    </w:p>
    <w:p w14:paraId="59DF2F22" w14:textId="77777777" w:rsidR="009C4A9F" w:rsidRPr="007E1DDD" w:rsidRDefault="009C4A9F" w:rsidP="009C4A9F">
      <w:pPr>
        <w:pStyle w:val="EX"/>
      </w:pPr>
      <w:r w:rsidRPr="007E1DDD">
        <w:t>[2]</w:t>
      </w:r>
      <w:r w:rsidRPr="007E1DDD">
        <w:tab/>
        <w:t>3GPP TS 38.300: "NG Radio Access Network; Overall description".</w:t>
      </w:r>
    </w:p>
    <w:p w14:paraId="62201F44" w14:textId="77777777" w:rsidR="009C4A9F" w:rsidRPr="007E1DDD" w:rsidRDefault="009C4A9F" w:rsidP="009C4A9F">
      <w:pPr>
        <w:pStyle w:val="EX"/>
      </w:pPr>
      <w:r w:rsidRPr="007E1DDD">
        <w:t>[3]</w:t>
      </w:r>
      <w:r w:rsidRPr="007E1DDD">
        <w:tab/>
        <w:t>3GPP TS 38.331: "NR Radio Resource Control (RRC); Protocol Specification".</w:t>
      </w:r>
    </w:p>
    <w:p w14:paraId="055C4D79" w14:textId="77777777" w:rsidR="009C4A9F" w:rsidRPr="007E1DDD" w:rsidRDefault="009C4A9F" w:rsidP="009C4A9F">
      <w:pPr>
        <w:pStyle w:val="EX"/>
      </w:pPr>
      <w:r w:rsidRPr="007E1DDD">
        <w:t>[4]</w:t>
      </w:r>
      <w:r w:rsidRPr="007E1DDD">
        <w:tab/>
        <w:t>3GPP TS 38.322: "NR Radio Link Control (RLC) protocol specification".</w:t>
      </w:r>
    </w:p>
    <w:p w14:paraId="4114BF4C" w14:textId="77777777" w:rsidR="009C4A9F" w:rsidRPr="007E1DDD" w:rsidRDefault="009C4A9F" w:rsidP="009C4A9F">
      <w:pPr>
        <w:pStyle w:val="EX"/>
      </w:pPr>
      <w:r w:rsidRPr="007E1DDD">
        <w:t>[5]</w:t>
      </w:r>
      <w:r w:rsidRPr="007E1DDD">
        <w:tab/>
        <w:t>3GPP TS 38.473: "NG-RAN F1 application protocol (F1AP) protocol specification".</w:t>
      </w:r>
    </w:p>
    <w:p w14:paraId="53FBA41E" w14:textId="77777777" w:rsidR="007009F9" w:rsidRPr="007E1DDD" w:rsidRDefault="007009F9" w:rsidP="009C4A9F">
      <w:pPr>
        <w:pStyle w:val="EX"/>
      </w:pPr>
      <w:r w:rsidRPr="007E1DDD">
        <w:t>[6]</w:t>
      </w:r>
      <w:r w:rsidRPr="007E1DDD">
        <w:tab/>
      </w:r>
      <w:r w:rsidRPr="007E1DDD">
        <w:rPr>
          <w:lang w:eastAsia="zh-CN"/>
        </w:rPr>
        <w:t>3GPP TS 38.401:</w:t>
      </w:r>
      <w:r w:rsidRPr="007E1DDD">
        <w:t xml:space="preserve"> "NG-RAN; Architecture description".</w:t>
      </w:r>
    </w:p>
    <w:p w14:paraId="77D4071C" w14:textId="77777777" w:rsidR="009C4A9F" w:rsidRPr="007E1DDD" w:rsidRDefault="009C4A9F" w:rsidP="009C4A9F">
      <w:pPr>
        <w:pStyle w:val="Heading1"/>
        <w:rPr>
          <w:rFonts w:cs="Arial"/>
        </w:rPr>
      </w:pPr>
      <w:bookmarkStart w:id="21" w:name="_Toc46491297"/>
      <w:bookmarkStart w:id="22" w:name="_Toc52580761"/>
      <w:bookmarkStart w:id="23" w:name="_Toc156000806"/>
      <w:r w:rsidRPr="007E1DDD">
        <w:rPr>
          <w:rFonts w:cs="Arial"/>
        </w:rPr>
        <w:t>3</w:t>
      </w:r>
      <w:r w:rsidRPr="007E1DDD">
        <w:rPr>
          <w:rFonts w:cs="Arial"/>
        </w:rPr>
        <w:tab/>
        <w:t>Definitions of terms, symbols and abbreviations</w:t>
      </w:r>
      <w:bookmarkEnd w:id="21"/>
      <w:bookmarkEnd w:id="22"/>
      <w:bookmarkEnd w:id="23"/>
    </w:p>
    <w:p w14:paraId="1C21B2D0" w14:textId="77777777" w:rsidR="009C4A9F" w:rsidRPr="007E1DDD" w:rsidRDefault="009C4A9F" w:rsidP="009C4A9F">
      <w:pPr>
        <w:pStyle w:val="Heading2"/>
        <w:rPr>
          <w:rFonts w:cs="Arial"/>
        </w:rPr>
      </w:pPr>
      <w:bookmarkStart w:id="24" w:name="_Toc46491298"/>
      <w:bookmarkStart w:id="25" w:name="_Toc52580762"/>
      <w:bookmarkStart w:id="26" w:name="_Toc156000807"/>
      <w:r w:rsidRPr="007E1DDD">
        <w:rPr>
          <w:rFonts w:cs="Arial"/>
        </w:rPr>
        <w:t>3.1</w:t>
      </w:r>
      <w:r w:rsidRPr="007E1DDD">
        <w:rPr>
          <w:rFonts w:cs="Arial"/>
        </w:rPr>
        <w:tab/>
        <w:t>Terms</w:t>
      </w:r>
      <w:bookmarkEnd w:id="24"/>
      <w:bookmarkEnd w:id="25"/>
      <w:bookmarkEnd w:id="26"/>
    </w:p>
    <w:p w14:paraId="53D58FEE" w14:textId="77777777" w:rsidR="009C4A9F" w:rsidRPr="007E1DDD" w:rsidRDefault="009C4A9F" w:rsidP="009C4A9F">
      <w:r w:rsidRPr="007E1DDD">
        <w:t>For the purposes of the present document, the terms given in TR</w:t>
      </w:r>
      <w:r w:rsidR="003F73A6" w:rsidRPr="007E1DDD">
        <w:t xml:space="preserve"> </w:t>
      </w:r>
      <w:r w:rsidRPr="007E1DDD">
        <w:t>21.905</w:t>
      </w:r>
      <w:r w:rsidR="003F73A6" w:rsidRPr="007E1DDD">
        <w:t xml:space="preserve"> </w:t>
      </w:r>
      <w:r w:rsidRPr="007E1DDD">
        <w:t>[1] and the following apply. A term defined in the present document takes precedence over the definition of the same term, if any, in TR</w:t>
      </w:r>
      <w:r w:rsidR="003F73A6" w:rsidRPr="007E1DDD">
        <w:t xml:space="preserve"> </w:t>
      </w:r>
      <w:r w:rsidRPr="007E1DDD">
        <w:t>21.905</w:t>
      </w:r>
      <w:r w:rsidR="003F73A6" w:rsidRPr="007E1DDD">
        <w:t xml:space="preserve"> </w:t>
      </w:r>
      <w:r w:rsidRPr="007E1DDD">
        <w:t>[1].</w:t>
      </w:r>
    </w:p>
    <w:p w14:paraId="42FF8A68" w14:textId="77777777" w:rsidR="009C4A9F" w:rsidRPr="007E1DDD" w:rsidRDefault="009C4A9F" w:rsidP="009C4A9F">
      <w:pPr>
        <w:rPr>
          <w:b/>
        </w:rPr>
      </w:pPr>
      <w:r w:rsidRPr="007E1DDD">
        <w:rPr>
          <w:b/>
        </w:rPr>
        <w:t xml:space="preserve">BH RLC channel: </w:t>
      </w:r>
      <w:r w:rsidRPr="007E1DDD">
        <w:t>an RLC channel between two nodes, which is used to transport backhaul packets</w:t>
      </w:r>
      <w:r w:rsidR="007009F9" w:rsidRPr="007E1DDD">
        <w:t>, as defined in TS 38.300 [2]</w:t>
      </w:r>
      <w:r w:rsidRPr="007E1DDD">
        <w:rPr>
          <w:b/>
        </w:rPr>
        <w:t>.</w:t>
      </w:r>
    </w:p>
    <w:p w14:paraId="1269FBC1" w14:textId="59E91181" w:rsidR="00E32723" w:rsidRPr="007E1DDD" w:rsidRDefault="00E32723" w:rsidP="00E32723">
      <w:r w:rsidRPr="007E1DDD">
        <w:rPr>
          <w:b/>
        </w:rPr>
        <w:t>Boundary IAB-node</w:t>
      </w:r>
      <w:r w:rsidRPr="007E1DDD">
        <w:t xml:space="preserve">: </w:t>
      </w:r>
      <w:r w:rsidR="009D5317" w:rsidRPr="007E1DDD">
        <w:rPr>
          <w:rFonts w:eastAsia="SimSun"/>
        </w:rPr>
        <w:t>an IAB-node with one RRC interface terminating at a different IAB-donor-CU than the F1 interface</w:t>
      </w:r>
      <w:r w:rsidRPr="007E1DDD">
        <w:t>, as defined in TS 38.401 [6].</w:t>
      </w:r>
      <w:r w:rsidR="003F350A" w:rsidRPr="007E1DDD">
        <w:t xml:space="preserve"> This term is not used for a mobile IAB-node.</w:t>
      </w:r>
    </w:p>
    <w:p w14:paraId="606D95AA" w14:textId="77777777" w:rsidR="009C4A9F" w:rsidRPr="007E1DDD" w:rsidRDefault="009C4A9F" w:rsidP="009C4A9F">
      <w:r w:rsidRPr="007E1DDD">
        <w:rPr>
          <w:b/>
        </w:rPr>
        <w:t xml:space="preserve">Egress BH RLC channel: </w:t>
      </w:r>
      <w:r w:rsidRPr="007E1DDD">
        <w:t>a BH RLC channel on which a packet is transmitted by a node.</w:t>
      </w:r>
    </w:p>
    <w:p w14:paraId="67138B73" w14:textId="77777777" w:rsidR="009C4A9F" w:rsidRPr="007E1DDD" w:rsidRDefault="009C4A9F" w:rsidP="009C4A9F">
      <w:r w:rsidRPr="007E1DDD">
        <w:rPr>
          <w:b/>
        </w:rPr>
        <w:t>Egress link</w:t>
      </w:r>
      <w:r w:rsidRPr="007E1DDD">
        <w:t>: a radio link on which a packet is transmitted by a node.</w:t>
      </w:r>
    </w:p>
    <w:p w14:paraId="09B624F5" w14:textId="0694A94A" w:rsidR="007D208A" w:rsidRPr="007E1DDD" w:rsidRDefault="00E32723" w:rsidP="009C4A9F">
      <w:r w:rsidRPr="007E1DDD">
        <w:rPr>
          <w:b/>
        </w:rPr>
        <w:t>F1-terminating donor</w:t>
      </w:r>
      <w:r w:rsidRPr="007E1DDD">
        <w:t xml:space="preserve">: </w:t>
      </w:r>
      <w:r w:rsidR="009D5317" w:rsidRPr="007E1DDD">
        <w:rPr>
          <w:rFonts w:eastAsia="SimSun"/>
        </w:rPr>
        <w:t>refers to the IAB-donor that terminates F1 for the IAB-node, as defined in TS 38.401 [6]</w:t>
      </w:r>
      <w:r w:rsidRPr="007E1DDD">
        <w:t>.</w:t>
      </w:r>
    </w:p>
    <w:p w14:paraId="73D99BCF" w14:textId="4AB48098" w:rsidR="009C4A9F" w:rsidRPr="007E1DDD" w:rsidRDefault="009C4A9F" w:rsidP="009C4A9F">
      <w:r w:rsidRPr="007E1DDD">
        <w:rPr>
          <w:b/>
        </w:rPr>
        <w:t>IAB-donor</w:t>
      </w:r>
      <w:r w:rsidRPr="007E1DDD">
        <w:t>: as defined in TS 38.300 [2].</w:t>
      </w:r>
    </w:p>
    <w:p w14:paraId="7E3B36A7" w14:textId="77777777" w:rsidR="007009F9" w:rsidRPr="007E1DDD" w:rsidRDefault="007009F9" w:rsidP="007009F9">
      <w:r w:rsidRPr="007E1DDD">
        <w:rPr>
          <w:b/>
        </w:rPr>
        <w:t>IAB-donor-DU</w:t>
      </w:r>
      <w:r w:rsidRPr="007E1DDD">
        <w:t>: as defined in TS 38.401 [6].</w:t>
      </w:r>
    </w:p>
    <w:p w14:paraId="40AC9895" w14:textId="77777777" w:rsidR="009C4A9F" w:rsidRPr="007E1DDD" w:rsidRDefault="009C4A9F" w:rsidP="009C4A9F">
      <w:r w:rsidRPr="007E1DDD">
        <w:rPr>
          <w:b/>
        </w:rPr>
        <w:t>IAB-node</w:t>
      </w:r>
      <w:r w:rsidRPr="007E1DDD">
        <w:t>: as defined in TS 38.300 [2].</w:t>
      </w:r>
    </w:p>
    <w:p w14:paraId="386665F8" w14:textId="77777777" w:rsidR="007009F9" w:rsidRPr="007E1DDD" w:rsidRDefault="007009F9" w:rsidP="007009F9">
      <w:pPr>
        <w:rPr>
          <w:b/>
        </w:rPr>
      </w:pPr>
      <w:bookmarkStart w:id="27" w:name="_Toc46491299"/>
      <w:r w:rsidRPr="007E1DDD">
        <w:rPr>
          <w:b/>
        </w:rPr>
        <w:t xml:space="preserve">Ingress BH RLC channel: </w:t>
      </w:r>
      <w:r w:rsidRPr="007E1DDD">
        <w:t>a BH RLC channel on which a packet is received by a node.</w:t>
      </w:r>
    </w:p>
    <w:p w14:paraId="4B62ACC4" w14:textId="77777777" w:rsidR="007009F9" w:rsidRPr="007E1DDD" w:rsidRDefault="007009F9" w:rsidP="007009F9">
      <w:r w:rsidRPr="007E1DDD">
        <w:rPr>
          <w:b/>
        </w:rPr>
        <w:t>Ingress link</w:t>
      </w:r>
      <w:r w:rsidRPr="007E1DDD">
        <w:t>: a radio link on which a packet is received by a node.</w:t>
      </w:r>
    </w:p>
    <w:p w14:paraId="36A8BFC2" w14:textId="77777777" w:rsidR="003F350A" w:rsidRPr="007E1DDD" w:rsidRDefault="003F350A" w:rsidP="003F350A">
      <w:bookmarkStart w:id="28" w:name="_Toc52580763"/>
      <w:r w:rsidRPr="007E1DDD">
        <w:rPr>
          <w:b/>
        </w:rPr>
        <w:t>Mobile IAB-node</w:t>
      </w:r>
      <w:r w:rsidRPr="007E1DDD">
        <w:t>: as defined in TS 38.300 [2].</w:t>
      </w:r>
    </w:p>
    <w:p w14:paraId="756EF379" w14:textId="6CC25327" w:rsidR="00E32723" w:rsidRPr="007E1DDD" w:rsidRDefault="00E32723" w:rsidP="00E32723">
      <w:r w:rsidRPr="007E1DDD">
        <w:rPr>
          <w:b/>
        </w:rPr>
        <w:t>Non-F1-terminating donor</w:t>
      </w:r>
      <w:r w:rsidRPr="007E1DDD">
        <w:t xml:space="preserve">: </w:t>
      </w:r>
      <w:r w:rsidR="009D5317" w:rsidRPr="007E1DDD">
        <w:rPr>
          <w:rFonts w:eastAsia="SimSun"/>
        </w:rPr>
        <w:t xml:space="preserve">refers to the IAB-donor that </w:t>
      </w:r>
      <w:r w:rsidR="00DE3A13" w:rsidRPr="007E1DDD">
        <w:t>has an RRC connection with the boundary node but does not terminate F1 with this</w:t>
      </w:r>
      <w:r w:rsidR="009D5317" w:rsidRPr="007E1DDD">
        <w:rPr>
          <w:rFonts w:eastAsia="SimSun"/>
        </w:rPr>
        <w:t xml:space="preserve"> boundary IAB-node, as defined in TS 38.401 [6]</w:t>
      </w:r>
      <w:r w:rsidRPr="007E1DDD">
        <w:t>.</w:t>
      </w:r>
    </w:p>
    <w:p w14:paraId="238AB498" w14:textId="77777777" w:rsidR="009C4A9F" w:rsidRPr="007E1DDD" w:rsidRDefault="009C4A9F" w:rsidP="009C4A9F">
      <w:pPr>
        <w:pStyle w:val="Heading2"/>
        <w:rPr>
          <w:rFonts w:cs="Arial"/>
        </w:rPr>
      </w:pPr>
      <w:bookmarkStart w:id="29" w:name="_Toc156000808"/>
      <w:r w:rsidRPr="007E1DDD">
        <w:rPr>
          <w:rFonts w:cs="Arial"/>
        </w:rPr>
        <w:lastRenderedPageBreak/>
        <w:t>3.</w:t>
      </w:r>
      <w:r w:rsidRPr="007E1DDD">
        <w:rPr>
          <w:rFonts w:cs="Arial"/>
          <w:lang w:eastAsia="zh-CN"/>
        </w:rPr>
        <w:t>2</w:t>
      </w:r>
      <w:r w:rsidRPr="007E1DDD">
        <w:rPr>
          <w:rFonts w:cs="Arial"/>
        </w:rPr>
        <w:tab/>
        <w:t>Abbreviations</w:t>
      </w:r>
      <w:bookmarkEnd w:id="27"/>
      <w:bookmarkEnd w:id="28"/>
      <w:bookmarkEnd w:id="29"/>
    </w:p>
    <w:p w14:paraId="1B3EF972" w14:textId="77777777" w:rsidR="009C4A9F" w:rsidRPr="007E1DDD" w:rsidRDefault="009C4A9F" w:rsidP="009C4A9F">
      <w:pPr>
        <w:keepNext/>
      </w:pPr>
      <w:r w:rsidRPr="007E1DDD">
        <w:t>For the purposes of the present document, the abbreviations given in TR</w:t>
      </w:r>
      <w:r w:rsidR="003F73A6" w:rsidRPr="007E1DDD">
        <w:t xml:space="preserve"> </w:t>
      </w:r>
      <w:r w:rsidRPr="007E1DDD">
        <w:t>21.905 [1] and the following apply. An abbreviation defined in the present document takes precedence over the definition of the same abbreviation, if any, in TR</w:t>
      </w:r>
      <w:r w:rsidR="003F73A6" w:rsidRPr="007E1DDD">
        <w:t xml:space="preserve"> </w:t>
      </w:r>
      <w:r w:rsidRPr="007E1DDD">
        <w:t>21.905</w:t>
      </w:r>
      <w:r w:rsidR="003F73A6" w:rsidRPr="007E1DDD">
        <w:t xml:space="preserve"> </w:t>
      </w:r>
      <w:r w:rsidRPr="007E1DDD">
        <w:t>[1].</w:t>
      </w:r>
    </w:p>
    <w:p w14:paraId="59F4562A" w14:textId="77777777" w:rsidR="009C4A9F" w:rsidRPr="007E1DDD" w:rsidRDefault="009C4A9F" w:rsidP="009C0B8F">
      <w:pPr>
        <w:pStyle w:val="EW"/>
      </w:pPr>
      <w:r w:rsidRPr="007E1DDD">
        <w:t>BH</w:t>
      </w:r>
      <w:r w:rsidRPr="007E1DDD">
        <w:tab/>
        <w:t>Backhaul</w:t>
      </w:r>
    </w:p>
    <w:p w14:paraId="0D9A7B9A" w14:textId="77777777" w:rsidR="006C2ED5" w:rsidRPr="007E1DDD" w:rsidRDefault="006C2ED5" w:rsidP="009C4A9F">
      <w:pPr>
        <w:pStyle w:val="EW"/>
      </w:pPr>
      <w:r w:rsidRPr="007E1DDD">
        <w:t>DSCP</w:t>
      </w:r>
      <w:r w:rsidRPr="007E1DDD">
        <w:tab/>
        <w:t>Differentiated Services Code Point</w:t>
      </w:r>
    </w:p>
    <w:p w14:paraId="7A847D76" w14:textId="77777777" w:rsidR="009C4A9F" w:rsidRPr="007E1DDD" w:rsidRDefault="009C4A9F" w:rsidP="009C4A9F">
      <w:pPr>
        <w:pStyle w:val="EW"/>
      </w:pPr>
      <w:r w:rsidRPr="007E1DDD">
        <w:t>IAB</w:t>
      </w:r>
      <w:r w:rsidRPr="007E1DDD">
        <w:tab/>
        <w:t>Integrated Access and Backhaul</w:t>
      </w:r>
    </w:p>
    <w:p w14:paraId="47CE12C0" w14:textId="77777777" w:rsidR="009C4A9F" w:rsidRPr="007E1DDD" w:rsidRDefault="009C4A9F" w:rsidP="00823460">
      <w:pPr>
        <w:pStyle w:val="EW"/>
      </w:pPr>
      <w:r w:rsidRPr="007E1DDD">
        <w:t>MT</w:t>
      </w:r>
      <w:r w:rsidRPr="007E1DDD">
        <w:tab/>
        <w:t>Mobile Termination</w:t>
      </w:r>
    </w:p>
    <w:p w14:paraId="47B22565" w14:textId="77777777" w:rsidR="007009F9" w:rsidRPr="007E1DDD" w:rsidRDefault="007009F9" w:rsidP="00823460">
      <w:pPr>
        <w:pStyle w:val="EX"/>
      </w:pPr>
      <w:bookmarkStart w:id="30" w:name="_Toc46491300"/>
      <w:r w:rsidRPr="007E1DDD">
        <w:t>TEID</w:t>
      </w:r>
      <w:r w:rsidRPr="007E1DDD">
        <w:tab/>
        <w:t>Tunnel Endpoint Identifier</w:t>
      </w:r>
    </w:p>
    <w:p w14:paraId="18515EC6" w14:textId="77777777" w:rsidR="009C4A9F" w:rsidRPr="007E1DDD" w:rsidRDefault="009C4A9F" w:rsidP="009C4A9F">
      <w:pPr>
        <w:pStyle w:val="Heading1"/>
        <w:rPr>
          <w:rFonts w:cs="Arial"/>
          <w:lang w:eastAsia="zh-CN"/>
        </w:rPr>
      </w:pPr>
      <w:bookmarkStart w:id="31" w:name="_Toc52580764"/>
      <w:bookmarkStart w:id="32" w:name="_Toc156000809"/>
      <w:r w:rsidRPr="007E1DDD">
        <w:rPr>
          <w:rFonts w:cs="Arial"/>
        </w:rPr>
        <w:t>4</w:t>
      </w:r>
      <w:r w:rsidRPr="007E1DDD">
        <w:rPr>
          <w:rFonts w:cs="Arial"/>
        </w:rPr>
        <w:tab/>
      </w:r>
      <w:r w:rsidRPr="007E1DDD">
        <w:rPr>
          <w:rFonts w:cs="Arial"/>
          <w:lang w:eastAsia="zh-CN"/>
        </w:rPr>
        <w:t>General</w:t>
      </w:r>
      <w:bookmarkEnd w:id="30"/>
      <w:bookmarkEnd w:id="31"/>
      <w:bookmarkEnd w:id="32"/>
    </w:p>
    <w:p w14:paraId="04AD858F" w14:textId="77777777" w:rsidR="009C4A9F" w:rsidRPr="007E1DDD" w:rsidRDefault="009C4A9F" w:rsidP="009C4A9F">
      <w:pPr>
        <w:pStyle w:val="Heading2"/>
        <w:rPr>
          <w:rFonts w:cs="Arial"/>
          <w:lang w:eastAsia="zh-CN"/>
        </w:rPr>
      </w:pPr>
      <w:bookmarkStart w:id="33" w:name="_Toc46491301"/>
      <w:bookmarkStart w:id="34" w:name="_Toc52580765"/>
      <w:bookmarkStart w:id="35" w:name="_Toc156000810"/>
      <w:r w:rsidRPr="007E1DDD">
        <w:rPr>
          <w:rFonts w:cs="Arial"/>
        </w:rPr>
        <w:t>4.1</w:t>
      </w:r>
      <w:r w:rsidRPr="007E1DDD">
        <w:rPr>
          <w:rFonts w:cs="Arial"/>
        </w:rPr>
        <w:tab/>
      </w:r>
      <w:r w:rsidRPr="007E1DDD">
        <w:rPr>
          <w:rFonts w:cs="Arial"/>
          <w:lang w:eastAsia="zh-CN"/>
        </w:rPr>
        <w:t>Introduction</w:t>
      </w:r>
      <w:bookmarkEnd w:id="33"/>
      <w:bookmarkEnd w:id="34"/>
      <w:bookmarkEnd w:id="35"/>
    </w:p>
    <w:p w14:paraId="0FE97833" w14:textId="77777777" w:rsidR="009C4A9F" w:rsidRPr="007E1DDD" w:rsidRDefault="009C4A9F" w:rsidP="009C4A9F">
      <w:r w:rsidRPr="007E1DDD">
        <w:t>The present document describes the functionalit</w:t>
      </w:r>
      <w:r w:rsidRPr="007E1DDD">
        <w:rPr>
          <w:lang w:eastAsia="zh-CN"/>
        </w:rPr>
        <w:t>ies</w:t>
      </w:r>
      <w:r w:rsidRPr="007E1DDD">
        <w:t xml:space="preserve"> of </w:t>
      </w:r>
      <w:r w:rsidRPr="007E1DDD">
        <w:rPr>
          <w:lang w:eastAsia="zh-CN"/>
        </w:rPr>
        <w:t>BAP.</w:t>
      </w:r>
    </w:p>
    <w:p w14:paraId="0AB4E751" w14:textId="77777777" w:rsidR="009C4A9F" w:rsidRPr="007E1DDD" w:rsidRDefault="009C4A9F" w:rsidP="009C4A9F">
      <w:pPr>
        <w:pStyle w:val="Heading2"/>
        <w:rPr>
          <w:rFonts w:cs="Arial"/>
          <w:lang w:eastAsia="zh-CN"/>
        </w:rPr>
      </w:pPr>
      <w:bookmarkStart w:id="36" w:name="_Toc46491302"/>
      <w:bookmarkStart w:id="37" w:name="_Toc52580766"/>
      <w:bookmarkStart w:id="38" w:name="_Toc156000811"/>
      <w:r w:rsidRPr="007E1DDD">
        <w:rPr>
          <w:rFonts w:cs="Arial"/>
        </w:rPr>
        <w:t>4.</w:t>
      </w:r>
      <w:r w:rsidRPr="007E1DDD">
        <w:rPr>
          <w:rFonts w:cs="Arial"/>
          <w:lang w:eastAsia="zh-CN"/>
        </w:rPr>
        <w:t>2</w:t>
      </w:r>
      <w:r w:rsidRPr="007E1DDD">
        <w:rPr>
          <w:rFonts w:cs="Arial"/>
        </w:rPr>
        <w:tab/>
      </w:r>
      <w:r w:rsidRPr="007E1DDD">
        <w:rPr>
          <w:rFonts w:cs="Arial"/>
          <w:lang w:eastAsia="zh-CN"/>
        </w:rPr>
        <w:t>Architecture</w:t>
      </w:r>
      <w:bookmarkEnd w:id="36"/>
      <w:bookmarkEnd w:id="37"/>
      <w:bookmarkEnd w:id="38"/>
    </w:p>
    <w:p w14:paraId="591AB709" w14:textId="77777777" w:rsidR="009C4A9F" w:rsidRPr="007E1DDD" w:rsidRDefault="009C4A9F" w:rsidP="009C4A9F">
      <w:pPr>
        <w:pStyle w:val="Heading3"/>
        <w:rPr>
          <w:rFonts w:cs="Arial"/>
        </w:rPr>
      </w:pPr>
      <w:bookmarkStart w:id="39" w:name="_Toc46491303"/>
      <w:bookmarkStart w:id="40" w:name="_Toc52580767"/>
      <w:bookmarkStart w:id="41" w:name="_Toc156000812"/>
      <w:r w:rsidRPr="007E1DDD">
        <w:rPr>
          <w:rFonts w:cs="Arial"/>
        </w:rPr>
        <w:t>4.2.1</w:t>
      </w:r>
      <w:r w:rsidRPr="007E1DDD">
        <w:rPr>
          <w:rFonts w:cs="Arial"/>
        </w:rPr>
        <w:tab/>
      </w:r>
      <w:r w:rsidRPr="007E1DDD">
        <w:rPr>
          <w:rFonts w:cs="Arial"/>
          <w:lang w:eastAsia="zh-CN"/>
        </w:rPr>
        <w:t>BAP</w:t>
      </w:r>
      <w:r w:rsidRPr="007E1DDD">
        <w:rPr>
          <w:rFonts w:cs="Arial"/>
        </w:rPr>
        <w:t xml:space="preserve"> structure</w:t>
      </w:r>
      <w:bookmarkEnd w:id="39"/>
      <w:bookmarkEnd w:id="40"/>
      <w:bookmarkEnd w:id="41"/>
    </w:p>
    <w:p w14:paraId="70ECBF57" w14:textId="77777777" w:rsidR="009C4A9F" w:rsidRPr="007E1DDD" w:rsidRDefault="009C4A9F" w:rsidP="009C4A9F">
      <w:r w:rsidRPr="007E1DDD">
        <w:t>Figure 4.2.1</w:t>
      </w:r>
      <w:r w:rsidR="006C2ED5" w:rsidRPr="007E1DDD">
        <w:t>-</w:t>
      </w:r>
      <w:r w:rsidRPr="007E1DDD">
        <w:t>1 represents one possible structure for the BAP sublayer; it should not restrict implementation. The figure is based on the radio interface protocol architecture defined in TS 38.300 [2].</w:t>
      </w:r>
    </w:p>
    <w:p w14:paraId="45755C19" w14:textId="77777777" w:rsidR="009C4A9F" w:rsidRPr="007E1DDD" w:rsidRDefault="007009F9" w:rsidP="00823460">
      <w:pPr>
        <w:pStyle w:val="TH"/>
      </w:pPr>
      <w:r w:rsidRPr="007E1DDD">
        <w:object w:dxaOrig="9091" w:dyaOrig="4021" w14:anchorId="35839149">
          <v:shape id="_x0000_i1027" type="#_x0000_t75" style="width:454.5pt;height:201pt" o:ole="">
            <v:imagedata r:id="rId15" o:title=""/>
          </v:shape>
          <o:OLEObject Type="Embed" ProgID="Visio.Drawing.15" ShapeID="_x0000_i1027" DrawAspect="Content" ObjectID="_1766613595" r:id="rId16"/>
        </w:object>
      </w:r>
    </w:p>
    <w:p w14:paraId="425B0FB6" w14:textId="77777777" w:rsidR="009C4A9F" w:rsidRPr="007E1DDD" w:rsidRDefault="009C4A9F" w:rsidP="009C4A9F">
      <w:pPr>
        <w:pStyle w:val="TF"/>
        <w:rPr>
          <w:rFonts w:cs="Arial"/>
        </w:rPr>
      </w:pPr>
      <w:r w:rsidRPr="007E1DDD">
        <w:rPr>
          <w:rFonts w:cs="Arial"/>
        </w:rPr>
        <w:t>Figure 4.2.1-1: BAP layer, structure view</w:t>
      </w:r>
    </w:p>
    <w:p w14:paraId="3A7690C9" w14:textId="77777777" w:rsidR="009C4A9F" w:rsidRPr="007E1DDD" w:rsidRDefault="009C4A9F" w:rsidP="009C4A9F">
      <w:r w:rsidRPr="007E1DDD">
        <w:t>The BAP sublayer is configured by upper layers TS 38.331 [3] and TS 38.473 [5].</w:t>
      </w:r>
    </w:p>
    <w:p w14:paraId="719D366C" w14:textId="77777777" w:rsidR="009C4A9F" w:rsidRPr="007E1DDD" w:rsidRDefault="009C4A9F" w:rsidP="009C4A9F">
      <w:pPr>
        <w:pStyle w:val="Heading3"/>
        <w:rPr>
          <w:rFonts w:cs="Arial"/>
        </w:rPr>
      </w:pPr>
      <w:bookmarkStart w:id="42" w:name="_Toc46491304"/>
      <w:bookmarkStart w:id="43" w:name="_Toc52580768"/>
      <w:bookmarkStart w:id="44" w:name="_Toc156000813"/>
      <w:r w:rsidRPr="007E1DDD">
        <w:rPr>
          <w:rFonts w:cs="Arial"/>
        </w:rPr>
        <w:t>4.2.2</w:t>
      </w:r>
      <w:r w:rsidRPr="007E1DDD">
        <w:rPr>
          <w:rFonts w:cs="Arial"/>
        </w:rPr>
        <w:tab/>
      </w:r>
      <w:r w:rsidRPr="007E1DDD">
        <w:rPr>
          <w:rFonts w:cs="Arial"/>
          <w:lang w:eastAsia="zh-CN"/>
        </w:rPr>
        <w:t>BAP</w:t>
      </w:r>
      <w:r w:rsidRPr="007E1DDD">
        <w:rPr>
          <w:rFonts w:cs="Arial"/>
        </w:rPr>
        <w:t xml:space="preserve"> entities</w:t>
      </w:r>
      <w:bookmarkEnd w:id="42"/>
      <w:bookmarkEnd w:id="43"/>
      <w:bookmarkEnd w:id="44"/>
    </w:p>
    <w:p w14:paraId="373DD169" w14:textId="4DFAF50E" w:rsidR="009C4A9F" w:rsidRPr="007E1DDD" w:rsidRDefault="009C4A9F" w:rsidP="009C4A9F">
      <w:r w:rsidRPr="007E1DDD">
        <w:t xml:space="preserve">On the IAB-node, the BAP sublayer contains one BAP entity at the MT function and a separate collocated BAP entity at the DU function. </w:t>
      </w:r>
      <w:r w:rsidR="003F350A" w:rsidRPr="007E1DDD">
        <w:t xml:space="preserve">A mobile IAB-node may have two logical DU functions, as defined in TS 38.401 [6], which are supported by one common BAP entity at the MT function. The RAN node operating as a mobile IAB-node has no BAP entity at the DU function. </w:t>
      </w:r>
      <w:r w:rsidRPr="007E1DDD">
        <w:t>On the IAB-donor-DU, the BAP sublayer contains only one BAP entity. Each BAP entity has a transmitting part and a receiving part.</w:t>
      </w:r>
    </w:p>
    <w:p w14:paraId="59976C81" w14:textId="77777777" w:rsidR="009C4A9F" w:rsidRPr="007E1DDD" w:rsidRDefault="009C4A9F" w:rsidP="003F73A6">
      <w:pPr>
        <w:pStyle w:val="B1"/>
        <w:ind w:left="680" w:hanging="680"/>
        <w:jc w:val="both"/>
      </w:pPr>
      <w:r w:rsidRPr="007E1DDD">
        <w:t>NOTE: The modelling of BAP entities does not restrict internal implementation of IAB-nodes, i.e. the exact modelling of BAP sublayer may vary for different IAB-node implementations.</w:t>
      </w:r>
    </w:p>
    <w:p w14:paraId="212A7605" w14:textId="77777777" w:rsidR="009C4A9F" w:rsidRPr="007E1DDD" w:rsidRDefault="009C4A9F" w:rsidP="009C4A9F">
      <w:r w:rsidRPr="007E1DDD">
        <w:t>The transmitting part of the BAP entity has a corresponding receiving part of a BAP entity at the IAB-node or IAB-donor-DU across the BH link.</w:t>
      </w:r>
    </w:p>
    <w:p w14:paraId="74FE5988" w14:textId="77777777" w:rsidR="009C4A9F" w:rsidRPr="007E1DDD" w:rsidRDefault="009C4A9F" w:rsidP="009C4A9F">
      <w:r w:rsidRPr="007E1DDD">
        <w:lastRenderedPageBreak/>
        <w:t>Figure 4.2.2-1 shows one example of the functional view of the BAP sublayer. This functional view should not restrict implementation. The figure is based on the radio interface protocol architecture defined in TS 38.300 [2].</w:t>
      </w:r>
    </w:p>
    <w:p w14:paraId="024E542D" w14:textId="2BC699BF" w:rsidR="003C5B91" w:rsidRPr="007E1DDD" w:rsidRDefault="009C4A9F" w:rsidP="003C5B91">
      <w:r w:rsidRPr="007E1DDD">
        <w:t>In the example of Figure 4.2.2-1, the receiving part on the BAP entity delivers BAP PDUs to the transmitting</w:t>
      </w:r>
      <w:r w:rsidRPr="007E1DDD" w:rsidDel="00135C1E">
        <w:t xml:space="preserve"> </w:t>
      </w:r>
      <w:r w:rsidRPr="007E1DDD">
        <w:t>part on the collocated BAP entity. Alternatively, the receiving part may deliver BAP SDUs to the collocated transmitting</w:t>
      </w:r>
      <w:r w:rsidRPr="007E1DDD" w:rsidDel="00135C1E">
        <w:t xml:space="preserve"> </w:t>
      </w:r>
      <w:r w:rsidRPr="007E1DDD">
        <w:t xml:space="preserve">part. When passing BAP SDUs, the receiving part removes the BAP header and the transmitting part adds the BAP header with the same BAP </w:t>
      </w:r>
      <w:r w:rsidR="00F454A3" w:rsidRPr="007E1DDD">
        <w:t>header content</w:t>
      </w:r>
      <w:r w:rsidRPr="007E1DDD">
        <w:t xml:space="preserve"> as carried on the BAP PDU header prior to removal. Passing BAP SDUs in this manner is therefore functionally equivalent to passing BAP PDUs, in implementation. The following specification therefore refers to the passing of BAP Data </w:t>
      </w:r>
      <w:r w:rsidRPr="007E1DDD">
        <w:rPr>
          <w:lang w:eastAsia="zh-CN"/>
        </w:rPr>
        <w:t>Packets</w:t>
      </w:r>
      <w:r w:rsidRPr="007E1DDD">
        <w:t>.</w:t>
      </w:r>
    </w:p>
    <w:p w14:paraId="5CBDADB1" w14:textId="379AC86D" w:rsidR="009C4A9F" w:rsidRPr="007E1DDD" w:rsidRDefault="003C5B91" w:rsidP="003C5B91">
      <w:r w:rsidRPr="007E1DDD">
        <w:t>Besides, BAP entity generates, delivers/receives BAP Control PDU(s) as described in clause 6.1.2. BAP Control PDU can only be exchanged between peer BAP entities across the BH link.</w:t>
      </w:r>
    </w:p>
    <w:p w14:paraId="4807D5DD" w14:textId="69C2DF91" w:rsidR="00E32723" w:rsidRPr="007E1DDD" w:rsidRDefault="00E32723" w:rsidP="003C5B91">
      <w:r w:rsidRPr="007E1DDD">
        <w:t>In addition to</w:t>
      </w:r>
      <w:r w:rsidR="009D5317" w:rsidRPr="007E1DDD">
        <w:t xml:space="preserve"> the</w:t>
      </w:r>
      <w:r w:rsidRPr="007E1DDD">
        <w:t xml:space="preserve"> functions shown in Figure 4.2.2-1, the transmitting part of the BAP entity </w:t>
      </w:r>
      <w:r w:rsidRPr="007E1DDD">
        <w:rPr>
          <w:lang w:eastAsia="ko-KR"/>
        </w:rPr>
        <w:t xml:space="preserve">may perform BAP header rewriting operation, </w:t>
      </w:r>
      <w:r w:rsidRPr="007E1DDD">
        <w:t>in accordance with clause</w:t>
      </w:r>
      <w:r w:rsidRPr="007E1DDD">
        <w:rPr>
          <w:lang w:eastAsia="ko-KR"/>
        </w:rPr>
        <w:t xml:space="preserve"> 5.2.1.</w:t>
      </w:r>
    </w:p>
    <w:p w14:paraId="73BD3FBB" w14:textId="55DDB53A" w:rsidR="009C4A9F" w:rsidRPr="007E1DDD" w:rsidRDefault="003C5B91" w:rsidP="003F73A6">
      <w:pPr>
        <w:pStyle w:val="TH"/>
      </w:pPr>
      <w:r w:rsidRPr="007E1DDD">
        <w:rPr>
          <w:rFonts w:ascii="Times New Roman" w:hAnsi="Times New Roman"/>
          <w:b w:val="0"/>
        </w:rPr>
        <w:object w:dxaOrig="16750" w:dyaOrig="9281" w14:anchorId="1EBCA2AC">
          <v:shape id="_x0000_i1028" type="#_x0000_t75" style="width:490.5pt;height:270pt" o:ole="">
            <v:imagedata r:id="rId17" o:title=""/>
          </v:shape>
          <o:OLEObject Type="Embed" ProgID="Visio.Drawing.15" ShapeID="_x0000_i1028" DrawAspect="Content" ObjectID="_1766613596" r:id="rId18"/>
        </w:object>
      </w:r>
    </w:p>
    <w:p w14:paraId="3E42E05F" w14:textId="77777777" w:rsidR="009C4A9F" w:rsidRPr="007E1DDD" w:rsidRDefault="009C4A9F" w:rsidP="009C4A9F">
      <w:pPr>
        <w:pStyle w:val="TF"/>
        <w:rPr>
          <w:rFonts w:cs="Arial"/>
        </w:rPr>
      </w:pPr>
      <w:r w:rsidRPr="007E1DDD">
        <w:rPr>
          <w:rFonts w:cs="Arial"/>
        </w:rPr>
        <w:t>Figure 4.2.2-1. Example of functional view of BAP sublayer</w:t>
      </w:r>
    </w:p>
    <w:p w14:paraId="26A664AB" w14:textId="77777777" w:rsidR="009C4A9F" w:rsidRPr="007E1DDD" w:rsidRDefault="009C4A9F" w:rsidP="009C4A9F">
      <w:pPr>
        <w:pStyle w:val="Heading2"/>
        <w:rPr>
          <w:rFonts w:cs="Arial"/>
        </w:rPr>
      </w:pPr>
      <w:bookmarkStart w:id="45" w:name="_Toc46491305"/>
      <w:bookmarkStart w:id="46" w:name="_Toc52580769"/>
      <w:bookmarkStart w:id="47" w:name="_Toc156000814"/>
      <w:r w:rsidRPr="007E1DDD">
        <w:rPr>
          <w:rFonts w:cs="Arial"/>
        </w:rPr>
        <w:t>4.3</w:t>
      </w:r>
      <w:r w:rsidRPr="007E1DDD">
        <w:rPr>
          <w:rFonts w:cs="Arial"/>
        </w:rPr>
        <w:tab/>
        <w:t>Services</w:t>
      </w:r>
      <w:bookmarkEnd w:id="45"/>
      <w:bookmarkEnd w:id="46"/>
      <w:bookmarkEnd w:id="47"/>
    </w:p>
    <w:p w14:paraId="5870CAE3" w14:textId="77777777" w:rsidR="009C4A9F" w:rsidRPr="007E1DDD" w:rsidRDefault="009C4A9F" w:rsidP="009C4A9F">
      <w:pPr>
        <w:pStyle w:val="Heading3"/>
        <w:rPr>
          <w:rFonts w:cs="Arial"/>
        </w:rPr>
      </w:pPr>
      <w:bookmarkStart w:id="48" w:name="_Toc46491306"/>
      <w:bookmarkStart w:id="49" w:name="_Toc52580770"/>
      <w:bookmarkStart w:id="50" w:name="_Toc156000815"/>
      <w:r w:rsidRPr="007E1DDD">
        <w:rPr>
          <w:rFonts w:cs="Arial"/>
        </w:rPr>
        <w:t>4.3.1</w:t>
      </w:r>
      <w:r w:rsidRPr="007E1DDD">
        <w:rPr>
          <w:rFonts w:cs="Arial"/>
        </w:rPr>
        <w:tab/>
        <w:t>Services provided to upper layers</w:t>
      </w:r>
      <w:bookmarkEnd w:id="48"/>
      <w:bookmarkEnd w:id="49"/>
      <w:bookmarkEnd w:id="50"/>
    </w:p>
    <w:p w14:paraId="7A244D57" w14:textId="77777777" w:rsidR="009C4A9F" w:rsidRPr="007E1DDD" w:rsidRDefault="009C4A9F" w:rsidP="009C4A9F">
      <w:r w:rsidRPr="007E1DDD">
        <w:t>The following services are provided by the BAP sublayer to upper layers:</w:t>
      </w:r>
    </w:p>
    <w:p w14:paraId="5DB7EB81" w14:textId="77777777" w:rsidR="009C4A9F" w:rsidRPr="007E1DDD" w:rsidRDefault="009C4A9F" w:rsidP="009C4A9F">
      <w:pPr>
        <w:pStyle w:val="B1"/>
      </w:pPr>
      <w:r w:rsidRPr="007E1DDD">
        <w:t>-</w:t>
      </w:r>
      <w:r w:rsidRPr="007E1DDD">
        <w:tab/>
        <w:t>data transfer</w:t>
      </w:r>
      <w:r w:rsidR="007009F9" w:rsidRPr="007E1DDD">
        <w:t>.</w:t>
      </w:r>
    </w:p>
    <w:p w14:paraId="73D29917" w14:textId="77777777" w:rsidR="009C4A9F" w:rsidRPr="007E1DDD" w:rsidRDefault="009C4A9F" w:rsidP="009C4A9F">
      <w:pPr>
        <w:pStyle w:val="Heading3"/>
        <w:rPr>
          <w:rFonts w:cs="Arial"/>
        </w:rPr>
      </w:pPr>
      <w:bookmarkStart w:id="51" w:name="_Toc46491307"/>
      <w:bookmarkStart w:id="52" w:name="_Toc52580771"/>
      <w:bookmarkStart w:id="53" w:name="_Toc156000816"/>
      <w:r w:rsidRPr="007E1DDD">
        <w:rPr>
          <w:rFonts w:cs="Arial"/>
        </w:rPr>
        <w:t>4.3.</w:t>
      </w:r>
      <w:r w:rsidRPr="007E1DDD">
        <w:rPr>
          <w:rFonts w:cs="Arial"/>
          <w:lang w:eastAsia="zh-CN"/>
        </w:rPr>
        <w:t>2</w:t>
      </w:r>
      <w:r w:rsidRPr="007E1DDD">
        <w:rPr>
          <w:rFonts w:cs="Arial"/>
        </w:rPr>
        <w:tab/>
        <w:t xml:space="preserve">Services </w:t>
      </w:r>
      <w:r w:rsidRPr="007E1DDD">
        <w:rPr>
          <w:rFonts w:cs="Arial"/>
          <w:lang w:eastAsia="zh-CN"/>
        </w:rPr>
        <w:t>expected from lower</w:t>
      </w:r>
      <w:r w:rsidRPr="007E1DDD">
        <w:rPr>
          <w:rFonts w:cs="Arial"/>
        </w:rPr>
        <w:t xml:space="preserve"> layers</w:t>
      </w:r>
      <w:bookmarkEnd w:id="51"/>
      <w:bookmarkEnd w:id="52"/>
      <w:bookmarkEnd w:id="53"/>
    </w:p>
    <w:p w14:paraId="7147F067" w14:textId="77777777" w:rsidR="009C4A9F" w:rsidRPr="007E1DDD" w:rsidRDefault="009C4A9F" w:rsidP="009C4A9F">
      <w:pPr>
        <w:numPr>
          <w:ilvl w:val="12"/>
          <w:numId w:val="0"/>
        </w:numPr>
      </w:pPr>
      <w:r w:rsidRPr="007E1DDD">
        <w:t>A BAP sublayer expects the following services from lower layers per RLC entity (for a detailed description see TS 38.322 [4]):</w:t>
      </w:r>
    </w:p>
    <w:p w14:paraId="6FDE92BB" w14:textId="77777777" w:rsidR="009C4A9F" w:rsidRPr="007E1DDD" w:rsidRDefault="009C4A9F" w:rsidP="009C4A9F">
      <w:pPr>
        <w:pStyle w:val="B1"/>
      </w:pPr>
      <w:r w:rsidRPr="007E1DDD">
        <w:t>-</w:t>
      </w:r>
      <w:r w:rsidRPr="007E1DDD">
        <w:tab/>
        <w:t>acknowledged data transfer service;</w:t>
      </w:r>
    </w:p>
    <w:p w14:paraId="48AFFEC1" w14:textId="77777777" w:rsidR="009C4A9F" w:rsidRPr="007E1DDD" w:rsidRDefault="009C4A9F" w:rsidP="009C4A9F">
      <w:pPr>
        <w:pStyle w:val="B1"/>
      </w:pPr>
      <w:r w:rsidRPr="007E1DDD">
        <w:t>-</w:t>
      </w:r>
      <w:r w:rsidRPr="007E1DDD">
        <w:tab/>
        <w:t>unacknowledged data transfer service.</w:t>
      </w:r>
    </w:p>
    <w:p w14:paraId="22CCFE78" w14:textId="77777777" w:rsidR="009C4A9F" w:rsidRPr="007E1DDD" w:rsidRDefault="009C4A9F" w:rsidP="009C4A9F">
      <w:pPr>
        <w:pStyle w:val="Heading2"/>
        <w:rPr>
          <w:rFonts w:cs="Arial"/>
          <w:lang w:eastAsia="zh-CN"/>
        </w:rPr>
      </w:pPr>
      <w:bookmarkStart w:id="54" w:name="_Toc46491308"/>
      <w:bookmarkStart w:id="55" w:name="_Toc52580772"/>
      <w:bookmarkStart w:id="56" w:name="_Toc156000817"/>
      <w:r w:rsidRPr="007E1DDD">
        <w:rPr>
          <w:rFonts w:cs="Arial"/>
        </w:rPr>
        <w:t>4.</w:t>
      </w:r>
      <w:r w:rsidRPr="007E1DDD">
        <w:rPr>
          <w:rFonts w:cs="Arial"/>
          <w:lang w:eastAsia="zh-CN"/>
        </w:rPr>
        <w:t>4</w:t>
      </w:r>
      <w:r w:rsidRPr="007E1DDD">
        <w:rPr>
          <w:rFonts w:cs="Arial"/>
        </w:rPr>
        <w:tab/>
      </w:r>
      <w:r w:rsidRPr="007E1DDD">
        <w:rPr>
          <w:rFonts w:cs="Arial"/>
          <w:lang w:eastAsia="zh-CN"/>
        </w:rPr>
        <w:t>Functions</w:t>
      </w:r>
      <w:bookmarkEnd w:id="54"/>
      <w:bookmarkEnd w:id="55"/>
      <w:bookmarkEnd w:id="56"/>
    </w:p>
    <w:p w14:paraId="2D4AF898" w14:textId="77777777" w:rsidR="009C4A9F" w:rsidRPr="007E1DDD" w:rsidRDefault="009C4A9F" w:rsidP="009C4A9F">
      <w:r w:rsidRPr="007E1DDD">
        <w:t>The BAP sublayer supports the following functions:</w:t>
      </w:r>
    </w:p>
    <w:p w14:paraId="302F9F22" w14:textId="77777777" w:rsidR="009C4A9F" w:rsidRPr="007E1DDD" w:rsidRDefault="009C4A9F" w:rsidP="009C4A9F">
      <w:pPr>
        <w:pStyle w:val="B1"/>
      </w:pPr>
      <w:r w:rsidRPr="007E1DDD">
        <w:lastRenderedPageBreak/>
        <w:t>-</w:t>
      </w:r>
      <w:r w:rsidRPr="007E1DDD">
        <w:tab/>
        <w:t>Data transfer;</w:t>
      </w:r>
    </w:p>
    <w:p w14:paraId="2DF8B2DF" w14:textId="77777777" w:rsidR="009C4A9F" w:rsidRPr="007E1DDD" w:rsidRDefault="009C4A9F" w:rsidP="009C4A9F">
      <w:pPr>
        <w:pStyle w:val="B1"/>
        <w:rPr>
          <w:lang w:eastAsia="ko-KR"/>
        </w:rPr>
      </w:pPr>
      <w:r w:rsidRPr="007E1DDD">
        <w:rPr>
          <w:lang w:eastAsia="ko-KR"/>
        </w:rPr>
        <w:t>-</w:t>
      </w:r>
      <w:r w:rsidRPr="007E1DDD">
        <w:rPr>
          <w:lang w:eastAsia="ko-KR"/>
        </w:rPr>
        <w:tab/>
        <w:t>Determination of BAP destination and path for packets from upper layers;</w:t>
      </w:r>
    </w:p>
    <w:p w14:paraId="38F2CE7C" w14:textId="77777777" w:rsidR="009C4A9F" w:rsidRPr="007E1DDD" w:rsidRDefault="009C4A9F" w:rsidP="009C4A9F">
      <w:pPr>
        <w:pStyle w:val="B1"/>
        <w:rPr>
          <w:lang w:eastAsia="ko-KR"/>
        </w:rPr>
      </w:pPr>
      <w:r w:rsidRPr="007E1DDD">
        <w:rPr>
          <w:lang w:eastAsia="ko-KR"/>
        </w:rPr>
        <w:t>-</w:t>
      </w:r>
      <w:r w:rsidRPr="007E1DDD">
        <w:rPr>
          <w:lang w:eastAsia="ko-KR"/>
        </w:rPr>
        <w:tab/>
        <w:t>Determination of egress BH RLC channels for packets routed to next hop;</w:t>
      </w:r>
    </w:p>
    <w:p w14:paraId="55E82ABC" w14:textId="77777777" w:rsidR="009C4A9F" w:rsidRPr="007E1DDD" w:rsidRDefault="009C4A9F" w:rsidP="009C4A9F">
      <w:pPr>
        <w:pStyle w:val="B1"/>
        <w:rPr>
          <w:lang w:eastAsia="ko-KR"/>
        </w:rPr>
      </w:pPr>
      <w:r w:rsidRPr="007E1DDD">
        <w:rPr>
          <w:lang w:eastAsia="ko-KR"/>
        </w:rPr>
        <w:t>-</w:t>
      </w:r>
      <w:r w:rsidRPr="007E1DDD">
        <w:rPr>
          <w:lang w:eastAsia="ko-KR"/>
        </w:rPr>
        <w:tab/>
        <w:t>Routing of packets to next hop;</w:t>
      </w:r>
    </w:p>
    <w:p w14:paraId="565B1709" w14:textId="77777777" w:rsidR="00E32723" w:rsidRPr="007E1DDD" w:rsidRDefault="00E32723" w:rsidP="007D208A">
      <w:pPr>
        <w:pStyle w:val="B1"/>
        <w:rPr>
          <w:lang w:eastAsia="ko-KR"/>
        </w:rPr>
      </w:pPr>
      <w:r w:rsidRPr="007E1DDD">
        <w:rPr>
          <w:lang w:eastAsia="ko-KR"/>
        </w:rPr>
        <w:t>-</w:t>
      </w:r>
      <w:r w:rsidRPr="007E1DDD">
        <w:rPr>
          <w:lang w:eastAsia="ko-KR"/>
        </w:rPr>
        <w:tab/>
        <w:t>BAP header rewriting;</w:t>
      </w:r>
    </w:p>
    <w:p w14:paraId="46BC5745" w14:textId="77777777" w:rsidR="009C4A9F" w:rsidRPr="007E1DDD" w:rsidRDefault="009C4A9F" w:rsidP="009C4A9F">
      <w:pPr>
        <w:pStyle w:val="B1"/>
        <w:rPr>
          <w:lang w:eastAsia="ko-KR"/>
        </w:rPr>
      </w:pPr>
      <w:r w:rsidRPr="007E1DDD">
        <w:rPr>
          <w:lang w:eastAsia="ko-KR"/>
        </w:rPr>
        <w:t>-</w:t>
      </w:r>
      <w:r w:rsidRPr="007E1DDD">
        <w:rPr>
          <w:lang w:eastAsia="ko-KR"/>
        </w:rPr>
        <w:tab/>
        <w:t>Differentiating traffic to be delivered to upper layers from traffic to be delivered to egress link;</w:t>
      </w:r>
    </w:p>
    <w:p w14:paraId="426CDE43" w14:textId="77777777" w:rsidR="009C4A9F" w:rsidRPr="007E1DDD" w:rsidRDefault="009C4A9F" w:rsidP="009C4A9F">
      <w:pPr>
        <w:pStyle w:val="B1"/>
      </w:pPr>
      <w:r w:rsidRPr="007E1DDD">
        <w:t>-</w:t>
      </w:r>
      <w:r w:rsidRPr="007E1DDD">
        <w:tab/>
        <w:t>Flow control feedback and polling signalling;</w:t>
      </w:r>
    </w:p>
    <w:p w14:paraId="65979544" w14:textId="15CAA65B" w:rsidR="009C4A9F" w:rsidRPr="007E1DDD" w:rsidRDefault="009C4A9F" w:rsidP="009C4A9F">
      <w:pPr>
        <w:pStyle w:val="B1"/>
      </w:pPr>
      <w:r w:rsidRPr="007E1DDD">
        <w:t>-</w:t>
      </w:r>
      <w:r w:rsidRPr="007E1DDD">
        <w:tab/>
      </w:r>
      <w:r w:rsidR="00E32723" w:rsidRPr="007E1DDD">
        <w:t xml:space="preserve">Handling of </w:t>
      </w:r>
      <w:r w:rsidRPr="007E1DDD">
        <w:t>BH RLF</w:t>
      </w:r>
      <w:r w:rsidR="00E32723" w:rsidRPr="007E1DDD">
        <w:t xml:space="preserve"> related</w:t>
      </w:r>
      <w:r w:rsidRPr="007E1DDD">
        <w:t xml:space="preserve"> indication</w:t>
      </w:r>
      <w:r w:rsidR="00E32723" w:rsidRPr="007E1DDD">
        <w:t>s</w:t>
      </w:r>
      <w:r w:rsidRPr="007E1DDD">
        <w:t>;</w:t>
      </w:r>
    </w:p>
    <w:p w14:paraId="0346453F" w14:textId="77777777" w:rsidR="009C4A9F" w:rsidRPr="007E1DDD" w:rsidRDefault="009C4A9F" w:rsidP="009C4A9F">
      <w:pPr>
        <w:pStyle w:val="Heading2"/>
        <w:rPr>
          <w:rFonts w:cs="Arial"/>
          <w:lang w:eastAsia="zh-CN"/>
        </w:rPr>
      </w:pPr>
      <w:bookmarkStart w:id="57" w:name="_Toc46491309"/>
      <w:bookmarkStart w:id="58" w:name="_Toc52580773"/>
      <w:bookmarkStart w:id="59" w:name="_Toc156000818"/>
      <w:r w:rsidRPr="007E1DDD">
        <w:rPr>
          <w:rFonts w:cs="Arial"/>
        </w:rPr>
        <w:t>4.</w:t>
      </w:r>
      <w:r w:rsidRPr="007E1DDD">
        <w:rPr>
          <w:rFonts w:cs="Arial"/>
          <w:lang w:eastAsia="zh-CN"/>
        </w:rPr>
        <w:t>5</w:t>
      </w:r>
      <w:r w:rsidRPr="007E1DDD">
        <w:rPr>
          <w:rFonts w:cs="Arial"/>
        </w:rPr>
        <w:tab/>
      </w:r>
      <w:r w:rsidRPr="007E1DDD">
        <w:rPr>
          <w:rFonts w:cs="Arial"/>
          <w:lang w:eastAsia="zh-CN"/>
        </w:rPr>
        <w:t>Configurations</w:t>
      </w:r>
      <w:bookmarkEnd w:id="57"/>
      <w:bookmarkEnd w:id="58"/>
      <w:bookmarkEnd w:id="59"/>
    </w:p>
    <w:p w14:paraId="39DB38CF" w14:textId="77777777" w:rsidR="009C4A9F" w:rsidRPr="007E1DDD" w:rsidRDefault="009C4A9F" w:rsidP="009C4A9F">
      <w:pPr>
        <w:rPr>
          <w:lang w:eastAsia="zh-CN"/>
        </w:rPr>
      </w:pPr>
      <w:r w:rsidRPr="007E1DDD">
        <w:rPr>
          <w:lang w:eastAsia="zh-CN"/>
        </w:rPr>
        <w:t>The configuration of the BAP entity includes:</w:t>
      </w:r>
    </w:p>
    <w:p w14:paraId="2A1F3C83" w14:textId="769A19AD" w:rsidR="009C4A9F" w:rsidRPr="007E1DDD" w:rsidRDefault="009C4A9F" w:rsidP="009C4A9F">
      <w:pPr>
        <w:pStyle w:val="B1"/>
      </w:pPr>
      <w:r w:rsidRPr="007E1DDD">
        <w:t>-</w:t>
      </w:r>
      <w:r w:rsidRPr="007E1DDD">
        <w:tab/>
        <w:t>The IAB-node</w:t>
      </w:r>
      <w:r w:rsidR="003F73A6" w:rsidRPr="007E1DDD">
        <w:t>'</w:t>
      </w:r>
      <w:r w:rsidRPr="007E1DDD">
        <w:t>s BAP address</w:t>
      </w:r>
      <w:r w:rsidR="00281819" w:rsidRPr="007E1DDD">
        <w:rPr>
          <w:lang w:eastAsia="fr-FR"/>
        </w:rPr>
        <w:t>(es)</w:t>
      </w:r>
      <w:r w:rsidRPr="007E1DDD">
        <w:t xml:space="preserve"> via RRC.</w:t>
      </w:r>
    </w:p>
    <w:p w14:paraId="0B6139DF" w14:textId="77777777" w:rsidR="009C4A9F" w:rsidRPr="007E1DDD" w:rsidRDefault="009C4A9F" w:rsidP="009C4A9F">
      <w:pPr>
        <w:pStyle w:val="B1"/>
        <w:rPr>
          <w:lang w:eastAsia="zh-CN"/>
        </w:rPr>
      </w:pPr>
      <w:r w:rsidRPr="007E1DDD">
        <w:rPr>
          <w:lang w:eastAsia="zh-CN"/>
        </w:rPr>
        <w:t>-</w:t>
      </w:r>
      <w:r w:rsidRPr="007E1DDD">
        <w:tab/>
        <w:t>The IAB-donor-DU</w:t>
      </w:r>
      <w:r w:rsidR="003F73A6" w:rsidRPr="007E1DDD">
        <w:t>'</w:t>
      </w:r>
      <w:r w:rsidRPr="007E1DDD">
        <w:t>s BAP address via F1AP.</w:t>
      </w:r>
    </w:p>
    <w:p w14:paraId="2BF5D00B" w14:textId="77777777" w:rsidR="009C4A9F" w:rsidRPr="007E1DDD" w:rsidRDefault="009C4A9F" w:rsidP="009C4A9F">
      <w:pPr>
        <w:pStyle w:val="B1"/>
        <w:rPr>
          <w:lang w:eastAsia="ko-KR"/>
        </w:rPr>
      </w:pPr>
      <w:r w:rsidRPr="007E1DDD">
        <w:rPr>
          <w:lang w:eastAsia="ko-KR"/>
        </w:rPr>
        <w:t>-</w:t>
      </w:r>
      <w:r w:rsidRPr="007E1DDD">
        <w:rPr>
          <w:lang w:eastAsia="ko-KR"/>
        </w:rPr>
        <w:tab/>
        <w:t>Mapping from next hop BAP address to downstream egress link via F1AP.</w:t>
      </w:r>
    </w:p>
    <w:p w14:paraId="103AFA09" w14:textId="77777777" w:rsidR="009C4A9F" w:rsidRPr="007E1DDD" w:rsidRDefault="009C4A9F" w:rsidP="009C4A9F">
      <w:pPr>
        <w:pStyle w:val="B1"/>
        <w:rPr>
          <w:lang w:eastAsia="ko-KR"/>
        </w:rPr>
      </w:pPr>
      <w:r w:rsidRPr="007E1DDD">
        <w:rPr>
          <w:lang w:eastAsia="ko-KR"/>
        </w:rPr>
        <w:t>-</w:t>
      </w:r>
      <w:r w:rsidRPr="007E1DDD">
        <w:rPr>
          <w:lang w:eastAsia="ko-KR"/>
        </w:rPr>
        <w:tab/>
        <w:t>Mapping from next hop BAP address to upstream egress link via RRC.</w:t>
      </w:r>
    </w:p>
    <w:p w14:paraId="4196DC0C" w14:textId="77777777" w:rsidR="009C4A9F" w:rsidRPr="007E1DDD" w:rsidRDefault="009C4A9F" w:rsidP="009C4A9F">
      <w:pPr>
        <w:pStyle w:val="B1"/>
        <w:rPr>
          <w:lang w:eastAsia="ko-KR"/>
        </w:rPr>
      </w:pPr>
      <w:r w:rsidRPr="007E1DDD">
        <w:rPr>
          <w:lang w:eastAsia="ko-KR"/>
        </w:rPr>
        <w:t>-</w:t>
      </w:r>
      <w:r w:rsidRPr="007E1DDD">
        <w:rPr>
          <w:lang w:eastAsia="ko-KR"/>
        </w:rPr>
        <w:tab/>
        <w:t>Mapping from upper layer traffic to BAP routing ID in BAP header via F1AP and RRC.</w:t>
      </w:r>
    </w:p>
    <w:p w14:paraId="53849BB7" w14:textId="77777777" w:rsidR="009C4A9F" w:rsidRPr="007E1DDD" w:rsidRDefault="009C4A9F" w:rsidP="009C4A9F">
      <w:pPr>
        <w:pStyle w:val="B1"/>
        <w:rPr>
          <w:lang w:eastAsia="ko-KR"/>
        </w:rPr>
      </w:pPr>
      <w:r w:rsidRPr="007E1DDD">
        <w:rPr>
          <w:lang w:eastAsia="ko-KR"/>
        </w:rPr>
        <w:t>-</w:t>
      </w:r>
      <w:r w:rsidRPr="007E1DDD">
        <w:rPr>
          <w:lang w:eastAsia="ko-KR"/>
        </w:rPr>
        <w:tab/>
        <w:t>The BAP routing entries via F1AP.</w:t>
      </w:r>
    </w:p>
    <w:p w14:paraId="21568FC7" w14:textId="77777777" w:rsidR="009C4A9F" w:rsidRPr="007E1DDD" w:rsidRDefault="009C4A9F" w:rsidP="009C4A9F">
      <w:pPr>
        <w:pStyle w:val="B1"/>
        <w:rPr>
          <w:lang w:eastAsia="ko-KR"/>
        </w:rPr>
      </w:pPr>
      <w:r w:rsidRPr="007E1DDD">
        <w:rPr>
          <w:lang w:eastAsia="ko-KR"/>
        </w:rPr>
        <w:t>-</w:t>
      </w:r>
      <w:r w:rsidR="00A97961" w:rsidRPr="007E1DDD">
        <w:rPr>
          <w:lang w:eastAsia="ko-KR"/>
        </w:rPr>
        <w:tab/>
      </w:r>
      <w:r w:rsidRPr="007E1DDD">
        <w:rPr>
          <w:lang w:eastAsia="ko-KR"/>
        </w:rPr>
        <w:t>Mapping to egress BH RLC channels via F1AP and RRC.</w:t>
      </w:r>
    </w:p>
    <w:p w14:paraId="10D68609" w14:textId="77777777" w:rsidR="009C4A9F" w:rsidRPr="007E1DDD" w:rsidRDefault="009C4A9F" w:rsidP="009C4A9F">
      <w:pPr>
        <w:pStyle w:val="B1"/>
        <w:rPr>
          <w:lang w:eastAsia="ko-KR"/>
        </w:rPr>
      </w:pPr>
      <w:r w:rsidRPr="007E1DDD">
        <w:rPr>
          <w:lang w:eastAsia="ko-KR"/>
        </w:rPr>
        <w:t>-</w:t>
      </w:r>
      <w:r w:rsidRPr="007E1DDD">
        <w:rPr>
          <w:lang w:eastAsia="ko-KR"/>
        </w:rPr>
        <w:tab/>
        <w:t>Flow control feedback type(s) to be provided, if any, via RRC.</w:t>
      </w:r>
    </w:p>
    <w:p w14:paraId="695E98DE" w14:textId="77777777" w:rsidR="006E3504" w:rsidRPr="007E1DDD" w:rsidRDefault="006E3504" w:rsidP="0016762B">
      <w:pPr>
        <w:pStyle w:val="B1"/>
        <w:rPr>
          <w:rFonts w:eastAsia="Malgun Gothic"/>
          <w:lang w:eastAsia="ko-KR"/>
        </w:rPr>
      </w:pPr>
      <w:r w:rsidRPr="007E1DDD">
        <w:rPr>
          <w:lang w:eastAsia="ko-KR"/>
        </w:rPr>
        <w:t>-</w:t>
      </w:r>
      <w:r w:rsidRPr="007E1DDD">
        <w:rPr>
          <w:lang w:eastAsia="ko-KR"/>
        </w:rPr>
        <w:tab/>
        <w:t>Inter-donor-DU re-routing enabling/disabling via F1AP.</w:t>
      </w:r>
    </w:p>
    <w:p w14:paraId="10E0B85A" w14:textId="77777777" w:rsidR="009C4A9F" w:rsidRPr="007E1DDD" w:rsidRDefault="009C4A9F" w:rsidP="009C4A9F">
      <w:r w:rsidRPr="007E1DDD">
        <w:t>BH RLC channels are configured via RRC on the IAB-MT</w:t>
      </w:r>
      <w:r w:rsidRPr="007E1DDD">
        <w:rPr>
          <w:lang w:eastAsia="zh-CN"/>
        </w:rPr>
        <w:t xml:space="preserve">, </w:t>
      </w:r>
      <w:r w:rsidRPr="007E1DDD">
        <w:t>and via F1AP on the IAB-DU</w:t>
      </w:r>
      <w:r w:rsidRPr="007E1DDD">
        <w:rPr>
          <w:lang w:eastAsia="zh-CN"/>
        </w:rPr>
        <w:t>/</w:t>
      </w:r>
      <w:r w:rsidRPr="007E1DDD">
        <w:t>IAB-donor</w:t>
      </w:r>
      <w:r w:rsidRPr="007E1DDD">
        <w:rPr>
          <w:lang w:eastAsia="zh-CN"/>
        </w:rPr>
        <w:t>-</w:t>
      </w:r>
      <w:r w:rsidRPr="007E1DDD">
        <w:t>DU.</w:t>
      </w:r>
    </w:p>
    <w:p w14:paraId="180D0733" w14:textId="77777777" w:rsidR="009C4A9F" w:rsidRPr="007E1DDD" w:rsidRDefault="009C4A9F" w:rsidP="009C4A9F">
      <w:r w:rsidRPr="007E1DDD">
        <w:t xml:space="preserve">For F1AP configurations, the following mapping, which are derived from the original F1AP </w:t>
      </w:r>
      <w:r w:rsidR="007009F9" w:rsidRPr="007E1DDD">
        <w:t>signaling</w:t>
      </w:r>
      <w:r w:rsidRPr="007E1DDD">
        <w:t>, are used in procedure:</w:t>
      </w:r>
    </w:p>
    <w:p w14:paraId="46D9F356" w14:textId="77777777" w:rsidR="009C4A9F" w:rsidRPr="007E1DDD" w:rsidRDefault="009C4A9F" w:rsidP="009C4A9F">
      <w:pPr>
        <w:pStyle w:val="B1"/>
      </w:pPr>
      <w:r w:rsidRPr="007E1DDD">
        <w:t>-</w:t>
      </w:r>
      <w:r w:rsidRPr="007E1DDD">
        <w:tab/>
      </w:r>
      <w:r w:rsidRPr="007E1DDD">
        <w:rPr>
          <w:rFonts w:eastAsia="Calibri Light"/>
        </w:rPr>
        <w:t>Uplink</w:t>
      </w:r>
      <w:r w:rsidRPr="007E1DDD">
        <w:rPr>
          <w:lang w:eastAsia="zh-CN"/>
        </w:rPr>
        <w:t xml:space="preserve"> Traffic to Routing ID Mapping Configuration</w:t>
      </w:r>
      <w:r w:rsidRPr="007E1DDD">
        <w:t>.</w:t>
      </w:r>
    </w:p>
    <w:p w14:paraId="325912D8" w14:textId="77777777" w:rsidR="009C4A9F" w:rsidRPr="007E1DDD" w:rsidRDefault="009C4A9F" w:rsidP="009C4A9F">
      <w:pPr>
        <w:pStyle w:val="B1"/>
      </w:pPr>
      <w:r w:rsidRPr="007E1DDD">
        <w:t>-</w:t>
      </w:r>
      <w:r w:rsidRPr="007E1DDD">
        <w:tab/>
        <w:t>Downlink Traffic to Routing ID Mapping Configuration.</w:t>
      </w:r>
    </w:p>
    <w:p w14:paraId="1E34B1D3" w14:textId="77777777" w:rsidR="009C4A9F" w:rsidRPr="007E1DDD" w:rsidRDefault="009C4A9F" w:rsidP="009C4A9F">
      <w:pPr>
        <w:pStyle w:val="B1"/>
      </w:pPr>
      <w:r w:rsidRPr="007E1DDD">
        <w:t>-</w:t>
      </w:r>
      <w:r w:rsidRPr="007E1DDD">
        <w:tab/>
      </w:r>
      <w:r w:rsidRPr="007E1DDD">
        <w:rPr>
          <w:lang w:eastAsia="zh-CN"/>
        </w:rPr>
        <w:t>BH Routing Configuration</w:t>
      </w:r>
      <w:r w:rsidRPr="007E1DDD">
        <w:t>.</w:t>
      </w:r>
    </w:p>
    <w:p w14:paraId="6696BED2" w14:textId="77777777" w:rsidR="009C4A9F" w:rsidRPr="007E1DDD" w:rsidRDefault="009C4A9F" w:rsidP="009C4A9F">
      <w:pPr>
        <w:pStyle w:val="B1"/>
      </w:pPr>
      <w:r w:rsidRPr="007E1DDD">
        <w:t>-</w:t>
      </w:r>
      <w:r w:rsidRPr="007E1DDD">
        <w:tab/>
      </w:r>
      <w:r w:rsidRPr="007E1DDD">
        <w:rPr>
          <w:lang w:eastAsia="zh-CN"/>
        </w:rPr>
        <w:t>BH RLC Channel Mapping Configuration</w:t>
      </w:r>
      <w:r w:rsidRPr="007E1DDD">
        <w:t>.</w:t>
      </w:r>
    </w:p>
    <w:p w14:paraId="40236FF5" w14:textId="77777777" w:rsidR="009C4A9F" w:rsidRPr="007E1DDD" w:rsidRDefault="009C4A9F" w:rsidP="009C4A9F">
      <w:pPr>
        <w:pStyle w:val="B1"/>
      </w:pPr>
      <w:r w:rsidRPr="007E1DDD">
        <w:t>-</w:t>
      </w:r>
      <w:r w:rsidRPr="007E1DDD">
        <w:tab/>
      </w:r>
      <w:r w:rsidRPr="007E1DDD">
        <w:rPr>
          <w:lang w:eastAsia="zh-CN"/>
        </w:rPr>
        <w:t>Uplink Traffic to BH RLC Channel Mapping Configuration</w:t>
      </w:r>
      <w:r w:rsidRPr="007E1DDD">
        <w:t>.</w:t>
      </w:r>
    </w:p>
    <w:p w14:paraId="2A8AD289" w14:textId="77777777" w:rsidR="009C4A9F" w:rsidRPr="007E1DDD" w:rsidRDefault="009C4A9F" w:rsidP="003F73A6">
      <w:pPr>
        <w:pStyle w:val="B1"/>
      </w:pPr>
      <w:r w:rsidRPr="007E1DDD">
        <w:t>-</w:t>
      </w:r>
      <w:r w:rsidRPr="007E1DDD">
        <w:tab/>
      </w:r>
      <w:r w:rsidRPr="007E1DDD">
        <w:rPr>
          <w:lang w:eastAsia="zh-CN"/>
        </w:rPr>
        <w:t>Downlink Traffic to BH RLC Channel Mapping Configuration</w:t>
      </w:r>
      <w:r w:rsidRPr="007E1DDD">
        <w:t>.</w:t>
      </w:r>
    </w:p>
    <w:p w14:paraId="70E8D0B8" w14:textId="77777777" w:rsidR="00E32723" w:rsidRPr="007E1DDD" w:rsidRDefault="00E32723" w:rsidP="007D208A">
      <w:pPr>
        <w:pStyle w:val="B1"/>
        <w:rPr>
          <w:lang w:eastAsia="zh-CN"/>
        </w:rPr>
      </w:pPr>
      <w:bookmarkStart w:id="60" w:name="_Toc46491310"/>
      <w:bookmarkStart w:id="61" w:name="_Toc52580774"/>
      <w:r w:rsidRPr="007E1DDD">
        <w:t>-</w:t>
      </w:r>
      <w:r w:rsidRPr="007E1DDD">
        <w:tab/>
      </w:r>
      <w:r w:rsidRPr="007E1DDD">
        <w:rPr>
          <w:lang w:eastAsia="zh-CN"/>
        </w:rPr>
        <w:t>Header Rewriting Configuration.</w:t>
      </w:r>
    </w:p>
    <w:p w14:paraId="29D182AA" w14:textId="5AB34053" w:rsidR="003F350A" w:rsidRPr="007E1DDD" w:rsidRDefault="003F350A" w:rsidP="003F350A">
      <w:pPr>
        <w:pStyle w:val="NO"/>
        <w:rPr>
          <w:rFonts w:eastAsiaTheme="minorEastAsia"/>
        </w:rPr>
      </w:pPr>
      <w:r w:rsidRPr="007E1DDD">
        <w:t>NOTE:</w:t>
      </w:r>
      <w:r w:rsidRPr="007E1DDD">
        <w:tab/>
        <w:t xml:space="preserve">For a mobile IAB-node with two logical DUs, separate </w:t>
      </w:r>
      <w:r w:rsidRPr="007E1DDD">
        <w:rPr>
          <w:lang w:eastAsia="zh-CN"/>
        </w:rPr>
        <w:t>F1AP configurations are provided for each logical DU by the DU</w:t>
      </w:r>
      <w:r w:rsidR="007E1DDD">
        <w:rPr>
          <w:lang w:eastAsia="zh-CN"/>
        </w:rPr>
        <w:t>'</w:t>
      </w:r>
      <w:r w:rsidRPr="007E1DDD">
        <w:rPr>
          <w:lang w:eastAsia="zh-CN"/>
        </w:rPr>
        <w:t>s respective IAB-donor-CU via the corresponding F1AP and are used for the logical DU correspondingly</w:t>
      </w:r>
      <w:r w:rsidRPr="007E1DDD">
        <w:t>.</w:t>
      </w:r>
    </w:p>
    <w:p w14:paraId="2ABBA504" w14:textId="77777777" w:rsidR="009C4A9F" w:rsidRPr="007E1DDD" w:rsidRDefault="009C4A9F" w:rsidP="009C4A9F">
      <w:pPr>
        <w:pStyle w:val="Heading1"/>
        <w:rPr>
          <w:rFonts w:cs="Arial"/>
        </w:rPr>
      </w:pPr>
      <w:bookmarkStart w:id="62" w:name="_Toc156000819"/>
      <w:r w:rsidRPr="007E1DDD">
        <w:rPr>
          <w:rFonts w:cs="Arial"/>
        </w:rPr>
        <w:lastRenderedPageBreak/>
        <w:t>5</w:t>
      </w:r>
      <w:r w:rsidRPr="007E1DDD">
        <w:rPr>
          <w:rFonts w:cs="Arial"/>
        </w:rPr>
        <w:tab/>
        <w:t>Procedures</w:t>
      </w:r>
      <w:bookmarkEnd w:id="60"/>
      <w:bookmarkEnd w:id="61"/>
      <w:bookmarkEnd w:id="62"/>
    </w:p>
    <w:p w14:paraId="7BB65CB9" w14:textId="77777777" w:rsidR="009C4A9F" w:rsidRPr="007E1DDD" w:rsidRDefault="009C4A9F" w:rsidP="009C4A9F">
      <w:pPr>
        <w:pStyle w:val="Heading2"/>
        <w:rPr>
          <w:rFonts w:cs="Arial"/>
          <w:lang w:eastAsia="ko-KR"/>
        </w:rPr>
      </w:pPr>
      <w:bookmarkStart w:id="63" w:name="_Toc46491311"/>
      <w:bookmarkStart w:id="64" w:name="_Toc52580775"/>
      <w:bookmarkStart w:id="65" w:name="_Toc156000820"/>
      <w:r w:rsidRPr="007E1DDD">
        <w:rPr>
          <w:rFonts w:cs="Arial"/>
          <w:lang w:eastAsia="ko-KR"/>
        </w:rPr>
        <w:t>5.1</w:t>
      </w:r>
      <w:r w:rsidRPr="007E1DDD">
        <w:rPr>
          <w:rFonts w:cs="Arial"/>
          <w:lang w:eastAsia="ko-KR"/>
        </w:rPr>
        <w:tab/>
      </w:r>
      <w:r w:rsidRPr="007E1DDD">
        <w:rPr>
          <w:rFonts w:cs="Arial"/>
          <w:lang w:eastAsia="zh-CN"/>
        </w:rPr>
        <w:t>BAP</w:t>
      </w:r>
      <w:r w:rsidRPr="007E1DDD">
        <w:rPr>
          <w:rFonts w:cs="Arial"/>
          <w:lang w:eastAsia="ko-KR"/>
        </w:rPr>
        <w:t xml:space="preserve"> entity handling</w:t>
      </w:r>
      <w:bookmarkEnd w:id="63"/>
      <w:bookmarkEnd w:id="64"/>
      <w:bookmarkEnd w:id="65"/>
    </w:p>
    <w:p w14:paraId="1E100FFB" w14:textId="77777777" w:rsidR="009C4A9F" w:rsidRPr="007E1DDD" w:rsidRDefault="009C4A9F" w:rsidP="009C4A9F">
      <w:pPr>
        <w:pStyle w:val="Heading3"/>
        <w:rPr>
          <w:rFonts w:cs="Arial"/>
          <w:lang w:eastAsia="ko-KR"/>
        </w:rPr>
      </w:pPr>
      <w:bookmarkStart w:id="66" w:name="_Toc46491312"/>
      <w:bookmarkStart w:id="67" w:name="_Toc52580776"/>
      <w:bookmarkStart w:id="68" w:name="_Toc156000821"/>
      <w:r w:rsidRPr="007E1DDD">
        <w:rPr>
          <w:rFonts w:cs="Arial"/>
          <w:lang w:eastAsia="ko-KR"/>
        </w:rPr>
        <w:t>5.1.1</w:t>
      </w:r>
      <w:r w:rsidRPr="007E1DDD">
        <w:rPr>
          <w:rFonts w:cs="Arial"/>
          <w:lang w:eastAsia="ko-KR"/>
        </w:rPr>
        <w:tab/>
      </w:r>
      <w:r w:rsidRPr="007E1DDD">
        <w:rPr>
          <w:rFonts w:cs="Arial"/>
          <w:lang w:eastAsia="zh-CN"/>
        </w:rPr>
        <w:t>BAP</w:t>
      </w:r>
      <w:r w:rsidRPr="007E1DDD">
        <w:rPr>
          <w:rFonts w:cs="Arial"/>
          <w:lang w:eastAsia="ko-KR"/>
        </w:rPr>
        <w:t xml:space="preserve"> entity establishment</w:t>
      </w:r>
      <w:bookmarkEnd w:id="66"/>
      <w:bookmarkEnd w:id="67"/>
      <w:bookmarkEnd w:id="68"/>
    </w:p>
    <w:p w14:paraId="6941E3E0" w14:textId="77777777" w:rsidR="009C4A9F" w:rsidRPr="007E1DDD" w:rsidRDefault="009C4A9F" w:rsidP="009C4A9F">
      <w:pPr>
        <w:rPr>
          <w:lang w:eastAsia="ko-KR"/>
        </w:rPr>
      </w:pPr>
      <w:r w:rsidRPr="007E1DDD">
        <w:t>When upper layers request establishment of a BAP entity</w:t>
      </w:r>
      <w:r w:rsidRPr="007E1DDD">
        <w:rPr>
          <w:lang w:eastAsia="ko-KR"/>
        </w:rPr>
        <w:t>, the node shall:</w:t>
      </w:r>
    </w:p>
    <w:p w14:paraId="1FD00475" w14:textId="77777777" w:rsidR="009C4A9F" w:rsidRPr="007E1DDD" w:rsidRDefault="009C4A9F" w:rsidP="009C4A9F">
      <w:pPr>
        <w:pStyle w:val="B1"/>
        <w:rPr>
          <w:lang w:eastAsia="ko-KR"/>
        </w:rPr>
      </w:pPr>
      <w:r w:rsidRPr="007E1DDD">
        <w:rPr>
          <w:lang w:eastAsia="ko-KR"/>
        </w:rPr>
        <w:t>-</w:t>
      </w:r>
      <w:r w:rsidRPr="007E1DDD">
        <w:rPr>
          <w:lang w:eastAsia="ko-KR"/>
        </w:rPr>
        <w:tab/>
        <w:t>establish a BAP entity;</w:t>
      </w:r>
    </w:p>
    <w:p w14:paraId="0A47CE8E" w14:textId="45060397" w:rsidR="009C4A9F" w:rsidRPr="007E1DDD" w:rsidRDefault="009C4A9F" w:rsidP="009C4A9F">
      <w:pPr>
        <w:pStyle w:val="B1"/>
        <w:rPr>
          <w:lang w:eastAsia="ko-KR"/>
        </w:rPr>
      </w:pPr>
      <w:r w:rsidRPr="007E1DDD">
        <w:rPr>
          <w:lang w:eastAsia="ko-KR"/>
        </w:rPr>
        <w:t>-</w:t>
      </w:r>
      <w:r w:rsidRPr="007E1DDD">
        <w:rPr>
          <w:lang w:eastAsia="ko-KR"/>
        </w:rPr>
        <w:tab/>
        <w:t>follow the procedures in clause 5.</w:t>
      </w:r>
    </w:p>
    <w:p w14:paraId="7FCBCD16" w14:textId="77777777" w:rsidR="009C4A9F" w:rsidRPr="007E1DDD" w:rsidRDefault="009C4A9F" w:rsidP="009C4A9F">
      <w:pPr>
        <w:pStyle w:val="Heading3"/>
        <w:rPr>
          <w:rFonts w:cs="Arial"/>
          <w:lang w:eastAsia="ko-KR"/>
        </w:rPr>
      </w:pPr>
      <w:bookmarkStart w:id="69" w:name="_Toc46491313"/>
      <w:bookmarkStart w:id="70" w:name="_Toc52580777"/>
      <w:bookmarkStart w:id="71" w:name="_Toc156000822"/>
      <w:r w:rsidRPr="007E1DDD">
        <w:rPr>
          <w:rFonts w:cs="Arial"/>
          <w:lang w:eastAsia="ko-KR"/>
        </w:rPr>
        <w:t>5.1.2</w:t>
      </w:r>
      <w:r w:rsidRPr="007E1DDD">
        <w:rPr>
          <w:rFonts w:cs="Arial"/>
          <w:lang w:eastAsia="ko-KR"/>
        </w:rPr>
        <w:tab/>
      </w:r>
      <w:r w:rsidRPr="007E1DDD">
        <w:rPr>
          <w:rFonts w:cs="Arial"/>
          <w:lang w:eastAsia="zh-CN"/>
        </w:rPr>
        <w:t>BAP</w:t>
      </w:r>
      <w:r w:rsidRPr="007E1DDD">
        <w:rPr>
          <w:rFonts w:cs="Arial"/>
          <w:lang w:eastAsia="ko-KR"/>
        </w:rPr>
        <w:t xml:space="preserve"> entity release</w:t>
      </w:r>
      <w:bookmarkEnd w:id="69"/>
      <w:bookmarkEnd w:id="70"/>
      <w:bookmarkEnd w:id="71"/>
    </w:p>
    <w:p w14:paraId="4887CB57" w14:textId="77777777" w:rsidR="009C4A9F" w:rsidRPr="007E1DDD" w:rsidRDefault="009C4A9F" w:rsidP="009C4A9F">
      <w:pPr>
        <w:rPr>
          <w:lang w:eastAsia="ko-KR"/>
        </w:rPr>
      </w:pPr>
      <w:r w:rsidRPr="007E1DDD">
        <w:t>When upper layers request release of a BAP entity</w:t>
      </w:r>
      <w:r w:rsidRPr="007E1DDD">
        <w:rPr>
          <w:lang w:eastAsia="ko-KR"/>
        </w:rPr>
        <w:t>, the node shall:</w:t>
      </w:r>
    </w:p>
    <w:p w14:paraId="1C90964F" w14:textId="77777777" w:rsidR="009C4A9F" w:rsidRPr="007E1DDD" w:rsidRDefault="009C4A9F" w:rsidP="009C4A9F">
      <w:pPr>
        <w:pStyle w:val="B1"/>
        <w:rPr>
          <w:lang w:eastAsia="ko-KR"/>
        </w:rPr>
      </w:pPr>
      <w:r w:rsidRPr="007E1DDD">
        <w:rPr>
          <w:lang w:eastAsia="ko-KR"/>
        </w:rPr>
        <w:t>-</w:t>
      </w:r>
      <w:r w:rsidRPr="007E1DDD">
        <w:rPr>
          <w:lang w:eastAsia="ko-KR"/>
        </w:rPr>
        <w:tab/>
        <w:t>release the BAP entity</w:t>
      </w:r>
      <w:r w:rsidRPr="007E1DDD">
        <w:t xml:space="preserve"> </w:t>
      </w:r>
      <w:r w:rsidRPr="007E1DDD">
        <w:rPr>
          <w:lang w:eastAsia="ko-KR"/>
        </w:rPr>
        <w:t>and the related BAP configurations.</w:t>
      </w:r>
    </w:p>
    <w:p w14:paraId="71E31609" w14:textId="77777777" w:rsidR="009C4A9F" w:rsidRPr="007E1DDD" w:rsidRDefault="009C4A9F" w:rsidP="009C4A9F">
      <w:pPr>
        <w:pStyle w:val="Heading2"/>
        <w:rPr>
          <w:rFonts w:cs="Arial"/>
        </w:rPr>
      </w:pPr>
      <w:bookmarkStart w:id="72" w:name="_Toc46491314"/>
      <w:bookmarkStart w:id="73" w:name="_Toc52580778"/>
      <w:bookmarkStart w:id="74" w:name="_Toc156000823"/>
      <w:r w:rsidRPr="007E1DDD">
        <w:rPr>
          <w:rFonts w:cs="Arial"/>
        </w:rPr>
        <w:t>5.2</w:t>
      </w:r>
      <w:r w:rsidRPr="007E1DDD">
        <w:rPr>
          <w:rFonts w:cs="Arial"/>
          <w:sz w:val="24"/>
          <w:szCs w:val="24"/>
          <w:lang w:eastAsia="en-GB"/>
        </w:rPr>
        <w:tab/>
      </w:r>
      <w:r w:rsidRPr="007E1DDD">
        <w:rPr>
          <w:rFonts w:cs="Arial"/>
        </w:rPr>
        <w:t>Data transfer</w:t>
      </w:r>
      <w:bookmarkEnd w:id="72"/>
      <w:bookmarkEnd w:id="73"/>
      <w:bookmarkEnd w:id="74"/>
    </w:p>
    <w:p w14:paraId="2FD14018" w14:textId="77777777" w:rsidR="009C4A9F" w:rsidRPr="007E1DDD" w:rsidRDefault="009C4A9F" w:rsidP="009C4A9F">
      <w:pPr>
        <w:pStyle w:val="Heading3"/>
        <w:rPr>
          <w:rFonts w:cs="Arial"/>
          <w:lang w:eastAsia="zh-CN"/>
        </w:rPr>
      </w:pPr>
      <w:bookmarkStart w:id="75" w:name="_Toc46491315"/>
      <w:bookmarkStart w:id="76" w:name="_Toc52580779"/>
      <w:bookmarkStart w:id="77" w:name="_Toc156000824"/>
      <w:r w:rsidRPr="007E1DDD">
        <w:rPr>
          <w:rFonts w:cs="Arial"/>
        </w:rPr>
        <w:t>5.2.</w:t>
      </w:r>
      <w:r w:rsidRPr="007E1DDD">
        <w:rPr>
          <w:rFonts w:cs="Arial"/>
          <w:lang w:eastAsia="ko-KR"/>
        </w:rPr>
        <w:t>1</w:t>
      </w:r>
      <w:r w:rsidRPr="007E1DDD">
        <w:rPr>
          <w:rFonts w:cs="Arial"/>
        </w:rPr>
        <w:tab/>
      </w:r>
      <w:r w:rsidRPr="007E1DDD">
        <w:rPr>
          <w:rFonts w:cs="Arial"/>
          <w:lang w:eastAsia="zh-CN"/>
        </w:rPr>
        <w:t>Transmitting operation</w:t>
      </w:r>
      <w:bookmarkEnd w:id="75"/>
      <w:bookmarkEnd w:id="76"/>
      <w:bookmarkEnd w:id="77"/>
    </w:p>
    <w:p w14:paraId="0994B70F" w14:textId="77777777" w:rsidR="009C4A9F" w:rsidRPr="007E1DDD" w:rsidRDefault="009C4A9F" w:rsidP="009C4A9F">
      <w:pPr>
        <w:pStyle w:val="Heading4"/>
        <w:rPr>
          <w:rFonts w:cs="Arial"/>
        </w:rPr>
      </w:pPr>
      <w:bookmarkStart w:id="78" w:name="_Toc46491316"/>
      <w:bookmarkStart w:id="79" w:name="_Toc52580780"/>
      <w:bookmarkStart w:id="80" w:name="_Toc156000825"/>
      <w:r w:rsidRPr="007E1DDD">
        <w:rPr>
          <w:rFonts w:cs="Arial"/>
        </w:rPr>
        <w:t>5.2.</w:t>
      </w:r>
      <w:r w:rsidRPr="007E1DDD">
        <w:rPr>
          <w:rFonts w:cs="Arial"/>
          <w:lang w:eastAsia="ko-KR"/>
        </w:rPr>
        <w:t>1</w:t>
      </w:r>
      <w:r w:rsidRPr="007E1DDD">
        <w:rPr>
          <w:rFonts w:cs="Arial"/>
        </w:rPr>
        <w:t>.1</w:t>
      </w:r>
      <w:r w:rsidRPr="007E1DDD">
        <w:rPr>
          <w:rFonts w:cs="Arial"/>
        </w:rPr>
        <w:tab/>
        <w:t>General</w:t>
      </w:r>
      <w:bookmarkEnd w:id="78"/>
      <w:bookmarkEnd w:id="79"/>
      <w:bookmarkEnd w:id="80"/>
    </w:p>
    <w:p w14:paraId="293F61DD" w14:textId="601FD468" w:rsidR="009C4A9F" w:rsidRPr="007E1DDD" w:rsidRDefault="009C4A9F" w:rsidP="009C4A9F">
      <w:pPr>
        <w:rPr>
          <w:lang w:eastAsia="zh-CN"/>
        </w:rPr>
      </w:pPr>
      <w:r w:rsidRPr="007E1DDD">
        <w:rPr>
          <w:lang w:eastAsia="zh-CN"/>
        </w:rPr>
        <w:t>The transmitting part of the BAP entity on the IAB-MT can receive BAP SDUs from upper layers and BAP Data Packets from the receiving part of the BAP entity on the IAB-DU of the same IAB-node, and construct BAP Data PDUs as needed (see clause 4.2.2). The transmitting part of the BAP entity on the IAB-DU can receive BAP Data Packets from the receiving part of the BAP entity on the IAB-MT of the same IAB</w:t>
      </w:r>
      <w:r w:rsidR="009249C1" w:rsidRPr="007E1DDD">
        <w:rPr>
          <w:lang w:eastAsia="zh-CN"/>
        </w:rPr>
        <w:t>-</w:t>
      </w:r>
      <w:r w:rsidRPr="007E1DDD">
        <w:rPr>
          <w:lang w:eastAsia="zh-CN"/>
        </w:rPr>
        <w:t>node, and construct BAP Data PDUs as needed (see clause 4.2.2). The transmitting part of the BAP entity on the IAB-donor</w:t>
      </w:r>
      <w:r w:rsidR="009249C1" w:rsidRPr="007E1DDD">
        <w:rPr>
          <w:lang w:eastAsia="zh-CN"/>
        </w:rPr>
        <w:t>-</w:t>
      </w:r>
      <w:r w:rsidRPr="007E1DDD">
        <w:rPr>
          <w:lang w:eastAsia="zh-CN"/>
        </w:rPr>
        <w:t>DU can receive BAP SDUs from upper layers</w:t>
      </w:r>
      <w:r w:rsidR="00A337E7" w:rsidRPr="007E1DDD">
        <w:rPr>
          <w:lang w:eastAsia="zh-CN"/>
        </w:rPr>
        <w:t>, and construct BAP Data PDUs as needed (see clause 4.2.2)</w:t>
      </w:r>
      <w:r w:rsidRPr="007E1DDD">
        <w:rPr>
          <w:lang w:eastAsia="zh-CN"/>
        </w:rPr>
        <w:t>.</w:t>
      </w:r>
    </w:p>
    <w:p w14:paraId="7F9A2396" w14:textId="77777777" w:rsidR="009C4A9F" w:rsidRPr="007E1DDD" w:rsidRDefault="009C4A9F" w:rsidP="009C4A9F">
      <w:pPr>
        <w:rPr>
          <w:lang w:eastAsia="zh-CN"/>
        </w:rPr>
      </w:pPr>
      <w:r w:rsidRPr="007E1DDD">
        <w:rPr>
          <w:lang w:eastAsia="zh-CN"/>
        </w:rPr>
        <w:t>Upon receiving a BAP SDU from upper layers, the transmitting part of the BAP entity shall:</w:t>
      </w:r>
    </w:p>
    <w:p w14:paraId="57543C8F" w14:textId="77777777" w:rsidR="009C4A9F" w:rsidRPr="007E1DDD" w:rsidRDefault="009C4A9F" w:rsidP="009C4A9F">
      <w:pPr>
        <w:pStyle w:val="B1"/>
      </w:pPr>
      <w:r w:rsidRPr="007E1DDD">
        <w:t>-</w:t>
      </w:r>
      <w:r w:rsidRPr="007E1DDD">
        <w:tab/>
        <w:t>select a BAP address and a BAP path identity for this BAP SDU in accordance with clause 5.2.1.2;</w:t>
      </w:r>
    </w:p>
    <w:p w14:paraId="55A41895" w14:textId="77777777" w:rsidR="009C4A9F" w:rsidRPr="007E1DDD" w:rsidRDefault="009C4A9F" w:rsidP="009C4A9F">
      <w:pPr>
        <w:pStyle w:val="B1"/>
      </w:pPr>
      <w:r w:rsidRPr="007E1DDD">
        <w:t>-</w:t>
      </w:r>
      <w:r w:rsidRPr="007E1DDD">
        <w:tab/>
        <w:t>construct a BAP Data PDU by adding a BAP header to the BAP SDU, where the DESTINATION field is set to the selected BAP address and the PATH field is set to the selected BAP path identity, in accordance with clause 6.2.2;</w:t>
      </w:r>
    </w:p>
    <w:p w14:paraId="134FF5C8" w14:textId="77777777" w:rsidR="009C4A9F" w:rsidRPr="007E1DDD" w:rsidRDefault="009C4A9F" w:rsidP="009C4A9F">
      <w:pPr>
        <w:rPr>
          <w:lang w:eastAsia="zh-CN"/>
        </w:rPr>
      </w:pPr>
      <w:r w:rsidRPr="007E1DDD">
        <w:rPr>
          <w:lang w:eastAsia="zh-CN"/>
        </w:rPr>
        <w:t>When the BAP entity has a BAP Data PDU to transmit, the transmitting part of the BAP entity shall:</w:t>
      </w:r>
    </w:p>
    <w:p w14:paraId="31DE81F3" w14:textId="26464935" w:rsidR="00E32723" w:rsidRPr="007E1DDD" w:rsidRDefault="00E32723" w:rsidP="007D208A">
      <w:pPr>
        <w:pStyle w:val="B1"/>
      </w:pPr>
      <w:r w:rsidRPr="007E1DDD">
        <w:t>-</w:t>
      </w:r>
      <w:r w:rsidRPr="007E1DDD">
        <w:tab/>
      </w:r>
      <w:r w:rsidRPr="007E1DDD">
        <w:rPr>
          <w:lang w:eastAsia="ko-KR"/>
        </w:rPr>
        <w:t>for the boundary IAB-node,</w:t>
      </w:r>
      <w:r w:rsidRPr="007E1DDD">
        <w:t xml:space="preserve"> if the BAP Data PDU is received from the collocated BAP entity, perform the BAP header rewriting operation (if configured) in accordance with clause </w:t>
      </w:r>
      <w:r w:rsidR="005D59AB" w:rsidRPr="007E1DDD">
        <w:t>5.2.1.5</w:t>
      </w:r>
      <w:r w:rsidRPr="007E1DDD">
        <w:t>;</w:t>
      </w:r>
    </w:p>
    <w:p w14:paraId="7D94B179" w14:textId="77777777" w:rsidR="009C4A9F" w:rsidRPr="007E1DDD" w:rsidRDefault="009C4A9F" w:rsidP="009C4A9F">
      <w:pPr>
        <w:pStyle w:val="B1"/>
      </w:pPr>
      <w:r w:rsidRPr="007E1DDD">
        <w:t>-</w:t>
      </w:r>
      <w:r w:rsidRPr="007E1DDD">
        <w:tab/>
        <w:t>perform routing to determine the egress link in accordance with clause 5.2.1.3;</w:t>
      </w:r>
    </w:p>
    <w:p w14:paraId="4C697B86" w14:textId="77777777" w:rsidR="009C4A9F" w:rsidRPr="007E1DDD" w:rsidRDefault="009C4A9F" w:rsidP="009C4A9F">
      <w:pPr>
        <w:pStyle w:val="B1"/>
      </w:pPr>
      <w:r w:rsidRPr="007E1DDD">
        <w:t>-</w:t>
      </w:r>
      <w:r w:rsidRPr="007E1DDD">
        <w:tab/>
        <w:t>determine the egress BH RLC channel in accordance with clause 5.2.1.4;</w:t>
      </w:r>
    </w:p>
    <w:p w14:paraId="05B4943B" w14:textId="77777777" w:rsidR="009C4A9F" w:rsidRPr="007E1DDD" w:rsidRDefault="009C4A9F" w:rsidP="009C4A9F">
      <w:pPr>
        <w:pStyle w:val="B1"/>
      </w:pPr>
      <w:r w:rsidRPr="007E1DDD">
        <w:t>-</w:t>
      </w:r>
      <w:r w:rsidRPr="007E1DDD">
        <w:tab/>
        <w:t>submit this BAP Data PDU to the selected egress BH RLC channel of the selected egress link.</w:t>
      </w:r>
    </w:p>
    <w:p w14:paraId="7BA75905" w14:textId="77777777" w:rsidR="009C4A9F" w:rsidRPr="007E1DDD" w:rsidRDefault="009C4A9F" w:rsidP="009C4A9F">
      <w:pPr>
        <w:pStyle w:val="B1"/>
        <w:ind w:left="851" w:hanging="851"/>
        <w:jc w:val="both"/>
      </w:pPr>
      <w:r w:rsidRPr="007E1DDD">
        <w:t>NOTE:</w:t>
      </w:r>
      <w:r w:rsidRPr="007E1DDD">
        <w:tab/>
        <w:t>Data buffering on the transmitting part of the BAP entity, e.g., until RLC-AM entity has received an acknowledgement, is up to implementation. In case of BH RLF, the transmitting part of the BAP entity may reroute the BAP Data PDUs, which has not been acknowledged by lower layer before the BH RLF, to an alternative path</w:t>
      </w:r>
      <w:r w:rsidR="006C2ED5" w:rsidRPr="007E1DDD">
        <w:t xml:space="preserve"> in accordance with clause 5.2.1.3</w:t>
      </w:r>
      <w:r w:rsidRPr="007E1DDD">
        <w:t>.</w:t>
      </w:r>
    </w:p>
    <w:p w14:paraId="5E0F20DB" w14:textId="77777777" w:rsidR="009C4A9F" w:rsidRPr="007E1DDD" w:rsidRDefault="009C4A9F" w:rsidP="009C4A9F">
      <w:pPr>
        <w:pStyle w:val="Heading4"/>
        <w:rPr>
          <w:rFonts w:cs="Arial"/>
        </w:rPr>
      </w:pPr>
      <w:bookmarkStart w:id="81" w:name="_Toc46491317"/>
      <w:bookmarkStart w:id="82" w:name="_Toc52580781"/>
      <w:bookmarkStart w:id="83" w:name="_Toc156000826"/>
      <w:r w:rsidRPr="007E1DDD">
        <w:rPr>
          <w:rFonts w:cs="Arial"/>
        </w:rPr>
        <w:t>5.2.</w:t>
      </w:r>
      <w:r w:rsidRPr="007E1DDD">
        <w:rPr>
          <w:rFonts w:cs="Arial"/>
          <w:lang w:eastAsia="ko-KR"/>
        </w:rPr>
        <w:t>1</w:t>
      </w:r>
      <w:r w:rsidRPr="007E1DDD">
        <w:rPr>
          <w:rFonts w:cs="Arial"/>
        </w:rPr>
        <w:t>.2</w:t>
      </w:r>
      <w:r w:rsidRPr="007E1DDD">
        <w:rPr>
          <w:rFonts w:cs="Arial"/>
        </w:rPr>
        <w:tab/>
        <w:t>BAP routing ID selection</w:t>
      </w:r>
      <w:bookmarkEnd w:id="81"/>
      <w:bookmarkEnd w:id="82"/>
      <w:bookmarkEnd w:id="83"/>
    </w:p>
    <w:p w14:paraId="056C5E22" w14:textId="77777777" w:rsidR="009C4A9F" w:rsidRPr="007E1DDD" w:rsidRDefault="009C4A9F" w:rsidP="009C4A9F">
      <w:pPr>
        <w:pStyle w:val="Heading5"/>
        <w:rPr>
          <w:rFonts w:cs="Arial"/>
          <w:lang w:eastAsia="x-none"/>
        </w:rPr>
      </w:pPr>
      <w:bookmarkStart w:id="84" w:name="_Toc46491318"/>
      <w:bookmarkStart w:id="85" w:name="_Toc52580782"/>
      <w:bookmarkStart w:id="86" w:name="_Toc156000827"/>
      <w:r w:rsidRPr="007E1DDD">
        <w:rPr>
          <w:rFonts w:cs="Arial"/>
        </w:rPr>
        <w:t>5.2.1.2.1</w:t>
      </w:r>
      <w:r w:rsidRPr="007E1DDD">
        <w:rPr>
          <w:rFonts w:cs="Arial"/>
        </w:rPr>
        <w:tab/>
        <w:t>BAP routing ID selection at IAB-node</w:t>
      </w:r>
      <w:bookmarkEnd w:id="84"/>
      <w:bookmarkEnd w:id="85"/>
      <w:bookmarkEnd w:id="86"/>
    </w:p>
    <w:p w14:paraId="2963F966" w14:textId="77777777" w:rsidR="009C4A9F" w:rsidRPr="007E1DDD" w:rsidRDefault="009C4A9F" w:rsidP="009C4A9F">
      <w:pPr>
        <w:rPr>
          <w:lang w:eastAsia="zh-CN"/>
        </w:rPr>
      </w:pPr>
      <w:r w:rsidRPr="007E1DDD">
        <w:rPr>
          <w:lang w:eastAsia="zh-CN"/>
        </w:rPr>
        <w:t>At an IAB-node, for a BAP SDU received from upper layers and to be transmitted in upstream direction, the BAP entity performs mapping to a BAP address and BAP path identity based on:</w:t>
      </w:r>
    </w:p>
    <w:p w14:paraId="7B63769F" w14:textId="77777777" w:rsidR="00E044F1" w:rsidRPr="007E1DDD" w:rsidRDefault="003F73A6" w:rsidP="001503E9">
      <w:pPr>
        <w:pStyle w:val="B1"/>
        <w:rPr>
          <w:lang w:eastAsia="zh-CN"/>
        </w:rPr>
      </w:pPr>
      <w:r w:rsidRPr="007E1DDD">
        <w:rPr>
          <w:rFonts w:eastAsia="Calibri Light"/>
        </w:rPr>
        <w:lastRenderedPageBreak/>
        <w:t>-</w:t>
      </w:r>
      <w:r w:rsidRPr="007E1DDD">
        <w:rPr>
          <w:rFonts w:eastAsia="Calibri Light"/>
        </w:rPr>
        <w:tab/>
      </w:r>
      <w:r w:rsidR="009C4A9F" w:rsidRPr="007E1DDD">
        <w:rPr>
          <w:rFonts w:eastAsia="Calibri Light"/>
        </w:rPr>
        <w:t>Uplink</w:t>
      </w:r>
      <w:r w:rsidR="009C4A9F" w:rsidRPr="007E1DDD">
        <w:rPr>
          <w:lang w:eastAsia="zh-CN"/>
        </w:rPr>
        <w:t xml:space="preserve"> Traffic to Routing ID Mapping Configuration, which is derived from </w:t>
      </w:r>
      <w:r w:rsidR="009C4A9F" w:rsidRPr="007E1DDD">
        <w:t xml:space="preserve">F1AP on the IAB-node in </w:t>
      </w:r>
      <w:r w:rsidR="009C4A9F" w:rsidRPr="007E1DDD">
        <w:rPr>
          <w:lang w:eastAsia="zh-CN"/>
        </w:rPr>
        <w:t>TS 38.473 [5]</w:t>
      </w:r>
      <w:r w:rsidR="00E044F1" w:rsidRPr="007E1DDD">
        <w:rPr>
          <w:lang w:eastAsia="zh-CN"/>
        </w:rPr>
        <w:t>,</w:t>
      </w:r>
    </w:p>
    <w:p w14:paraId="31CAB749" w14:textId="77777777" w:rsidR="009C4A9F" w:rsidRPr="007E1DDD" w:rsidRDefault="00E044F1" w:rsidP="00E044F1">
      <w:pPr>
        <w:pStyle w:val="B1"/>
        <w:rPr>
          <w:lang w:eastAsia="zh-CN"/>
        </w:rPr>
      </w:pPr>
      <w:r w:rsidRPr="007E1DDD">
        <w:rPr>
          <w:lang w:eastAsia="zh-CN"/>
        </w:rPr>
        <w:t>-</w:t>
      </w:r>
      <w:r w:rsidRPr="007E1DDD">
        <w:rPr>
          <w:lang w:eastAsia="zh-CN"/>
        </w:rPr>
        <w:tab/>
      </w:r>
      <w:r w:rsidRPr="007E1DDD">
        <w:rPr>
          <w:i/>
          <w:lang w:eastAsia="zh-CN"/>
        </w:rPr>
        <w:t>defaultUL-BAP-RoutingID</w:t>
      </w:r>
      <w:r w:rsidRPr="007E1DDD">
        <w:rPr>
          <w:lang w:eastAsia="zh-CN"/>
        </w:rPr>
        <w:t>, which is configured by RRC on the IAB-node in TS 38.331[3]</w:t>
      </w:r>
      <w:r w:rsidR="009C4A9F" w:rsidRPr="007E1DDD">
        <w:rPr>
          <w:lang w:eastAsia="zh-CN"/>
        </w:rPr>
        <w:t>.</w:t>
      </w:r>
    </w:p>
    <w:p w14:paraId="48E6395F" w14:textId="77777777" w:rsidR="009C4A9F" w:rsidRPr="007E1DDD" w:rsidRDefault="009C4A9F" w:rsidP="009C4A9F">
      <w:r w:rsidRPr="007E1DDD">
        <w:rPr>
          <w:lang w:eastAsia="zh-CN"/>
        </w:rPr>
        <w:t>Each entry of the Uplink Traffic to Routing ID Mapping Configuration</w:t>
      </w:r>
      <w:r w:rsidRPr="007E1DDD">
        <w:rPr>
          <w:i/>
        </w:rPr>
        <w:t xml:space="preserve"> </w:t>
      </w:r>
      <w:r w:rsidRPr="007E1DDD">
        <w:t>contains:</w:t>
      </w:r>
    </w:p>
    <w:p w14:paraId="4333C0C9" w14:textId="1E69A22D" w:rsidR="009C4A9F" w:rsidRPr="007E1DDD" w:rsidRDefault="003F73A6" w:rsidP="003F73A6">
      <w:pPr>
        <w:pStyle w:val="B1"/>
        <w:rPr>
          <w:lang w:eastAsia="zh-CN"/>
        </w:rPr>
      </w:pPr>
      <w:r w:rsidRPr="007E1DDD">
        <w:rPr>
          <w:lang w:eastAsia="zh-CN"/>
        </w:rPr>
        <w:t>-</w:t>
      </w:r>
      <w:r w:rsidRPr="007E1DDD">
        <w:rPr>
          <w:lang w:eastAsia="zh-CN"/>
        </w:rPr>
        <w:tab/>
      </w:r>
      <w:r w:rsidR="009C4A9F" w:rsidRPr="007E1DDD">
        <w:rPr>
          <w:lang w:eastAsia="zh-CN"/>
        </w:rPr>
        <w:t xml:space="preserve">a traffic type specifier, which is indicated by </w:t>
      </w:r>
      <w:r w:rsidR="009C4A9F" w:rsidRPr="007E1DDD">
        <w:rPr>
          <w:i/>
          <w:lang w:eastAsia="zh-CN"/>
        </w:rPr>
        <w:t>UL UP TNL Information</w:t>
      </w:r>
      <w:r w:rsidR="009C4A9F" w:rsidRPr="007E1DDD">
        <w:rPr>
          <w:lang w:eastAsia="zh-CN"/>
        </w:rPr>
        <w:t xml:space="preserve"> IE for F1-U packets and </w:t>
      </w:r>
      <w:r w:rsidR="009C4A9F" w:rsidRPr="007E1DDD">
        <w:rPr>
          <w:i/>
          <w:lang w:eastAsia="zh-CN"/>
        </w:rPr>
        <w:t>Non-UP Traffic Type</w:t>
      </w:r>
      <w:r w:rsidR="009C4A9F" w:rsidRPr="007E1DDD">
        <w:rPr>
          <w:lang w:eastAsia="zh-CN"/>
        </w:rPr>
        <w:t xml:space="preserve"> IE for non-F1-U packets in TS 38.473 [5],</w:t>
      </w:r>
    </w:p>
    <w:p w14:paraId="3377BF9A" w14:textId="200C25DB" w:rsidR="009C4A9F" w:rsidRPr="007E1DDD" w:rsidRDefault="003F73A6" w:rsidP="003F73A6">
      <w:pPr>
        <w:pStyle w:val="B1"/>
        <w:rPr>
          <w:lang w:eastAsia="zh-CN"/>
        </w:rPr>
      </w:pPr>
      <w:r w:rsidRPr="007E1DDD">
        <w:rPr>
          <w:lang w:eastAsia="zh-CN"/>
        </w:rPr>
        <w:t>-</w:t>
      </w:r>
      <w:r w:rsidRPr="007E1DDD">
        <w:rPr>
          <w:lang w:eastAsia="zh-CN"/>
        </w:rPr>
        <w:tab/>
      </w:r>
      <w:r w:rsidR="009C4A9F" w:rsidRPr="007E1DDD">
        <w:rPr>
          <w:lang w:eastAsia="zh-CN"/>
        </w:rPr>
        <w:t xml:space="preserve">a BAP routing ID, which includes a BAP address and a BAP path identity, indicated by </w:t>
      </w:r>
      <w:r w:rsidR="009C4A9F" w:rsidRPr="007E1DDD">
        <w:rPr>
          <w:i/>
          <w:lang w:eastAsia="zh-CN"/>
        </w:rPr>
        <w:t>BAP Routing ID</w:t>
      </w:r>
      <w:r w:rsidR="009C4A9F" w:rsidRPr="007E1DDD">
        <w:rPr>
          <w:lang w:eastAsia="zh-CN"/>
        </w:rPr>
        <w:t xml:space="preserve"> IE in</w:t>
      </w:r>
      <w:r w:rsidR="009C4A9F" w:rsidRPr="007E1DDD">
        <w:rPr>
          <w:i/>
          <w:lang w:eastAsia="zh-CN"/>
        </w:rPr>
        <w:t xml:space="preserve"> BH </w:t>
      </w:r>
      <w:r w:rsidR="00795B03" w:rsidRPr="007E1DDD">
        <w:rPr>
          <w:i/>
          <w:lang w:eastAsia="zh-CN"/>
        </w:rPr>
        <w:t>I</w:t>
      </w:r>
      <w:r w:rsidR="009C4A9F" w:rsidRPr="007E1DDD">
        <w:rPr>
          <w:i/>
          <w:lang w:eastAsia="zh-CN"/>
        </w:rPr>
        <w:t>nformation</w:t>
      </w:r>
      <w:r w:rsidR="009C4A9F" w:rsidRPr="007E1DDD">
        <w:rPr>
          <w:lang w:eastAsia="zh-CN"/>
        </w:rPr>
        <w:t xml:space="preserve"> IE in TS 38.473 [5]</w:t>
      </w:r>
      <w:r w:rsidR="009D5317" w:rsidRPr="007E1DDD">
        <w:rPr>
          <w:lang w:eastAsia="zh-CN"/>
        </w:rPr>
        <w:t>, and</w:t>
      </w:r>
    </w:p>
    <w:p w14:paraId="3D268CFC" w14:textId="587A54F1" w:rsidR="009D5317" w:rsidRPr="007E1DDD" w:rsidRDefault="009D5317" w:rsidP="003F73A6">
      <w:pPr>
        <w:pStyle w:val="B1"/>
        <w:rPr>
          <w:lang w:eastAsia="zh-CN"/>
        </w:rPr>
      </w:pPr>
      <w:r w:rsidRPr="007E1DDD">
        <w:rPr>
          <w:lang w:eastAsia="zh-CN"/>
        </w:rPr>
        <w:t>-</w:t>
      </w:r>
      <w:r w:rsidRPr="007E1DDD">
        <w:rPr>
          <w:lang w:eastAsia="zh-CN"/>
        </w:rPr>
        <w:tab/>
        <w:t>a Topology indicator, indicating whether the BAP routing ID belongs to the non-F1-terminating donor topology, which is optionally indicated by</w:t>
      </w:r>
      <w:r w:rsidRPr="007E1DDD">
        <w:rPr>
          <w:i/>
          <w:iCs/>
          <w:lang w:eastAsia="zh-CN"/>
        </w:rPr>
        <w:t xml:space="preserve"> Non-F1-terminating IAB-donor Topology Indicator</w:t>
      </w:r>
      <w:r w:rsidRPr="007E1DDD">
        <w:rPr>
          <w:lang w:eastAsia="zh-CN"/>
        </w:rPr>
        <w:t xml:space="preserve"> IE.</w:t>
      </w:r>
    </w:p>
    <w:p w14:paraId="13FE55F5" w14:textId="77777777" w:rsidR="009C4A9F" w:rsidRPr="007E1DDD" w:rsidRDefault="009C4A9F" w:rsidP="009C4A9F">
      <w:pPr>
        <w:rPr>
          <w:lang w:eastAsia="zh-CN"/>
        </w:rPr>
      </w:pPr>
      <w:r w:rsidRPr="007E1DDD">
        <w:rPr>
          <w:lang w:eastAsia="zh-CN"/>
        </w:rPr>
        <w:t>At the IAB-node, for a BAP SDU received from upper layers and to be transmitted in upstream direction, the BAP entity shall:</w:t>
      </w:r>
    </w:p>
    <w:p w14:paraId="1F3457C5" w14:textId="50FB4395" w:rsidR="009C4A9F" w:rsidRPr="007E1DDD" w:rsidRDefault="009C4A9F" w:rsidP="003F73A6">
      <w:pPr>
        <w:pStyle w:val="B1"/>
      </w:pPr>
      <w:r w:rsidRPr="007E1DDD">
        <w:rPr>
          <w:iCs/>
        </w:rPr>
        <w:t>-</w:t>
      </w:r>
      <w:r w:rsidRPr="007E1DDD">
        <w:rPr>
          <w:iCs/>
        </w:rPr>
        <w:tab/>
        <w:t>if</w:t>
      </w:r>
      <w:r w:rsidRPr="007E1DDD">
        <w:rPr>
          <w:lang w:eastAsia="zh-CN"/>
        </w:rPr>
        <w:t xml:space="preserve"> the </w:t>
      </w:r>
      <w:r w:rsidR="00E044F1" w:rsidRPr="007E1DDD">
        <w:rPr>
          <w:rFonts w:eastAsia="Calibri Light"/>
        </w:rPr>
        <w:t>Uplink</w:t>
      </w:r>
      <w:r w:rsidR="00E044F1" w:rsidRPr="007E1DDD">
        <w:rPr>
          <w:lang w:eastAsia="zh-CN"/>
        </w:rPr>
        <w:t xml:space="preserve"> Traffic to Routing ID Mapping Configuration has not been (re)configured by </w:t>
      </w:r>
      <w:r w:rsidR="003F350A" w:rsidRPr="007E1DDD">
        <w:rPr>
          <w:lang w:eastAsia="zh-CN"/>
        </w:rPr>
        <w:t xml:space="preserve">the </w:t>
      </w:r>
      <w:r w:rsidR="00E044F1" w:rsidRPr="007E1DDD">
        <w:rPr>
          <w:lang w:eastAsia="zh-CN"/>
        </w:rPr>
        <w:t xml:space="preserve">F1AP </w:t>
      </w:r>
      <w:r w:rsidR="003F350A" w:rsidRPr="007E1DDD">
        <w:rPr>
          <w:lang w:eastAsia="zh-CN"/>
        </w:rPr>
        <w:t xml:space="preserve">associated with the (logical) DU, where this BAP SDU is received, </w:t>
      </w:r>
      <w:r w:rsidR="00E044F1" w:rsidRPr="007E1DDD">
        <w:rPr>
          <w:lang w:eastAsia="zh-CN"/>
        </w:rPr>
        <w:t>after the last (re)configuration of</w:t>
      </w:r>
      <w:r w:rsidR="00E044F1" w:rsidRPr="007E1DDD">
        <w:rPr>
          <w:i/>
          <w:lang w:eastAsia="zh-CN"/>
        </w:rPr>
        <w:t xml:space="preserve"> </w:t>
      </w:r>
      <w:r w:rsidRPr="007E1DDD">
        <w:rPr>
          <w:i/>
          <w:lang w:eastAsia="zh-CN"/>
        </w:rPr>
        <w:t>defaultUL-BAP-</w:t>
      </w:r>
      <w:r w:rsidR="00E044F1" w:rsidRPr="007E1DDD">
        <w:rPr>
          <w:i/>
          <w:lang w:eastAsia="zh-CN"/>
        </w:rPr>
        <w:t>R</w:t>
      </w:r>
      <w:r w:rsidRPr="007E1DDD">
        <w:rPr>
          <w:i/>
          <w:lang w:eastAsia="zh-CN"/>
        </w:rPr>
        <w:t>outingID</w:t>
      </w:r>
      <w:r w:rsidRPr="007E1DDD">
        <w:rPr>
          <w:lang w:eastAsia="zh-CN"/>
        </w:rPr>
        <w:t xml:space="preserve"> </w:t>
      </w:r>
      <w:r w:rsidR="00E044F1" w:rsidRPr="007E1DDD">
        <w:rPr>
          <w:lang w:eastAsia="zh-CN"/>
        </w:rPr>
        <w:t>by</w:t>
      </w:r>
      <w:r w:rsidRPr="007E1DDD">
        <w:rPr>
          <w:lang w:eastAsia="zh-CN"/>
        </w:rPr>
        <w:t xml:space="preserve"> RRC</w:t>
      </w:r>
      <w:r w:rsidRPr="007E1DDD">
        <w:t>:</w:t>
      </w:r>
    </w:p>
    <w:p w14:paraId="3617EA26" w14:textId="77777777" w:rsidR="009C4A9F" w:rsidRPr="007E1DDD" w:rsidRDefault="009C4A9F" w:rsidP="003F73A6">
      <w:pPr>
        <w:pStyle w:val="B2"/>
      </w:pPr>
      <w:r w:rsidRPr="007E1DDD">
        <w:t>-</w:t>
      </w:r>
      <w:r w:rsidRPr="007E1DDD">
        <w:tab/>
        <w:t xml:space="preserve">select the BAP address and the BAP path identity as configured by </w:t>
      </w:r>
      <w:r w:rsidRPr="007E1DDD">
        <w:rPr>
          <w:i/>
        </w:rPr>
        <w:t>defaultUL-BAP-</w:t>
      </w:r>
      <w:r w:rsidR="00E044F1" w:rsidRPr="007E1DDD">
        <w:rPr>
          <w:i/>
        </w:rPr>
        <w:t>R</w:t>
      </w:r>
      <w:r w:rsidRPr="007E1DDD">
        <w:rPr>
          <w:i/>
        </w:rPr>
        <w:t>outingID</w:t>
      </w:r>
      <w:r w:rsidRPr="007E1DDD">
        <w:t xml:space="preserve"> in TS 38.331 [3] for non-F1-U packets;</w:t>
      </w:r>
    </w:p>
    <w:p w14:paraId="4E7E7584" w14:textId="77777777" w:rsidR="009C4A9F" w:rsidRPr="007E1DDD" w:rsidRDefault="009C4A9F" w:rsidP="009C4A9F">
      <w:pPr>
        <w:pStyle w:val="B1"/>
      </w:pPr>
      <w:r w:rsidRPr="007E1DDD">
        <w:t>-</w:t>
      </w:r>
      <w:r w:rsidRPr="007E1DDD">
        <w:tab/>
        <w:t>else:</w:t>
      </w:r>
    </w:p>
    <w:p w14:paraId="646F2E41" w14:textId="77777777" w:rsidR="009C4A9F" w:rsidRPr="007E1DDD" w:rsidRDefault="009C4A9F" w:rsidP="009C4A9F">
      <w:pPr>
        <w:pStyle w:val="B2"/>
        <w:rPr>
          <w:lang w:eastAsia="zh-CN"/>
        </w:rPr>
      </w:pPr>
      <w:r w:rsidRPr="007E1DDD">
        <w:t>-</w:t>
      </w:r>
      <w:r w:rsidRPr="007E1DDD">
        <w:tab/>
      </w:r>
      <w:r w:rsidRPr="007E1DDD">
        <w:rPr>
          <w:lang w:eastAsia="zh-CN"/>
        </w:rPr>
        <w:t>for the BAP SDU encapsulating an F1-U packet</w:t>
      </w:r>
      <w:r w:rsidRPr="007E1DDD">
        <w:t>:</w:t>
      </w:r>
    </w:p>
    <w:p w14:paraId="184E63A2" w14:textId="77777777" w:rsidR="009C4A9F" w:rsidRPr="007E1DDD" w:rsidRDefault="009C4A9F" w:rsidP="009C4A9F">
      <w:pPr>
        <w:pStyle w:val="B3"/>
      </w:pPr>
      <w:r w:rsidRPr="007E1DDD">
        <w:t>-</w:t>
      </w:r>
      <w:r w:rsidRPr="007E1DDD">
        <w:tab/>
        <w:t xml:space="preserve">select an entry from the </w:t>
      </w:r>
      <w:r w:rsidRPr="007E1DDD">
        <w:rPr>
          <w:lang w:eastAsia="zh-CN"/>
        </w:rPr>
        <w:t>Uplink Traffic to Routing ID Mapping Configuration</w:t>
      </w:r>
      <w:r w:rsidRPr="007E1DDD">
        <w:t xml:space="preserve"> with its traffic type specifier corresponds to the destination IP address and TEID of this BAP SDU;</w:t>
      </w:r>
    </w:p>
    <w:p w14:paraId="12510689" w14:textId="77777777" w:rsidR="009C4A9F" w:rsidRPr="007E1DDD" w:rsidRDefault="009C4A9F" w:rsidP="009C4A9F">
      <w:pPr>
        <w:pStyle w:val="B2"/>
        <w:rPr>
          <w:lang w:eastAsia="zh-CN"/>
        </w:rPr>
      </w:pPr>
      <w:r w:rsidRPr="007E1DDD">
        <w:t>-</w:t>
      </w:r>
      <w:r w:rsidRPr="007E1DDD">
        <w:tab/>
      </w:r>
      <w:r w:rsidRPr="007E1DDD">
        <w:rPr>
          <w:lang w:eastAsia="zh-CN"/>
        </w:rPr>
        <w:t>for the BAP SDU encapsulating a non-F1-U packet</w:t>
      </w:r>
      <w:r w:rsidRPr="007E1DDD">
        <w:t>:</w:t>
      </w:r>
    </w:p>
    <w:p w14:paraId="49747097" w14:textId="77777777" w:rsidR="009C4A9F" w:rsidRPr="007E1DDD" w:rsidRDefault="009C4A9F" w:rsidP="009C4A9F">
      <w:pPr>
        <w:pStyle w:val="B3"/>
      </w:pPr>
      <w:r w:rsidRPr="007E1DDD">
        <w:t>-</w:t>
      </w:r>
      <w:r w:rsidRPr="007E1DDD">
        <w:tab/>
        <w:t xml:space="preserve">select an entry from the </w:t>
      </w:r>
      <w:r w:rsidRPr="007E1DDD">
        <w:rPr>
          <w:lang w:eastAsia="zh-CN"/>
        </w:rPr>
        <w:t>Uplink Traffic to Routing ID Mapping Configuration</w:t>
      </w:r>
      <w:r w:rsidRPr="007E1DDD">
        <w:t xml:space="preserve"> with its traffic type specifier corresponds to the traffic type of this </w:t>
      </w:r>
      <w:r w:rsidRPr="007E1DDD">
        <w:rPr>
          <w:lang w:eastAsia="zh-CN"/>
        </w:rPr>
        <w:t xml:space="preserve">BAP </w:t>
      </w:r>
      <w:r w:rsidRPr="007E1DDD">
        <w:t>SDU;</w:t>
      </w:r>
    </w:p>
    <w:p w14:paraId="13101AE3" w14:textId="77777777" w:rsidR="009C4A9F" w:rsidRPr="007E1DDD" w:rsidRDefault="009C4A9F" w:rsidP="006C468A">
      <w:pPr>
        <w:pStyle w:val="B2"/>
        <w:rPr>
          <w:lang w:eastAsia="zh-CN"/>
        </w:rPr>
      </w:pPr>
      <w:r w:rsidRPr="007E1DDD">
        <w:t>-</w:t>
      </w:r>
      <w:r w:rsidRPr="007E1DDD">
        <w:tab/>
        <w:t>select the BAP address and the BAP path identity</w:t>
      </w:r>
      <w:r w:rsidRPr="007E1DDD" w:rsidDel="00C00E82">
        <w:t xml:space="preserve"> </w:t>
      </w:r>
      <w:r w:rsidRPr="007E1DDD">
        <w:t>from the BAP routing ID in the entry selected above;</w:t>
      </w:r>
    </w:p>
    <w:p w14:paraId="72AED9DE" w14:textId="326FA9DD" w:rsidR="009D5317" w:rsidRPr="007E1DDD" w:rsidRDefault="009D5317" w:rsidP="006C468A">
      <w:pPr>
        <w:pStyle w:val="B2"/>
      </w:pPr>
      <w:r w:rsidRPr="007E1DDD">
        <w:t>-</w:t>
      </w:r>
      <w:r w:rsidRPr="007E1DDD">
        <w:tab/>
        <w:t>if the selected entry is configured with</w:t>
      </w:r>
      <w:r w:rsidRPr="007E1DDD">
        <w:rPr>
          <w:lang w:eastAsia="zh-CN"/>
        </w:rPr>
        <w:t xml:space="preserve"> </w:t>
      </w:r>
      <w:r w:rsidRPr="007E1DDD">
        <w:rPr>
          <w:i/>
          <w:iCs/>
          <w:lang w:eastAsia="zh-CN"/>
        </w:rPr>
        <w:t>Non-F1-terminating IAB-donor Topology Indicator</w:t>
      </w:r>
      <w:r w:rsidRPr="007E1DDD">
        <w:t xml:space="preserve"> IE:</w:t>
      </w:r>
    </w:p>
    <w:p w14:paraId="38E921A5" w14:textId="10508DB2" w:rsidR="009D5317" w:rsidRPr="007E1DDD" w:rsidRDefault="009D5317" w:rsidP="006C468A">
      <w:pPr>
        <w:pStyle w:val="B3"/>
      </w:pPr>
      <w:r w:rsidRPr="007E1DDD">
        <w:t>-</w:t>
      </w:r>
      <w:r w:rsidRPr="007E1DDD">
        <w:tab/>
        <w:t>consider this BAP Data PDU as</w:t>
      </w:r>
      <w:r w:rsidRPr="007E1DDD">
        <w:rPr>
          <w:lang w:eastAsia="zh-CN"/>
        </w:rPr>
        <w:t xml:space="preserve"> data to be routed to</w:t>
      </w:r>
      <w:r w:rsidRPr="007E1DDD">
        <w:t xml:space="preserve"> non-F1-terminating donor topology.</w:t>
      </w:r>
    </w:p>
    <w:p w14:paraId="6BE43B9F" w14:textId="61E08271" w:rsidR="009C4A9F" w:rsidRPr="007E1DDD" w:rsidRDefault="009C4A9F" w:rsidP="003F73A6">
      <w:pPr>
        <w:pStyle w:val="NO"/>
      </w:pPr>
      <w:r w:rsidRPr="007E1DDD">
        <w:t>NOTE</w:t>
      </w:r>
      <w:r w:rsidR="003F350A" w:rsidRPr="007E1DDD">
        <w:t xml:space="preserve"> 1</w:t>
      </w:r>
      <w:r w:rsidR="009C0B8F" w:rsidRPr="007E1DDD">
        <w:t>:</w:t>
      </w:r>
      <w:r w:rsidRPr="007E1DDD">
        <w:tab/>
      </w:r>
      <w:r w:rsidRPr="007E1DDD">
        <w:rPr>
          <w:rFonts w:eastAsia="Calibri Light"/>
        </w:rPr>
        <w:t>Uplink</w:t>
      </w:r>
      <w:r w:rsidRPr="007E1DDD">
        <w:rPr>
          <w:lang w:eastAsia="zh-CN"/>
        </w:rPr>
        <w:t xml:space="preserve"> Traffic to Routing ID Mapping Configuration may contain multiple entries for F1-C</w:t>
      </w:r>
      <w:r w:rsidR="003F350A" w:rsidRPr="007E1DDD">
        <w:rPr>
          <w:lang w:eastAsia="zh-CN"/>
        </w:rPr>
        <w:t>/non-F1</w:t>
      </w:r>
      <w:r w:rsidRPr="007E1DDD">
        <w:rPr>
          <w:lang w:eastAsia="zh-CN"/>
        </w:rPr>
        <w:t xml:space="preserve"> traffic</w:t>
      </w:r>
      <w:r w:rsidR="003F350A" w:rsidRPr="007E1DDD">
        <w:rPr>
          <w:lang w:eastAsia="zh-CN"/>
        </w:rPr>
        <w:t xml:space="preserve"> (for mobile IAB-node, this case occurs when considering both configurations received from two F1AP)</w:t>
      </w:r>
      <w:r w:rsidRPr="007E1DDD">
        <w:rPr>
          <w:lang w:eastAsia="zh-CN"/>
        </w:rPr>
        <w:t>. It is up to IAB node</w:t>
      </w:r>
      <w:r w:rsidR="003F73A6" w:rsidRPr="007E1DDD">
        <w:rPr>
          <w:lang w:eastAsia="zh-CN"/>
        </w:rPr>
        <w:t>'</w:t>
      </w:r>
      <w:r w:rsidRPr="007E1DDD">
        <w:rPr>
          <w:lang w:eastAsia="zh-CN"/>
        </w:rPr>
        <w:t>s implementation to decide which entry is selected</w:t>
      </w:r>
      <w:r w:rsidRPr="007E1DDD">
        <w:t>.</w:t>
      </w:r>
    </w:p>
    <w:p w14:paraId="56229836" w14:textId="7CB38818" w:rsidR="003F350A" w:rsidRPr="007E1DDD" w:rsidRDefault="003F350A" w:rsidP="003F73A6">
      <w:pPr>
        <w:pStyle w:val="NO"/>
      </w:pPr>
      <w:r w:rsidRPr="007E1DDD">
        <w:t>NOTE 2:</w:t>
      </w:r>
      <w:r w:rsidRPr="007E1DDD">
        <w:tab/>
        <w:t xml:space="preserve">In cases where the same IP address is shared by the two logical DUs, it is up to mobile IAB-node’s implementation to decide the logical DU where a </w:t>
      </w:r>
      <w:r w:rsidRPr="007E1DDD">
        <w:rPr>
          <w:lang w:eastAsia="zh-CN"/>
        </w:rPr>
        <w:t>BAP SDU encapsulating a non-F1 packet is considered to be received from. The non-F1 traffic does not have to be confined/associated with one specific logical DU.</w:t>
      </w:r>
    </w:p>
    <w:p w14:paraId="2DD035B4" w14:textId="77777777" w:rsidR="009C4A9F" w:rsidRPr="007E1DDD" w:rsidRDefault="009C4A9F" w:rsidP="009C0B8F">
      <w:pPr>
        <w:pStyle w:val="Heading5"/>
        <w:rPr>
          <w:lang w:eastAsia="x-none"/>
        </w:rPr>
      </w:pPr>
      <w:bookmarkStart w:id="87" w:name="_Toc46491319"/>
      <w:bookmarkStart w:id="88" w:name="_Toc52580783"/>
      <w:bookmarkStart w:id="89" w:name="_Toc156000828"/>
      <w:r w:rsidRPr="007E1DDD">
        <w:t>5.2.1.2.2</w:t>
      </w:r>
      <w:r w:rsidRPr="007E1DDD">
        <w:tab/>
        <w:t>BAP routing ID selection at IAB-donor-DU</w:t>
      </w:r>
      <w:bookmarkEnd w:id="87"/>
      <w:bookmarkEnd w:id="88"/>
      <w:bookmarkEnd w:id="89"/>
    </w:p>
    <w:p w14:paraId="27A90672" w14:textId="77777777" w:rsidR="009C4A9F" w:rsidRPr="007E1DDD" w:rsidRDefault="009C4A9F" w:rsidP="009C4A9F">
      <w:pPr>
        <w:rPr>
          <w:lang w:eastAsia="zh-CN"/>
        </w:rPr>
      </w:pPr>
      <w:r w:rsidRPr="007E1DDD">
        <w:rPr>
          <w:lang w:eastAsia="zh-CN"/>
        </w:rPr>
        <w:t>For a BAP SDU received from upper layer at the IAB-donor-DU, the BAP entity performs mapping to a BAP address and a BAP Path identity based on:</w:t>
      </w:r>
    </w:p>
    <w:p w14:paraId="1A6904E7" w14:textId="77777777" w:rsidR="009C4A9F" w:rsidRPr="007E1DDD" w:rsidRDefault="009C4A9F" w:rsidP="009C4A9F">
      <w:pPr>
        <w:pStyle w:val="B1"/>
      </w:pPr>
      <w:r w:rsidRPr="007E1DDD">
        <w:t>-</w:t>
      </w:r>
      <w:r w:rsidRPr="007E1DDD">
        <w:tab/>
        <w:t xml:space="preserve">Downlink Traffic to Routing ID Mapping Configuration, which is derived from </w:t>
      </w:r>
      <w:r w:rsidRPr="007E1DDD">
        <w:rPr>
          <w:i/>
        </w:rPr>
        <w:t>IP-to-layer-2 traffic mapping Information List</w:t>
      </w:r>
      <w:r w:rsidRPr="007E1DDD">
        <w:t xml:space="preserve"> IE configured on the IAB-donor-DU in TS 38.473 [5].</w:t>
      </w:r>
    </w:p>
    <w:p w14:paraId="49EDE251" w14:textId="77777777" w:rsidR="009C4A9F" w:rsidRPr="007E1DDD" w:rsidRDefault="009C4A9F" w:rsidP="009C4A9F">
      <w:pPr>
        <w:rPr>
          <w:lang w:eastAsia="zh-CN"/>
        </w:rPr>
      </w:pPr>
      <w:r w:rsidRPr="007E1DDD">
        <w:rPr>
          <w:lang w:eastAsia="zh-CN"/>
        </w:rPr>
        <w:t>Each entry of the Downlink Traffic to Routing ID Mapping Configuration</w:t>
      </w:r>
      <w:r w:rsidRPr="007E1DDD" w:rsidDel="006A3FCF">
        <w:t xml:space="preserve"> </w:t>
      </w:r>
      <w:r w:rsidRPr="007E1DDD">
        <w:t>contains:</w:t>
      </w:r>
    </w:p>
    <w:p w14:paraId="46101372" w14:textId="77777777" w:rsidR="009C4A9F" w:rsidRPr="007E1DDD" w:rsidRDefault="009C4A9F" w:rsidP="009C4A9F">
      <w:pPr>
        <w:pStyle w:val="B1"/>
      </w:pPr>
      <w:r w:rsidRPr="007E1DDD">
        <w:t>-</w:t>
      </w:r>
      <w:r w:rsidRPr="007E1DDD">
        <w:tab/>
        <w:t xml:space="preserve">a destination IP address, which is indicated by </w:t>
      </w:r>
      <w:r w:rsidRPr="007E1DDD">
        <w:rPr>
          <w:i/>
        </w:rPr>
        <w:t>Destination IAB TNL Address</w:t>
      </w:r>
      <w:r w:rsidRPr="007E1DDD">
        <w:t xml:space="preserve"> IE in </w:t>
      </w:r>
      <w:r w:rsidRPr="007E1DDD">
        <w:rPr>
          <w:i/>
        </w:rPr>
        <w:t>IP header information</w:t>
      </w:r>
      <w:r w:rsidRPr="007E1DDD">
        <w:t xml:space="preserve"> IE</w:t>
      </w:r>
      <w:r w:rsidR="007009F9" w:rsidRPr="007E1DDD">
        <w:t>, including an IPv4 address or IPv6 address or an IPv6 address prefix</w:t>
      </w:r>
      <w:r w:rsidRPr="007E1DDD">
        <w:t>,</w:t>
      </w:r>
    </w:p>
    <w:p w14:paraId="71C6C3F8" w14:textId="77777777" w:rsidR="009C4A9F" w:rsidRPr="007E1DDD" w:rsidRDefault="009C4A9F" w:rsidP="009C4A9F">
      <w:pPr>
        <w:pStyle w:val="B1"/>
      </w:pPr>
      <w:r w:rsidRPr="007E1DDD">
        <w:t>-</w:t>
      </w:r>
      <w:r w:rsidRPr="007E1DDD">
        <w:tab/>
        <w:t xml:space="preserve">an IPv6 flow label, if configured, which is indicated by </w:t>
      </w:r>
      <w:r w:rsidRPr="007E1DDD">
        <w:rPr>
          <w:i/>
        </w:rPr>
        <w:t>IPv6 Flow Label</w:t>
      </w:r>
      <w:r w:rsidRPr="007E1DDD">
        <w:t xml:space="preserve"> IE in </w:t>
      </w:r>
      <w:r w:rsidRPr="007E1DDD">
        <w:rPr>
          <w:i/>
        </w:rPr>
        <w:t>IP header information</w:t>
      </w:r>
      <w:r w:rsidRPr="007E1DDD">
        <w:t xml:space="preserve"> IE,</w:t>
      </w:r>
    </w:p>
    <w:p w14:paraId="7158ECD7" w14:textId="77777777" w:rsidR="009C4A9F" w:rsidRPr="007E1DDD" w:rsidRDefault="009C4A9F" w:rsidP="009C4A9F">
      <w:pPr>
        <w:pStyle w:val="B1"/>
      </w:pPr>
      <w:r w:rsidRPr="007E1DDD">
        <w:lastRenderedPageBreak/>
        <w:t>-</w:t>
      </w:r>
      <w:r w:rsidRPr="007E1DDD">
        <w:tab/>
        <w:t xml:space="preserve">a DSCP, if configured, which is indicated by </w:t>
      </w:r>
      <w:r w:rsidRPr="007E1DDD">
        <w:rPr>
          <w:i/>
        </w:rPr>
        <w:t>DSCP</w:t>
      </w:r>
      <w:r w:rsidRPr="007E1DDD">
        <w:t xml:space="preserve"> IE in </w:t>
      </w:r>
      <w:r w:rsidRPr="007E1DDD">
        <w:rPr>
          <w:i/>
        </w:rPr>
        <w:t>DS Information List</w:t>
      </w:r>
      <w:r w:rsidRPr="007E1DDD">
        <w:t xml:space="preserve"> IE in </w:t>
      </w:r>
      <w:r w:rsidRPr="007E1DDD">
        <w:rPr>
          <w:i/>
        </w:rPr>
        <w:t>IP header information</w:t>
      </w:r>
      <w:r w:rsidRPr="007E1DDD">
        <w:t xml:space="preserve"> IE, and</w:t>
      </w:r>
    </w:p>
    <w:p w14:paraId="7B82D5BC" w14:textId="77777777" w:rsidR="009C4A9F" w:rsidRPr="007E1DDD" w:rsidRDefault="009C4A9F" w:rsidP="009C4A9F">
      <w:pPr>
        <w:pStyle w:val="B1"/>
      </w:pPr>
      <w:r w:rsidRPr="007E1DDD">
        <w:t>-</w:t>
      </w:r>
      <w:r w:rsidRPr="007E1DDD">
        <w:tab/>
        <w:t xml:space="preserve">a BAP routing ID, which is indicated by </w:t>
      </w:r>
      <w:r w:rsidRPr="007E1DDD">
        <w:rPr>
          <w:i/>
        </w:rPr>
        <w:t>BAP Routing ID</w:t>
      </w:r>
      <w:r w:rsidRPr="007E1DDD">
        <w:t xml:space="preserve"> IE in </w:t>
      </w:r>
      <w:r w:rsidRPr="007E1DDD">
        <w:rPr>
          <w:i/>
        </w:rPr>
        <w:t>BH Information</w:t>
      </w:r>
      <w:r w:rsidRPr="007E1DDD">
        <w:t xml:space="preserve"> IE in TS 38.473 [5].</w:t>
      </w:r>
    </w:p>
    <w:p w14:paraId="654E8136" w14:textId="77777777" w:rsidR="009C4A9F" w:rsidRPr="007E1DDD" w:rsidRDefault="009C4A9F" w:rsidP="009C4A9F">
      <w:pPr>
        <w:rPr>
          <w:lang w:eastAsia="zh-CN"/>
        </w:rPr>
      </w:pPr>
      <w:r w:rsidRPr="007E1DDD">
        <w:rPr>
          <w:lang w:eastAsia="zh-CN"/>
        </w:rPr>
        <w:t>At the IAB-donor-DU, for a BAP SDU received from upper layers and to be transmitted in downstream direction, the BAP entity shall:</w:t>
      </w:r>
    </w:p>
    <w:p w14:paraId="0FBFCE76" w14:textId="77777777" w:rsidR="009C4A9F" w:rsidRPr="007E1DDD" w:rsidRDefault="009C4A9F" w:rsidP="009C4A9F">
      <w:pPr>
        <w:pStyle w:val="B1"/>
        <w:ind w:left="0" w:firstLine="284"/>
        <w:jc w:val="both"/>
      </w:pPr>
      <w:r w:rsidRPr="007E1DDD">
        <w:rPr>
          <w:iCs/>
        </w:rPr>
        <w:t>-</w:t>
      </w:r>
      <w:r w:rsidRPr="007E1DDD">
        <w:rPr>
          <w:iCs/>
        </w:rPr>
        <w:tab/>
      </w:r>
      <w:r w:rsidRPr="007E1DDD">
        <w:t xml:space="preserve">for the BAP SDU </w:t>
      </w:r>
      <w:r w:rsidRPr="007E1DDD">
        <w:rPr>
          <w:lang w:eastAsia="zh-CN"/>
        </w:rPr>
        <w:t xml:space="preserve">encapsulating </w:t>
      </w:r>
      <w:r w:rsidRPr="007E1DDD">
        <w:t>an IPv6 packet:</w:t>
      </w:r>
    </w:p>
    <w:p w14:paraId="4C60302D" w14:textId="77777777" w:rsidR="009C4A9F" w:rsidRPr="007E1DDD" w:rsidRDefault="009C4A9F" w:rsidP="009C4A9F">
      <w:pPr>
        <w:pStyle w:val="B2"/>
        <w:rPr>
          <w:lang w:eastAsia="zh-CN"/>
        </w:rPr>
      </w:pPr>
      <w:r w:rsidRPr="007E1DDD">
        <w:t>-</w:t>
      </w:r>
      <w:r w:rsidRPr="007E1DDD">
        <w:tab/>
        <w:t xml:space="preserve">select an entry from the </w:t>
      </w:r>
      <w:r w:rsidRPr="007E1DDD">
        <w:rPr>
          <w:lang w:eastAsia="zh-CN"/>
        </w:rPr>
        <w:t>Downlink Traffic to Routing ID Mapping Configuration</w:t>
      </w:r>
      <w:r w:rsidRPr="007E1DDD" w:rsidDel="006A3FCF">
        <w:t xml:space="preserve"> </w:t>
      </w:r>
      <w:r w:rsidRPr="007E1DDD">
        <w:rPr>
          <w:lang w:eastAsia="zh-CN"/>
        </w:rPr>
        <w:t>which</w:t>
      </w:r>
      <w:r w:rsidRPr="007E1DDD">
        <w:t xml:space="preserve"> </w:t>
      </w:r>
      <w:r w:rsidRPr="007E1DDD">
        <w:rPr>
          <w:lang w:eastAsia="zh-CN"/>
        </w:rPr>
        <w:t>fulfils the following conditions</w:t>
      </w:r>
      <w:r w:rsidRPr="007E1DDD">
        <w:t>:</w:t>
      </w:r>
    </w:p>
    <w:p w14:paraId="212507BD" w14:textId="77777777" w:rsidR="009C4A9F" w:rsidRPr="007E1DDD" w:rsidRDefault="009C4A9F" w:rsidP="009C4A9F">
      <w:pPr>
        <w:pStyle w:val="B3"/>
        <w:rPr>
          <w:lang w:eastAsia="zh-CN"/>
        </w:rPr>
      </w:pPr>
      <w:r w:rsidRPr="007E1DDD">
        <w:t>-</w:t>
      </w:r>
      <w:r w:rsidRPr="007E1DDD">
        <w:tab/>
      </w:r>
      <w:r w:rsidRPr="007E1DDD">
        <w:rPr>
          <w:lang w:eastAsia="zh-CN"/>
        </w:rPr>
        <w:t xml:space="preserve">the Destination IP address of this BAP SDU matches </w:t>
      </w:r>
      <w:r w:rsidRPr="007E1DDD">
        <w:t>the destination IP address in this entry</w:t>
      </w:r>
      <w:r w:rsidRPr="007E1DDD">
        <w:rPr>
          <w:lang w:eastAsia="zh-CN"/>
        </w:rPr>
        <w:t>; and</w:t>
      </w:r>
    </w:p>
    <w:p w14:paraId="24A6ABE3" w14:textId="77777777" w:rsidR="009C4A9F" w:rsidRPr="007E1DDD" w:rsidRDefault="009C4A9F" w:rsidP="009C4A9F">
      <w:pPr>
        <w:pStyle w:val="B3"/>
        <w:rPr>
          <w:lang w:eastAsia="zh-CN"/>
        </w:rPr>
      </w:pPr>
      <w:r w:rsidRPr="007E1DDD">
        <w:t>-</w:t>
      </w:r>
      <w:r w:rsidRPr="007E1DDD">
        <w:tab/>
      </w:r>
      <w:r w:rsidRPr="007E1DDD">
        <w:rPr>
          <w:lang w:eastAsia="zh-CN"/>
        </w:rPr>
        <w:t>the</w:t>
      </w:r>
      <w:r w:rsidRPr="007E1DDD">
        <w:t xml:space="preserve"> </w:t>
      </w:r>
      <w:r w:rsidRPr="007E1DDD">
        <w:rPr>
          <w:lang w:eastAsia="zh-CN"/>
        </w:rPr>
        <w:t>IPv6 Flow Label</w:t>
      </w:r>
      <w:r w:rsidRPr="007E1DDD">
        <w:t xml:space="preserve"> of this BAP SDU </w:t>
      </w:r>
      <w:r w:rsidRPr="007E1DDD">
        <w:rPr>
          <w:lang w:eastAsia="zh-CN"/>
        </w:rPr>
        <w:t xml:space="preserve">matches </w:t>
      </w:r>
      <w:r w:rsidRPr="007E1DDD">
        <w:t>IPv6 flow label in this entry</w:t>
      </w:r>
      <w:r w:rsidRPr="007E1DDD">
        <w:rPr>
          <w:lang w:eastAsia="zh-CN"/>
        </w:rPr>
        <w:t xml:space="preserve"> if configured; and</w:t>
      </w:r>
    </w:p>
    <w:p w14:paraId="291CEF38" w14:textId="77777777" w:rsidR="009C4A9F" w:rsidRPr="007E1DDD" w:rsidRDefault="009C4A9F" w:rsidP="009C4A9F">
      <w:pPr>
        <w:pStyle w:val="B3"/>
      </w:pPr>
      <w:r w:rsidRPr="007E1DDD">
        <w:t>-</w:t>
      </w:r>
      <w:r w:rsidRPr="007E1DDD">
        <w:tab/>
        <w:t>the DSCP of this BAP SDU matches DSCP in this entry if configured;</w:t>
      </w:r>
    </w:p>
    <w:p w14:paraId="56120352" w14:textId="77777777" w:rsidR="009C4A9F" w:rsidRPr="007E1DDD" w:rsidRDefault="009C4A9F" w:rsidP="009C4A9F">
      <w:pPr>
        <w:pStyle w:val="B1"/>
      </w:pPr>
      <w:r w:rsidRPr="007E1DDD">
        <w:t>-</w:t>
      </w:r>
      <w:r w:rsidRPr="007E1DDD">
        <w:tab/>
        <w:t>for the BAP SDU encapsulating an IPv4 packet:</w:t>
      </w:r>
    </w:p>
    <w:p w14:paraId="0C1641AD" w14:textId="77777777" w:rsidR="009C4A9F" w:rsidRPr="007E1DDD" w:rsidRDefault="009C4A9F" w:rsidP="009C4A9F">
      <w:pPr>
        <w:pStyle w:val="B2"/>
        <w:rPr>
          <w:lang w:eastAsia="zh-CN"/>
        </w:rPr>
      </w:pPr>
      <w:r w:rsidRPr="007E1DDD">
        <w:t>-</w:t>
      </w:r>
      <w:r w:rsidRPr="007E1DDD">
        <w:tab/>
        <w:t xml:space="preserve">select an entry from the </w:t>
      </w:r>
      <w:r w:rsidRPr="007E1DDD">
        <w:rPr>
          <w:lang w:eastAsia="zh-CN"/>
        </w:rPr>
        <w:t>Downlink Traffic to Routing ID Mapping Configuration</w:t>
      </w:r>
      <w:r w:rsidRPr="007E1DDD" w:rsidDel="00E321A6">
        <w:t xml:space="preserve"> </w:t>
      </w:r>
      <w:r w:rsidRPr="007E1DDD">
        <w:rPr>
          <w:lang w:eastAsia="zh-CN"/>
        </w:rPr>
        <w:t>which</w:t>
      </w:r>
      <w:r w:rsidRPr="007E1DDD">
        <w:t xml:space="preserve"> </w:t>
      </w:r>
      <w:r w:rsidRPr="007E1DDD">
        <w:rPr>
          <w:lang w:eastAsia="zh-CN"/>
        </w:rPr>
        <w:t>fulfils the following conditions</w:t>
      </w:r>
      <w:r w:rsidRPr="007E1DDD">
        <w:t>:</w:t>
      </w:r>
    </w:p>
    <w:p w14:paraId="4CE23801" w14:textId="77777777" w:rsidR="009C4A9F" w:rsidRPr="007E1DDD" w:rsidRDefault="009C4A9F" w:rsidP="009C4A9F">
      <w:pPr>
        <w:pStyle w:val="B3"/>
        <w:rPr>
          <w:lang w:eastAsia="zh-CN"/>
        </w:rPr>
      </w:pPr>
      <w:r w:rsidRPr="007E1DDD">
        <w:t>-</w:t>
      </w:r>
      <w:r w:rsidRPr="007E1DDD">
        <w:tab/>
      </w:r>
      <w:r w:rsidRPr="007E1DDD">
        <w:rPr>
          <w:lang w:eastAsia="zh-CN"/>
        </w:rPr>
        <w:t>the Destination IP address of this BAP SDU matches</w:t>
      </w:r>
      <w:r w:rsidRPr="007E1DDD">
        <w:t xml:space="preserve"> the destination IP address in this entry</w:t>
      </w:r>
      <w:r w:rsidRPr="007E1DDD">
        <w:rPr>
          <w:lang w:eastAsia="zh-CN"/>
        </w:rPr>
        <w:t>; and</w:t>
      </w:r>
    </w:p>
    <w:p w14:paraId="1D8B5402" w14:textId="77777777" w:rsidR="009C4A9F" w:rsidRPr="007E1DDD" w:rsidRDefault="009C4A9F" w:rsidP="009C4A9F">
      <w:pPr>
        <w:pStyle w:val="B3"/>
        <w:rPr>
          <w:lang w:eastAsia="zh-CN"/>
        </w:rPr>
      </w:pPr>
      <w:r w:rsidRPr="007E1DDD">
        <w:t>-</w:t>
      </w:r>
      <w:r w:rsidRPr="007E1DDD">
        <w:tab/>
      </w:r>
      <w:r w:rsidRPr="007E1DDD">
        <w:rPr>
          <w:lang w:eastAsia="zh-CN"/>
        </w:rPr>
        <w:t>the DSCP of this BAP SDU matches</w:t>
      </w:r>
      <w:r w:rsidRPr="007E1DDD">
        <w:rPr>
          <w:i/>
        </w:rPr>
        <w:t xml:space="preserve"> </w:t>
      </w:r>
      <w:r w:rsidRPr="007E1DDD">
        <w:t>DSCP in this entry</w:t>
      </w:r>
      <w:r w:rsidRPr="007E1DDD">
        <w:rPr>
          <w:lang w:eastAsia="zh-CN"/>
        </w:rPr>
        <w:t xml:space="preserve"> if configured;</w:t>
      </w:r>
    </w:p>
    <w:p w14:paraId="05229BCF" w14:textId="77777777" w:rsidR="009C4A9F" w:rsidRPr="007E1DDD" w:rsidRDefault="009C4A9F" w:rsidP="009C4A9F">
      <w:pPr>
        <w:pStyle w:val="B1"/>
        <w:jc w:val="both"/>
      </w:pPr>
      <w:r w:rsidRPr="007E1DDD">
        <w:t>-</w:t>
      </w:r>
      <w:r w:rsidRPr="007E1DDD">
        <w:tab/>
        <w:t>select the BAP address and the BAP path identity from the BAP routing ID in the entry selected above;</w:t>
      </w:r>
    </w:p>
    <w:p w14:paraId="1BC007D4" w14:textId="77777777" w:rsidR="009C4A9F" w:rsidRPr="007E1DDD" w:rsidRDefault="009C4A9F" w:rsidP="009C4A9F">
      <w:pPr>
        <w:pStyle w:val="Heading4"/>
        <w:rPr>
          <w:rFonts w:cs="Arial"/>
        </w:rPr>
      </w:pPr>
      <w:bookmarkStart w:id="90" w:name="_Toc46491320"/>
      <w:bookmarkStart w:id="91" w:name="_Toc52580784"/>
      <w:bookmarkStart w:id="92" w:name="_Toc156000829"/>
      <w:r w:rsidRPr="007E1DDD">
        <w:rPr>
          <w:rFonts w:cs="Arial"/>
        </w:rPr>
        <w:t>5.2.</w:t>
      </w:r>
      <w:r w:rsidRPr="007E1DDD">
        <w:rPr>
          <w:rFonts w:cs="Arial"/>
          <w:lang w:eastAsia="ko-KR"/>
        </w:rPr>
        <w:t>1</w:t>
      </w:r>
      <w:r w:rsidRPr="007E1DDD">
        <w:rPr>
          <w:rFonts w:cs="Arial"/>
        </w:rPr>
        <w:t>.3</w:t>
      </w:r>
      <w:r w:rsidRPr="007E1DDD">
        <w:rPr>
          <w:rFonts w:cs="Arial"/>
        </w:rPr>
        <w:tab/>
        <w:t>Routing</w:t>
      </w:r>
      <w:bookmarkEnd w:id="90"/>
      <w:bookmarkEnd w:id="91"/>
      <w:bookmarkEnd w:id="92"/>
    </w:p>
    <w:p w14:paraId="30F90943" w14:textId="77777777" w:rsidR="009C4A9F" w:rsidRPr="007E1DDD" w:rsidRDefault="009C4A9F" w:rsidP="009C4A9F">
      <w:pPr>
        <w:rPr>
          <w:lang w:eastAsia="zh-CN"/>
        </w:rPr>
      </w:pPr>
      <w:r w:rsidRPr="007E1DDD">
        <w:rPr>
          <w:lang w:eastAsia="zh-CN"/>
        </w:rPr>
        <w:t>The BAP entity performs routing based on:</w:t>
      </w:r>
    </w:p>
    <w:p w14:paraId="5CE5207C" w14:textId="77777777" w:rsidR="009C4A9F" w:rsidRPr="007E1DDD" w:rsidRDefault="009C4A9F" w:rsidP="009C4A9F">
      <w:pPr>
        <w:pStyle w:val="B1"/>
        <w:rPr>
          <w:lang w:eastAsia="zh-CN"/>
        </w:rPr>
      </w:pPr>
      <w:r w:rsidRPr="007E1DDD">
        <w:rPr>
          <w:lang w:eastAsia="zh-CN"/>
        </w:rPr>
        <w:t>-</w:t>
      </w:r>
      <w:r w:rsidRPr="007E1DDD">
        <w:rPr>
          <w:lang w:eastAsia="zh-CN"/>
        </w:rPr>
        <w:tab/>
        <w:t>the BH Routing Configuration derived from an F1AP message as specified in TS 38.473 [5].</w:t>
      </w:r>
    </w:p>
    <w:p w14:paraId="5D1C2A62" w14:textId="77777777" w:rsidR="009C4A9F" w:rsidRPr="007E1DDD" w:rsidRDefault="009C4A9F" w:rsidP="009C4A9F">
      <w:pPr>
        <w:rPr>
          <w:lang w:eastAsia="zh-CN"/>
        </w:rPr>
      </w:pPr>
      <w:r w:rsidRPr="007E1DDD">
        <w:rPr>
          <w:lang w:eastAsia="zh-CN"/>
        </w:rPr>
        <w:t>Each entry of the BH Routing Configuration</w:t>
      </w:r>
      <w:r w:rsidRPr="007E1DDD" w:rsidDel="00503480">
        <w:rPr>
          <w:lang w:eastAsia="zh-CN"/>
        </w:rPr>
        <w:t xml:space="preserve"> </w:t>
      </w:r>
      <w:r w:rsidRPr="007E1DDD">
        <w:rPr>
          <w:lang w:eastAsia="zh-CN"/>
        </w:rPr>
        <w:t>contains:</w:t>
      </w:r>
    </w:p>
    <w:p w14:paraId="1C92DCAD" w14:textId="48F7FCAF" w:rsidR="009C4A9F" w:rsidRPr="007E1DDD" w:rsidRDefault="009C4A9F" w:rsidP="009C4A9F">
      <w:pPr>
        <w:pStyle w:val="B1"/>
        <w:rPr>
          <w:lang w:eastAsia="zh-CN"/>
        </w:rPr>
      </w:pPr>
      <w:r w:rsidRPr="007E1DDD">
        <w:t>-</w:t>
      </w:r>
      <w:r w:rsidRPr="007E1DDD">
        <w:tab/>
      </w:r>
      <w:r w:rsidRPr="007E1DDD">
        <w:rPr>
          <w:lang w:eastAsia="zh-CN"/>
        </w:rPr>
        <w:t xml:space="preserve">a BAP Routing ID consisting of a BAP address and a BAP path identity, which is indicated by </w:t>
      </w:r>
      <w:r w:rsidRPr="007E1DDD">
        <w:rPr>
          <w:i/>
          <w:lang w:eastAsia="zh-CN"/>
        </w:rPr>
        <w:t>BAP Routing ID</w:t>
      </w:r>
      <w:r w:rsidRPr="007E1DDD">
        <w:rPr>
          <w:lang w:eastAsia="zh-CN"/>
        </w:rPr>
        <w:t xml:space="preserve"> IE,</w:t>
      </w:r>
    </w:p>
    <w:p w14:paraId="4928A1FA" w14:textId="3CD382E0" w:rsidR="009C4A9F" w:rsidRPr="007E1DDD" w:rsidRDefault="009C4A9F" w:rsidP="009C4A9F">
      <w:pPr>
        <w:pStyle w:val="B1"/>
        <w:rPr>
          <w:lang w:eastAsia="zh-CN"/>
        </w:rPr>
      </w:pPr>
      <w:r w:rsidRPr="007E1DDD">
        <w:t>-</w:t>
      </w:r>
      <w:r w:rsidRPr="007E1DDD">
        <w:tab/>
      </w:r>
      <w:r w:rsidRPr="007E1DDD">
        <w:rPr>
          <w:lang w:eastAsia="zh-CN"/>
        </w:rPr>
        <w:t xml:space="preserve">a Next Hop BAP Address which is indicated by </w:t>
      </w:r>
      <w:r w:rsidRPr="007E1DDD">
        <w:rPr>
          <w:i/>
          <w:lang w:eastAsia="zh-CN"/>
        </w:rPr>
        <w:t>Next-Hop BAP Address</w:t>
      </w:r>
      <w:r w:rsidRPr="007E1DDD">
        <w:rPr>
          <w:lang w:eastAsia="zh-CN"/>
        </w:rPr>
        <w:t xml:space="preserve"> IE</w:t>
      </w:r>
      <w:r w:rsidR="00671E06" w:rsidRPr="007E1DDD">
        <w:rPr>
          <w:lang w:eastAsia="zh-CN"/>
        </w:rPr>
        <w:t>, and</w:t>
      </w:r>
    </w:p>
    <w:p w14:paraId="244CD398" w14:textId="0D0F8F1F" w:rsidR="00E32723" w:rsidRPr="007E1DDD" w:rsidRDefault="00E32723" w:rsidP="007D208A">
      <w:pPr>
        <w:pStyle w:val="B1"/>
        <w:rPr>
          <w:lang w:eastAsia="zh-CN"/>
        </w:rPr>
      </w:pPr>
      <w:r w:rsidRPr="007E1DDD">
        <w:rPr>
          <w:lang w:eastAsia="zh-CN"/>
        </w:rPr>
        <w:t>-</w:t>
      </w:r>
      <w:r w:rsidRPr="007E1DDD">
        <w:rPr>
          <w:lang w:eastAsia="zh-CN"/>
        </w:rPr>
        <w:tab/>
        <w:t xml:space="preserve">a </w:t>
      </w:r>
      <w:r w:rsidR="00671E06" w:rsidRPr="007E1DDD">
        <w:rPr>
          <w:lang w:eastAsia="zh-CN"/>
        </w:rPr>
        <w:t xml:space="preserve">Topology </w:t>
      </w:r>
      <w:r w:rsidRPr="007E1DDD">
        <w:rPr>
          <w:lang w:eastAsia="zh-CN"/>
        </w:rPr>
        <w:t xml:space="preserve">indicator, indicating whether the entry belongs to the non-F1-terminating donor topology, which is </w:t>
      </w:r>
      <w:r w:rsidR="00671E06" w:rsidRPr="007E1DDD">
        <w:rPr>
          <w:lang w:eastAsia="zh-CN"/>
        </w:rPr>
        <w:t xml:space="preserve">optionally </w:t>
      </w:r>
      <w:r w:rsidRPr="007E1DDD">
        <w:rPr>
          <w:lang w:eastAsia="zh-CN"/>
        </w:rPr>
        <w:t xml:space="preserve">indicated by </w:t>
      </w:r>
      <w:r w:rsidRPr="007E1DDD">
        <w:rPr>
          <w:i/>
          <w:lang w:eastAsia="zh-CN"/>
        </w:rPr>
        <w:t xml:space="preserve">Non-F1-terminating </w:t>
      </w:r>
      <w:r w:rsidR="00671E06" w:rsidRPr="007E1DDD">
        <w:rPr>
          <w:i/>
          <w:lang w:eastAsia="zh-CN"/>
        </w:rPr>
        <w:t xml:space="preserve">IAB-donor </w:t>
      </w:r>
      <w:r w:rsidRPr="007E1DDD">
        <w:rPr>
          <w:i/>
          <w:lang w:eastAsia="zh-CN"/>
        </w:rPr>
        <w:t xml:space="preserve">Topology Indicator </w:t>
      </w:r>
      <w:r w:rsidRPr="007E1DDD">
        <w:rPr>
          <w:lang w:eastAsia="zh-CN"/>
        </w:rPr>
        <w:t>IE.</w:t>
      </w:r>
    </w:p>
    <w:p w14:paraId="325E2AB0" w14:textId="254153BE" w:rsidR="00E32723" w:rsidRPr="007E1DDD" w:rsidRDefault="00E32723" w:rsidP="00E32723">
      <w:pPr>
        <w:rPr>
          <w:lang w:eastAsia="zh-CN"/>
        </w:rPr>
      </w:pPr>
      <w:r w:rsidRPr="007E1DDD">
        <w:rPr>
          <w:lang w:eastAsia="zh-CN"/>
        </w:rPr>
        <w:t xml:space="preserve">In the BH Routing Configuration, the entry configured with </w:t>
      </w:r>
      <w:r w:rsidRPr="007E1DDD">
        <w:rPr>
          <w:i/>
          <w:lang w:eastAsia="zh-CN"/>
        </w:rPr>
        <w:t xml:space="preserve">Non-F1-terminating </w:t>
      </w:r>
      <w:r w:rsidR="00671E06" w:rsidRPr="007E1DDD">
        <w:rPr>
          <w:i/>
          <w:lang w:eastAsia="zh-CN"/>
        </w:rPr>
        <w:t xml:space="preserve">IAB-donor </w:t>
      </w:r>
      <w:r w:rsidRPr="007E1DDD">
        <w:rPr>
          <w:i/>
          <w:lang w:eastAsia="zh-CN"/>
        </w:rPr>
        <w:t>Topology Indicator</w:t>
      </w:r>
      <w:r w:rsidRPr="007E1DDD">
        <w:rPr>
          <w:lang w:eastAsia="zh-CN"/>
        </w:rPr>
        <w:t xml:space="preserve"> IE applies to the BAP Data PDU considered as </w:t>
      </w:r>
      <w:r w:rsidR="00671E06" w:rsidRPr="007E1DDD">
        <w:rPr>
          <w:lang w:eastAsia="zh-CN"/>
        </w:rPr>
        <w:t xml:space="preserve">data to be routed to </w:t>
      </w:r>
      <w:r w:rsidRPr="007E1DDD">
        <w:t>non-F1-terminating donor topology</w:t>
      </w:r>
      <w:r w:rsidRPr="007E1DDD">
        <w:rPr>
          <w:lang w:eastAsia="zh-CN"/>
        </w:rPr>
        <w:t xml:space="preserve">, and the entry not configured with </w:t>
      </w:r>
      <w:r w:rsidRPr="007E1DDD">
        <w:rPr>
          <w:i/>
          <w:lang w:eastAsia="zh-CN"/>
        </w:rPr>
        <w:t xml:space="preserve">Non-F1-terminating </w:t>
      </w:r>
      <w:r w:rsidR="00671E06" w:rsidRPr="007E1DDD">
        <w:rPr>
          <w:i/>
          <w:lang w:eastAsia="zh-CN"/>
        </w:rPr>
        <w:t xml:space="preserve">IAB-donor </w:t>
      </w:r>
      <w:r w:rsidRPr="007E1DDD">
        <w:rPr>
          <w:i/>
          <w:lang w:eastAsia="zh-CN"/>
        </w:rPr>
        <w:t xml:space="preserve">Topology Indicator </w:t>
      </w:r>
      <w:r w:rsidRPr="007E1DDD">
        <w:rPr>
          <w:lang w:eastAsia="zh-CN"/>
        </w:rPr>
        <w:t xml:space="preserve">IE only applies to the BAP Data PDU not considered as </w:t>
      </w:r>
      <w:r w:rsidR="00671E06" w:rsidRPr="007E1DDD">
        <w:rPr>
          <w:lang w:eastAsia="zh-CN"/>
        </w:rPr>
        <w:t xml:space="preserve">data to be routed to </w:t>
      </w:r>
      <w:r w:rsidRPr="007E1DDD">
        <w:t>non-F1-terminating donor topology</w:t>
      </w:r>
      <w:r w:rsidRPr="007E1DDD">
        <w:rPr>
          <w:lang w:eastAsia="zh-CN"/>
        </w:rPr>
        <w:t>.</w:t>
      </w:r>
    </w:p>
    <w:p w14:paraId="36DAD873" w14:textId="77777777" w:rsidR="009C4A9F" w:rsidRPr="007E1DDD" w:rsidRDefault="009C4A9F" w:rsidP="009C4A9F">
      <w:pPr>
        <w:rPr>
          <w:lang w:eastAsia="zh-CN"/>
        </w:rPr>
      </w:pPr>
      <w:r w:rsidRPr="007E1DDD">
        <w:rPr>
          <w:lang w:eastAsia="zh-CN"/>
        </w:rPr>
        <w:t>For a BAP Data PDU to be transmitted, BAP entity shall:</w:t>
      </w:r>
    </w:p>
    <w:p w14:paraId="04AE8B73" w14:textId="77777777" w:rsidR="009C4A9F" w:rsidRPr="007E1DDD" w:rsidRDefault="009C4A9F" w:rsidP="009C4A9F">
      <w:pPr>
        <w:pStyle w:val="B1"/>
      </w:pPr>
      <w:r w:rsidRPr="007E1DDD">
        <w:t>-</w:t>
      </w:r>
      <w:r w:rsidRPr="007E1DDD">
        <w:tab/>
        <w:t>if the BAP Data PDU corresponds to a BAP SDU received from the upper layer, and</w:t>
      </w:r>
    </w:p>
    <w:p w14:paraId="37285BD2" w14:textId="7341D367" w:rsidR="009C4A9F" w:rsidRPr="007E1DDD" w:rsidRDefault="009C4A9F" w:rsidP="009C4A9F">
      <w:pPr>
        <w:pStyle w:val="B1"/>
      </w:pPr>
      <w:r w:rsidRPr="007E1DDD">
        <w:t>-</w:t>
      </w:r>
      <w:r w:rsidRPr="007E1DDD">
        <w:tab/>
        <w:t xml:space="preserve">if </w:t>
      </w:r>
      <w:r w:rsidRPr="007E1DDD">
        <w:rPr>
          <w:lang w:eastAsia="zh-CN"/>
        </w:rPr>
        <w:t xml:space="preserve">the </w:t>
      </w:r>
      <w:r w:rsidR="007009F9" w:rsidRPr="007E1DDD">
        <w:rPr>
          <w:lang w:eastAsia="zh-CN"/>
        </w:rPr>
        <w:t xml:space="preserve">BH Routing Configuration has not been (re)configured by </w:t>
      </w:r>
      <w:r w:rsidR="003F350A" w:rsidRPr="007E1DDD">
        <w:rPr>
          <w:lang w:eastAsia="zh-CN"/>
        </w:rPr>
        <w:t xml:space="preserve">the </w:t>
      </w:r>
      <w:r w:rsidR="007009F9" w:rsidRPr="007E1DDD">
        <w:rPr>
          <w:lang w:eastAsia="zh-CN"/>
        </w:rPr>
        <w:t xml:space="preserve">F1AP </w:t>
      </w:r>
      <w:r w:rsidR="003F350A" w:rsidRPr="007E1DDD">
        <w:rPr>
          <w:lang w:eastAsia="zh-CN"/>
        </w:rPr>
        <w:t xml:space="preserve">associated with the (logical) DU, where this BAP SDU is received, </w:t>
      </w:r>
      <w:r w:rsidR="007009F9" w:rsidRPr="007E1DDD">
        <w:rPr>
          <w:lang w:eastAsia="zh-CN"/>
        </w:rPr>
        <w:t xml:space="preserve">after the last (re)configuration of </w:t>
      </w:r>
      <w:r w:rsidRPr="007E1DDD">
        <w:rPr>
          <w:i/>
        </w:rPr>
        <w:t>defaultUL-BH-RLC-</w:t>
      </w:r>
      <w:r w:rsidR="00795B03" w:rsidRPr="007E1DDD">
        <w:rPr>
          <w:i/>
        </w:rPr>
        <w:t>C</w:t>
      </w:r>
      <w:r w:rsidRPr="007E1DDD">
        <w:rPr>
          <w:i/>
        </w:rPr>
        <w:t>hannel</w:t>
      </w:r>
      <w:r w:rsidRPr="007E1DDD">
        <w:rPr>
          <w:lang w:eastAsia="zh-CN"/>
        </w:rPr>
        <w:t xml:space="preserve"> </w:t>
      </w:r>
      <w:r w:rsidR="007009F9" w:rsidRPr="007E1DDD">
        <w:rPr>
          <w:lang w:eastAsia="zh-CN"/>
        </w:rPr>
        <w:t>by</w:t>
      </w:r>
      <w:r w:rsidRPr="007E1DDD">
        <w:rPr>
          <w:lang w:eastAsia="zh-CN"/>
        </w:rPr>
        <w:t xml:space="preserve"> RRC</w:t>
      </w:r>
      <w:r w:rsidRPr="007E1DDD">
        <w:t>:</w:t>
      </w:r>
    </w:p>
    <w:p w14:paraId="2257651A" w14:textId="1E179046" w:rsidR="009C4A9F" w:rsidRPr="007E1DDD" w:rsidRDefault="009C4A9F" w:rsidP="009C4A9F">
      <w:pPr>
        <w:pStyle w:val="B2"/>
      </w:pPr>
      <w:r w:rsidRPr="007E1DDD">
        <w:t>-</w:t>
      </w:r>
      <w:r w:rsidRPr="007E1DDD">
        <w:tab/>
        <w:t xml:space="preserve">select the egress link on which the egress BH RLC channel corresponding to </w:t>
      </w:r>
      <w:r w:rsidRPr="007E1DDD">
        <w:rPr>
          <w:i/>
        </w:rPr>
        <w:t>defaultUL-BH-RLC-</w:t>
      </w:r>
      <w:r w:rsidR="00795B03" w:rsidRPr="007E1DDD">
        <w:rPr>
          <w:i/>
        </w:rPr>
        <w:t>C</w:t>
      </w:r>
      <w:r w:rsidRPr="007E1DDD">
        <w:rPr>
          <w:i/>
        </w:rPr>
        <w:t>hannel</w:t>
      </w:r>
      <w:r w:rsidRPr="007E1DDD">
        <w:t xml:space="preserve"> is configured as specified in TS 38.331 [3] for non-F1-U packets;</w:t>
      </w:r>
    </w:p>
    <w:p w14:paraId="0DCE59CF" w14:textId="77777777" w:rsidR="009C4A9F" w:rsidRPr="007E1DDD" w:rsidRDefault="009C4A9F" w:rsidP="009C4A9F">
      <w:pPr>
        <w:pStyle w:val="B1"/>
      </w:pPr>
      <w:r w:rsidRPr="007E1DDD">
        <w:t>-</w:t>
      </w:r>
      <w:r w:rsidRPr="007E1DDD">
        <w:tab/>
        <w:t>else if there is an entry in the BH Routing Configuration</w:t>
      </w:r>
      <w:r w:rsidRPr="007E1DDD" w:rsidDel="00503480">
        <w:t xml:space="preserve"> </w:t>
      </w:r>
      <w:r w:rsidRPr="007E1DDD">
        <w:t>whose BAP address matches the DESTINATION field, whose BAP path identity is the same as the PATH field, and whose egress link corresponding to the Next Hop BAP Address is available:</w:t>
      </w:r>
    </w:p>
    <w:p w14:paraId="405818FD" w14:textId="77777777" w:rsidR="009C4A9F" w:rsidRPr="007E1DDD" w:rsidRDefault="009C4A9F" w:rsidP="009C4A9F">
      <w:pPr>
        <w:pStyle w:val="B2"/>
      </w:pPr>
      <w:r w:rsidRPr="007E1DDD">
        <w:t>-</w:t>
      </w:r>
      <w:r w:rsidRPr="007E1DDD">
        <w:tab/>
        <w:t>select the egress link corresponding to the Next Hop BAP Address of the entry;</w:t>
      </w:r>
    </w:p>
    <w:p w14:paraId="0EC383FF" w14:textId="77777777" w:rsidR="009C4A9F" w:rsidRPr="007E1DDD" w:rsidRDefault="009C4A9F" w:rsidP="003F73A6">
      <w:pPr>
        <w:pStyle w:val="NO"/>
      </w:pPr>
      <w:r w:rsidRPr="007E1DDD">
        <w:lastRenderedPageBreak/>
        <w:t>NOTE 1:</w:t>
      </w:r>
      <w:r w:rsidRPr="007E1DDD">
        <w:tab/>
        <w:t xml:space="preserve">An egress link is </w:t>
      </w:r>
      <w:r w:rsidRPr="007E1DDD">
        <w:rPr>
          <w:lang w:eastAsia="zh-CN"/>
        </w:rPr>
        <w:t xml:space="preserve">not considered to be </w:t>
      </w:r>
      <w:r w:rsidRPr="007E1DDD">
        <w:t>available if the link is in BH RLF.</w:t>
      </w:r>
    </w:p>
    <w:p w14:paraId="7DAB7831" w14:textId="5795BAC7" w:rsidR="009C4A9F" w:rsidRPr="007E1DDD" w:rsidRDefault="009C4A9F" w:rsidP="003F73A6">
      <w:pPr>
        <w:pStyle w:val="NO"/>
      </w:pPr>
      <w:r w:rsidRPr="007E1DDD">
        <w:t>NOTE 2:</w:t>
      </w:r>
      <w:r w:rsidRPr="007E1DDD">
        <w:tab/>
        <w:t xml:space="preserve">For each combination of a BAP address and a </w:t>
      </w:r>
      <w:r w:rsidRPr="007E1DDD">
        <w:rPr>
          <w:lang w:eastAsia="zh-CN"/>
        </w:rPr>
        <w:t>BAP path identity, there should be at most one entry</w:t>
      </w:r>
      <w:r w:rsidR="00671E06" w:rsidRPr="007E1DDD">
        <w:rPr>
          <w:lang w:eastAsia="zh-CN"/>
        </w:rPr>
        <w:t xml:space="preserve"> with the same Topology indicator</w:t>
      </w:r>
      <w:r w:rsidRPr="007E1DDD">
        <w:rPr>
          <w:lang w:eastAsia="zh-CN"/>
        </w:rPr>
        <w:t xml:space="preserve"> in the</w:t>
      </w:r>
      <w:r w:rsidRPr="007E1DDD">
        <w:t xml:space="preserve"> </w:t>
      </w:r>
      <w:r w:rsidRPr="007E1DDD">
        <w:rPr>
          <w:lang w:eastAsia="zh-CN"/>
        </w:rPr>
        <w:t>BH Routing Configuration.</w:t>
      </w:r>
      <w:r w:rsidR="007009F9" w:rsidRPr="007E1DDD">
        <w:rPr>
          <w:lang w:eastAsia="zh-CN"/>
        </w:rPr>
        <w:t xml:space="preserve"> There could be multiple entries of the same BAP address </w:t>
      </w:r>
      <w:r w:rsidR="00671E06" w:rsidRPr="007E1DDD">
        <w:rPr>
          <w:lang w:eastAsia="zh-CN"/>
        </w:rPr>
        <w:t xml:space="preserve">with the same Topology indicator </w:t>
      </w:r>
      <w:r w:rsidR="007009F9" w:rsidRPr="007E1DDD">
        <w:rPr>
          <w:lang w:eastAsia="zh-CN"/>
        </w:rPr>
        <w:t>in the BH Routing Configuration.</w:t>
      </w:r>
    </w:p>
    <w:p w14:paraId="00AA91F1" w14:textId="552B7D06" w:rsidR="00E32723" w:rsidRPr="007E1DDD" w:rsidRDefault="00E32723" w:rsidP="007D208A">
      <w:pPr>
        <w:pStyle w:val="NO"/>
      </w:pPr>
      <w:r w:rsidRPr="007E1DDD">
        <w:t>NOTE 3:</w:t>
      </w:r>
      <w:r w:rsidRPr="007E1DDD">
        <w:tab/>
        <w:t xml:space="preserve">An egress link may </w:t>
      </w:r>
      <w:r w:rsidR="00671E06" w:rsidRPr="007E1DDD">
        <w:t xml:space="preserve">not </w:t>
      </w:r>
      <w:r w:rsidRPr="007E1DDD">
        <w:t xml:space="preserve">be considered available for a </w:t>
      </w:r>
      <w:r w:rsidR="00671E06" w:rsidRPr="007E1DDD">
        <w:rPr>
          <w:lang w:eastAsia="zh-CN"/>
        </w:rPr>
        <w:t>BH Routing Configuration</w:t>
      </w:r>
      <w:r w:rsidR="00671E06" w:rsidRPr="007E1DDD">
        <w:rPr>
          <w:iCs/>
        </w:rPr>
        <w:t xml:space="preserve"> entry with a given</w:t>
      </w:r>
      <w:r w:rsidR="00671E06" w:rsidRPr="007E1DDD">
        <w:t xml:space="preserve"> </w:t>
      </w:r>
      <w:r w:rsidRPr="007E1DDD">
        <w:t>BAP routing ID, if it is determined as congested</w:t>
      </w:r>
      <w:r w:rsidR="00671E06" w:rsidRPr="007E1DDD">
        <w:t>, e.g.</w:t>
      </w:r>
      <w:r w:rsidRPr="007E1DDD">
        <w:t xml:space="preserve"> based on the received flow control feedback, as defined in clause 5.3.1.</w:t>
      </w:r>
    </w:p>
    <w:p w14:paraId="58B75373" w14:textId="47BB54B4" w:rsidR="003F350A" w:rsidRPr="007E1DDD" w:rsidRDefault="003F350A" w:rsidP="007D208A">
      <w:pPr>
        <w:pStyle w:val="NO"/>
      </w:pPr>
      <w:r w:rsidRPr="007E1DDD">
        <w:t>NOTE 4:</w:t>
      </w:r>
      <w:r w:rsidRPr="007E1DDD">
        <w:tab/>
        <w:t xml:space="preserve">In cases where the same IP address is shared by the two logical DUs, it is up to mobile IAB-node’s implementation to decide the logical DU where a </w:t>
      </w:r>
      <w:r w:rsidRPr="007E1DDD">
        <w:rPr>
          <w:lang w:eastAsia="zh-CN"/>
        </w:rPr>
        <w:t>BAP SDU encapsulating a non-F1 packet is considered to be received from. The non-F1 traffic does not have to be confined/associated with one specific logical DU.</w:t>
      </w:r>
    </w:p>
    <w:p w14:paraId="362EF699" w14:textId="77777777" w:rsidR="009C4A9F" w:rsidRPr="007E1DDD" w:rsidRDefault="009C4A9F" w:rsidP="009C4A9F">
      <w:pPr>
        <w:pStyle w:val="B1"/>
      </w:pPr>
      <w:r w:rsidRPr="007E1DDD">
        <w:t>-</w:t>
      </w:r>
      <w:r w:rsidRPr="007E1DDD">
        <w:tab/>
        <w:t>else if there is at least one entry in the</w:t>
      </w:r>
      <w:r w:rsidRPr="007E1DDD">
        <w:rPr>
          <w:lang w:eastAsia="zh-CN"/>
        </w:rPr>
        <w:t xml:space="preserve"> BH Routing Configuration</w:t>
      </w:r>
      <w:r w:rsidRPr="007E1DDD">
        <w:t xml:space="preserve"> whose </w:t>
      </w:r>
      <w:r w:rsidRPr="007E1DDD">
        <w:rPr>
          <w:lang w:eastAsia="zh-CN"/>
        </w:rPr>
        <w:t xml:space="preserve">BAP address </w:t>
      </w:r>
      <w:r w:rsidRPr="007E1DDD">
        <w:t xml:space="preserve">matches the DESTINATION field, and whose egress link corresponding to the </w:t>
      </w:r>
      <w:r w:rsidRPr="007E1DDD">
        <w:rPr>
          <w:lang w:eastAsia="zh-CN"/>
        </w:rPr>
        <w:t>Next Hop BAP Address</w:t>
      </w:r>
      <w:r w:rsidRPr="007E1DDD" w:rsidDel="002805F8">
        <w:t xml:space="preserve"> </w:t>
      </w:r>
      <w:r w:rsidRPr="007E1DDD">
        <w:t>is available:</w:t>
      </w:r>
    </w:p>
    <w:p w14:paraId="42B71CBB" w14:textId="77777777" w:rsidR="009C4A9F" w:rsidRPr="007E1DDD" w:rsidRDefault="009C4A9F" w:rsidP="009C4A9F">
      <w:pPr>
        <w:pStyle w:val="B2"/>
      </w:pPr>
      <w:r w:rsidRPr="007E1DDD">
        <w:t>-</w:t>
      </w:r>
      <w:r w:rsidRPr="007E1DDD">
        <w:tab/>
        <w:t xml:space="preserve">select an entry from the </w:t>
      </w:r>
      <w:r w:rsidRPr="007E1DDD">
        <w:rPr>
          <w:lang w:eastAsia="zh-CN"/>
        </w:rPr>
        <w:t>BH Routing Configuration</w:t>
      </w:r>
      <w:r w:rsidRPr="007E1DDD">
        <w:t xml:space="preserve"> whose </w:t>
      </w:r>
      <w:r w:rsidRPr="007E1DDD">
        <w:rPr>
          <w:lang w:eastAsia="zh-CN"/>
        </w:rPr>
        <w:t xml:space="preserve">BAP address </w:t>
      </w:r>
      <w:r w:rsidRPr="007E1DDD">
        <w:t xml:space="preserve">is the same as the DESTINATION field, and whose egress link corresponding to the </w:t>
      </w:r>
      <w:r w:rsidRPr="007E1DDD">
        <w:rPr>
          <w:lang w:eastAsia="zh-CN"/>
        </w:rPr>
        <w:t xml:space="preserve">Next Hop BAP Address </w:t>
      </w:r>
      <w:r w:rsidRPr="007E1DDD">
        <w:t>is available;</w:t>
      </w:r>
    </w:p>
    <w:p w14:paraId="05D600E9" w14:textId="77777777" w:rsidR="009C4A9F" w:rsidRPr="007E1DDD" w:rsidRDefault="009C4A9F" w:rsidP="009C4A9F">
      <w:pPr>
        <w:pStyle w:val="B2"/>
      </w:pPr>
      <w:r w:rsidRPr="007E1DDD">
        <w:t>-</w:t>
      </w:r>
      <w:r w:rsidRPr="007E1DDD">
        <w:tab/>
        <w:t>select the egress link corresponding to the Next Hop BAP Address of the entry selected above;</w:t>
      </w:r>
    </w:p>
    <w:p w14:paraId="7F361195" w14:textId="1DCF69CF" w:rsidR="00E32723" w:rsidRPr="007E1DDD" w:rsidRDefault="00E32723" w:rsidP="007D208A">
      <w:pPr>
        <w:pStyle w:val="B1"/>
      </w:pPr>
      <w:bookmarkStart w:id="93" w:name="_Toc46491321"/>
      <w:bookmarkStart w:id="94" w:name="_Toc52580785"/>
      <w:r w:rsidRPr="007E1DDD">
        <w:t>-</w:t>
      </w:r>
      <w:r w:rsidRPr="007E1DDD">
        <w:tab/>
        <w:t>else if</w:t>
      </w:r>
      <w:r w:rsidRPr="007E1DDD">
        <w:rPr>
          <w:lang w:eastAsia="zh-CN"/>
        </w:rPr>
        <w:t xml:space="preserve">, </w:t>
      </w:r>
      <w:r w:rsidRPr="007E1DDD">
        <w:rPr>
          <w:lang w:eastAsia="ko-KR"/>
        </w:rPr>
        <w:t>for the</w:t>
      </w:r>
      <w:r w:rsidRPr="007E1DDD">
        <w:rPr>
          <w:lang w:eastAsia="zh-CN"/>
        </w:rPr>
        <w:t xml:space="preserve"> transmitting part of</w:t>
      </w:r>
      <w:r w:rsidRPr="007E1DDD">
        <w:rPr>
          <w:lang w:eastAsia="ko-KR"/>
        </w:rPr>
        <w:t xml:space="preserve"> IAB-MT, </w:t>
      </w:r>
      <w:r w:rsidRPr="007E1DDD">
        <w:rPr>
          <w:lang w:eastAsia="zh-CN"/>
        </w:rPr>
        <w:t>at least one egress link is available, and if</w:t>
      </w:r>
      <w:r w:rsidRPr="007E1DDD">
        <w:t xml:space="preserve"> </w:t>
      </w:r>
      <w:r w:rsidRPr="007E1DDD">
        <w:rPr>
          <w:i/>
          <w:lang w:eastAsia="zh-CN"/>
        </w:rPr>
        <w:t xml:space="preserve">Re-routing </w:t>
      </w:r>
      <w:r w:rsidR="00DE3A13" w:rsidRPr="007E1DDD">
        <w:rPr>
          <w:i/>
          <w:lang w:eastAsia="zh-CN"/>
        </w:rPr>
        <w:t>Enable</w:t>
      </w:r>
      <w:r w:rsidRPr="007E1DDD">
        <w:rPr>
          <w:i/>
          <w:lang w:eastAsia="zh-CN"/>
        </w:rPr>
        <w:t xml:space="preserve"> Indicator</w:t>
      </w:r>
      <w:r w:rsidRPr="007E1DDD">
        <w:rPr>
          <w:lang w:eastAsia="zh-CN"/>
        </w:rPr>
        <w:t xml:space="preserve"> IE is </w:t>
      </w:r>
      <w:r w:rsidR="00DE3A13" w:rsidRPr="007E1DDD">
        <w:rPr>
          <w:lang w:eastAsia="zh-CN"/>
        </w:rPr>
        <w:t>set to true</w:t>
      </w:r>
      <w:r w:rsidRPr="007E1DDD">
        <w:rPr>
          <w:lang w:eastAsia="zh-CN"/>
        </w:rPr>
        <w:t xml:space="preserve"> by F1AP</w:t>
      </w:r>
      <w:r w:rsidRPr="007E1DDD">
        <w:t>:</w:t>
      </w:r>
    </w:p>
    <w:p w14:paraId="584D7E2F" w14:textId="4DD1A1E1" w:rsidR="00E32723" w:rsidRPr="007E1DDD" w:rsidRDefault="00E32723" w:rsidP="007D208A">
      <w:pPr>
        <w:pStyle w:val="B2"/>
      </w:pPr>
      <w:r w:rsidRPr="007E1DDD">
        <w:t>-</w:t>
      </w:r>
      <w:r w:rsidRPr="007E1DDD">
        <w:tab/>
        <w:t>if this egress link belongs to F1-terminating donor topology</w:t>
      </w:r>
      <w:r w:rsidR="00DE3A13" w:rsidRPr="007E1DDD">
        <w:t xml:space="preserve"> of the boundary IAB-node </w:t>
      </w:r>
      <w:r w:rsidR="00DE3A13" w:rsidRPr="007E1DDD">
        <w:rPr>
          <w:lang w:eastAsia="fr-FR"/>
        </w:rPr>
        <w:t>or the transmitting part of IAB-MT is not at the boundary IAB-node</w:t>
      </w:r>
      <w:r w:rsidRPr="007E1DDD">
        <w:t>, and there is an entry</w:t>
      </w:r>
      <w:r w:rsidRPr="007E1DDD">
        <w:rPr>
          <w:lang w:eastAsia="zh-CN"/>
        </w:rPr>
        <w:t xml:space="preserve"> </w:t>
      </w:r>
      <w:r w:rsidRPr="007E1DDD">
        <w:t>in the BH Routing Configuration</w:t>
      </w:r>
      <w:r w:rsidRPr="007E1DDD">
        <w:rPr>
          <w:lang w:eastAsia="zh-CN"/>
        </w:rPr>
        <w:t xml:space="preserve"> not configured with </w:t>
      </w:r>
      <w:r w:rsidRPr="007E1DDD">
        <w:rPr>
          <w:i/>
          <w:lang w:eastAsia="zh-CN"/>
        </w:rPr>
        <w:t xml:space="preserve">Non-F1-terminating </w:t>
      </w:r>
      <w:r w:rsidR="00671E06" w:rsidRPr="007E1DDD">
        <w:rPr>
          <w:i/>
          <w:lang w:eastAsia="zh-CN"/>
        </w:rPr>
        <w:t xml:space="preserve">IAB-donor </w:t>
      </w:r>
      <w:r w:rsidRPr="007E1DDD">
        <w:rPr>
          <w:i/>
          <w:lang w:eastAsia="zh-CN"/>
        </w:rPr>
        <w:t>Topology Indicator</w:t>
      </w:r>
      <w:r w:rsidRPr="007E1DDD">
        <w:rPr>
          <w:lang w:eastAsia="zh-CN"/>
        </w:rPr>
        <w:t xml:space="preserve"> IE</w:t>
      </w:r>
      <w:r w:rsidRPr="007E1DDD">
        <w:t xml:space="preserve"> whose Next Hop BAP Address corresponds to this egress link, or</w:t>
      </w:r>
    </w:p>
    <w:p w14:paraId="2FEEB10F" w14:textId="1C16E566" w:rsidR="00E32723" w:rsidRPr="007E1DDD" w:rsidRDefault="00E32723" w:rsidP="007D208A">
      <w:pPr>
        <w:pStyle w:val="B2"/>
      </w:pPr>
      <w:r w:rsidRPr="007E1DDD">
        <w:t>-</w:t>
      </w:r>
      <w:r w:rsidRPr="007E1DDD">
        <w:tab/>
        <w:t>if this egress link belongs to non-F1-terminating donor topology, and there is an entry</w:t>
      </w:r>
      <w:r w:rsidRPr="007E1DDD">
        <w:rPr>
          <w:lang w:eastAsia="zh-CN"/>
        </w:rPr>
        <w:t xml:space="preserve"> </w:t>
      </w:r>
      <w:r w:rsidRPr="007E1DDD">
        <w:t>in the BH Routing Configuration</w:t>
      </w:r>
      <w:r w:rsidRPr="007E1DDD">
        <w:rPr>
          <w:lang w:eastAsia="zh-CN"/>
        </w:rPr>
        <w:t xml:space="preserve"> configured with </w:t>
      </w:r>
      <w:r w:rsidRPr="007E1DDD">
        <w:rPr>
          <w:i/>
          <w:lang w:eastAsia="zh-CN"/>
        </w:rPr>
        <w:t xml:space="preserve">Non-F1-terminating </w:t>
      </w:r>
      <w:r w:rsidR="00671E06" w:rsidRPr="007E1DDD">
        <w:rPr>
          <w:i/>
          <w:lang w:eastAsia="zh-CN"/>
        </w:rPr>
        <w:t xml:space="preserve">IAB-donor </w:t>
      </w:r>
      <w:r w:rsidRPr="007E1DDD">
        <w:rPr>
          <w:i/>
          <w:lang w:eastAsia="zh-CN"/>
        </w:rPr>
        <w:t xml:space="preserve">Topology Indicator </w:t>
      </w:r>
      <w:r w:rsidRPr="007E1DDD">
        <w:rPr>
          <w:lang w:eastAsia="zh-CN"/>
        </w:rPr>
        <w:t>IE</w:t>
      </w:r>
      <w:r w:rsidRPr="007E1DDD">
        <w:t xml:space="preserve"> whose Next Hop BAP Address corresponds to this egress link:</w:t>
      </w:r>
    </w:p>
    <w:p w14:paraId="730B5A12" w14:textId="5C309DDB" w:rsidR="00E32723" w:rsidRPr="007E1DDD" w:rsidRDefault="00E32723" w:rsidP="00E32723">
      <w:pPr>
        <w:pStyle w:val="B3"/>
      </w:pPr>
      <w:r w:rsidRPr="007E1DDD">
        <w:t>-</w:t>
      </w:r>
      <w:r w:rsidRPr="007E1DDD">
        <w:tab/>
        <w:t>select the egress link;</w:t>
      </w:r>
    </w:p>
    <w:p w14:paraId="5024C51B" w14:textId="2F55FD4E" w:rsidR="00E32723" w:rsidRPr="007E1DDD" w:rsidRDefault="00E32723" w:rsidP="007D208A">
      <w:pPr>
        <w:pStyle w:val="B3"/>
      </w:pPr>
      <w:r w:rsidRPr="007E1DDD">
        <w:t>-</w:t>
      </w:r>
      <w:r w:rsidRPr="007E1DDD">
        <w:tab/>
      </w:r>
      <w:r w:rsidR="00671E06" w:rsidRPr="007E1DDD">
        <w:t xml:space="preserve">rewrite </w:t>
      </w:r>
      <w:r w:rsidRPr="007E1DDD">
        <w:t>the BAP header of this BAP Data PDU, where the DESTINATION field is set to the leftmost 10 bits of BAP Routing ID of the entry in the BH Routing Configuration (i.e. BAP address), and the PATH field is set to the rightmost 10 bits of BAP Routing ID of the entry (i.e. BAP path identity).</w:t>
      </w:r>
    </w:p>
    <w:p w14:paraId="7DEDAF5A" w14:textId="77777777" w:rsidR="009C4A9F" w:rsidRPr="007E1DDD" w:rsidRDefault="009C4A9F" w:rsidP="009C4A9F">
      <w:pPr>
        <w:pStyle w:val="Heading4"/>
        <w:rPr>
          <w:rFonts w:cs="Arial"/>
          <w:lang w:eastAsia="zh-CN"/>
        </w:rPr>
      </w:pPr>
      <w:bookmarkStart w:id="95" w:name="_Toc156000830"/>
      <w:r w:rsidRPr="007E1DDD">
        <w:rPr>
          <w:rFonts w:cs="Arial"/>
        </w:rPr>
        <w:t>5.2.</w:t>
      </w:r>
      <w:r w:rsidRPr="007E1DDD">
        <w:rPr>
          <w:rFonts w:cs="Arial"/>
          <w:lang w:eastAsia="ko-KR"/>
        </w:rPr>
        <w:t>1</w:t>
      </w:r>
      <w:r w:rsidRPr="007E1DDD">
        <w:rPr>
          <w:rFonts w:cs="Arial"/>
        </w:rPr>
        <w:t>.4</w:t>
      </w:r>
      <w:r w:rsidRPr="007E1DDD">
        <w:rPr>
          <w:rFonts w:cs="Arial"/>
        </w:rPr>
        <w:tab/>
      </w:r>
      <w:r w:rsidRPr="007E1DDD">
        <w:rPr>
          <w:rFonts w:cs="Arial"/>
          <w:lang w:eastAsia="zh-CN"/>
        </w:rPr>
        <w:t>Mapping to BH RLC Channel</w:t>
      </w:r>
      <w:bookmarkEnd w:id="93"/>
      <w:bookmarkEnd w:id="94"/>
      <w:bookmarkEnd w:id="95"/>
    </w:p>
    <w:p w14:paraId="226CFF31" w14:textId="77777777" w:rsidR="009C4A9F" w:rsidRPr="007E1DDD" w:rsidRDefault="009C4A9F" w:rsidP="009C4A9F">
      <w:pPr>
        <w:pStyle w:val="Heading5"/>
        <w:rPr>
          <w:rFonts w:cs="Arial"/>
          <w:lang w:eastAsia="x-none"/>
        </w:rPr>
      </w:pPr>
      <w:bookmarkStart w:id="96" w:name="_Toc46491322"/>
      <w:bookmarkStart w:id="97" w:name="_Toc52580786"/>
      <w:bookmarkStart w:id="98" w:name="_Toc156000831"/>
      <w:r w:rsidRPr="007E1DDD">
        <w:rPr>
          <w:rFonts w:cs="Arial"/>
        </w:rPr>
        <w:t>5.2.1.4.1</w:t>
      </w:r>
      <w:r w:rsidRPr="007E1DDD">
        <w:rPr>
          <w:rFonts w:cs="Arial"/>
        </w:rPr>
        <w:tab/>
        <w:t>Mapping to BH RLC Channel for BAP Data Packets from collocated BAP entity at IAB-node</w:t>
      </w:r>
      <w:bookmarkEnd w:id="96"/>
      <w:bookmarkEnd w:id="97"/>
      <w:bookmarkEnd w:id="98"/>
    </w:p>
    <w:p w14:paraId="4A86B911" w14:textId="77777777" w:rsidR="009C4A9F" w:rsidRPr="007E1DDD" w:rsidRDefault="009C4A9F" w:rsidP="009C4A9F">
      <w:pPr>
        <w:rPr>
          <w:lang w:eastAsia="zh-CN"/>
        </w:rPr>
      </w:pPr>
      <w:r w:rsidRPr="007E1DDD">
        <w:rPr>
          <w:lang w:eastAsia="zh-CN"/>
        </w:rPr>
        <w:t xml:space="preserve">For a BAP Data </w:t>
      </w:r>
      <w:r w:rsidR="007009F9" w:rsidRPr="007E1DDD">
        <w:rPr>
          <w:lang w:eastAsia="zh-CN"/>
        </w:rPr>
        <w:t xml:space="preserve">Packet </w:t>
      </w:r>
      <w:r w:rsidRPr="007E1DDD">
        <w:rPr>
          <w:lang w:eastAsia="zh-CN"/>
        </w:rPr>
        <w:t>received from the collocated BAP entity, the transmitting part of the BAP entity performs mapping to an egress BH RLC channel based on:</w:t>
      </w:r>
    </w:p>
    <w:p w14:paraId="2D7698D8" w14:textId="77777777" w:rsidR="009C4A9F" w:rsidRPr="007E1DDD" w:rsidRDefault="009C4A9F" w:rsidP="009C4A9F">
      <w:pPr>
        <w:pStyle w:val="B1"/>
        <w:rPr>
          <w:lang w:eastAsia="zh-CN"/>
        </w:rPr>
      </w:pPr>
      <w:r w:rsidRPr="007E1DDD">
        <w:t>-</w:t>
      </w:r>
      <w:r w:rsidRPr="007E1DDD">
        <w:tab/>
      </w:r>
      <w:r w:rsidRPr="007E1DDD">
        <w:rPr>
          <w:lang w:eastAsia="zh-CN"/>
        </w:rPr>
        <w:t xml:space="preserve">BH RLC Channel Mapping Configuration, which is derived from </w:t>
      </w:r>
      <w:r w:rsidRPr="007E1DDD">
        <w:rPr>
          <w:i/>
        </w:rPr>
        <w:t>BAP layer BH RLC channel mapping Information List</w:t>
      </w:r>
      <w:r w:rsidRPr="007E1DDD">
        <w:t xml:space="preserve"> IE</w:t>
      </w:r>
      <w:r w:rsidR="007009F9" w:rsidRPr="007E1DDD">
        <w:t xml:space="preserve">, and optionally together with </w:t>
      </w:r>
      <w:r w:rsidR="007009F9" w:rsidRPr="007E1DDD">
        <w:rPr>
          <w:lang w:eastAsia="zh-CN"/>
        </w:rPr>
        <w:t xml:space="preserve">the </w:t>
      </w:r>
      <w:r w:rsidR="007009F9" w:rsidRPr="007E1DDD">
        <w:rPr>
          <w:i/>
          <w:lang w:eastAsia="zh-CN"/>
        </w:rPr>
        <w:t>Configured BAP address</w:t>
      </w:r>
      <w:r w:rsidR="007009F9" w:rsidRPr="007E1DDD">
        <w:rPr>
          <w:iCs/>
          <w:lang w:eastAsia="zh-CN"/>
        </w:rPr>
        <w:t xml:space="preserve"> IE and</w:t>
      </w:r>
      <w:r w:rsidR="007009F9" w:rsidRPr="007E1DDD">
        <w:rPr>
          <w:iCs/>
        </w:rPr>
        <w:t xml:space="preserve"> </w:t>
      </w:r>
      <w:r w:rsidR="007009F9" w:rsidRPr="007E1DDD">
        <w:t xml:space="preserve">the </w:t>
      </w:r>
      <w:r w:rsidR="007009F9" w:rsidRPr="007E1DDD">
        <w:rPr>
          <w:i/>
        </w:rPr>
        <w:t>BH RLC Channel to be Setup/Modified List</w:t>
      </w:r>
      <w:r w:rsidR="007009F9" w:rsidRPr="007E1DDD">
        <w:t xml:space="preserve"> IE, as</w:t>
      </w:r>
      <w:r w:rsidRPr="007E1DDD">
        <w:t xml:space="preserve"> configured on the IAB-node in </w:t>
      </w:r>
      <w:r w:rsidRPr="007E1DDD">
        <w:rPr>
          <w:lang w:eastAsia="zh-CN"/>
        </w:rPr>
        <w:t>TS 38.473 [5]</w:t>
      </w:r>
      <w:r w:rsidRPr="007E1DDD">
        <w:t>,</w:t>
      </w:r>
    </w:p>
    <w:p w14:paraId="39D25DE0" w14:textId="77777777" w:rsidR="009C4A9F" w:rsidRPr="007E1DDD" w:rsidRDefault="009C4A9F" w:rsidP="009C4A9F">
      <w:r w:rsidRPr="007E1DDD">
        <w:rPr>
          <w:lang w:eastAsia="zh-CN"/>
        </w:rPr>
        <w:t>Each entry of the BH RLC Channel Mapping Configuration</w:t>
      </w:r>
      <w:r w:rsidRPr="007E1DDD">
        <w:t xml:space="preserve"> contains:</w:t>
      </w:r>
    </w:p>
    <w:p w14:paraId="5668382F" w14:textId="2F04CD36" w:rsidR="009C4A9F" w:rsidRPr="007E1DDD" w:rsidRDefault="009C4A9F" w:rsidP="009C4A9F">
      <w:pPr>
        <w:pStyle w:val="B1"/>
        <w:rPr>
          <w:lang w:eastAsia="zh-CN"/>
        </w:rPr>
      </w:pPr>
      <w:r w:rsidRPr="007E1DDD">
        <w:t>-</w:t>
      </w:r>
      <w:r w:rsidRPr="007E1DDD">
        <w:tab/>
        <w:t xml:space="preserve">an ingress link ID, which is indicated by </w:t>
      </w:r>
      <w:r w:rsidRPr="007E1DDD">
        <w:rPr>
          <w:i/>
        </w:rPr>
        <w:t>Prior-Hop BAP Address</w:t>
      </w:r>
      <w:r w:rsidRPr="007E1DDD">
        <w:t xml:space="preserve"> IE</w:t>
      </w:r>
      <w:r w:rsidR="007009F9" w:rsidRPr="007E1DDD">
        <w:t>,</w:t>
      </w:r>
      <w:r w:rsidR="007009F9" w:rsidRPr="007E1DDD">
        <w:rPr>
          <w:lang w:eastAsia="zh-CN"/>
        </w:rPr>
        <w:t xml:space="preserve"> or by the </w:t>
      </w:r>
      <w:r w:rsidR="007009F9" w:rsidRPr="007E1DDD">
        <w:rPr>
          <w:i/>
          <w:lang w:eastAsia="zh-CN"/>
        </w:rPr>
        <w:t xml:space="preserve">Configured BAP address </w:t>
      </w:r>
      <w:r w:rsidR="007009F9" w:rsidRPr="007E1DDD">
        <w:rPr>
          <w:lang w:eastAsia="zh-CN"/>
        </w:rPr>
        <w:t>IE in UE-associated F1AP message for upstream</w:t>
      </w:r>
      <w:r w:rsidRPr="007E1DDD">
        <w:t>,</w:t>
      </w:r>
      <w:r w:rsidR="00E32723" w:rsidRPr="007E1DDD">
        <w:t xml:space="preserve"> belonging to topology indicated by</w:t>
      </w:r>
      <w:r w:rsidR="00E32723" w:rsidRPr="007E1DDD">
        <w:rPr>
          <w:i/>
        </w:rPr>
        <w:t xml:space="preserve"> Ingress Non-F1-terminating </w:t>
      </w:r>
      <w:r w:rsidR="00671E06" w:rsidRPr="007E1DDD">
        <w:rPr>
          <w:i/>
          <w:lang w:eastAsia="zh-CN"/>
        </w:rPr>
        <w:t>IAB-donor</w:t>
      </w:r>
      <w:r w:rsidR="00671E06" w:rsidRPr="007E1DDD">
        <w:rPr>
          <w:i/>
        </w:rPr>
        <w:t xml:space="preserve"> </w:t>
      </w:r>
      <w:r w:rsidR="00E32723" w:rsidRPr="007E1DDD">
        <w:rPr>
          <w:i/>
        </w:rPr>
        <w:t xml:space="preserve">Topology Indicator </w:t>
      </w:r>
      <w:r w:rsidR="00E32723" w:rsidRPr="007E1DDD">
        <w:t>IE in F1AP</w:t>
      </w:r>
      <w:r w:rsidR="00671E06" w:rsidRPr="007E1DDD">
        <w:t xml:space="preserve"> if configured</w:t>
      </w:r>
      <w:r w:rsidR="00E32723" w:rsidRPr="007E1DDD">
        <w:t>,</w:t>
      </w:r>
    </w:p>
    <w:p w14:paraId="77404CCC" w14:textId="496C0BD6" w:rsidR="009C4A9F" w:rsidRPr="007E1DDD" w:rsidRDefault="009C4A9F" w:rsidP="009C4A9F">
      <w:pPr>
        <w:pStyle w:val="B1"/>
        <w:rPr>
          <w:lang w:eastAsia="zh-CN"/>
        </w:rPr>
      </w:pPr>
      <w:r w:rsidRPr="007E1DDD">
        <w:t>-</w:t>
      </w:r>
      <w:r w:rsidRPr="007E1DDD">
        <w:tab/>
        <w:t xml:space="preserve">an egress link ID, which is indicated by </w:t>
      </w:r>
      <w:r w:rsidRPr="007E1DDD">
        <w:rPr>
          <w:i/>
        </w:rPr>
        <w:t>Next-Hop BAP Address</w:t>
      </w:r>
      <w:r w:rsidRPr="007E1DDD">
        <w:t xml:space="preserve"> IE</w:t>
      </w:r>
      <w:r w:rsidR="00E044F1" w:rsidRPr="007E1DDD">
        <w:t>,</w:t>
      </w:r>
      <w:r w:rsidR="007009F9" w:rsidRPr="007E1DDD">
        <w:rPr>
          <w:lang w:eastAsia="zh-CN"/>
        </w:rPr>
        <w:t xml:space="preserve"> or by the </w:t>
      </w:r>
      <w:r w:rsidR="007009F9" w:rsidRPr="007E1DDD">
        <w:rPr>
          <w:i/>
          <w:lang w:eastAsia="zh-CN"/>
        </w:rPr>
        <w:t xml:space="preserve">Configured BAP address </w:t>
      </w:r>
      <w:r w:rsidR="007009F9" w:rsidRPr="007E1DDD">
        <w:rPr>
          <w:lang w:eastAsia="zh-CN"/>
        </w:rPr>
        <w:t>IE in UE-associated F1AP message for downstream,</w:t>
      </w:r>
      <w:r w:rsidR="00E32723" w:rsidRPr="007E1DDD">
        <w:t xml:space="preserve"> belonging to topology indicated by</w:t>
      </w:r>
      <w:r w:rsidR="00E32723" w:rsidRPr="007E1DDD">
        <w:rPr>
          <w:i/>
        </w:rPr>
        <w:t xml:space="preserve"> Egress Non-F1-terminating </w:t>
      </w:r>
      <w:r w:rsidR="00671E06" w:rsidRPr="007E1DDD">
        <w:rPr>
          <w:i/>
          <w:lang w:eastAsia="zh-CN"/>
        </w:rPr>
        <w:t>IAB-donor</w:t>
      </w:r>
      <w:r w:rsidR="00671E06" w:rsidRPr="007E1DDD">
        <w:rPr>
          <w:i/>
        </w:rPr>
        <w:t xml:space="preserve"> </w:t>
      </w:r>
      <w:r w:rsidR="00E32723" w:rsidRPr="007E1DDD">
        <w:rPr>
          <w:i/>
        </w:rPr>
        <w:t xml:space="preserve">Topology Indicator </w:t>
      </w:r>
      <w:r w:rsidR="00E32723" w:rsidRPr="007E1DDD">
        <w:t>IE in F1AP</w:t>
      </w:r>
      <w:r w:rsidR="00671E06" w:rsidRPr="007E1DDD">
        <w:t xml:space="preserve"> if configured</w:t>
      </w:r>
      <w:r w:rsidR="00E32723" w:rsidRPr="007E1DDD">
        <w:t>,</w:t>
      </w:r>
    </w:p>
    <w:p w14:paraId="78CF1342" w14:textId="77777777" w:rsidR="009C4A9F" w:rsidRPr="007E1DDD" w:rsidRDefault="009C4A9F" w:rsidP="009C4A9F">
      <w:pPr>
        <w:pStyle w:val="B1"/>
        <w:rPr>
          <w:lang w:eastAsia="zh-CN"/>
        </w:rPr>
      </w:pPr>
      <w:r w:rsidRPr="007E1DDD">
        <w:t>-</w:t>
      </w:r>
      <w:r w:rsidRPr="007E1DDD">
        <w:tab/>
        <w:t xml:space="preserve">an ingress BH RLC channel ID, which is indicated by </w:t>
      </w:r>
      <w:r w:rsidRPr="007E1DDD">
        <w:rPr>
          <w:i/>
        </w:rPr>
        <w:t>Ingress BH RLC CH ID</w:t>
      </w:r>
      <w:r w:rsidRPr="007E1DDD">
        <w:t xml:space="preserve"> IE</w:t>
      </w:r>
      <w:r w:rsidR="00E044F1" w:rsidRPr="007E1DDD">
        <w:t>,</w:t>
      </w:r>
      <w:r w:rsidR="007009F9" w:rsidRPr="007E1DDD">
        <w:t xml:space="preserve"> or by the </w:t>
      </w:r>
      <w:r w:rsidR="007009F9" w:rsidRPr="007E1DDD">
        <w:rPr>
          <w:i/>
        </w:rPr>
        <w:t>BH RLC CH ID</w:t>
      </w:r>
      <w:r w:rsidR="007009F9" w:rsidRPr="007E1DDD">
        <w:t xml:space="preserve"> IE in </w:t>
      </w:r>
      <w:r w:rsidR="007009F9" w:rsidRPr="007E1DDD">
        <w:rPr>
          <w:lang w:eastAsia="zh-CN"/>
        </w:rPr>
        <w:t>UE-associated F1AP message for upstream,</w:t>
      </w:r>
      <w:r w:rsidRPr="007E1DDD">
        <w:t xml:space="preserve"> and,</w:t>
      </w:r>
    </w:p>
    <w:p w14:paraId="3B22D392" w14:textId="77777777" w:rsidR="009C4A9F" w:rsidRPr="007E1DDD" w:rsidRDefault="009C4A9F" w:rsidP="009C4A9F">
      <w:pPr>
        <w:pStyle w:val="B1"/>
        <w:rPr>
          <w:lang w:eastAsia="zh-CN"/>
        </w:rPr>
      </w:pPr>
      <w:r w:rsidRPr="007E1DDD">
        <w:lastRenderedPageBreak/>
        <w:t>-</w:t>
      </w:r>
      <w:r w:rsidRPr="007E1DDD">
        <w:tab/>
        <w:t xml:space="preserve">an egress BH RLC channel ID, which is indicated by </w:t>
      </w:r>
      <w:r w:rsidRPr="007E1DDD">
        <w:rPr>
          <w:i/>
        </w:rPr>
        <w:t>Egress BH RLC CH ID</w:t>
      </w:r>
      <w:r w:rsidRPr="007E1DDD">
        <w:t xml:space="preserve"> IE</w:t>
      </w:r>
      <w:r w:rsidR="007009F9" w:rsidRPr="007E1DDD">
        <w:t xml:space="preserve">, or by the </w:t>
      </w:r>
      <w:r w:rsidR="007009F9" w:rsidRPr="007E1DDD">
        <w:rPr>
          <w:i/>
        </w:rPr>
        <w:t>BH RLC CH ID</w:t>
      </w:r>
      <w:r w:rsidR="007009F9" w:rsidRPr="007E1DDD">
        <w:t xml:space="preserve"> IE in </w:t>
      </w:r>
      <w:r w:rsidR="007009F9" w:rsidRPr="007E1DDD">
        <w:rPr>
          <w:lang w:eastAsia="zh-CN"/>
        </w:rPr>
        <w:t>UE-associated F1AP message for downstream</w:t>
      </w:r>
      <w:r w:rsidRPr="007E1DDD">
        <w:t>.</w:t>
      </w:r>
    </w:p>
    <w:p w14:paraId="421B66F9" w14:textId="77777777" w:rsidR="009C4A9F" w:rsidRPr="007E1DDD" w:rsidRDefault="009C4A9F" w:rsidP="009C4A9F">
      <w:pPr>
        <w:rPr>
          <w:lang w:eastAsia="zh-CN"/>
        </w:rPr>
      </w:pPr>
      <w:r w:rsidRPr="007E1DDD">
        <w:rPr>
          <w:lang w:eastAsia="zh-CN"/>
        </w:rPr>
        <w:t>For a BAP Data PDU received from an ingress BH RLC channel of an ingress link and for which the egress link has been selected</w:t>
      </w:r>
      <w:r w:rsidRPr="007E1DDD">
        <w:t xml:space="preserve"> </w:t>
      </w:r>
      <w:r w:rsidRPr="007E1DDD">
        <w:rPr>
          <w:lang w:eastAsia="zh-CN"/>
        </w:rPr>
        <w:t>as specified in clause 5.2.1.3:</w:t>
      </w:r>
    </w:p>
    <w:p w14:paraId="304A3D9E" w14:textId="77777777" w:rsidR="009C4A9F" w:rsidRPr="007E1DDD" w:rsidRDefault="009C4A9F" w:rsidP="009C4A9F">
      <w:pPr>
        <w:pStyle w:val="B1"/>
        <w:jc w:val="both"/>
      </w:pPr>
      <w:r w:rsidRPr="007E1DDD">
        <w:t>-</w:t>
      </w:r>
      <w:r w:rsidRPr="007E1DDD">
        <w:tab/>
        <w:t>if there is an entry in</w:t>
      </w:r>
      <w:r w:rsidRPr="007E1DDD" w:rsidDel="00175946">
        <w:t xml:space="preserve"> </w:t>
      </w:r>
      <w:r w:rsidRPr="007E1DDD">
        <w:t xml:space="preserve">the </w:t>
      </w:r>
      <w:r w:rsidRPr="007E1DDD">
        <w:rPr>
          <w:lang w:eastAsia="zh-CN"/>
        </w:rPr>
        <w:t>BH RLC Channel Mapping Configuration</w:t>
      </w:r>
      <w:r w:rsidRPr="007E1DDD">
        <w:t xml:space="preserve">, whose ingress </w:t>
      </w:r>
      <w:r w:rsidRPr="007E1DDD">
        <w:rPr>
          <w:lang w:eastAsia="zh-CN"/>
        </w:rPr>
        <w:t>BH</w:t>
      </w:r>
      <w:r w:rsidRPr="007E1DDD">
        <w:t xml:space="preserve"> RLC channel ID matches the BAP Data PDU</w:t>
      </w:r>
      <w:r w:rsidR="003F73A6" w:rsidRPr="007E1DDD">
        <w:t>'</w:t>
      </w:r>
      <w:r w:rsidRPr="007E1DDD">
        <w:t>s ingress BH RLC channel, whose ingress link ID matches the BAP Data PDU</w:t>
      </w:r>
      <w:r w:rsidR="003F73A6" w:rsidRPr="007E1DDD">
        <w:t>'</w:t>
      </w:r>
      <w:r w:rsidRPr="007E1DDD">
        <w:t>s ingress link</w:t>
      </w:r>
      <w:r w:rsidRPr="007E1DDD">
        <w:rPr>
          <w:lang w:eastAsia="zh-CN"/>
        </w:rPr>
        <w:t>, and whose egress link ID corresponds to the selected egress link</w:t>
      </w:r>
      <w:r w:rsidRPr="007E1DDD">
        <w:t>;</w:t>
      </w:r>
    </w:p>
    <w:p w14:paraId="2B2AA41A" w14:textId="77777777" w:rsidR="009C4A9F" w:rsidRPr="007E1DDD" w:rsidRDefault="009C4A9F" w:rsidP="009C4A9F">
      <w:pPr>
        <w:pStyle w:val="B1"/>
        <w:ind w:firstLine="0"/>
        <w:jc w:val="both"/>
      </w:pPr>
      <w:r w:rsidRPr="007E1DDD">
        <w:t>-</w:t>
      </w:r>
      <w:r w:rsidRPr="007E1DDD">
        <w:tab/>
        <w:t>select the egress BH RLC channel corresponding to egress BH RLC channel ID of this entry;</w:t>
      </w:r>
    </w:p>
    <w:p w14:paraId="1DE63AC9" w14:textId="77777777" w:rsidR="009C4A9F" w:rsidRPr="007E1DDD" w:rsidRDefault="009C4A9F" w:rsidP="009C4A9F">
      <w:pPr>
        <w:pStyle w:val="B1"/>
        <w:jc w:val="both"/>
      </w:pPr>
      <w:r w:rsidRPr="007E1DDD">
        <w:t>-</w:t>
      </w:r>
      <w:r w:rsidRPr="007E1DDD">
        <w:tab/>
        <w:t>else:</w:t>
      </w:r>
    </w:p>
    <w:p w14:paraId="2469F37C" w14:textId="77777777" w:rsidR="009C4A9F" w:rsidRPr="007E1DDD" w:rsidRDefault="009C4A9F" w:rsidP="009C4A9F">
      <w:pPr>
        <w:pStyle w:val="B2"/>
        <w:rPr>
          <w:lang w:eastAsia="zh-CN"/>
        </w:rPr>
      </w:pPr>
      <w:r w:rsidRPr="007E1DDD">
        <w:t>-</w:t>
      </w:r>
      <w:r w:rsidRPr="007E1DDD">
        <w:tab/>
        <w:t xml:space="preserve">select any egress BH RLC channel on the selected </w:t>
      </w:r>
      <w:r w:rsidRPr="007E1DDD">
        <w:rPr>
          <w:lang w:eastAsia="zh-CN"/>
        </w:rPr>
        <w:t>egress link;</w:t>
      </w:r>
    </w:p>
    <w:p w14:paraId="0FAE93F2" w14:textId="77777777" w:rsidR="009C4A9F" w:rsidRPr="007E1DDD" w:rsidRDefault="009C4A9F" w:rsidP="009C4A9F">
      <w:pPr>
        <w:pStyle w:val="Heading5"/>
        <w:rPr>
          <w:rFonts w:cs="Arial"/>
          <w:lang w:eastAsia="x-none"/>
        </w:rPr>
      </w:pPr>
      <w:bookmarkStart w:id="99" w:name="_Toc46491323"/>
      <w:bookmarkStart w:id="100" w:name="_Toc52580787"/>
      <w:bookmarkStart w:id="101" w:name="_Toc156000832"/>
      <w:r w:rsidRPr="007E1DDD">
        <w:rPr>
          <w:rFonts w:cs="Arial"/>
        </w:rPr>
        <w:t>5.2.1.4.2</w:t>
      </w:r>
      <w:r w:rsidRPr="007E1DDD">
        <w:rPr>
          <w:rFonts w:cs="Arial"/>
        </w:rPr>
        <w:tab/>
        <w:t>Mapping to BH RLC Channel for BAP SDUs from upper layers at IAB-node</w:t>
      </w:r>
      <w:bookmarkEnd w:id="99"/>
      <w:bookmarkEnd w:id="100"/>
      <w:bookmarkEnd w:id="101"/>
    </w:p>
    <w:p w14:paraId="376E71B9" w14:textId="77777777" w:rsidR="009C4A9F" w:rsidRPr="007E1DDD" w:rsidRDefault="009C4A9F" w:rsidP="009C4A9F">
      <w:pPr>
        <w:rPr>
          <w:lang w:eastAsia="zh-CN"/>
        </w:rPr>
      </w:pPr>
      <w:r w:rsidRPr="007E1DDD">
        <w:rPr>
          <w:lang w:eastAsia="zh-CN"/>
        </w:rPr>
        <w:t>For a BAP SDU received from upper layers at the IAB-node, the BAP entity performs mapping to an egress BH RLC channel based on:</w:t>
      </w:r>
    </w:p>
    <w:p w14:paraId="230D92A3" w14:textId="77777777" w:rsidR="00E044F1" w:rsidRPr="007E1DDD" w:rsidRDefault="009C4A9F" w:rsidP="001503E9">
      <w:pPr>
        <w:pStyle w:val="B1"/>
        <w:rPr>
          <w:lang w:eastAsia="zh-CN"/>
        </w:rPr>
      </w:pPr>
      <w:r w:rsidRPr="007E1DDD">
        <w:t>-</w:t>
      </w:r>
      <w:r w:rsidRPr="007E1DDD">
        <w:tab/>
      </w:r>
      <w:r w:rsidRPr="007E1DDD">
        <w:rPr>
          <w:lang w:eastAsia="zh-CN"/>
        </w:rPr>
        <w:t xml:space="preserve">Uplink Traffic to BH RLC Channel Mapping Configuration, which is derived from </w:t>
      </w:r>
      <w:r w:rsidR="007009F9" w:rsidRPr="007E1DDD">
        <w:rPr>
          <w:lang w:eastAsia="zh-CN"/>
        </w:rPr>
        <w:t>F1AP message</w:t>
      </w:r>
      <w:r w:rsidRPr="007E1DDD">
        <w:rPr>
          <w:lang w:eastAsia="zh-CN"/>
        </w:rPr>
        <w:t>,</w:t>
      </w:r>
      <w:r w:rsidRPr="007E1DDD">
        <w:t xml:space="preserve"> configured on the IAB-node in </w:t>
      </w:r>
      <w:r w:rsidRPr="007E1DDD">
        <w:rPr>
          <w:lang w:eastAsia="zh-CN"/>
        </w:rPr>
        <w:t>TS 38.473 [5]</w:t>
      </w:r>
      <w:r w:rsidR="00E044F1" w:rsidRPr="007E1DDD">
        <w:rPr>
          <w:lang w:eastAsia="zh-CN"/>
        </w:rPr>
        <w:t>,</w:t>
      </w:r>
    </w:p>
    <w:p w14:paraId="5ABF352E" w14:textId="77777777" w:rsidR="009C4A9F" w:rsidRPr="007E1DDD" w:rsidRDefault="00E044F1" w:rsidP="00E044F1">
      <w:pPr>
        <w:pStyle w:val="B1"/>
        <w:rPr>
          <w:lang w:eastAsia="zh-CN"/>
        </w:rPr>
      </w:pPr>
      <w:r w:rsidRPr="007E1DDD">
        <w:rPr>
          <w:lang w:eastAsia="zh-CN"/>
        </w:rPr>
        <w:t>-</w:t>
      </w:r>
      <w:r w:rsidRPr="007E1DDD">
        <w:rPr>
          <w:lang w:eastAsia="zh-CN"/>
        </w:rPr>
        <w:tab/>
      </w:r>
      <w:r w:rsidRPr="007E1DDD">
        <w:rPr>
          <w:i/>
        </w:rPr>
        <w:t>defaultUL-BH-RLC-Channel</w:t>
      </w:r>
      <w:r w:rsidRPr="007E1DDD">
        <w:rPr>
          <w:lang w:eastAsia="zh-CN"/>
        </w:rPr>
        <w:t>, which is configured by RRC on the IAB-node in TS 38.331[3]</w:t>
      </w:r>
      <w:r w:rsidR="009C4A9F" w:rsidRPr="007E1DDD">
        <w:rPr>
          <w:lang w:eastAsia="zh-CN"/>
        </w:rPr>
        <w:t>.</w:t>
      </w:r>
    </w:p>
    <w:p w14:paraId="746807DD" w14:textId="77777777" w:rsidR="009C4A9F" w:rsidRPr="007E1DDD" w:rsidRDefault="009C4A9F" w:rsidP="009C4A9F">
      <w:r w:rsidRPr="007E1DDD">
        <w:rPr>
          <w:lang w:eastAsia="zh-CN"/>
        </w:rPr>
        <w:t>Each entry of the Uplink Traffic to BH RLC Channel Mapping Configuration</w:t>
      </w:r>
      <w:r w:rsidRPr="007E1DDD" w:rsidDel="00F37CCA">
        <w:t xml:space="preserve"> </w:t>
      </w:r>
      <w:r w:rsidRPr="007E1DDD">
        <w:t>contains:</w:t>
      </w:r>
    </w:p>
    <w:p w14:paraId="5602A78A" w14:textId="77777777" w:rsidR="009C4A9F" w:rsidRPr="007E1DDD" w:rsidRDefault="009C4A9F" w:rsidP="009C4A9F">
      <w:pPr>
        <w:pStyle w:val="B1"/>
        <w:rPr>
          <w:lang w:eastAsia="zh-CN"/>
        </w:rPr>
      </w:pPr>
      <w:r w:rsidRPr="007E1DDD">
        <w:t>-</w:t>
      </w:r>
      <w:r w:rsidRPr="007E1DDD">
        <w:tab/>
        <w:t xml:space="preserve">a traffic type specifier, which is indicated by </w:t>
      </w:r>
      <w:r w:rsidRPr="007E1DDD">
        <w:rPr>
          <w:i/>
        </w:rPr>
        <w:t>UL UP TNL Information</w:t>
      </w:r>
      <w:r w:rsidRPr="007E1DDD">
        <w:t xml:space="preserve"> IE for F1-U packets </w:t>
      </w:r>
      <w:r w:rsidRPr="007E1DDD">
        <w:rPr>
          <w:lang w:eastAsia="zh-CN"/>
        </w:rPr>
        <w:t xml:space="preserve">or </w:t>
      </w:r>
      <w:r w:rsidRPr="007E1DDD">
        <w:rPr>
          <w:i/>
          <w:lang w:eastAsia="zh-CN"/>
        </w:rPr>
        <w:t>Non-UP Traffic Type</w:t>
      </w:r>
      <w:r w:rsidRPr="007E1DDD">
        <w:t xml:space="preserve"> IE</w:t>
      </w:r>
      <w:r w:rsidRPr="007E1DDD">
        <w:rPr>
          <w:lang w:eastAsia="zh-CN"/>
        </w:rPr>
        <w:t xml:space="preserve"> for non-F1-U packets</w:t>
      </w:r>
      <w:r w:rsidRPr="007E1DDD">
        <w:t xml:space="preserve"> in </w:t>
      </w:r>
      <w:r w:rsidRPr="007E1DDD">
        <w:rPr>
          <w:lang w:eastAsia="zh-CN"/>
        </w:rPr>
        <w:t>TS 38.473 [5]</w:t>
      </w:r>
      <w:r w:rsidRPr="007E1DDD">
        <w:t>,</w:t>
      </w:r>
    </w:p>
    <w:p w14:paraId="3EE23585" w14:textId="607DB805" w:rsidR="009C4A9F" w:rsidRPr="007E1DDD" w:rsidRDefault="009C4A9F" w:rsidP="009C4A9F">
      <w:pPr>
        <w:pStyle w:val="B1"/>
        <w:rPr>
          <w:lang w:eastAsia="zh-CN"/>
        </w:rPr>
      </w:pPr>
      <w:r w:rsidRPr="007E1DDD">
        <w:t>-</w:t>
      </w:r>
      <w:r w:rsidRPr="007E1DDD">
        <w:tab/>
        <w:t xml:space="preserve">an egress link ID, which is indicated by </w:t>
      </w:r>
      <w:r w:rsidRPr="007E1DDD">
        <w:rPr>
          <w:i/>
        </w:rPr>
        <w:t>Next-Hop BAP address</w:t>
      </w:r>
      <w:r w:rsidRPr="007E1DDD">
        <w:t xml:space="preserve"> IE in </w:t>
      </w:r>
      <w:r w:rsidRPr="007E1DDD">
        <w:rPr>
          <w:i/>
        </w:rPr>
        <w:t xml:space="preserve">BH </w:t>
      </w:r>
      <w:r w:rsidR="00795B03" w:rsidRPr="007E1DDD">
        <w:rPr>
          <w:i/>
        </w:rPr>
        <w:t>I</w:t>
      </w:r>
      <w:r w:rsidRPr="007E1DDD">
        <w:rPr>
          <w:i/>
        </w:rPr>
        <w:t>nformation</w:t>
      </w:r>
      <w:r w:rsidRPr="007E1DDD">
        <w:t xml:space="preserve"> IE in </w:t>
      </w:r>
      <w:r w:rsidRPr="007E1DDD">
        <w:rPr>
          <w:lang w:eastAsia="zh-CN"/>
        </w:rPr>
        <w:t>TS 38.473 [5]</w:t>
      </w:r>
      <w:r w:rsidR="00E32723" w:rsidRPr="007E1DDD">
        <w:rPr>
          <w:lang w:eastAsia="zh-CN"/>
        </w:rPr>
        <w:t>,</w:t>
      </w:r>
      <w:r w:rsidR="00E32723" w:rsidRPr="007E1DDD">
        <w:t xml:space="preserve"> belonging to topology indicated by</w:t>
      </w:r>
      <w:r w:rsidR="00E32723" w:rsidRPr="007E1DDD">
        <w:rPr>
          <w:i/>
        </w:rPr>
        <w:t xml:space="preserve"> Egress Non-F1-terminating </w:t>
      </w:r>
      <w:r w:rsidR="00671E06" w:rsidRPr="007E1DDD">
        <w:rPr>
          <w:i/>
          <w:lang w:eastAsia="zh-CN"/>
        </w:rPr>
        <w:t>IAB-donor</w:t>
      </w:r>
      <w:r w:rsidR="00671E06" w:rsidRPr="007E1DDD">
        <w:rPr>
          <w:i/>
        </w:rPr>
        <w:t xml:space="preserve"> </w:t>
      </w:r>
      <w:r w:rsidR="00E32723" w:rsidRPr="007E1DDD">
        <w:rPr>
          <w:i/>
        </w:rPr>
        <w:t xml:space="preserve">Topology Indicator </w:t>
      </w:r>
      <w:r w:rsidR="00E32723" w:rsidRPr="007E1DDD">
        <w:t>IE in F1AP</w:t>
      </w:r>
      <w:r w:rsidR="00671E06" w:rsidRPr="007E1DDD">
        <w:t xml:space="preserve"> if configured</w:t>
      </w:r>
      <w:r w:rsidRPr="007E1DDD">
        <w:rPr>
          <w:lang w:eastAsia="zh-CN"/>
        </w:rPr>
        <w:t>,</w:t>
      </w:r>
      <w:r w:rsidRPr="007E1DDD">
        <w:t xml:space="preserve"> and</w:t>
      </w:r>
    </w:p>
    <w:p w14:paraId="072C07BC" w14:textId="7AB33B67" w:rsidR="009C4A9F" w:rsidRPr="007E1DDD" w:rsidRDefault="009C4A9F" w:rsidP="009C4A9F">
      <w:pPr>
        <w:pStyle w:val="B1"/>
        <w:rPr>
          <w:lang w:eastAsia="zh-CN"/>
        </w:rPr>
      </w:pPr>
      <w:r w:rsidRPr="007E1DDD">
        <w:t>-</w:t>
      </w:r>
      <w:r w:rsidRPr="007E1DDD">
        <w:tab/>
        <w:t xml:space="preserve">an egress BH RLC channel ID, which is indicated by </w:t>
      </w:r>
      <w:r w:rsidRPr="007E1DDD">
        <w:rPr>
          <w:i/>
        </w:rPr>
        <w:t>BH RLC CH ID</w:t>
      </w:r>
      <w:r w:rsidRPr="007E1DDD">
        <w:t xml:space="preserve"> IE in </w:t>
      </w:r>
      <w:r w:rsidRPr="007E1DDD">
        <w:rPr>
          <w:i/>
        </w:rPr>
        <w:t xml:space="preserve">BH </w:t>
      </w:r>
      <w:r w:rsidR="00795B03" w:rsidRPr="007E1DDD">
        <w:rPr>
          <w:i/>
        </w:rPr>
        <w:t>I</w:t>
      </w:r>
      <w:r w:rsidRPr="007E1DDD">
        <w:rPr>
          <w:i/>
        </w:rPr>
        <w:t>nformation</w:t>
      </w:r>
      <w:r w:rsidRPr="007E1DDD">
        <w:t xml:space="preserve"> IE in </w:t>
      </w:r>
      <w:r w:rsidRPr="007E1DDD">
        <w:rPr>
          <w:lang w:eastAsia="zh-CN"/>
        </w:rPr>
        <w:t>TS 38.473 [5]</w:t>
      </w:r>
      <w:r w:rsidRPr="007E1DDD">
        <w:t>.</w:t>
      </w:r>
    </w:p>
    <w:p w14:paraId="3F3177A9" w14:textId="77777777" w:rsidR="009C4A9F" w:rsidRPr="007E1DDD" w:rsidRDefault="009C4A9F" w:rsidP="009C4A9F">
      <w:pPr>
        <w:rPr>
          <w:lang w:eastAsia="zh-CN"/>
        </w:rPr>
      </w:pPr>
      <w:r w:rsidRPr="007E1DDD">
        <w:rPr>
          <w:lang w:eastAsia="zh-CN"/>
        </w:rPr>
        <w:t>For a BAP SDU received from upper layers at the IAB-node and to be transmitted in upstream direction, whose egress link has been selected as specified in clause 5.2.1.3, the BAP entity shall:</w:t>
      </w:r>
    </w:p>
    <w:p w14:paraId="67C8695B" w14:textId="3124B974" w:rsidR="009C4A9F" w:rsidRPr="007E1DDD" w:rsidRDefault="009C4A9F" w:rsidP="009C4A9F">
      <w:pPr>
        <w:pStyle w:val="B1"/>
      </w:pPr>
      <w:r w:rsidRPr="007E1DDD">
        <w:t>-</w:t>
      </w:r>
      <w:r w:rsidRPr="007E1DDD">
        <w:tab/>
        <w:t xml:space="preserve">if </w:t>
      </w:r>
      <w:r w:rsidRPr="007E1DDD">
        <w:rPr>
          <w:lang w:eastAsia="zh-CN"/>
        </w:rPr>
        <w:t xml:space="preserve">the </w:t>
      </w:r>
      <w:r w:rsidR="007009F9" w:rsidRPr="007E1DDD">
        <w:rPr>
          <w:lang w:eastAsia="zh-CN"/>
        </w:rPr>
        <w:t>Uplink Traffic to BH RLC Channel Mapping Configuration</w:t>
      </w:r>
      <w:r w:rsidR="007009F9" w:rsidRPr="007E1DDD">
        <w:rPr>
          <w:i/>
        </w:rPr>
        <w:t xml:space="preserve"> </w:t>
      </w:r>
      <w:r w:rsidR="007009F9" w:rsidRPr="007E1DDD">
        <w:rPr>
          <w:iCs/>
        </w:rPr>
        <w:t xml:space="preserve">has not been (re)configured by </w:t>
      </w:r>
      <w:r w:rsidR="003F350A" w:rsidRPr="007E1DDD">
        <w:rPr>
          <w:iCs/>
          <w:lang w:eastAsia="zh-CN"/>
        </w:rPr>
        <w:t xml:space="preserve">the </w:t>
      </w:r>
      <w:r w:rsidR="007009F9" w:rsidRPr="007E1DDD">
        <w:rPr>
          <w:iCs/>
        </w:rPr>
        <w:t xml:space="preserve">F1AP </w:t>
      </w:r>
      <w:r w:rsidR="003F350A" w:rsidRPr="007E1DDD">
        <w:rPr>
          <w:lang w:eastAsia="zh-CN"/>
        </w:rPr>
        <w:t xml:space="preserve">associated with the (logical) DU, where this BAP SDU is received, </w:t>
      </w:r>
      <w:r w:rsidR="007009F9" w:rsidRPr="007E1DDD">
        <w:rPr>
          <w:iCs/>
        </w:rPr>
        <w:t>after the last (re)configuration of</w:t>
      </w:r>
      <w:r w:rsidR="007009F9" w:rsidRPr="007E1DDD">
        <w:rPr>
          <w:i/>
        </w:rPr>
        <w:t xml:space="preserve"> </w:t>
      </w:r>
      <w:r w:rsidRPr="007E1DDD">
        <w:rPr>
          <w:i/>
        </w:rPr>
        <w:t>defaultUL-BH-RLC-</w:t>
      </w:r>
      <w:r w:rsidR="00795B03" w:rsidRPr="007E1DDD">
        <w:rPr>
          <w:i/>
        </w:rPr>
        <w:t>C</w:t>
      </w:r>
      <w:r w:rsidRPr="007E1DDD">
        <w:rPr>
          <w:i/>
        </w:rPr>
        <w:t>hannel</w:t>
      </w:r>
      <w:r w:rsidRPr="007E1DDD">
        <w:rPr>
          <w:lang w:eastAsia="zh-CN"/>
        </w:rPr>
        <w:t xml:space="preserve"> </w:t>
      </w:r>
      <w:r w:rsidR="007009F9" w:rsidRPr="007E1DDD">
        <w:rPr>
          <w:lang w:eastAsia="zh-CN"/>
        </w:rPr>
        <w:t>by</w:t>
      </w:r>
      <w:r w:rsidRPr="007E1DDD">
        <w:rPr>
          <w:lang w:eastAsia="zh-CN"/>
        </w:rPr>
        <w:t xml:space="preserve"> RRC</w:t>
      </w:r>
      <w:r w:rsidRPr="007E1DDD">
        <w:t>:</w:t>
      </w:r>
    </w:p>
    <w:p w14:paraId="0E7EB588" w14:textId="77777777" w:rsidR="009C4A9F" w:rsidRPr="007E1DDD" w:rsidRDefault="009C4A9F" w:rsidP="009C4A9F">
      <w:pPr>
        <w:pStyle w:val="B2"/>
        <w:rPr>
          <w:lang w:eastAsia="zh-CN"/>
        </w:rPr>
      </w:pPr>
      <w:r w:rsidRPr="007E1DDD">
        <w:t>-</w:t>
      </w:r>
      <w:r w:rsidRPr="007E1DDD">
        <w:tab/>
        <w:t xml:space="preserve">select the egress BH RLC channel corresponding to </w:t>
      </w:r>
      <w:r w:rsidRPr="007E1DDD">
        <w:rPr>
          <w:i/>
        </w:rPr>
        <w:t>defaultUL-BH-RLC-Channel</w:t>
      </w:r>
      <w:r w:rsidRPr="007E1DDD">
        <w:t xml:space="preserve"> configured</w:t>
      </w:r>
      <w:r w:rsidRPr="007E1DDD">
        <w:rPr>
          <w:lang w:eastAsia="zh-CN"/>
        </w:rPr>
        <w:t xml:space="preserve"> in TS 38.331 [3]</w:t>
      </w:r>
      <w:r w:rsidRPr="007E1DDD">
        <w:t xml:space="preserve"> for non-F1-U packets</w:t>
      </w:r>
      <w:r w:rsidRPr="007E1DDD">
        <w:rPr>
          <w:lang w:eastAsia="zh-CN"/>
        </w:rPr>
        <w:t>;</w:t>
      </w:r>
    </w:p>
    <w:p w14:paraId="2E06E458" w14:textId="77777777" w:rsidR="009C4A9F" w:rsidRPr="007E1DDD" w:rsidRDefault="009C4A9F" w:rsidP="009C4A9F">
      <w:pPr>
        <w:pStyle w:val="B1"/>
        <w:ind w:left="0" w:firstLine="284"/>
        <w:jc w:val="both"/>
      </w:pPr>
      <w:r w:rsidRPr="007E1DDD">
        <w:rPr>
          <w:iCs/>
        </w:rPr>
        <w:t>-</w:t>
      </w:r>
      <w:r w:rsidRPr="007E1DDD">
        <w:rPr>
          <w:iCs/>
        </w:rPr>
        <w:tab/>
      </w:r>
      <w:r w:rsidRPr="007E1DDD">
        <w:rPr>
          <w:lang w:eastAsia="zh-CN"/>
        </w:rPr>
        <w:t>else</w:t>
      </w:r>
      <w:r w:rsidRPr="007E1DDD">
        <w:t>:</w:t>
      </w:r>
    </w:p>
    <w:p w14:paraId="5972D7D0" w14:textId="77777777" w:rsidR="009C4A9F" w:rsidRPr="007E1DDD" w:rsidRDefault="009C4A9F" w:rsidP="009C4A9F">
      <w:pPr>
        <w:pStyle w:val="B2"/>
        <w:rPr>
          <w:iCs/>
        </w:rPr>
      </w:pPr>
      <w:r w:rsidRPr="007E1DDD">
        <w:rPr>
          <w:iCs/>
        </w:rPr>
        <w:t>-</w:t>
      </w:r>
      <w:r w:rsidRPr="007E1DDD">
        <w:rPr>
          <w:iCs/>
        </w:rPr>
        <w:tab/>
      </w:r>
      <w:r w:rsidRPr="007E1DDD">
        <w:rPr>
          <w:lang w:eastAsia="zh-CN"/>
        </w:rPr>
        <w:t>for the BAP SDU encapsulating an F1-U packet:</w:t>
      </w:r>
    </w:p>
    <w:p w14:paraId="25CE2A38" w14:textId="77777777" w:rsidR="009C4A9F" w:rsidRPr="007E1DDD" w:rsidRDefault="009C4A9F" w:rsidP="009C4A9F">
      <w:pPr>
        <w:pStyle w:val="B3"/>
      </w:pPr>
      <w:r w:rsidRPr="007E1DDD">
        <w:t>-</w:t>
      </w:r>
      <w:r w:rsidRPr="007E1DDD">
        <w:tab/>
        <w:t>if there is an entry in</w:t>
      </w:r>
      <w:r w:rsidRPr="007E1DDD" w:rsidDel="00175946">
        <w:t xml:space="preserve"> </w:t>
      </w:r>
      <w:r w:rsidRPr="007E1DDD">
        <w:t xml:space="preserve">the </w:t>
      </w:r>
      <w:r w:rsidRPr="007E1DDD">
        <w:rPr>
          <w:lang w:eastAsia="zh-CN"/>
        </w:rPr>
        <w:t>Uplink Traffic to BH RLC Channel Mapping Configuration</w:t>
      </w:r>
      <w:r w:rsidRPr="007E1DDD">
        <w:t xml:space="preserve"> with its traffic type specifier corresponds to the destination IP address and TEID of this BAP SDU and its egress link ID corresponding to the selected egress link;</w:t>
      </w:r>
    </w:p>
    <w:p w14:paraId="71367025" w14:textId="77777777" w:rsidR="009C4A9F" w:rsidRPr="007E1DDD" w:rsidRDefault="009C4A9F" w:rsidP="003F73A6">
      <w:pPr>
        <w:pStyle w:val="B4"/>
      </w:pPr>
      <w:r w:rsidRPr="007E1DDD">
        <w:t>-</w:t>
      </w:r>
      <w:r w:rsidRPr="007E1DDD">
        <w:tab/>
        <w:t>select the egress BH RLC channel corresponding to the egress BH RLC channel ID of this entry;</w:t>
      </w:r>
    </w:p>
    <w:p w14:paraId="5079386C" w14:textId="77777777" w:rsidR="009C4A9F" w:rsidRPr="007E1DDD" w:rsidRDefault="009C4A9F" w:rsidP="009C4A9F">
      <w:pPr>
        <w:pStyle w:val="B3"/>
      </w:pPr>
      <w:r w:rsidRPr="007E1DDD">
        <w:t>-</w:t>
      </w:r>
      <w:r w:rsidRPr="007E1DDD">
        <w:tab/>
        <w:t>else:</w:t>
      </w:r>
    </w:p>
    <w:p w14:paraId="5576602C" w14:textId="77777777" w:rsidR="009C4A9F" w:rsidRPr="007E1DDD" w:rsidRDefault="009C4A9F" w:rsidP="003F73A6">
      <w:pPr>
        <w:pStyle w:val="B4"/>
        <w:rPr>
          <w:lang w:eastAsia="zh-CN"/>
        </w:rPr>
      </w:pPr>
      <w:r w:rsidRPr="007E1DDD">
        <w:t>-</w:t>
      </w:r>
      <w:r w:rsidRPr="007E1DDD">
        <w:tab/>
        <w:t xml:space="preserve">select any egress BH RLC channel on the selected </w:t>
      </w:r>
      <w:r w:rsidRPr="007E1DDD">
        <w:rPr>
          <w:lang w:eastAsia="zh-CN"/>
        </w:rPr>
        <w:t>egress link;</w:t>
      </w:r>
    </w:p>
    <w:p w14:paraId="39546920" w14:textId="2EB06459" w:rsidR="009C4A9F" w:rsidRPr="007E1DDD" w:rsidRDefault="009C4A9F" w:rsidP="009C4A9F">
      <w:pPr>
        <w:pStyle w:val="B2"/>
      </w:pPr>
      <w:r w:rsidRPr="007E1DDD">
        <w:rPr>
          <w:iCs/>
        </w:rPr>
        <w:t>-</w:t>
      </w:r>
      <w:r w:rsidRPr="007E1DDD">
        <w:rPr>
          <w:iCs/>
        </w:rPr>
        <w:tab/>
        <w:t>for</w:t>
      </w:r>
      <w:r w:rsidRPr="007E1DDD">
        <w:rPr>
          <w:lang w:eastAsia="zh-CN"/>
        </w:rPr>
        <w:t xml:space="preserve"> the BAP SDU encapsulating </w:t>
      </w:r>
      <w:r w:rsidR="00A337E7" w:rsidRPr="007E1DDD">
        <w:rPr>
          <w:lang w:eastAsia="zh-CN"/>
        </w:rPr>
        <w:t xml:space="preserve">a </w:t>
      </w:r>
      <w:r w:rsidRPr="007E1DDD">
        <w:rPr>
          <w:lang w:eastAsia="zh-CN"/>
        </w:rPr>
        <w:t>non-F1-U packet</w:t>
      </w:r>
      <w:r w:rsidRPr="007E1DDD">
        <w:t>:</w:t>
      </w:r>
    </w:p>
    <w:p w14:paraId="7651D51A" w14:textId="77777777" w:rsidR="009C4A9F" w:rsidRPr="007E1DDD" w:rsidRDefault="009C4A9F" w:rsidP="009C4A9F">
      <w:pPr>
        <w:pStyle w:val="B3"/>
      </w:pPr>
      <w:r w:rsidRPr="007E1DDD">
        <w:t>-</w:t>
      </w:r>
      <w:r w:rsidRPr="007E1DDD">
        <w:tab/>
        <w:t xml:space="preserve">if there is an entry from the </w:t>
      </w:r>
      <w:r w:rsidRPr="007E1DDD">
        <w:rPr>
          <w:lang w:eastAsia="zh-CN"/>
        </w:rPr>
        <w:t>Uplink Traffic to BH RLC Channel Mapping Configuration</w:t>
      </w:r>
      <w:r w:rsidRPr="007E1DDD">
        <w:t xml:space="preserve"> with its traffic type specifier corresponds to the traffic type of this </w:t>
      </w:r>
      <w:r w:rsidRPr="007E1DDD">
        <w:rPr>
          <w:lang w:eastAsia="zh-CN"/>
        </w:rPr>
        <w:t xml:space="preserve">BAP </w:t>
      </w:r>
      <w:r w:rsidRPr="007E1DDD">
        <w:t>SDU and its egress link ID corresponding to the selected egress link;</w:t>
      </w:r>
    </w:p>
    <w:p w14:paraId="3C69368A" w14:textId="77777777" w:rsidR="009C4A9F" w:rsidRPr="007E1DDD" w:rsidRDefault="009C4A9F" w:rsidP="003F73A6">
      <w:pPr>
        <w:pStyle w:val="B4"/>
      </w:pPr>
      <w:r w:rsidRPr="007E1DDD">
        <w:lastRenderedPageBreak/>
        <w:t>-</w:t>
      </w:r>
      <w:r w:rsidRPr="007E1DDD">
        <w:tab/>
        <w:t>select the egress BH RLC channel corresponding to the egress BH RLC channel ID of this entry;</w:t>
      </w:r>
    </w:p>
    <w:p w14:paraId="2B5E1BC8" w14:textId="77777777" w:rsidR="009C4A9F" w:rsidRPr="007E1DDD" w:rsidRDefault="009C4A9F" w:rsidP="009C4A9F">
      <w:pPr>
        <w:pStyle w:val="B3"/>
      </w:pPr>
      <w:r w:rsidRPr="007E1DDD">
        <w:t>-</w:t>
      </w:r>
      <w:r w:rsidRPr="007E1DDD">
        <w:tab/>
        <w:t>else:</w:t>
      </w:r>
    </w:p>
    <w:p w14:paraId="545CA4B7" w14:textId="77777777" w:rsidR="009C4A9F" w:rsidRPr="007E1DDD" w:rsidRDefault="009C4A9F" w:rsidP="003F73A6">
      <w:pPr>
        <w:pStyle w:val="B4"/>
        <w:rPr>
          <w:lang w:eastAsia="zh-CN"/>
        </w:rPr>
      </w:pPr>
      <w:r w:rsidRPr="007E1DDD">
        <w:t>-</w:t>
      </w:r>
      <w:r w:rsidRPr="007E1DDD">
        <w:tab/>
        <w:t xml:space="preserve">select any egress BH RLC channel on the selected </w:t>
      </w:r>
      <w:r w:rsidRPr="007E1DDD">
        <w:rPr>
          <w:lang w:eastAsia="zh-CN"/>
        </w:rPr>
        <w:t>egress link;</w:t>
      </w:r>
    </w:p>
    <w:p w14:paraId="0127F140" w14:textId="028EC3EC" w:rsidR="009C4A9F" w:rsidRPr="007E1DDD" w:rsidRDefault="009C4A9F" w:rsidP="003F73A6">
      <w:pPr>
        <w:pStyle w:val="NO"/>
      </w:pPr>
      <w:r w:rsidRPr="007E1DDD">
        <w:t>NOTE</w:t>
      </w:r>
      <w:r w:rsidR="003F350A" w:rsidRPr="007E1DDD">
        <w:t xml:space="preserve"> 1</w:t>
      </w:r>
      <w:r w:rsidRPr="007E1DDD">
        <w:t>:</w:t>
      </w:r>
      <w:r w:rsidRPr="007E1DDD">
        <w:tab/>
      </w:r>
      <w:r w:rsidRPr="007E1DDD">
        <w:rPr>
          <w:lang w:eastAsia="zh-CN"/>
        </w:rPr>
        <w:t>Uplink Traffic to BH RLC Channel Mapping Configuration may contain multiple entries for F1-C</w:t>
      </w:r>
      <w:r w:rsidR="003F350A" w:rsidRPr="007E1DDD">
        <w:rPr>
          <w:lang w:eastAsia="zh-CN"/>
        </w:rPr>
        <w:t>/non-F1</w:t>
      </w:r>
      <w:r w:rsidRPr="007E1DDD">
        <w:rPr>
          <w:lang w:eastAsia="zh-CN"/>
        </w:rPr>
        <w:t xml:space="preserve"> traffic</w:t>
      </w:r>
      <w:r w:rsidR="003F350A" w:rsidRPr="007E1DDD">
        <w:rPr>
          <w:lang w:eastAsia="zh-CN"/>
        </w:rPr>
        <w:t xml:space="preserve"> (for mobile IAB-node, this case occurs when considering both configurations received from two F1AP)</w:t>
      </w:r>
      <w:r w:rsidRPr="007E1DDD">
        <w:rPr>
          <w:lang w:eastAsia="zh-CN"/>
        </w:rPr>
        <w:t>. It is up to IAB node</w:t>
      </w:r>
      <w:r w:rsidR="003F73A6" w:rsidRPr="007E1DDD">
        <w:rPr>
          <w:lang w:eastAsia="zh-CN"/>
        </w:rPr>
        <w:t>'</w:t>
      </w:r>
      <w:r w:rsidRPr="007E1DDD">
        <w:rPr>
          <w:lang w:eastAsia="zh-CN"/>
        </w:rPr>
        <w:t>s implementation to decide which entry is selected</w:t>
      </w:r>
      <w:r w:rsidRPr="007E1DDD">
        <w:t xml:space="preserve">, but the selected entry has to match the BAP routing ID selected in 5.2.1.2.1, i.e. BAP routing ID and BH RLC channel must be derived from the same </w:t>
      </w:r>
      <w:r w:rsidRPr="007E1DDD">
        <w:rPr>
          <w:i/>
          <w:iCs/>
        </w:rPr>
        <w:t>BH Information</w:t>
      </w:r>
      <w:r w:rsidRPr="007E1DDD">
        <w:t xml:space="preserve"> IE.</w:t>
      </w:r>
    </w:p>
    <w:p w14:paraId="16C45D85" w14:textId="1DEC6A26" w:rsidR="003F350A" w:rsidRPr="007E1DDD" w:rsidRDefault="003F350A" w:rsidP="003F73A6">
      <w:pPr>
        <w:pStyle w:val="NO"/>
      </w:pPr>
      <w:r w:rsidRPr="007E1DDD">
        <w:t>NOTE 2:</w:t>
      </w:r>
      <w:r w:rsidRPr="007E1DDD">
        <w:tab/>
        <w:t xml:space="preserve">In cases where the same IP address is shared by the two logical DUs, it is up to mobile IAB-node’s implementation to decide the logical DU where a </w:t>
      </w:r>
      <w:r w:rsidRPr="007E1DDD">
        <w:rPr>
          <w:lang w:eastAsia="zh-CN"/>
        </w:rPr>
        <w:t>BAP SDU encapsulating a non-F1 packet is considered to be received from. The non-F1 traffic does not have to be confined/associated with one specific logical DU.</w:t>
      </w:r>
    </w:p>
    <w:p w14:paraId="745EE5E2" w14:textId="77777777" w:rsidR="009C4A9F" w:rsidRPr="007E1DDD" w:rsidRDefault="009C4A9F" w:rsidP="009C4A9F">
      <w:pPr>
        <w:pStyle w:val="Heading5"/>
        <w:rPr>
          <w:rFonts w:cs="Arial"/>
          <w:lang w:eastAsia="x-none"/>
        </w:rPr>
      </w:pPr>
      <w:bookmarkStart w:id="102" w:name="_Toc46491324"/>
      <w:bookmarkStart w:id="103" w:name="_Toc52580788"/>
      <w:bookmarkStart w:id="104" w:name="_Toc156000833"/>
      <w:r w:rsidRPr="007E1DDD">
        <w:rPr>
          <w:rFonts w:cs="Arial"/>
        </w:rPr>
        <w:t>5.2.1.4.3</w:t>
      </w:r>
      <w:r w:rsidRPr="007E1DDD">
        <w:rPr>
          <w:rFonts w:cs="Arial"/>
        </w:rPr>
        <w:tab/>
        <w:t>Mapping to BH RLC Channel at IAB-donor-DU</w:t>
      </w:r>
      <w:bookmarkEnd w:id="102"/>
      <w:bookmarkEnd w:id="103"/>
      <w:bookmarkEnd w:id="104"/>
    </w:p>
    <w:p w14:paraId="77A613CC" w14:textId="77777777" w:rsidR="009C4A9F" w:rsidRPr="007E1DDD" w:rsidRDefault="009C4A9F" w:rsidP="009C4A9F">
      <w:pPr>
        <w:rPr>
          <w:lang w:eastAsia="zh-CN"/>
        </w:rPr>
      </w:pPr>
      <w:r w:rsidRPr="007E1DDD">
        <w:rPr>
          <w:lang w:eastAsia="zh-CN"/>
        </w:rPr>
        <w:t>For a BAP SDU received from upper layers at the IAB-donor-DU, the BAP entity performs mapping to an egress BH RLC channel based on:</w:t>
      </w:r>
    </w:p>
    <w:p w14:paraId="395278DD" w14:textId="088F26CF" w:rsidR="009C4A9F" w:rsidRPr="007E1DDD" w:rsidRDefault="009C4A9F" w:rsidP="009C4A9F">
      <w:pPr>
        <w:pStyle w:val="B1"/>
        <w:rPr>
          <w:lang w:eastAsia="zh-CN"/>
        </w:rPr>
      </w:pPr>
      <w:r w:rsidRPr="007E1DDD">
        <w:rPr>
          <w:lang w:eastAsia="zh-CN"/>
        </w:rPr>
        <w:t>-</w:t>
      </w:r>
      <w:r w:rsidRPr="007E1DDD">
        <w:rPr>
          <w:lang w:eastAsia="zh-CN"/>
        </w:rPr>
        <w:tab/>
        <w:t xml:space="preserve">Downlink Traffic to BH RLC Channel Mapping Configuration, which is derived from </w:t>
      </w:r>
      <w:r w:rsidRPr="007E1DDD">
        <w:rPr>
          <w:i/>
          <w:lang w:eastAsia="zh-CN"/>
        </w:rPr>
        <w:t>IP-to-layer-2 traffic mapping Information List</w:t>
      </w:r>
      <w:r w:rsidRPr="007E1DDD">
        <w:rPr>
          <w:lang w:eastAsia="zh-CN"/>
        </w:rPr>
        <w:t xml:space="preserve"> IE</w:t>
      </w:r>
      <w:r w:rsidR="007009F9" w:rsidRPr="007E1DDD">
        <w:t xml:space="preserve">, and optionally together with </w:t>
      </w:r>
      <w:r w:rsidR="007009F9" w:rsidRPr="007E1DDD">
        <w:rPr>
          <w:lang w:eastAsia="zh-CN"/>
        </w:rPr>
        <w:t xml:space="preserve">the </w:t>
      </w:r>
      <w:r w:rsidR="007009F9" w:rsidRPr="007E1DDD">
        <w:rPr>
          <w:i/>
          <w:lang w:eastAsia="zh-CN"/>
        </w:rPr>
        <w:t>Configured BAP address IE and</w:t>
      </w:r>
      <w:r w:rsidR="007009F9" w:rsidRPr="007E1DDD">
        <w:t xml:space="preserve"> the </w:t>
      </w:r>
      <w:r w:rsidR="007009F9" w:rsidRPr="007E1DDD">
        <w:rPr>
          <w:i/>
        </w:rPr>
        <w:t>BH RLC Channel to be Setup/Modified List</w:t>
      </w:r>
      <w:r w:rsidR="007009F9" w:rsidRPr="007E1DDD">
        <w:t xml:space="preserve"> IE, as</w:t>
      </w:r>
      <w:r w:rsidR="007009F9" w:rsidRPr="007E1DDD">
        <w:rPr>
          <w:lang w:eastAsia="zh-CN"/>
        </w:rPr>
        <w:t xml:space="preserve"> </w:t>
      </w:r>
      <w:r w:rsidRPr="007E1DDD">
        <w:rPr>
          <w:lang w:eastAsia="zh-CN"/>
        </w:rPr>
        <w:t>configured on the IAB-donor-DU in TS 38.473 [5].</w:t>
      </w:r>
    </w:p>
    <w:p w14:paraId="2BF38496" w14:textId="77777777" w:rsidR="009C4A9F" w:rsidRPr="007E1DDD" w:rsidRDefault="009C4A9F" w:rsidP="009C4A9F">
      <w:pPr>
        <w:rPr>
          <w:lang w:eastAsia="zh-CN"/>
        </w:rPr>
      </w:pPr>
      <w:r w:rsidRPr="007E1DDD">
        <w:rPr>
          <w:lang w:eastAsia="zh-CN"/>
        </w:rPr>
        <w:t>Each entry of the Downlink Traffic to BH RLC Channel Mapping Configuration contains:</w:t>
      </w:r>
    </w:p>
    <w:p w14:paraId="38324137" w14:textId="77777777" w:rsidR="009C4A9F" w:rsidRPr="007E1DDD" w:rsidRDefault="009C4A9F" w:rsidP="009C4A9F">
      <w:pPr>
        <w:pStyle w:val="B1"/>
      </w:pPr>
      <w:r w:rsidRPr="007E1DDD">
        <w:t>-</w:t>
      </w:r>
      <w:r w:rsidRPr="007E1DDD">
        <w:tab/>
        <w:t xml:space="preserve">a destination IP address, which is indicated by </w:t>
      </w:r>
      <w:r w:rsidRPr="007E1DDD">
        <w:rPr>
          <w:i/>
        </w:rPr>
        <w:t>Destination IAB TNL Address</w:t>
      </w:r>
      <w:r w:rsidRPr="007E1DDD">
        <w:t xml:space="preserve"> IE in </w:t>
      </w:r>
      <w:r w:rsidRPr="007E1DDD">
        <w:rPr>
          <w:i/>
        </w:rPr>
        <w:t>IP header information</w:t>
      </w:r>
      <w:r w:rsidRPr="007E1DDD">
        <w:t xml:space="preserve"> IE</w:t>
      </w:r>
      <w:r w:rsidR="007009F9" w:rsidRPr="007E1DDD">
        <w:t xml:space="preserve"> including an IPv4 address or IPv6 address or an IPv6 address prefix</w:t>
      </w:r>
      <w:r w:rsidRPr="007E1DDD">
        <w:t>,</w:t>
      </w:r>
    </w:p>
    <w:p w14:paraId="7AFCA2D5" w14:textId="77777777" w:rsidR="009C4A9F" w:rsidRPr="007E1DDD" w:rsidRDefault="009C4A9F" w:rsidP="009C4A9F">
      <w:pPr>
        <w:pStyle w:val="B1"/>
      </w:pPr>
      <w:r w:rsidRPr="007E1DDD">
        <w:t>-</w:t>
      </w:r>
      <w:r w:rsidRPr="007E1DDD">
        <w:tab/>
        <w:t xml:space="preserve">an IPv6 flow label, if configured, which is indicated by </w:t>
      </w:r>
      <w:r w:rsidRPr="007E1DDD">
        <w:rPr>
          <w:i/>
        </w:rPr>
        <w:t>IPv6 Flow Label</w:t>
      </w:r>
      <w:r w:rsidRPr="007E1DDD">
        <w:t xml:space="preserve"> IE in </w:t>
      </w:r>
      <w:r w:rsidRPr="007E1DDD">
        <w:rPr>
          <w:i/>
        </w:rPr>
        <w:t>IP header information</w:t>
      </w:r>
      <w:r w:rsidRPr="007E1DDD">
        <w:t xml:space="preserve"> IE,</w:t>
      </w:r>
    </w:p>
    <w:p w14:paraId="48FFCD00" w14:textId="77777777" w:rsidR="009C4A9F" w:rsidRPr="007E1DDD" w:rsidRDefault="009C4A9F" w:rsidP="009C4A9F">
      <w:pPr>
        <w:pStyle w:val="B1"/>
      </w:pPr>
      <w:r w:rsidRPr="007E1DDD">
        <w:t>-</w:t>
      </w:r>
      <w:r w:rsidRPr="007E1DDD">
        <w:tab/>
        <w:t xml:space="preserve">a DSCP, if configured, which is indicated by </w:t>
      </w:r>
      <w:r w:rsidRPr="007E1DDD">
        <w:rPr>
          <w:i/>
        </w:rPr>
        <w:t>DSCP</w:t>
      </w:r>
      <w:r w:rsidRPr="007E1DDD">
        <w:t xml:space="preserve"> IE in </w:t>
      </w:r>
      <w:r w:rsidRPr="007E1DDD">
        <w:rPr>
          <w:i/>
        </w:rPr>
        <w:t>DS Information List</w:t>
      </w:r>
      <w:r w:rsidRPr="007E1DDD">
        <w:t xml:space="preserve"> IE in </w:t>
      </w:r>
      <w:r w:rsidRPr="007E1DDD">
        <w:rPr>
          <w:i/>
        </w:rPr>
        <w:t>IP header information</w:t>
      </w:r>
      <w:r w:rsidRPr="007E1DDD">
        <w:t xml:space="preserve"> IE,</w:t>
      </w:r>
    </w:p>
    <w:p w14:paraId="18684A26" w14:textId="77777777" w:rsidR="009C4A9F" w:rsidRPr="007E1DDD" w:rsidRDefault="009C4A9F" w:rsidP="009C4A9F">
      <w:pPr>
        <w:pStyle w:val="B1"/>
        <w:rPr>
          <w:lang w:eastAsia="zh-CN"/>
        </w:rPr>
      </w:pPr>
      <w:r w:rsidRPr="007E1DDD">
        <w:t>-</w:t>
      </w:r>
      <w:r w:rsidRPr="007E1DDD">
        <w:tab/>
        <w:t xml:space="preserve">an egress link ID, which is indicated by </w:t>
      </w:r>
      <w:r w:rsidRPr="007E1DDD">
        <w:rPr>
          <w:i/>
        </w:rPr>
        <w:t>Next-Hop BAP Address</w:t>
      </w:r>
      <w:r w:rsidRPr="007E1DDD">
        <w:t xml:space="preserve"> IE in </w:t>
      </w:r>
      <w:r w:rsidRPr="007E1DDD">
        <w:rPr>
          <w:i/>
        </w:rPr>
        <w:t>BH Information</w:t>
      </w:r>
      <w:r w:rsidRPr="007E1DDD">
        <w:t xml:space="preserve"> IE</w:t>
      </w:r>
      <w:r w:rsidR="007009F9" w:rsidRPr="007E1DDD">
        <w:t>,</w:t>
      </w:r>
      <w:r w:rsidR="007009F9" w:rsidRPr="007E1DDD">
        <w:rPr>
          <w:lang w:eastAsia="zh-CN"/>
        </w:rPr>
        <w:t xml:space="preserve"> or by the </w:t>
      </w:r>
      <w:r w:rsidR="007009F9" w:rsidRPr="007E1DDD">
        <w:rPr>
          <w:i/>
          <w:lang w:eastAsia="zh-CN"/>
        </w:rPr>
        <w:t xml:space="preserve">Configured BAP address </w:t>
      </w:r>
      <w:r w:rsidR="007009F9" w:rsidRPr="007E1DDD">
        <w:rPr>
          <w:lang w:eastAsia="zh-CN"/>
        </w:rPr>
        <w:t>IE in UE-associated F1AP message</w:t>
      </w:r>
      <w:r w:rsidRPr="007E1DDD">
        <w:t>, and</w:t>
      </w:r>
    </w:p>
    <w:p w14:paraId="73F162C7" w14:textId="77777777" w:rsidR="009C4A9F" w:rsidRPr="007E1DDD" w:rsidRDefault="009C4A9F" w:rsidP="009C4A9F">
      <w:pPr>
        <w:pStyle w:val="B1"/>
        <w:rPr>
          <w:lang w:eastAsia="zh-CN"/>
        </w:rPr>
      </w:pPr>
      <w:r w:rsidRPr="007E1DDD">
        <w:t>-</w:t>
      </w:r>
      <w:r w:rsidRPr="007E1DDD">
        <w:tab/>
        <w:t xml:space="preserve">an egress BH RLC channel ID, which is indicated by </w:t>
      </w:r>
      <w:r w:rsidRPr="007E1DDD">
        <w:rPr>
          <w:i/>
        </w:rPr>
        <w:t>Egress BH RLC CH ID</w:t>
      </w:r>
      <w:r w:rsidRPr="007E1DDD">
        <w:t xml:space="preserve"> IE in </w:t>
      </w:r>
      <w:r w:rsidRPr="007E1DDD">
        <w:rPr>
          <w:i/>
        </w:rPr>
        <w:t>BH Information</w:t>
      </w:r>
      <w:r w:rsidRPr="007E1DDD">
        <w:t xml:space="preserve"> IE</w:t>
      </w:r>
      <w:r w:rsidR="007009F9" w:rsidRPr="007E1DDD">
        <w:t xml:space="preserve">, or by the </w:t>
      </w:r>
      <w:r w:rsidR="007009F9" w:rsidRPr="007E1DDD">
        <w:rPr>
          <w:i/>
        </w:rPr>
        <w:t>BH RLC CH ID</w:t>
      </w:r>
      <w:r w:rsidR="007009F9" w:rsidRPr="007E1DDD">
        <w:t xml:space="preserve"> IE in </w:t>
      </w:r>
      <w:r w:rsidR="007009F9" w:rsidRPr="007E1DDD">
        <w:rPr>
          <w:lang w:eastAsia="zh-CN"/>
        </w:rPr>
        <w:t>UE-associated F1AP message</w:t>
      </w:r>
      <w:r w:rsidRPr="007E1DDD">
        <w:t>.</w:t>
      </w:r>
    </w:p>
    <w:p w14:paraId="0E67575E" w14:textId="77777777" w:rsidR="009C4A9F" w:rsidRPr="007E1DDD" w:rsidRDefault="009C4A9F" w:rsidP="009C4A9F">
      <w:pPr>
        <w:rPr>
          <w:lang w:eastAsia="zh-CN"/>
        </w:rPr>
      </w:pPr>
      <w:r w:rsidRPr="007E1DDD">
        <w:rPr>
          <w:lang w:eastAsia="zh-CN"/>
        </w:rPr>
        <w:t>At the IAB-donor-DU, for a BAP SDU received from upper layers and to be transmitted in downstream direction, whose egress link has been selected as specified in clause 5.2.1.3, the BAP entity shall:</w:t>
      </w:r>
    </w:p>
    <w:p w14:paraId="2D8F7A5B" w14:textId="77777777" w:rsidR="009C4A9F" w:rsidRPr="007E1DDD" w:rsidRDefault="009C4A9F" w:rsidP="009C4A9F">
      <w:pPr>
        <w:pStyle w:val="B1"/>
        <w:ind w:left="0" w:firstLine="284"/>
        <w:jc w:val="both"/>
      </w:pPr>
      <w:r w:rsidRPr="007E1DDD">
        <w:rPr>
          <w:iCs/>
        </w:rPr>
        <w:t>-</w:t>
      </w:r>
      <w:r w:rsidRPr="007E1DDD">
        <w:rPr>
          <w:iCs/>
        </w:rPr>
        <w:tab/>
      </w:r>
      <w:r w:rsidRPr="007E1DDD">
        <w:t xml:space="preserve">for the BAP SDU </w:t>
      </w:r>
      <w:r w:rsidRPr="007E1DDD">
        <w:rPr>
          <w:lang w:eastAsia="zh-CN"/>
        </w:rPr>
        <w:t xml:space="preserve">encapsulating </w:t>
      </w:r>
      <w:r w:rsidRPr="007E1DDD">
        <w:t>an IPv6 packet:</w:t>
      </w:r>
    </w:p>
    <w:p w14:paraId="7455BA4A" w14:textId="77777777" w:rsidR="009C4A9F" w:rsidRPr="007E1DDD" w:rsidRDefault="009C4A9F" w:rsidP="009C4A9F">
      <w:pPr>
        <w:pStyle w:val="B2"/>
      </w:pPr>
      <w:r w:rsidRPr="007E1DDD">
        <w:t>-</w:t>
      </w:r>
      <w:r w:rsidRPr="007E1DDD">
        <w:tab/>
        <w:t>if there is an entry in</w:t>
      </w:r>
      <w:r w:rsidRPr="007E1DDD" w:rsidDel="00175946">
        <w:t xml:space="preserve"> </w:t>
      </w:r>
      <w:r w:rsidRPr="007E1DDD">
        <w:t xml:space="preserve">the </w:t>
      </w:r>
      <w:r w:rsidRPr="007E1DDD">
        <w:rPr>
          <w:lang w:eastAsia="zh-CN"/>
        </w:rPr>
        <w:t>Downlink Traffic to BH RLC Channel Mapping Configuration</w:t>
      </w:r>
      <w:r w:rsidRPr="007E1DDD" w:rsidDel="00AE3654">
        <w:t xml:space="preserve"> </w:t>
      </w:r>
      <w:r w:rsidRPr="007E1DDD">
        <w:t>with its egress link ID corresponding to the selected egress link, and the entry fulfils the following conditions:</w:t>
      </w:r>
    </w:p>
    <w:p w14:paraId="17D8A2CB" w14:textId="77777777" w:rsidR="009C4A9F" w:rsidRPr="007E1DDD" w:rsidRDefault="009C4A9F" w:rsidP="009C4A9F">
      <w:pPr>
        <w:pStyle w:val="B3"/>
        <w:rPr>
          <w:lang w:eastAsia="zh-CN"/>
        </w:rPr>
      </w:pPr>
      <w:r w:rsidRPr="007E1DDD">
        <w:t>-</w:t>
      </w:r>
      <w:r w:rsidRPr="007E1DDD">
        <w:tab/>
      </w:r>
      <w:r w:rsidRPr="007E1DDD">
        <w:rPr>
          <w:lang w:eastAsia="zh-CN"/>
        </w:rPr>
        <w:t xml:space="preserve">the Destination IP address of this BAP SDU matches </w:t>
      </w:r>
      <w:r w:rsidRPr="007E1DDD">
        <w:t>the destination IP address in this entry</w:t>
      </w:r>
      <w:r w:rsidRPr="007E1DDD">
        <w:rPr>
          <w:lang w:eastAsia="zh-CN"/>
        </w:rPr>
        <w:t>; and</w:t>
      </w:r>
    </w:p>
    <w:p w14:paraId="6CEA0D9A" w14:textId="77777777" w:rsidR="009C4A9F" w:rsidRPr="007E1DDD" w:rsidRDefault="009C4A9F" w:rsidP="009C4A9F">
      <w:pPr>
        <w:pStyle w:val="B3"/>
        <w:rPr>
          <w:lang w:eastAsia="zh-CN"/>
        </w:rPr>
      </w:pPr>
      <w:r w:rsidRPr="007E1DDD">
        <w:t>-</w:t>
      </w:r>
      <w:r w:rsidRPr="007E1DDD">
        <w:tab/>
      </w:r>
      <w:r w:rsidRPr="007E1DDD">
        <w:rPr>
          <w:lang w:eastAsia="zh-CN"/>
        </w:rPr>
        <w:t>the</w:t>
      </w:r>
      <w:r w:rsidRPr="007E1DDD">
        <w:t xml:space="preserve"> </w:t>
      </w:r>
      <w:r w:rsidRPr="007E1DDD">
        <w:rPr>
          <w:lang w:eastAsia="zh-CN"/>
        </w:rPr>
        <w:t>IPv6 Flow Label</w:t>
      </w:r>
      <w:r w:rsidRPr="007E1DDD">
        <w:t xml:space="preserve"> of this BAP SDU </w:t>
      </w:r>
      <w:r w:rsidRPr="007E1DDD">
        <w:rPr>
          <w:lang w:eastAsia="zh-CN"/>
        </w:rPr>
        <w:t xml:space="preserve">matches </w:t>
      </w:r>
      <w:r w:rsidRPr="007E1DDD">
        <w:t>IPv6 flow label in this entry</w:t>
      </w:r>
      <w:r w:rsidRPr="007E1DDD">
        <w:rPr>
          <w:lang w:eastAsia="zh-CN"/>
        </w:rPr>
        <w:t xml:space="preserve"> if configured; and</w:t>
      </w:r>
    </w:p>
    <w:p w14:paraId="6A18AE33" w14:textId="77777777" w:rsidR="009C4A9F" w:rsidRPr="007E1DDD" w:rsidRDefault="009C4A9F" w:rsidP="009C4A9F">
      <w:pPr>
        <w:pStyle w:val="B3"/>
      </w:pPr>
      <w:r w:rsidRPr="007E1DDD">
        <w:t>-</w:t>
      </w:r>
      <w:r w:rsidRPr="007E1DDD">
        <w:tab/>
        <w:t>the DSCP of this BAP SDU matches DSCP in this entry if configured</w:t>
      </w:r>
      <w:r w:rsidR="009C0B8F" w:rsidRPr="007E1DDD">
        <w:t>:</w:t>
      </w:r>
    </w:p>
    <w:p w14:paraId="4FDFD20A" w14:textId="77777777" w:rsidR="009C4A9F" w:rsidRPr="007E1DDD" w:rsidDel="00B43D94" w:rsidRDefault="009C4A9F" w:rsidP="003F73A6">
      <w:pPr>
        <w:pStyle w:val="B4"/>
      </w:pPr>
      <w:r w:rsidRPr="007E1DDD" w:rsidDel="00B43D94">
        <w:t>-</w:t>
      </w:r>
      <w:r w:rsidRPr="007E1DDD" w:rsidDel="00B43D94">
        <w:tab/>
        <w:t>select the egress BH RLC channel corresponding to egress BH RLC channel ID of th</w:t>
      </w:r>
      <w:r w:rsidRPr="007E1DDD">
        <w:t>is</w:t>
      </w:r>
      <w:r w:rsidRPr="007E1DDD" w:rsidDel="00B43D94">
        <w:t xml:space="preserve"> entry;</w:t>
      </w:r>
    </w:p>
    <w:p w14:paraId="5889989B" w14:textId="77777777" w:rsidR="009C4A9F" w:rsidRPr="007E1DDD" w:rsidRDefault="009C4A9F" w:rsidP="009C4A9F">
      <w:pPr>
        <w:pStyle w:val="B2"/>
      </w:pPr>
      <w:r w:rsidRPr="007E1DDD">
        <w:t>-</w:t>
      </w:r>
      <w:r w:rsidRPr="007E1DDD">
        <w:tab/>
        <w:t>else:</w:t>
      </w:r>
    </w:p>
    <w:p w14:paraId="31B05D62" w14:textId="77777777" w:rsidR="009C4A9F" w:rsidRPr="007E1DDD" w:rsidRDefault="009C4A9F" w:rsidP="003F73A6">
      <w:pPr>
        <w:pStyle w:val="B3"/>
        <w:rPr>
          <w:lang w:eastAsia="zh-CN"/>
        </w:rPr>
      </w:pPr>
      <w:r w:rsidRPr="007E1DDD">
        <w:t>-</w:t>
      </w:r>
      <w:r w:rsidRPr="007E1DDD">
        <w:tab/>
        <w:t xml:space="preserve">select any egress BH RLC channel on the selected </w:t>
      </w:r>
      <w:r w:rsidRPr="007E1DDD">
        <w:rPr>
          <w:lang w:eastAsia="zh-CN"/>
        </w:rPr>
        <w:t>egress link;</w:t>
      </w:r>
    </w:p>
    <w:p w14:paraId="55FB41BB" w14:textId="77777777" w:rsidR="009C4A9F" w:rsidRPr="007E1DDD" w:rsidRDefault="009C4A9F" w:rsidP="009C4A9F">
      <w:pPr>
        <w:pStyle w:val="B1"/>
        <w:ind w:left="0" w:firstLine="284"/>
        <w:jc w:val="both"/>
      </w:pPr>
      <w:r w:rsidRPr="007E1DDD">
        <w:rPr>
          <w:iCs/>
        </w:rPr>
        <w:t>-</w:t>
      </w:r>
      <w:r w:rsidRPr="007E1DDD">
        <w:rPr>
          <w:iCs/>
        </w:rPr>
        <w:tab/>
      </w:r>
      <w:r w:rsidRPr="007E1DDD">
        <w:t xml:space="preserve">for the BAP SDU </w:t>
      </w:r>
      <w:r w:rsidRPr="007E1DDD">
        <w:rPr>
          <w:lang w:eastAsia="zh-CN"/>
        </w:rPr>
        <w:t xml:space="preserve">encapsulating </w:t>
      </w:r>
      <w:r w:rsidRPr="007E1DDD">
        <w:t>an IPv4 packet:</w:t>
      </w:r>
    </w:p>
    <w:p w14:paraId="23158790" w14:textId="77777777" w:rsidR="009C4A9F" w:rsidRPr="007E1DDD" w:rsidRDefault="009C4A9F" w:rsidP="009C4A9F">
      <w:pPr>
        <w:pStyle w:val="B2"/>
      </w:pPr>
      <w:r w:rsidRPr="007E1DDD">
        <w:t>-</w:t>
      </w:r>
      <w:r w:rsidRPr="007E1DDD">
        <w:tab/>
        <w:t>if there is an entry in</w:t>
      </w:r>
      <w:r w:rsidRPr="007E1DDD" w:rsidDel="00175946">
        <w:t xml:space="preserve"> </w:t>
      </w:r>
      <w:r w:rsidRPr="007E1DDD">
        <w:t xml:space="preserve">the </w:t>
      </w:r>
      <w:r w:rsidRPr="007E1DDD">
        <w:rPr>
          <w:lang w:eastAsia="zh-CN"/>
        </w:rPr>
        <w:t>Downlink Traffic to BH RLC Channel Mapping Configuration</w:t>
      </w:r>
      <w:r w:rsidRPr="007E1DDD" w:rsidDel="00AE3654">
        <w:t xml:space="preserve"> </w:t>
      </w:r>
      <w:r w:rsidRPr="007E1DDD">
        <w:t>with its egress link ID corresponding to the selected egress link, and the entry fulfils the following conditions:</w:t>
      </w:r>
    </w:p>
    <w:p w14:paraId="0BFE76FB" w14:textId="77777777" w:rsidR="009C4A9F" w:rsidRPr="007E1DDD" w:rsidRDefault="009C4A9F" w:rsidP="009C4A9F">
      <w:pPr>
        <w:pStyle w:val="B3"/>
        <w:rPr>
          <w:lang w:eastAsia="zh-CN"/>
        </w:rPr>
      </w:pPr>
      <w:r w:rsidRPr="007E1DDD">
        <w:t>-</w:t>
      </w:r>
      <w:r w:rsidRPr="007E1DDD">
        <w:tab/>
      </w:r>
      <w:r w:rsidRPr="007E1DDD">
        <w:rPr>
          <w:lang w:eastAsia="zh-CN"/>
        </w:rPr>
        <w:t xml:space="preserve">the Destination IP address of this BAP SDU matches </w:t>
      </w:r>
      <w:r w:rsidRPr="007E1DDD">
        <w:t>the destination IP address in this entry</w:t>
      </w:r>
      <w:r w:rsidRPr="007E1DDD">
        <w:rPr>
          <w:lang w:eastAsia="zh-CN"/>
        </w:rPr>
        <w:t>; and</w:t>
      </w:r>
    </w:p>
    <w:p w14:paraId="3C274297" w14:textId="77777777" w:rsidR="009C4A9F" w:rsidRPr="007E1DDD" w:rsidRDefault="009C4A9F" w:rsidP="009C4A9F">
      <w:pPr>
        <w:pStyle w:val="B3"/>
        <w:rPr>
          <w:lang w:eastAsia="zh-CN"/>
        </w:rPr>
      </w:pPr>
      <w:r w:rsidRPr="007E1DDD">
        <w:lastRenderedPageBreak/>
        <w:t>-</w:t>
      </w:r>
      <w:r w:rsidRPr="007E1DDD">
        <w:tab/>
      </w:r>
      <w:r w:rsidRPr="007E1DDD">
        <w:rPr>
          <w:lang w:eastAsia="zh-CN"/>
        </w:rPr>
        <w:t xml:space="preserve">the DSCP of this BAP SDU matches </w:t>
      </w:r>
      <w:r w:rsidRPr="007E1DDD">
        <w:t>DSCP in this entry</w:t>
      </w:r>
      <w:r w:rsidRPr="007E1DDD">
        <w:rPr>
          <w:lang w:eastAsia="zh-CN"/>
        </w:rPr>
        <w:t xml:space="preserve"> if configured</w:t>
      </w:r>
      <w:r w:rsidR="009C0B8F" w:rsidRPr="007E1DDD">
        <w:rPr>
          <w:lang w:eastAsia="zh-CN"/>
        </w:rPr>
        <w:t>:</w:t>
      </w:r>
    </w:p>
    <w:p w14:paraId="493278AA" w14:textId="77777777" w:rsidR="009C4A9F" w:rsidRPr="007E1DDD" w:rsidDel="00B43D94" w:rsidRDefault="009C4A9F" w:rsidP="003F73A6">
      <w:pPr>
        <w:pStyle w:val="B4"/>
      </w:pPr>
      <w:r w:rsidRPr="007E1DDD" w:rsidDel="00B43D94">
        <w:t>-</w:t>
      </w:r>
      <w:r w:rsidRPr="007E1DDD" w:rsidDel="00B43D94">
        <w:tab/>
        <w:t>select the egress BH RLC channel corresponding to egress BH RLC channel ID of th</w:t>
      </w:r>
      <w:r w:rsidRPr="007E1DDD">
        <w:t>is</w:t>
      </w:r>
      <w:r w:rsidRPr="007E1DDD" w:rsidDel="00B43D94">
        <w:t xml:space="preserve"> entry;</w:t>
      </w:r>
    </w:p>
    <w:p w14:paraId="304BFB7C" w14:textId="77777777" w:rsidR="009C4A9F" w:rsidRPr="007E1DDD" w:rsidRDefault="009C4A9F" w:rsidP="009C4A9F">
      <w:pPr>
        <w:pStyle w:val="B2"/>
      </w:pPr>
      <w:r w:rsidRPr="007E1DDD">
        <w:t>-</w:t>
      </w:r>
      <w:r w:rsidRPr="007E1DDD">
        <w:tab/>
        <w:t>else:</w:t>
      </w:r>
    </w:p>
    <w:p w14:paraId="6DFB82D6" w14:textId="77777777" w:rsidR="009C4A9F" w:rsidRPr="007E1DDD" w:rsidRDefault="009C4A9F" w:rsidP="003F73A6">
      <w:pPr>
        <w:pStyle w:val="B3"/>
        <w:rPr>
          <w:lang w:eastAsia="zh-CN"/>
        </w:rPr>
      </w:pPr>
      <w:r w:rsidRPr="007E1DDD">
        <w:t>-</w:t>
      </w:r>
      <w:r w:rsidRPr="007E1DDD">
        <w:tab/>
        <w:t xml:space="preserve">select any egress BH RLC channel on the selected </w:t>
      </w:r>
      <w:r w:rsidRPr="007E1DDD">
        <w:rPr>
          <w:lang w:eastAsia="zh-CN"/>
        </w:rPr>
        <w:t>egress link;</w:t>
      </w:r>
    </w:p>
    <w:p w14:paraId="0A9A7D1F" w14:textId="4DB15AB7" w:rsidR="005D59AB" w:rsidRPr="007E1DDD" w:rsidRDefault="005D59AB" w:rsidP="005D59AB">
      <w:pPr>
        <w:keepNext/>
        <w:keepLines/>
        <w:spacing w:before="120"/>
        <w:ind w:left="1418" w:hanging="1418"/>
        <w:outlineLvl w:val="3"/>
        <w:rPr>
          <w:rFonts w:ascii="Arial" w:hAnsi="Arial" w:cs="Arial"/>
          <w:sz w:val="24"/>
        </w:rPr>
      </w:pPr>
      <w:bookmarkStart w:id="105" w:name="_Toc46491325"/>
      <w:bookmarkStart w:id="106" w:name="_Toc52580789"/>
      <w:r w:rsidRPr="007E1DDD">
        <w:rPr>
          <w:rFonts w:ascii="Arial" w:hAnsi="Arial" w:cs="Arial"/>
          <w:sz w:val="24"/>
        </w:rPr>
        <w:t>5.2.1.5</w:t>
      </w:r>
      <w:r w:rsidRPr="007E1DDD">
        <w:rPr>
          <w:rFonts w:ascii="Arial" w:hAnsi="Arial" w:cs="Arial"/>
          <w:sz w:val="24"/>
        </w:rPr>
        <w:tab/>
        <w:t>BAP header rewriting operation</w:t>
      </w:r>
    </w:p>
    <w:p w14:paraId="63BEB945" w14:textId="77777777" w:rsidR="005D59AB" w:rsidRPr="007E1DDD" w:rsidRDefault="005D59AB" w:rsidP="005D59AB">
      <w:pPr>
        <w:rPr>
          <w:lang w:eastAsia="zh-CN"/>
        </w:rPr>
      </w:pPr>
      <w:r w:rsidRPr="007E1DDD">
        <w:rPr>
          <w:lang w:eastAsia="zh-CN"/>
        </w:rPr>
        <w:t xml:space="preserve">The BAP entity performs </w:t>
      </w:r>
      <w:r w:rsidRPr="007E1DDD">
        <w:rPr>
          <w:rFonts w:cs="Arial"/>
        </w:rPr>
        <w:t>BAP h</w:t>
      </w:r>
      <w:r w:rsidRPr="007E1DDD">
        <w:rPr>
          <w:rFonts w:cs="Arial"/>
          <w:lang w:eastAsia="zh-CN"/>
        </w:rPr>
        <w:t>eader rewriting</w:t>
      </w:r>
      <w:r w:rsidRPr="007E1DDD">
        <w:rPr>
          <w:lang w:eastAsia="zh-CN"/>
        </w:rPr>
        <w:t xml:space="preserve"> based on:</w:t>
      </w:r>
    </w:p>
    <w:p w14:paraId="26D686F1" w14:textId="77777777" w:rsidR="005D59AB" w:rsidRPr="007E1DDD" w:rsidRDefault="005D59AB" w:rsidP="007D208A">
      <w:pPr>
        <w:pStyle w:val="B1"/>
        <w:rPr>
          <w:lang w:eastAsia="zh-CN"/>
        </w:rPr>
      </w:pPr>
      <w:r w:rsidRPr="007E1DDD">
        <w:rPr>
          <w:lang w:eastAsia="zh-CN"/>
        </w:rPr>
        <w:t>-</w:t>
      </w:r>
      <w:r w:rsidRPr="007E1DDD">
        <w:rPr>
          <w:lang w:eastAsia="zh-CN"/>
        </w:rPr>
        <w:tab/>
        <w:t>the Header Rewriting Configuration derived from an F1AP message as specified in TS 38.473 [5].</w:t>
      </w:r>
    </w:p>
    <w:p w14:paraId="0F0391E9" w14:textId="77777777" w:rsidR="005D59AB" w:rsidRPr="007E1DDD" w:rsidRDefault="005D59AB" w:rsidP="005D59AB">
      <w:pPr>
        <w:rPr>
          <w:lang w:eastAsia="zh-CN"/>
        </w:rPr>
      </w:pPr>
      <w:r w:rsidRPr="007E1DDD">
        <w:rPr>
          <w:lang w:eastAsia="zh-CN"/>
        </w:rPr>
        <w:t>Each entry of the Header Rewriting Configuration contains:</w:t>
      </w:r>
    </w:p>
    <w:p w14:paraId="170160A1" w14:textId="77777777" w:rsidR="005D59AB" w:rsidRPr="007E1DDD" w:rsidRDefault="005D59AB" w:rsidP="007D208A">
      <w:pPr>
        <w:pStyle w:val="B1"/>
        <w:rPr>
          <w:lang w:eastAsia="zh-CN"/>
        </w:rPr>
      </w:pPr>
      <w:r w:rsidRPr="007E1DDD">
        <w:t>-</w:t>
      </w:r>
      <w:r w:rsidRPr="007E1DDD">
        <w:tab/>
      </w:r>
      <w:r w:rsidRPr="007E1DDD">
        <w:rPr>
          <w:lang w:eastAsia="zh-CN"/>
        </w:rPr>
        <w:t xml:space="preserve">an Ingress Routing ID consisting of a BAP address and a BAP path identity of the BAP Data PDU, which is indicated by </w:t>
      </w:r>
      <w:r w:rsidRPr="007E1DDD">
        <w:rPr>
          <w:i/>
          <w:lang w:eastAsia="zh-CN"/>
        </w:rPr>
        <w:t>Ingress BAP Routing ID</w:t>
      </w:r>
      <w:r w:rsidRPr="007E1DDD" w:rsidDel="001C651D">
        <w:rPr>
          <w:i/>
          <w:lang w:eastAsia="zh-CN"/>
        </w:rPr>
        <w:t xml:space="preserve"> </w:t>
      </w:r>
      <w:r w:rsidRPr="007E1DDD">
        <w:rPr>
          <w:lang w:eastAsia="zh-CN"/>
        </w:rPr>
        <w:t>IE, and</w:t>
      </w:r>
    </w:p>
    <w:p w14:paraId="2AE4B0D2" w14:textId="77777777" w:rsidR="005D59AB" w:rsidRPr="007E1DDD" w:rsidRDefault="005D59AB" w:rsidP="007D208A">
      <w:pPr>
        <w:pStyle w:val="B1"/>
        <w:rPr>
          <w:lang w:eastAsia="zh-CN"/>
        </w:rPr>
      </w:pPr>
      <w:r w:rsidRPr="007E1DDD">
        <w:t>-</w:t>
      </w:r>
      <w:r w:rsidRPr="007E1DDD">
        <w:tab/>
      </w:r>
      <w:r w:rsidRPr="007E1DDD">
        <w:rPr>
          <w:lang w:eastAsia="zh-CN"/>
        </w:rPr>
        <w:t xml:space="preserve">an Egress Routing ID consisting of a BAP address and a BAP path identity of the BAP Data PDU, which is indicated by </w:t>
      </w:r>
      <w:r w:rsidRPr="007E1DDD">
        <w:rPr>
          <w:bCs/>
          <w:i/>
          <w:lang w:eastAsia="zh-CN"/>
        </w:rPr>
        <w:t>Egress BAP Routing ID</w:t>
      </w:r>
      <w:r w:rsidRPr="007E1DDD">
        <w:rPr>
          <w:i/>
          <w:lang w:eastAsia="zh-CN"/>
        </w:rPr>
        <w:t xml:space="preserve"> </w:t>
      </w:r>
      <w:r w:rsidRPr="007E1DDD">
        <w:rPr>
          <w:lang w:eastAsia="zh-CN"/>
        </w:rPr>
        <w:t>IE, and</w:t>
      </w:r>
    </w:p>
    <w:p w14:paraId="226021D6" w14:textId="7CE2F040" w:rsidR="005D59AB" w:rsidRPr="007E1DDD" w:rsidRDefault="005D59AB" w:rsidP="007D208A">
      <w:pPr>
        <w:pStyle w:val="B1"/>
        <w:rPr>
          <w:lang w:eastAsia="zh-CN"/>
        </w:rPr>
      </w:pPr>
      <w:r w:rsidRPr="007E1DDD">
        <w:rPr>
          <w:lang w:eastAsia="zh-CN"/>
        </w:rPr>
        <w:t>-</w:t>
      </w:r>
      <w:r w:rsidRPr="007E1DDD">
        <w:rPr>
          <w:lang w:eastAsia="zh-CN"/>
        </w:rPr>
        <w:tab/>
        <w:t xml:space="preserve">a </w:t>
      </w:r>
      <w:r w:rsidR="00671E06" w:rsidRPr="007E1DDD">
        <w:rPr>
          <w:lang w:eastAsia="zh-CN"/>
        </w:rPr>
        <w:t xml:space="preserve">Topology </w:t>
      </w:r>
      <w:r w:rsidRPr="007E1DDD">
        <w:rPr>
          <w:lang w:eastAsia="zh-CN"/>
        </w:rPr>
        <w:t xml:space="preserve">indicator, indicating whether the Egress Routing ID belongs to the non-F1-terminating donor topology, which is </w:t>
      </w:r>
      <w:r w:rsidR="00671E06" w:rsidRPr="007E1DDD">
        <w:rPr>
          <w:lang w:eastAsia="zh-CN"/>
        </w:rPr>
        <w:t xml:space="preserve">optionally </w:t>
      </w:r>
      <w:r w:rsidRPr="007E1DDD">
        <w:rPr>
          <w:lang w:eastAsia="zh-CN"/>
        </w:rPr>
        <w:t xml:space="preserve">indicated by </w:t>
      </w:r>
      <w:r w:rsidRPr="007E1DDD">
        <w:rPr>
          <w:i/>
          <w:lang w:eastAsia="zh-CN"/>
        </w:rPr>
        <w:t xml:space="preserve">Non-F1-terminating </w:t>
      </w:r>
      <w:r w:rsidR="000C47A0" w:rsidRPr="007E1DDD">
        <w:rPr>
          <w:i/>
          <w:lang w:eastAsia="zh-CN"/>
        </w:rPr>
        <w:t xml:space="preserve">IAB-donor </w:t>
      </w:r>
      <w:r w:rsidRPr="007E1DDD">
        <w:rPr>
          <w:i/>
          <w:lang w:eastAsia="zh-CN"/>
        </w:rPr>
        <w:t xml:space="preserve">Topology Indicator </w:t>
      </w:r>
      <w:r w:rsidRPr="007E1DDD">
        <w:rPr>
          <w:lang w:eastAsia="zh-CN"/>
        </w:rPr>
        <w:t>IE.</w:t>
      </w:r>
    </w:p>
    <w:p w14:paraId="5CFED566" w14:textId="77777777" w:rsidR="005D59AB" w:rsidRPr="007E1DDD" w:rsidRDefault="005D59AB" w:rsidP="005D59AB">
      <w:pPr>
        <w:rPr>
          <w:lang w:eastAsia="zh-CN"/>
        </w:rPr>
      </w:pPr>
      <w:r w:rsidRPr="007E1DDD">
        <w:rPr>
          <w:lang w:eastAsia="zh-CN"/>
        </w:rPr>
        <w:t>For each BAP Data PDU to be considered for BAP header rewriting, the BAP entity shall:</w:t>
      </w:r>
    </w:p>
    <w:p w14:paraId="6992091D" w14:textId="77777777" w:rsidR="00791F31" w:rsidRPr="007E1DDD" w:rsidRDefault="005D59AB" w:rsidP="007D208A">
      <w:pPr>
        <w:pStyle w:val="B1"/>
      </w:pPr>
      <w:r w:rsidRPr="007E1DDD">
        <w:t>-</w:t>
      </w:r>
      <w:r w:rsidRPr="007E1DDD">
        <w:tab/>
      </w:r>
      <w:r w:rsidRPr="007E1DDD">
        <w:rPr>
          <w:lang w:eastAsia="ko-KR"/>
        </w:rPr>
        <w:t>for the IAB-MT of boundary IAB-node,</w:t>
      </w:r>
      <w:r w:rsidRPr="007E1DDD">
        <w:t xml:space="preserve"> if there is an entry in the </w:t>
      </w:r>
      <w:r w:rsidRPr="007E1DDD">
        <w:rPr>
          <w:lang w:eastAsia="zh-CN"/>
        </w:rPr>
        <w:t>Header Rewriting Configuration</w:t>
      </w:r>
      <w:r w:rsidRPr="007E1DDD" w:rsidDel="00BB69D2">
        <w:rPr>
          <w:rStyle w:val="CommentReference"/>
        </w:rPr>
        <w:t xml:space="preserve"> </w:t>
      </w:r>
      <w:r w:rsidRPr="007E1DDD">
        <w:t xml:space="preserve">configured with </w:t>
      </w:r>
      <w:r w:rsidRPr="007E1DDD">
        <w:rPr>
          <w:i/>
          <w:lang w:eastAsia="zh-CN"/>
        </w:rPr>
        <w:t xml:space="preserve">Non-F1-terminating </w:t>
      </w:r>
      <w:r w:rsidR="000C47A0" w:rsidRPr="007E1DDD">
        <w:rPr>
          <w:i/>
          <w:lang w:eastAsia="zh-CN"/>
        </w:rPr>
        <w:t xml:space="preserve">IAB-donor </w:t>
      </w:r>
      <w:r w:rsidRPr="007E1DDD">
        <w:rPr>
          <w:i/>
          <w:lang w:eastAsia="zh-CN"/>
        </w:rPr>
        <w:t>Topology Indicator</w:t>
      </w:r>
      <w:r w:rsidRPr="007E1DDD">
        <w:t xml:space="preserve"> IE, whose BAP address of </w:t>
      </w:r>
      <w:r w:rsidRPr="007E1DDD">
        <w:rPr>
          <w:lang w:eastAsia="zh-CN"/>
        </w:rPr>
        <w:t xml:space="preserve">Ingress Routing ID </w:t>
      </w:r>
      <w:r w:rsidRPr="007E1DDD">
        <w:t xml:space="preserve">matches the DESTINATION field, and whose BAP path identity of </w:t>
      </w:r>
      <w:r w:rsidRPr="007E1DDD">
        <w:rPr>
          <w:lang w:eastAsia="zh-CN"/>
        </w:rPr>
        <w:t>Ingress Routing ID</w:t>
      </w:r>
      <w:r w:rsidRPr="007E1DDD">
        <w:t xml:space="preserve"> matches the PATH field:</w:t>
      </w:r>
    </w:p>
    <w:p w14:paraId="357046DA" w14:textId="22747B33" w:rsidR="005D59AB" w:rsidRPr="007E1DDD" w:rsidRDefault="005D59AB" w:rsidP="007D208A">
      <w:pPr>
        <w:pStyle w:val="B2"/>
      </w:pPr>
      <w:r w:rsidRPr="007E1DDD">
        <w:t>-</w:t>
      </w:r>
      <w:r w:rsidRPr="007E1DDD">
        <w:tab/>
      </w:r>
      <w:r w:rsidR="000C47A0" w:rsidRPr="007E1DDD">
        <w:t xml:space="preserve">rewrite </w:t>
      </w:r>
      <w:r w:rsidRPr="007E1DDD">
        <w:t>the BAP header of this BAP Data PDU, where the DESTINATION field is set to the leftmost 10 bits of Egress Routing ID of the entry (i.e. BAP address), and the PATH field is set to the rightmost 10 bits of Egress Routing ID of the entry (i.e. BAP path identity);</w:t>
      </w:r>
    </w:p>
    <w:p w14:paraId="2F5AFA9A" w14:textId="3907A420" w:rsidR="005D59AB" w:rsidRPr="007E1DDD" w:rsidRDefault="005D59AB" w:rsidP="007D208A">
      <w:pPr>
        <w:pStyle w:val="B2"/>
      </w:pPr>
      <w:r w:rsidRPr="007E1DDD">
        <w:t>-</w:t>
      </w:r>
      <w:r w:rsidRPr="007E1DDD">
        <w:tab/>
        <w:t xml:space="preserve">consider this BAP Data PDU as </w:t>
      </w:r>
      <w:r w:rsidR="000C47A0" w:rsidRPr="007E1DDD">
        <w:rPr>
          <w:lang w:eastAsia="zh-CN"/>
        </w:rPr>
        <w:t>data to be routed to</w:t>
      </w:r>
      <w:r w:rsidR="000C47A0" w:rsidRPr="007E1DDD">
        <w:t xml:space="preserve"> </w:t>
      </w:r>
      <w:r w:rsidRPr="007E1DDD">
        <w:t>non-F1-terminating donor topology;</w:t>
      </w:r>
    </w:p>
    <w:p w14:paraId="504CC4E1" w14:textId="42E83ABB" w:rsidR="005D59AB" w:rsidRPr="007E1DDD" w:rsidRDefault="005D59AB" w:rsidP="007D208A">
      <w:pPr>
        <w:pStyle w:val="B1"/>
      </w:pPr>
      <w:r w:rsidRPr="007E1DDD">
        <w:t>-</w:t>
      </w:r>
      <w:r w:rsidRPr="007E1DDD">
        <w:tab/>
        <w:t xml:space="preserve">for the IAB-DU of boundary IAB-node, if the ingress link of this </w:t>
      </w:r>
      <w:r w:rsidRPr="007E1DDD">
        <w:rPr>
          <w:lang w:eastAsia="zh-CN"/>
        </w:rPr>
        <w:t>BAP Data PDU</w:t>
      </w:r>
      <w:r w:rsidRPr="007E1DDD">
        <w:t xml:space="preserve"> belongs to non-F1-terminating donor topology of the boundary IAB-node; and</w:t>
      </w:r>
    </w:p>
    <w:p w14:paraId="2C29CAE6" w14:textId="53BF1F13" w:rsidR="005D59AB" w:rsidRPr="007E1DDD" w:rsidRDefault="005D59AB" w:rsidP="007D208A">
      <w:pPr>
        <w:pStyle w:val="B1"/>
      </w:pPr>
      <w:r w:rsidRPr="007E1DDD">
        <w:t>-</w:t>
      </w:r>
      <w:r w:rsidRPr="007E1DDD">
        <w:tab/>
        <w:t xml:space="preserve">if there is an entry in the </w:t>
      </w:r>
      <w:r w:rsidRPr="007E1DDD">
        <w:rPr>
          <w:lang w:eastAsia="zh-CN"/>
        </w:rPr>
        <w:t>Header Rewriting Configuration</w:t>
      </w:r>
      <w:r w:rsidRPr="007E1DDD">
        <w:t xml:space="preserve"> not configured with</w:t>
      </w:r>
      <w:r w:rsidRPr="007E1DDD">
        <w:rPr>
          <w:i/>
          <w:lang w:eastAsia="zh-CN"/>
        </w:rPr>
        <w:t xml:space="preserve"> Non-F1-terminating </w:t>
      </w:r>
      <w:r w:rsidR="000C47A0" w:rsidRPr="007E1DDD">
        <w:rPr>
          <w:i/>
          <w:lang w:eastAsia="zh-CN"/>
        </w:rPr>
        <w:t xml:space="preserve">IAB-donor </w:t>
      </w:r>
      <w:r w:rsidRPr="007E1DDD">
        <w:rPr>
          <w:i/>
          <w:lang w:eastAsia="zh-CN"/>
        </w:rPr>
        <w:t>Topology Indicator</w:t>
      </w:r>
      <w:r w:rsidRPr="007E1DDD">
        <w:t xml:space="preserve"> IE, whose BAP address of </w:t>
      </w:r>
      <w:r w:rsidRPr="007E1DDD">
        <w:rPr>
          <w:lang w:eastAsia="zh-CN"/>
        </w:rPr>
        <w:t xml:space="preserve">Ingress Routing ID </w:t>
      </w:r>
      <w:r w:rsidRPr="007E1DDD">
        <w:t xml:space="preserve">matches the DESTINATION field, and whose BAP path identity of </w:t>
      </w:r>
      <w:r w:rsidRPr="007E1DDD">
        <w:rPr>
          <w:lang w:eastAsia="zh-CN"/>
        </w:rPr>
        <w:t>Ingress Routing ID</w:t>
      </w:r>
      <w:r w:rsidRPr="007E1DDD">
        <w:t xml:space="preserve"> matches the PATH field:</w:t>
      </w:r>
    </w:p>
    <w:p w14:paraId="5A59A741" w14:textId="270D18B6" w:rsidR="005D59AB" w:rsidRPr="007E1DDD" w:rsidRDefault="005D59AB" w:rsidP="007D208A">
      <w:pPr>
        <w:pStyle w:val="B2"/>
      </w:pPr>
      <w:r w:rsidRPr="007E1DDD">
        <w:t>-</w:t>
      </w:r>
      <w:r w:rsidRPr="007E1DDD">
        <w:tab/>
      </w:r>
      <w:r w:rsidR="000C47A0" w:rsidRPr="007E1DDD">
        <w:t xml:space="preserve">rewrite </w:t>
      </w:r>
      <w:r w:rsidRPr="007E1DDD">
        <w:t>the BAP header of this BAP Data PDU, where the DESTINATION field is set to the leftmost 10 bits of Egress Routing ID of the entry (i.e. BAP address), and the PATH field is set to the rightmost 10 bits of Egress Routing ID of the entry (i.e. BAP path identity).</w:t>
      </w:r>
    </w:p>
    <w:p w14:paraId="3C725051" w14:textId="77777777" w:rsidR="005D59AB" w:rsidRPr="007E1DDD" w:rsidRDefault="005D59AB" w:rsidP="007D208A">
      <w:pPr>
        <w:pStyle w:val="NO"/>
      </w:pPr>
      <w:r w:rsidRPr="007E1DDD">
        <w:t>NOTE:</w:t>
      </w:r>
      <w:r w:rsidRPr="007E1DDD">
        <w:tab/>
        <w:t>In this specification, a BH link belongs to the topology of the IAB-donor that provides the configuration of that BH link, as specified in TS 38.331 [3].</w:t>
      </w:r>
    </w:p>
    <w:p w14:paraId="64D72DD2" w14:textId="77777777" w:rsidR="009C4A9F" w:rsidRPr="007E1DDD" w:rsidRDefault="009C4A9F" w:rsidP="009C4A9F">
      <w:pPr>
        <w:pStyle w:val="Heading3"/>
        <w:rPr>
          <w:rFonts w:cs="Arial"/>
          <w:lang w:eastAsia="zh-CN"/>
        </w:rPr>
      </w:pPr>
      <w:bookmarkStart w:id="107" w:name="_Toc156000834"/>
      <w:r w:rsidRPr="007E1DDD">
        <w:rPr>
          <w:rFonts w:cs="Arial"/>
        </w:rPr>
        <w:t>5.2.</w:t>
      </w:r>
      <w:r w:rsidRPr="007E1DDD">
        <w:rPr>
          <w:rFonts w:cs="Arial"/>
          <w:lang w:eastAsia="zh-CN"/>
        </w:rPr>
        <w:t>2</w:t>
      </w:r>
      <w:r w:rsidRPr="007E1DDD">
        <w:rPr>
          <w:rFonts w:cs="Arial"/>
        </w:rPr>
        <w:tab/>
      </w:r>
      <w:r w:rsidRPr="007E1DDD">
        <w:rPr>
          <w:rFonts w:cs="Arial"/>
          <w:lang w:eastAsia="zh-CN"/>
        </w:rPr>
        <w:t>Receiving operation</w:t>
      </w:r>
      <w:bookmarkEnd w:id="105"/>
      <w:bookmarkEnd w:id="106"/>
      <w:bookmarkEnd w:id="107"/>
    </w:p>
    <w:p w14:paraId="2E05C8A7" w14:textId="77777777" w:rsidR="009C4A9F" w:rsidRPr="007E1DDD" w:rsidRDefault="009C4A9F" w:rsidP="009C4A9F">
      <w:pPr>
        <w:rPr>
          <w:lang w:eastAsia="zh-CN"/>
        </w:rPr>
      </w:pPr>
      <w:r w:rsidRPr="007E1DDD">
        <w:rPr>
          <w:lang w:eastAsia="zh-CN"/>
        </w:rPr>
        <w:t>Upon receiving a BAP Data PDU from lower layer (i.e. ingress BH RLC channel), the receiving part of the BAP entity shall:</w:t>
      </w:r>
    </w:p>
    <w:p w14:paraId="2EEF6FB5" w14:textId="2D1DAA02" w:rsidR="009C4A9F" w:rsidRPr="007E1DDD" w:rsidRDefault="009C4A9F" w:rsidP="009C4A9F">
      <w:pPr>
        <w:pStyle w:val="B1"/>
      </w:pPr>
      <w:r w:rsidRPr="007E1DDD">
        <w:t>-</w:t>
      </w:r>
      <w:r w:rsidRPr="007E1DDD">
        <w:tab/>
        <w:t xml:space="preserve">if DESTINATION field of this BAP </w:t>
      </w:r>
      <w:r w:rsidR="00A337E7" w:rsidRPr="007E1DDD">
        <w:t xml:space="preserve">Data </w:t>
      </w:r>
      <w:r w:rsidRPr="007E1DDD">
        <w:t>PDU matches the BAP address</w:t>
      </w:r>
      <w:r w:rsidR="005D59AB" w:rsidRPr="007E1DDD">
        <w:t xml:space="preserve">, which is configured for this </w:t>
      </w:r>
      <w:r w:rsidR="000C47A0" w:rsidRPr="007E1DDD">
        <w:t>IAB-</w:t>
      </w:r>
      <w:r w:rsidR="005D59AB" w:rsidRPr="007E1DDD">
        <w:t>node by the IAB-donor providing this ingress BH RLC channel configuration</w:t>
      </w:r>
      <w:r w:rsidRPr="007E1DDD">
        <w:t>:</w:t>
      </w:r>
    </w:p>
    <w:p w14:paraId="329D3FB5" w14:textId="68494F5D" w:rsidR="009C4A9F" w:rsidRPr="007E1DDD" w:rsidRDefault="009C4A9F" w:rsidP="009C4A9F">
      <w:pPr>
        <w:pStyle w:val="B2"/>
      </w:pPr>
      <w:r w:rsidRPr="007E1DDD">
        <w:rPr>
          <w:lang w:eastAsia="ko-KR"/>
        </w:rPr>
        <w:t>-</w:t>
      </w:r>
      <w:r w:rsidRPr="007E1DDD">
        <w:rPr>
          <w:lang w:eastAsia="ko-KR"/>
        </w:rPr>
        <w:tab/>
      </w:r>
      <w:r w:rsidRPr="007E1DDD">
        <w:t xml:space="preserve">remove the BAP header of this BAP </w:t>
      </w:r>
      <w:r w:rsidR="00A337E7" w:rsidRPr="007E1DDD">
        <w:t xml:space="preserve">Data </w:t>
      </w:r>
      <w:r w:rsidRPr="007E1DDD">
        <w:t>PDU and deliver the BAP SDU to upper layers;</w:t>
      </w:r>
    </w:p>
    <w:p w14:paraId="55A1CB22" w14:textId="77777777" w:rsidR="009C4A9F" w:rsidRPr="007E1DDD" w:rsidRDefault="009C4A9F" w:rsidP="009C4A9F">
      <w:pPr>
        <w:pStyle w:val="B1"/>
      </w:pPr>
      <w:r w:rsidRPr="007E1DDD">
        <w:t>-</w:t>
      </w:r>
      <w:r w:rsidRPr="007E1DDD">
        <w:tab/>
        <w:t>else:</w:t>
      </w:r>
    </w:p>
    <w:p w14:paraId="3AFAC306" w14:textId="77777777" w:rsidR="009C4A9F" w:rsidRPr="007E1DDD" w:rsidRDefault="009C4A9F" w:rsidP="009C4A9F">
      <w:pPr>
        <w:pStyle w:val="B2"/>
      </w:pPr>
      <w:r w:rsidRPr="007E1DDD">
        <w:rPr>
          <w:lang w:eastAsia="ko-KR"/>
        </w:rPr>
        <w:t>-</w:t>
      </w:r>
      <w:r w:rsidRPr="007E1DDD">
        <w:rPr>
          <w:lang w:eastAsia="ko-KR"/>
        </w:rPr>
        <w:tab/>
      </w:r>
      <w:r w:rsidRPr="007E1DDD">
        <w:t xml:space="preserve">deliver the </w:t>
      </w:r>
      <w:r w:rsidRPr="007E1DDD">
        <w:rPr>
          <w:lang w:eastAsia="zh-CN"/>
        </w:rPr>
        <w:t>BAP Data Packet</w:t>
      </w:r>
      <w:r w:rsidRPr="007E1DDD">
        <w:t xml:space="preserve"> to the transmitting part of the collocated BAP entity.</w:t>
      </w:r>
    </w:p>
    <w:p w14:paraId="411897B1" w14:textId="77777777" w:rsidR="009C4A9F" w:rsidRPr="007E1DDD" w:rsidRDefault="009C4A9F" w:rsidP="009C4A9F">
      <w:pPr>
        <w:pStyle w:val="Heading2"/>
        <w:rPr>
          <w:rFonts w:cs="Arial"/>
        </w:rPr>
      </w:pPr>
      <w:bookmarkStart w:id="108" w:name="_Toc46491326"/>
      <w:bookmarkStart w:id="109" w:name="_Toc52580790"/>
      <w:bookmarkStart w:id="110" w:name="_Toc156000835"/>
      <w:r w:rsidRPr="007E1DDD">
        <w:rPr>
          <w:rFonts w:cs="Arial"/>
        </w:rPr>
        <w:lastRenderedPageBreak/>
        <w:t>5.3</w:t>
      </w:r>
      <w:r w:rsidRPr="007E1DDD">
        <w:rPr>
          <w:rFonts w:cs="Arial"/>
        </w:rPr>
        <w:tab/>
        <w:t>Flow control</w:t>
      </w:r>
      <w:bookmarkEnd w:id="108"/>
      <w:bookmarkEnd w:id="109"/>
      <w:bookmarkEnd w:id="110"/>
    </w:p>
    <w:p w14:paraId="67804B52" w14:textId="77777777" w:rsidR="009C4A9F" w:rsidRPr="007E1DDD" w:rsidRDefault="009C4A9F" w:rsidP="009C4A9F">
      <w:pPr>
        <w:pStyle w:val="Heading3"/>
        <w:rPr>
          <w:rFonts w:cs="Arial"/>
          <w:lang w:eastAsia="zh-CN"/>
        </w:rPr>
      </w:pPr>
      <w:bookmarkStart w:id="111" w:name="_Toc46491327"/>
      <w:bookmarkStart w:id="112" w:name="_Toc52580791"/>
      <w:bookmarkStart w:id="113" w:name="_Toc156000836"/>
      <w:r w:rsidRPr="007E1DDD">
        <w:rPr>
          <w:rFonts w:cs="Arial"/>
        </w:rPr>
        <w:t>5.3.1</w:t>
      </w:r>
      <w:r w:rsidRPr="007E1DDD">
        <w:rPr>
          <w:rFonts w:cs="Arial"/>
        </w:rPr>
        <w:tab/>
      </w:r>
      <w:r w:rsidRPr="007E1DDD">
        <w:rPr>
          <w:rFonts w:cs="Arial"/>
          <w:lang w:eastAsia="zh-CN"/>
        </w:rPr>
        <w:t>Flow control feedback</w:t>
      </w:r>
      <w:bookmarkEnd w:id="111"/>
      <w:bookmarkEnd w:id="112"/>
      <w:bookmarkEnd w:id="113"/>
    </w:p>
    <w:p w14:paraId="4FEEE8A8" w14:textId="002155BC" w:rsidR="005D59AB" w:rsidRPr="007E1DDD" w:rsidRDefault="00DA22DF" w:rsidP="007D208A">
      <w:pPr>
        <w:pStyle w:val="Heading4"/>
      </w:pPr>
      <w:bookmarkStart w:id="114" w:name="_Toc156000837"/>
      <w:r w:rsidRPr="007E1DDD">
        <w:t>5.3.1.1</w:t>
      </w:r>
      <w:r w:rsidR="005D59AB" w:rsidRPr="007E1DDD">
        <w:tab/>
        <w:t>Transmitting operation</w:t>
      </w:r>
      <w:bookmarkEnd w:id="114"/>
    </w:p>
    <w:p w14:paraId="3FD689D1" w14:textId="77777777" w:rsidR="009C4A9F" w:rsidRPr="007E1DDD" w:rsidRDefault="009C4A9F" w:rsidP="009C4A9F">
      <w:pPr>
        <w:rPr>
          <w:lang w:eastAsia="zh-CN"/>
        </w:rPr>
      </w:pPr>
      <w:r w:rsidRPr="007E1DDD">
        <w:rPr>
          <w:lang w:eastAsia="zh-CN"/>
        </w:rPr>
        <w:t>For a link, the BAP entity at the IAB-MT shall:</w:t>
      </w:r>
    </w:p>
    <w:p w14:paraId="2471E886" w14:textId="77777777" w:rsidR="009C4A9F" w:rsidRPr="007E1DDD" w:rsidRDefault="009C4A9F" w:rsidP="009C4A9F">
      <w:pPr>
        <w:pStyle w:val="B1"/>
        <w:rPr>
          <w:lang w:eastAsia="zh-CN"/>
        </w:rPr>
      </w:pPr>
      <w:r w:rsidRPr="007E1DDD">
        <w:t>-</w:t>
      </w:r>
      <w:r w:rsidRPr="007E1DDD">
        <w:tab/>
        <w:t>w</w:t>
      </w:r>
      <w:r w:rsidRPr="007E1DDD">
        <w:rPr>
          <w:lang w:eastAsia="zh-CN"/>
        </w:rPr>
        <w:t>hen a flow control feedback is triggered due to the buffer load exceeding a certain level, or</w:t>
      </w:r>
    </w:p>
    <w:p w14:paraId="40F22F1A" w14:textId="77777777" w:rsidR="009C4A9F" w:rsidRPr="007E1DDD" w:rsidRDefault="009C4A9F" w:rsidP="009C4A9F">
      <w:pPr>
        <w:pStyle w:val="B1"/>
        <w:rPr>
          <w:lang w:eastAsia="zh-CN"/>
        </w:rPr>
      </w:pPr>
      <w:r w:rsidRPr="007E1DDD">
        <w:t>-</w:t>
      </w:r>
      <w:r w:rsidRPr="007E1DDD">
        <w:tab/>
      </w:r>
      <w:r w:rsidRPr="007E1DDD">
        <w:rPr>
          <w:lang w:eastAsia="zh-CN"/>
        </w:rPr>
        <w:t>when a BAP Control PDU for flow control polling is received at the receiving part, the transmitting part of this BAP entity shall:</w:t>
      </w:r>
    </w:p>
    <w:p w14:paraId="2605CACB" w14:textId="77777777" w:rsidR="009C4A9F" w:rsidRPr="007E1DDD" w:rsidRDefault="009C4A9F" w:rsidP="009C4A9F">
      <w:pPr>
        <w:pStyle w:val="B2"/>
        <w:rPr>
          <w:lang w:eastAsia="zh-CN"/>
        </w:rPr>
      </w:pPr>
      <w:r w:rsidRPr="007E1DDD">
        <w:t>-</w:t>
      </w:r>
      <w:r w:rsidRPr="007E1DDD">
        <w:tab/>
        <w:t xml:space="preserve">construct a BAP Control PDU for </w:t>
      </w:r>
      <w:r w:rsidRPr="007E1DDD">
        <w:rPr>
          <w:lang w:eastAsia="zh-CN"/>
        </w:rPr>
        <w:t>flow control</w:t>
      </w:r>
      <w:r w:rsidRPr="007E1DDD">
        <w:t xml:space="preserve"> feedback per BH RLC channel, if configured by RRC, in accordance with clause 6.2.3</w:t>
      </w:r>
      <w:r w:rsidRPr="007E1DDD">
        <w:rPr>
          <w:lang w:eastAsia="zh-CN"/>
        </w:rPr>
        <w:t>;</w:t>
      </w:r>
    </w:p>
    <w:p w14:paraId="47419920" w14:textId="77777777" w:rsidR="009C4A9F" w:rsidRPr="007E1DDD" w:rsidRDefault="009C4A9F" w:rsidP="009C4A9F">
      <w:pPr>
        <w:pStyle w:val="B2"/>
        <w:rPr>
          <w:lang w:eastAsia="zh-CN"/>
        </w:rPr>
      </w:pPr>
      <w:r w:rsidRPr="007E1DDD">
        <w:t>-</w:t>
      </w:r>
      <w:r w:rsidRPr="007E1DDD">
        <w:tab/>
        <w:t xml:space="preserve">construct a BAP Control PDU for </w:t>
      </w:r>
      <w:r w:rsidRPr="007E1DDD">
        <w:rPr>
          <w:lang w:eastAsia="zh-CN"/>
        </w:rPr>
        <w:t>flow control</w:t>
      </w:r>
      <w:r w:rsidRPr="007E1DDD">
        <w:t xml:space="preserve"> feedback per </w:t>
      </w:r>
      <w:r w:rsidR="007009F9" w:rsidRPr="007E1DDD">
        <w:t xml:space="preserve">BAP </w:t>
      </w:r>
      <w:r w:rsidRPr="007E1DDD">
        <w:t>routing ID, if configured by RRC, in accordance with clause 6.2.3</w:t>
      </w:r>
      <w:r w:rsidRPr="007E1DDD">
        <w:rPr>
          <w:lang w:eastAsia="zh-CN"/>
        </w:rPr>
        <w:t>;</w:t>
      </w:r>
    </w:p>
    <w:p w14:paraId="3A9C3020" w14:textId="77777777" w:rsidR="009C4A9F" w:rsidRPr="007E1DDD" w:rsidRDefault="009C4A9F" w:rsidP="009C4A9F">
      <w:pPr>
        <w:pStyle w:val="B2"/>
        <w:rPr>
          <w:lang w:eastAsia="zh-CN"/>
        </w:rPr>
      </w:pPr>
      <w:r w:rsidRPr="007E1DDD">
        <w:t>-</w:t>
      </w:r>
      <w:r w:rsidRPr="007E1DDD">
        <w:tab/>
        <w:t xml:space="preserve">if the egress BH RLC channel for the BAP Control PDU is configured as specified in </w:t>
      </w:r>
      <w:r w:rsidRPr="007E1DDD">
        <w:rPr>
          <w:lang w:eastAsia="zh-CN"/>
        </w:rPr>
        <w:t>TS 38.473 [5]:</w:t>
      </w:r>
    </w:p>
    <w:p w14:paraId="14EF0AC1" w14:textId="77777777" w:rsidR="009C4A9F" w:rsidRPr="007E1DDD" w:rsidRDefault="009C4A9F" w:rsidP="009C4A9F">
      <w:pPr>
        <w:pStyle w:val="B3"/>
        <w:rPr>
          <w:lang w:eastAsia="zh-CN"/>
        </w:rPr>
      </w:pPr>
      <w:r w:rsidRPr="007E1DDD">
        <w:t>-</w:t>
      </w:r>
      <w:r w:rsidRPr="007E1DDD">
        <w:tab/>
        <w:t xml:space="preserve">submit the BAP Control PDU(s) to the configured egress BH RLC channel of the egress link, indicated by </w:t>
      </w:r>
      <w:r w:rsidRPr="007E1DDD">
        <w:rPr>
          <w:i/>
        </w:rPr>
        <w:t>Egress BH RLC CH ID</w:t>
      </w:r>
      <w:r w:rsidRPr="007E1DDD">
        <w:t xml:space="preserve"> IE in </w:t>
      </w:r>
      <w:r w:rsidRPr="007E1DDD">
        <w:rPr>
          <w:i/>
        </w:rPr>
        <w:t>BH Information</w:t>
      </w:r>
      <w:r w:rsidRPr="007E1DDD">
        <w:t xml:space="preserve"> IE associated with </w:t>
      </w:r>
      <w:r w:rsidRPr="007E1DDD">
        <w:rPr>
          <w:i/>
        </w:rPr>
        <w:t>Non-UP Traffic Type</w:t>
      </w:r>
      <w:r w:rsidRPr="007E1DDD">
        <w:t xml:space="preserve"> IE set to </w:t>
      </w:r>
      <w:r w:rsidRPr="007E1DDD">
        <w:rPr>
          <w:i/>
        </w:rPr>
        <w:t>BAP control PDU</w:t>
      </w:r>
      <w:r w:rsidRPr="007E1DDD">
        <w:t xml:space="preserve"> in TS 38.473</w:t>
      </w:r>
      <w:r w:rsidR="00E044F1" w:rsidRPr="007E1DDD">
        <w:t xml:space="preserve"> </w:t>
      </w:r>
      <w:r w:rsidRPr="007E1DDD">
        <w:t>[5]</w:t>
      </w:r>
      <w:r w:rsidRPr="007E1DDD">
        <w:rPr>
          <w:lang w:eastAsia="zh-CN"/>
        </w:rPr>
        <w:t>;</w:t>
      </w:r>
    </w:p>
    <w:p w14:paraId="317C3A66" w14:textId="77777777" w:rsidR="009C4A9F" w:rsidRPr="007E1DDD" w:rsidRDefault="009C4A9F" w:rsidP="009C4A9F">
      <w:pPr>
        <w:pStyle w:val="B2"/>
        <w:rPr>
          <w:lang w:eastAsia="zh-CN"/>
        </w:rPr>
      </w:pPr>
      <w:r w:rsidRPr="007E1DDD">
        <w:t>-</w:t>
      </w:r>
      <w:r w:rsidRPr="007E1DDD">
        <w:tab/>
        <w:t>else:</w:t>
      </w:r>
    </w:p>
    <w:p w14:paraId="05D91BF2" w14:textId="77777777" w:rsidR="009C4A9F" w:rsidRPr="007E1DDD" w:rsidRDefault="009C4A9F" w:rsidP="009C4A9F">
      <w:pPr>
        <w:pStyle w:val="B3"/>
        <w:rPr>
          <w:lang w:eastAsia="zh-CN"/>
        </w:rPr>
      </w:pPr>
      <w:r w:rsidRPr="007E1DDD">
        <w:rPr>
          <w:lang w:eastAsia="zh-CN"/>
        </w:rPr>
        <w:t>-</w:t>
      </w:r>
      <w:r w:rsidRPr="007E1DDD">
        <w:rPr>
          <w:lang w:eastAsia="zh-CN"/>
        </w:rPr>
        <w:tab/>
        <w:t>submit the BAP Control PDU(s) to any egress BH RLC channel of the egress link.</w:t>
      </w:r>
    </w:p>
    <w:p w14:paraId="7511D1ED" w14:textId="33DCA58C" w:rsidR="007009F9" w:rsidRPr="007E1DDD" w:rsidRDefault="007009F9" w:rsidP="00823460">
      <w:pPr>
        <w:pStyle w:val="NO"/>
      </w:pPr>
      <w:bookmarkStart w:id="115" w:name="_Toc46491328"/>
      <w:r w:rsidRPr="007E1DDD">
        <w:t>NOTE</w:t>
      </w:r>
      <w:r w:rsidR="003F350A" w:rsidRPr="007E1DDD">
        <w:t xml:space="preserve"> 1</w:t>
      </w:r>
      <w:r w:rsidRPr="007E1DDD">
        <w:t>:</w:t>
      </w:r>
      <w:r w:rsidRPr="007E1DDD">
        <w:tab/>
        <w:t xml:space="preserve">The BH RLC channel(s) and </w:t>
      </w:r>
      <w:r w:rsidR="00795B03" w:rsidRPr="007E1DDD">
        <w:t xml:space="preserve">BAP </w:t>
      </w:r>
      <w:r w:rsidRPr="007E1DDD">
        <w:t>routing ID(s) to be included in the flow control feedback is up to IAB node implementation, once triggered.</w:t>
      </w:r>
    </w:p>
    <w:p w14:paraId="72686569" w14:textId="51D9F2CC" w:rsidR="003F350A" w:rsidRPr="007E1DDD" w:rsidRDefault="003F350A" w:rsidP="00823460">
      <w:pPr>
        <w:pStyle w:val="NO"/>
      </w:pPr>
      <w:r w:rsidRPr="007E1DDD">
        <w:t>NOTE 2:</w:t>
      </w:r>
      <w:r w:rsidRPr="007E1DDD">
        <w:tab/>
        <w:t>For a mobile IAB-node, in case multiple egress BH RLC channels on one egress link are configured for BAP control PDU, it is up to mobile IAB-node's implementation to decide which one is selected.</w:t>
      </w:r>
    </w:p>
    <w:p w14:paraId="064C3675" w14:textId="569D0CB5" w:rsidR="005D59AB" w:rsidRPr="007E1DDD" w:rsidRDefault="00DA22DF" w:rsidP="007D208A">
      <w:pPr>
        <w:pStyle w:val="Heading4"/>
      </w:pPr>
      <w:bookmarkStart w:id="116" w:name="_Toc52580792"/>
      <w:bookmarkStart w:id="117" w:name="_Toc156000838"/>
      <w:r w:rsidRPr="007E1DDD">
        <w:t>5.3.1.2</w:t>
      </w:r>
      <w:r w:rsidR="005D59AB" w:rsidRPr="007E1DDD">
        <w:tab/>
        <w:t>Receiving operation</w:t>
      </w:r>
      <w:bookmarkEnd w:id="117"/>
    </w:p>
    <w:p w14:paraId="34D1E8F7" w14:textId="48D0C212" w:rsidR="005D59AB" w:rsidRPr="007E1DDD" w:rsidRDefault="005D59AB" w:rsidP="005D59AB">
      <w:pPr>
        <w:rPr>
          <w:lang w:eastAsia="zh-CN"/>
        </w:rPr>
      </w:pPr>
      <w:r w:rsidRPr="007E1DDD">
        <w:rPr>
          <w:lang w:eastAsia="zh-CN"/>
        </w:rPr>
        <w:t xml:space="preserve">For a link, </w:t>
      </w:r>
      <w:r w:rsidR="006E3504" w:rsidRPr="007E1DDD">
        <w:rPr>
          <w:lang w:eastAsia="zh-CN"/>
        </w:rPr>
        <w:t xml:space="preserve">upon receiving a BAP Control PDU for flow control feedback per BAP routing ID from lower layer, </w:t>
      </w:r>
      <w:r w:rsidRPr="007E1DDD">
        <w:rPr>
          <w:lang w:eastAsia="zh-CN"/>
        </w:rPr>
        <w:t>the BAP entity at the IAB-DU or IAB-donor-DU may:</w:t>
      </w:r>
    </w:p>
    <w:p w14:paraId="73E329FD" w14:textId="2CBC2D05" w:rsidR="005D59AB" w:rsidRPr="007E1DDD" w:rsidRDefault="005D59AB" w:rsidP="007D208A">
      <w:pPr>
        <w:pStyle w:val="B1"/>
      </w:pPr>
      <w:r w:rsidRPr="007E1DDD">
        <w:t>-</w:t>
      </w:r>
      <w:r w:rsidRPr="007E1DDD">
        <w:tab/>
        <w:t xml:space="preserve">if the available buffer size as indicated by the received BAP Control PDU for flow control feedback per BAP routing ID is less than the </w:t>
      </w:r>
      <w:r w:rsidRPr="007E1DDD">
        <w:rPr>
          <w:i/>
        </w:rPr>
        <w:t>Buffer Size Threshold</w:t>
      </w:r>
      <w:r w:rsidRPr="007E1DDD">
        <w:t xml:space="preserve"> IE, configured by F1AP in </w:t>
      </w:r>
      <w:r w:rsidRPr="007E1DDD">
        <w:rPr>
          <w:lang w:eastAsia="zh-CN"/>
        </w:rPr>
        <w:t>TS 38.473 [5]</w:t>
      </w:r>
      <w:r w:rsidRPr="007E1DDD">
        <w:t>:</w:t>
      </w:r>
    </w:p>
    <w:p w14:paraId="6CCEBC14" w14:textId="77777777" w:rsidR="005D59AB" w:rsidRPr="007E1DDD" w:rsidRDefault="005D59AB" w:rsidP="007D208A">
      <w:pPr>
        <w:pStyle w:val="B2"/>
      </w:pPr>
      <w:r w:rsidRPr="007E1DDD">
        <w:t>-</w:t>
      </w:r>
      <w:r w:rsidRPr="007E1DDD">
        <w:tab/>
        <w:t>consider the BH link as congested for this BAP routing ID (for routing defined in accordance with clause 5.2.1.3).</w:t>
      </w:r>
    </w:p>
    <w:p w14:paraId="47AF6815" w14:textId="77777777" w:rsidR="009C4A9F" w:rsidRPr="007E1DDD" w:rsidRDefault="009C4A9F" w:rsidP="009C4A9F">
      <w:pPr>
        <w:pStyle w:val="Heading3"/>
        <w:rPr>
          <w:rFonts w:cs="Arial"/>
          <w:lang w:eastAsia="zh-CN"/>
        </w:rPr>
      </w:pPr>
      <w:bookmarkStart w:id="118" w:name="_Toc156000839"/>
      <w:r w:rsidRPr="007E1DDD">
        <w:rPr>
          <w:rFonts w:cs="Arial"/>
        </w:rPr>
        <w:t>5.3.2</w:t>
      </w:r>
      <w:r w:rsidRPr="007E1DDD">
        <w:rPr>
          <w:rFonts w:cs="Arial"/>
        </w:rPr>
        <w:tab/>
      </w:r>
      <w:r w:rsidRPr="007E1DDD">
        <w:rPr>
          <w:rFonts w:cs="Arial"/>
          <w:lang w:eastAsia="zh-CN"/>
        </w:rPr>
        <w:t>Flow control polling</w:t>
      </w:r>
      <w:bookmarkEnd w:id="115"/>
      <w:bookmarkEnd w:id="116"/>
      <w:bookmarkEnd w:id="118"/>
    </w:p>
    <w:p w14:paraId="2F38D88E" w14:textId="227E248B" w:rsidR="009C4A9F" w:rsidRPr="007E1DDD" w:rsidRDefault="009C4A9F" w:rsidP="009C4A9F">
      <w:pPr>
        <w:rPr>
          <w:lang w:eastAsia="zh-CN"/>
        </w:rPr>
      </w:pPr>
      <w:r w:rsidRPr="007E1DDD">
        <w:rPr>
          <w:lang w:eastAsia="zh-CN"/>
        </w:rPr>
        <w:t>When a flow control poll</w:t>
      </w:r>
      <w:r w:rsidR="00795B03" w:rsidRPr="007E1DDD">
        <w:rPr>
          <w:lang w:eastAsia="zh-CN"/>
        </w:rPr>
        <w:t>ing</w:t>
      </w:r>
      <w:r w:rsidRPr="007E1DDD">
        <w:rPr>
          <w:lang w:eastAsia="zh-CN"/>
        </w:rPr>
        <w:t xml:space="preserve"> is to be transmitted over an egress link, the transmitting part of the BAP entity at the IAB-DU or IAB-donor-DU:</w:t>
      </w:r>
    </w:p>
    <w:p w14:paraId="32D87AC8" w14:textId="77777777" w:rsidR="009C4A9F" w:rsidRPr="007E1DDD" w:rsidRDefault="009C4A9F" w:rsidP="009C4A9F">
      <w:pPr>
        <w:pStyle w:val="B1"/>
      </w:pPr>
      <w:r w:rsidRPr="007E1DDD">
        <w:t>-</w:t>
      </w:r>
      <w:r w:rsidRPr="007E1DDD">
        <w:tab/>
        <w:t>construct a BAP Control PDU for flow control polling in accordance with clause 6.2.3:</w:t>
      </w:r>
    </w:p>
    <w:p w14:paraId="35EB112A" w14:textId="77777777" w:rsidR="009C4A9F" w:rsidRPr="007E1DDD" w:rsidRDefault="009C4A9F" w:rsidP="009C4A9F">
      <w:pPr>
        <w:pStyle w:val="B1"/>
        <w:jc w:val="both"/>
        <w:rPr>
          <w:lang w:eastAsia="zh-CN"/>
        </w:rPr>
      </w:pPr>
      <w:r w:rsidRPr="007E1DDD">
        <w:t>-</w:t>
      </w:r>
      <w:r w:rsidRPr="007E1DDD">
        <w:tab/>
        <w:t xml:space="preserve">if the egress BH RLC channel for the BAP Control PDU is configured as specified in </w:t>
      </w:r>
      <w:r w:rsidRPr="007E1DDD">
        <w:rPr>
          <w:lang w:eastAsia="zh-CN"/>
        </w:rPr>
        <w:t>TS 38.473 [5]:</w:t>
      </w:r>
    </w:p>
    <w:p w14:paraId="15FE4F2D" w14:textId="77777777" w:rsidR="009C4A9F" w:rsidRPr="007E1DDD" w:rsidRDefault="009C4A9F" w:rsidP="009C4A9F">
      <w:pPr>
        <w:pStyle w:val="B2"/>
        <w:rPr>
          <w:lang w:eastAsia="zh-CN"/>
        </w:rPr>
      </w:pPr>
      <w:r w:rsidRPr="007E1DDD">
        <w:t>-</w:t>
      </w:r>
      <w:r w:rsidRPr="007E1DDD">
        <w:tab/>
        <w:t xml:space="preserve">submit this BAP Control PDU to the configured egress BH RLC channel of the egress link, indicated by </w:t>
      </w:r>
      <w:r w:rsidRPr="007E1DDD">
        <w:rPr>
          <w:i/>
        </w:rPr>
        <w:t>BH RLC CH ID</w:t>
      </w:r>
      <w:r w:rsidRPr="007E1DDD">
        <w:t xml:space="preserve"> IE </w:t>
      </w:r>
      <w:r w:rsidR="007009F9" w:rsidRPr="007E1DDD">
        <w:t xml:space="preserve">which is </w:t>
      </w:r>
      <w:r w:rsidRPr="007E1DDD">
        <w:t xml:space="preserve">associated with </w:t>
      </w:r>
      <w:r w:rsidRPr="007E1DDD">
        <w:rPr>
          <w:i/>
        </w:rPr>
        <w:t>BAP Control PDU Channel</w:t>
      </w:r>
      <w:r w:rsidRPr="007E1DDD">
        <w:t xml:space="preserve"> IE </w:t>
      </w:r>
      <w:r w:rsidR="007009F9" w:rsidRPr="007E1DDD">
        <w:t xml:space="preserve">that is </w:t>
      </w:r>
      <w:r w:rsidRPr="007E1DDD">
        <w:t>set to true in TS 38.473[5]</w:t>
      </w:r>
      <w:r w:rsidRPr="007E1DDD">
        <w:rPr>
          <w:lang w:eastAsia="zh-CN"/>
        </w:rPr>
        <w:t>;</w:t>
      </w:r>
    </w:p>
    <w:p w14:paraId="58303FCC" w14:textId="77777777" w:rsidR="009C4A9F" w:rsidRPr="007E1DDD" w:rsidRDefault="009C4A9F" w:rsidP="009C4A9F">
      <w:pPr>
        <w:pStyle w:val="B1"/>
        <w:jc w:val="both"/>
        <w:rPr>
          <w:lang w:eastAsia="zh-CN"/>
        </w:rPr>
      </w:pPr>
      <w:r w:rsidRPr="007E1DDD">
        <w:t>-</w:t>
      </w:r>
      <w:r w:rsidRPr="007E1DDD">
        <w:tab/>
        <w:t>else:</w:t>
      </w:r>
    </w:p>
    <w:p w14:paraId="4E0C55C4" w14:textId="77777777" w:rsidR="009C4A9F" w:rsidRPr="007E1DDD" w:rsidRDefault="009C4A9F" w:rsidP="009C4A9F">
      <w:pPr>
        <w:pStyle w:val="B2"/>
        <w:rPr>
          <w:lang w:eastAsia="zh-CN"/>
        </w:rPr>
      </w:pPr>
      <w:r w:rsidRPr="007E1DDD">
        <w:rPr>
          <w:lang w:eastAsia="zh-CN"/>
        </w:rPr>
        <w:t>-</w:t>
      </w:r>
      <w:r w:rsidRPr="007E1DDD">
        <w:rPr>
          <w:lang w:eastAsia="zh-CN"/>
        </w:rPr>
        <w:tab/>
        <w:t>submit this BAP Control PDU to any egress BH RLC channel of the egress link.</w:t>
      </w:r>
    </w:p>
    <w:p w14:paraId="4A43262E" w14:textId="18960767" w:rsidR="009C4A9F" w:rsidRPr="007E1DDD" w:rsidRDefault="009C4A9F" w:rsidP="009C4A9F">
      <w:pPr>
        <w:pStyle w:val="Heading2"/>
        <w:rPr>
          <w:rFonts w:cs="Arial"/>
        </w:rPr>
      </w:pPr>
      <w:bookmarkStart w:id="119" w:name="_Toc46491329"/>
      <w:bookmarkStart w:id="120" w:name="_Toc52580793"/>
      <w:bookmarkStart w:id="121" w:name="_Toc156000840"/>
      <w:r w:rsidRPr="007E1DDD">
        <w:rPr>
          <w:rFonts w:cs="Arial"/>
        </w:rPr>
        <w:lastRenderedPageBreak/>
        <w:t>5.4</w:t>
      </w:r>
      <w:r w:rsidRPr="007E1DDD">
        <w:rPr>
          <w:rFonts w:cs="Arial"/>
        </w:rPr>
        <w:tab/>
        <w:t xml:space="preserve">BH RLF </w:t>
      </w:r>
      <w:r w:rsidR="005D59AB" w:rsidRPr="007E1DDD">
        <w:rPr>
          <w:rFonts w:cs="Arial"/>
        </w:rPr>
        <w:t xml:space="preserve">related </w:t>
      </w:r>
      <w:r w:rsidRPr="007E1DDD">
        <w:rPr>
          <w:rFonts w:cs="Arial"/>
        </w:rPr>
        <w:t>indication</w:t>
      </w:r>
      <w:bookmarkEnd w:id="119"/>
      <w:bookmarkEnd w:id="120"/>
      <w:r w:rsidR="005D59AB" w:rsidRPr="007E1DDD">
        <w:rPr>
          <w:rFonts w:cs="Arial"/>
        </w:rPr>
        <w:t>s</w:t>
      </w:r>
      <w:bookmarkEnd w:id="121"/>
    </w:p>
    <w:p w14:paraId="0D1C94B8" w14:textId="77777777" w:rsidR="009C4A9F" w:rsidRPr="007E1DDD" w:rsidRDefault="009C4A9F" w:rsidP="009C4A9F">
      <w:pPr>
        <w:pStyle w:val="Heading3"/>
        <w:rPr>
          <w:rFonts w:cs="Arial"/>
          <w:lang w:eastAsia="zh-CN"/>
        </w:rPr>
      </w:pPr>
      <w:bookmarkStart w:id="122" w:name="_Toc46491330"/>
      <w:bookmarkStart w:id="123" w:name="_Toc52580794"/>
      <w:bookmarkStart w:id="124" w:name="_Toc156000841"/>
      <w:r w:rsidRPr="007E1DDD">
        <w:rPr>
          <w:rFonts w:cs="Arial"/>
        </w:rPr>
        <w:t>5.4.</w:t>
      </w:r>
      <w:r w:rsidRPr="007E1DDD">
        <w:rPr>
          <w:rFonts w:cs="Arial"/>
          <w:lang w:eastAsia="ko-KR"/>
        </w:rPr>
        <w:t>1</w:t>
      </w:r>
      <w:r w:rsidRPr="007E1DDD">
        <w:rPr>
          <w:rFonts w:cs="Arial"/>
        </w:rPr>
        <w:tab/>
      </w:r>
      <w:r w:rsidRPr="007E1DDD">
        <w:rPr>
          <w:rFonts w:cs="Arial"/>
          <w:lang w:eastAsia="zh-CN"/>
        </w:rPr>
        <w:t>Transmitting operation</w:t>
      </w:r>
      <w:bookmarkEnd w:id="122"/>
      <w:bookmarkEnd w:id="123"/>
      <w:bookmarkEnd w:id="124"/>
    </w:p>
    <w:p w14:paraId="1C8220CD" w14:textId="77777777" w:rsidR="009C4A9F" w:rsidRPr="007E1DDD" w:rsidRDefault="009C4A9F" w:rsidP="009C4A9F">
      <w:pPr>
        <w:rPr>
          <w:lang w:eastAsia="zh-CN"/>
        </w:rPr>
      </w:pPr>
      <w:r w:rsidRPr="007E1DDD">
        <w:rPr>
          <w:lang w:eastAsia="zh-CN"/>
        </w:rPr>
        <w:t>When a BH RLF recovery failure is detected at the IAB-MT, for each egress link associated with the IAB-DU, the transmitting part of the collocated BAP entity at the IAB-DU may:</w:t>
      </w:r>
    </w:p>
    <w:p w14:paraId="473116AA" w14:textId="4932D9E9" w:rsidR="009C4A9F" w:rsidRPr="007E1DDD" w:rsidRDefault="009C4A9F" w:rsidP="009C4A9F">
      <w:pPr>
        <w:pStyle w:val="B1"/>
      </w:pPr>
      <w:r w:rsidRPr="007E1DDD">
        <w:t>-</w:t>
      </w:r>
      <w:r w:rsidRPr="007E1DDD">
        <w:tab/>
        <w:t>construct a BAP Control PDU for BH RLF indication in accordance with clause 6.2.3</w:t>
      </w:r>
      <w:r w:rsidR="005D59AB" w:rsidRPr="007E1DDD">
        <w:t>.3;</w:t>
      </w:r>
    </w:p>
    <w:p w14:paraId="717C116F" w14:textId="77777777" w:rsidR="005D59AB" w:rsidRPr="007E1DDD" w:rsidRDefault="005D59AB" w:rsidP="005D59AB">
      <w:pPr>
        <w:rPr>
          <w:lang w:eastAsia="zh-CN"/>
        </w:rPr>
      </w:pPr>
      <w:r w:rsidRPr="007E1DDD">
        <w:rPr>
          <w:lang w:eastAsia="zh-CN"/>
        </w:rPr>
        <w:t>When BH RLF(s) occur at the IAB-MT on all the link(s) providing F1</w:t>
      </w:r>
      <w:r w:rsidRPr="007E1DDD">
        <w:t xml:space="preserve"> interface</w:t>
      </w:r>
      <w:r w:rsidRPr="007E1DDD">
        <w:rPr>
          <w:lang w:eastAsia="zh-CN"/>
        </w:rPr>
        <w:t xml:space="preserve"> over BAP, for each egress link associated with the IAB-DU, the transmitting part of the collocated BAP entity at the IAB-DU may:</w:t>
      </w:r>
    </w:p>
    <w:p w14:paraId="3FB5D239" w14:textId="09FA1B8D" w:rsidR="005D59AB" w:rsidRPr="007E1DDD" w:rsidRDefault="005D59AB" w:rsidP="007D208A">
      <w:pPr>
        <w:pStyle w:val="B1"/>
      </w:pPr>
      <w:r w:rsidRPr="007E1DDD">
        <w:t>-</w:t>
      </w:r>
      <w:r w:rsidRPr="007E1DDD">
        <w:tab/>
        <w:t>construct a BAP Control PDU for BH RLF detection</w:t>
      </w:r>
      <w:r w:rsidRPr="007E1DDD" w:rsidDel="00A811F9">
        <w:t xml:space="preserve"> </w:t>
      </w:r>
      <w:r w:rsidRPr="007E1DDD">
        <w:t>indication in accordance with clause 6.2.3.4;</w:t>
      </w:r>
    </w:p>
    <w:p w14:paraId="3D4EBB22" w14:textId="5F5C77A8" w:rsidR="005D59AB" w:rsidRPr="007E1DDD" w:rsidRDefault="005D59AB" w:rsidP="005D59AB">
      <w:pPr>
        <w:rPr>
          <w:lang w:eastAsia="zh-CN"/>
        </w:rPr>
      </w:pPr>
      <w:r w:rsidRPr="007E1DDD">
        <w:rPr>
          <w:lang w:eastAsia="zh-CN"/>
        </w:rPr>
        <w:t xml:space="preserve">When BH RLF recovery is successful at the IAB-MT, for each egress link associated with the IAB-DU on which </w:t>
      </w:r>
      <w:r w:rsidRPr="007E1DDD">
        <w:t>a BAP Control PDU for BH RLF detection</w:t>
      </w:r>
      <w:r w:rsidRPr="007E1DDD" w:rsidDel="00A811F9">
        <w:t xml:space="preserve"> </w:t>
      </w:r>
      <w:r w:rsidRPr="007E1DDD">
        <w:t>indication was transmitted</w:t>
      </w:r>
      <w:r w:rsidRPr="007E1DDD">
        <w:rPr>
          <w:lang w:eastAsia="zh-CN"/>
        </w:rPr>
        <w:t xml:space="preserve">, the transmitting part of the collocated BAP entity at the IAB-DU </w:t>
      </w:r>
      <w:r w:rsidR="00A863D3" w:rsidRPr="007E1DDD">
        <w:rPr>
          <w:lang w:eastAsia="zh-CN"/>
        </w:rPr>
        <w:t>shall</w:t>
      </w:r>
      <w:r w:rsidRPr="007E1DDD">
        <w:rPr>
          <w:lang w:eastAsia="zh-CN"/>
        </w:rPr>
        <w:t>:</w:t>
      </w:r>
    </w:p>
    <w:p w14:paraId="106DECCF" w14:textId="3E5B8C23" w:rsidR="005D59AB" w:rsidRPr="007E1DDD" w:rsidRDefault="005D59AB" w:rsidP="007D208A">
      <w:pPr>
        <w:pStyle w:val="B1"/>
      </w:pPr>
      <w:r w:rsidRPr="007E1DDD">
        <w:t>-</w:t>
      </w:r>
      <w:r w:rsidRPr="007E1DDD">
        <w:tab/>
        <w:t>construct a BAP Control PDU for BH RLF recovery</w:t>
      </w:r>
      <w:r w:rsidRPr="007E1DDD" w:rsidDel="00A811F9">
        <w:t xml:space="preserve"> </w:t>
      </w:r>
      <w:r w:rsidRPr="007E1DDD">
        <w:t>indication in accordance with clause 6.2.3.5;</w:t>
      </w:r>
    </w:p>
    <w:p w14:paraId="6422726D" w14:textId="77777777" w:rsidR="005D59AB" w:rsidRPr="007E1DDD" w:rsidRDefault="005D59AB" w:rsidP="005D59AB">
      <w:pPr>
        <w:jc w:val="both"/>
      </w:pPr>
      <w:r w:rsidRPr="007E1DDD">
        <w:rPr>
          <w:lang w:eastAsia="zh-CN"/>
        </w:rPr>
        <w:t xml:space="preserve">For any constructed BAP </w:t>
      </w:r>
      <w:r w:rsidRPr="007E1DDD">
        <w:t>Control PDU above, the BAP entity shall:</w:t>
      </w:r>
    </w:p>
    <w:p w14:paraId="413F4875" w14:textId="77777777" w:rsidR="009C4A9F" w:rsidRPr="007E1DDD" w:rsidRDefault="009C4A9F" w:rsidP="009C4A9F">
      <w:pPr>
        <w:pStyle w:val="B1"/>
        <w:jc w:val="both"/>
        <w:rPr>
          <w:lang w:eastAsia="zh-CN"/>
        </w:rPr>
      </w:pPr>
      <w:r w:rsidRPr="007E1DDD">
        <w:t>-</w:t>
      </w:r>
      <w:r w:rsidRPr="007E1DDD">
        <w:tab/>
        <w:t xml:space="preserve">if the egress BH RLC channel for the BAP control PDU is configured as specified in </w:t>
      </w:r>
      <w:r w:rsidRPr="007E1DDD">
        <w:rPr>
          <w:lang w:eastAsia="zh-CN"/>
        </w:rPr>
        <w:t>TS 38.473 [5]:</w:t>
      </w:r>
    </w:p>
    <w:p w14:paraId="33CB7C08" w14:textId="77777777" w:rsidR="009C4A9F" w:rsidRPr="007E1DDD" w:rsidRDefault="009C4A9F" w:rsidP="009C4A9F">
      <w:pPr>
        <w:pStyle w:val="B2"/>
        <w:rPr>
          <w:lang w:eastAsia="zh-CN"/>
        </w:rPr>
      </w:pPr>
      <w:r w:rsidRPr="007E1DDD">
        <w:t>-</w:t>
      </w:r>
      <w:r w:rsidRPr="007E1DDD">
        <w:tab/>
        <w:t xml:space="preserve">submit this BAP Control PDU to the configured egress BH RLC channel of the egress link, indicated by </w:t>
      </w:r>
      <w:r w:rsidRPr="007E1DDD">
        <w:rPr>
          <w:i/>
        </w:rPr>
        <w:t>BH RLC CH ID</w:t>
      </w:r>
      <w:r w:rsidRPr="007E1DDD">
        <w:t xml:space="preserve"> IE </w:t>
      </w:r>
      <w:r w:rsidR="007009F9" w:rsidRPr="007E1DDD">
        <w:t xml:space="preserve">which is </w:t>
      </w:r>
      <w:r w:rsidRPr="007E1DDD">
        <w:t xml:space="preserve">associated with </w:t>
      </w:r>
      <w:r w:rsidRPr="007E1DDD">
        <w:rPr>
          <w:i/>
        </w:rPr>
        <w:t>BAP Control PDU Channel</w:t>
      </w:r>
      <w:r w:rsidRPr="007E1DDD">
        <w:t xml:space="preserve"> </w:t>
      </w:r>
      <w:r w:rsidR="007009F9" w:rsidRPr="007E1DDD">
        <w:t xml:space="preserve">that is </w:t>
      </w:r>
      <w:r w:rsidRPr="007E1DDD">
        <w:t>set to true in TS 38.473</w:t>
      </w:r>
      <w:r w:rsidR="00E044F1" w:rsidRPr="007E1DDD">
        <w:t xml:space="preserve"> </w:t>
      </w:r>
      <w:r w:rsidRPr="007E1DDD">
        <w:t>[5]</w:t>
      </w:r>
      <w:r w:rsidRPr="007E1DDD">
        <w:rPr>
          <w:lang w:eastAsia="zh-CN"/>
        </w:rPr>
        <w:t>;</w:t>
      </w:r>
    </w:p>
    <w:p w14:paraId="20621C58" w14:textId="77777777" w:rsidR="009C4A9F" w:rsidRPr="007E1DDD" w:rsidRDefault="009C4A9F" w:rsidP="009C4A9F">
      <w:pPr>
        <w:pStyle w:val="B1"/>
        <w:jc w:val="both"/>
        <w:rPr>
          <w:lang w:eastAsia="zh-CN"/>
        </w:rPr>
      </w:pPr>
      <w:r w:rsidRPr="007E1DDD">
        <w:t>-</w:t>
      </w:r>
      <w:r w:rsidRPr="007E1DDD">
        <w:tab/>
        <w:t>else:</w:t>
      </w:r>
    </w:p>
    <w:p w14:paraId="6EE622D9" w14:textId="77777777" w:rsidR="009C4A9F" w:rsidRPr="007E1DDD" w:rsidRDefault="009C4A9F" w:rsidP="009C4A9F">
      <w:pPr>
        <w:pStyle w:val="B2"/>
        <w:rPr>
          <w:lang w:eastAsia="zh-CN"/>
        </w:rPr>
      </w:pPr>
      <w:r w:rsidRPr="007E1DDD">
        <w:rPr>
          <w:lang w:eastAsia="zh-CN"/>
        </w:rPr>
        <w:t>-</w:t>
      </w:r>
      <w:r w:rsidRPr="007E1DDD">
        <w:rPr>
          <w:lang w:eastAsia="zh-CN"/>
        </w:rPr>
        <w:tab/>
        <w:t>submit this BAP Control PDU to any egress BH RLC channel of the egress link.</w:t>
      </w:r>
    </w:p>
    <w:p w14:paraId="0DD3D898" w14:textId="77777777" w:rsidR="009C4A9F" w:rsidRPr="007E1DDD" w:rsidRDefault="009C4A9F" w:rsidP="009C4A9F">
      <w:pPr>
        <w:pStyle w:val="Heading3"/>
        <w:rPr>
          <w:rFonts w:cs="Arial"/>
          <w:lang w:eastAsia="zh-CN"/>
        </w:rPr>
      </w:pPr>
      <w:bookmarkStart w:id="125" w:name="_Toc46491331"/>
      <w:bookmarkStart w:id="126" w:name="_Toc52580795"/>
      <w:bookmarkStart w:id="127" w:name="_Toc156000842"/>
      <w:r w:rsidRPr="007E1DDD">
        <w:rPr>
          <w:rFonts w:cs="Arial"/>
        </w:rPr>
        <w:t>5.4.</w:t>
      </w:r>
      <w:r w:rsidRPr="007E1DDD">
        <w:rPr>
          <w:rFonts w:cs="Arial"/>
          <w:lang w:eastAsia="zh-CN"/>
        </w:rPr>
        <w:t>2</w:t>
      </w:r>
      <w:r w:rsidRPr="007E1DDD">
        <w:rPr>
          <w:rFonts w:cs="Arial"/>
        </w:rPr>
        <w:tab/>
      </w:r>
      <w:r w:rsidRPr="007E1DDD">
        <w:rPr>
          <w:rFonts w:cs="Arial"/>
          <w:lang w:eastAsia="zh-CN"/>
        </w:rPr>
        <w:t>Receiving operation</w:t>
      </w:r>
      <w:bookmarkEnd w:id="125"/>
      <w:bookmarkEnd w:id="126"/>
      <w:bookmarkEnd w:id="127"/>
    </w:p>
    <w:p w14:paraId="1328F924" w14:textId="77777777" w:rsidR="009C4A9F" w:rsidRPr="007E1DDD" w:rsidRDefault="009C4A9F" w:rsidP="009C4A9F">
      <w:pPr>
        <w:rPr>
          <w:lang w:eastAsia="zh-CN"/>
        </w:rPr>
      </w:pPr>
      <w:r w:rsidRPr="007E1DDD">
        <w:rPr>
          <w:lang w:eastAsia="zh-CN"/>
        </w:rPr>
        <w:t>Upon receiving a BAP Control PDU for BH RLF indication from lower layer (i.e. ingress BH RLC channel), the receiving part of the BAP entity shall:</w:t>
      </w:r>
    </w:p>
    <w:p w14:paraId="25EA9D37" w14:textId="77777777" w:rsidR="009C4A9F" w:rsidRPr="007E1DDD" w:rsidRDefault="009C4A9F" w:rsidP="009C4A9F">
      <w:pPr>
        <w:pStyle w:val="B1"/>
        <w:rPr>
          <w:lang w:eastAsia="zh-CN"/>
        </w:rPr>
      </w:pPr>
      <w:r w:rsidRPr="007E1DDD">
        <w:t>-</w:t>
      </w:r>
      <w:r w:rsidRPr="007E1DDD">
        <w:tab/>
        <w:t>indicate to upper layers that the BH RLF indication has been received</w:t>
      </w:r>
      <w:r w:rsidRPr="007E1DDD">
        <w:rPr>
          <w:lang w:eastAsia="zh-CN"/>
        </w:rPr>
        <w:t xml:space="preserve"> for the ingress link where this BAP Control PDU is received.</w:t>
      </w:r>
    </w:p>
    <w:p w14:paraId="07223AED" w14:textId="77777777" w:rsidR="005D59AB" w:rsidRPr="007E1DDD" w:rsidRDefault="005D59AB" w:rsidP="005D59AB">
      <w:pPr>
        <w:rPr>
          <w:lang w:eastAsia="zh-CN"/>
        </w:rPr>
      </w:pPr>
      <w:bookmarkStart w:id="128" w:name="_Toc46491332"/>
      <w:bookmarkStart w:id="129" w:name="_Toc52580796"/>
      <w:r w:rsidRPr="007E1DDD">
        <w:rPr>
          <w:lang w:eastAsia="zh-CN"/>
        </w:rPr>
        <w:t xml:space="preserve">Upon receiving a BAP Control PDU for BH </w:t>
      </w:r>
      <w:r w:rsidRPr="007E1DDD">
        <w:t>RLF detection</w:t>
      </w:r>
      <w:r w:rsidRPr="007E1DDD" w:rsidDel="008C161E">
        <w:t xml:space="preserve"> </w:t>
      </w:r>
      <w:r w:rsidRPr="007E1DDD">
        <w:rPr>
          <w:lang w:eastAsia="zh-CN"/>
        </w:rPr>
        <w:t>indication from lower layer (i.e. ingress BH RLC channel), the receiving part of the BAP entity shall:</w:t>
      </w:r>
    </w:p>
    <w:p w14:paraId="473B4FCB" w14:textId="1D5F2DD5" w:rsidR="005D59AB" w:rsidRPr="007E1DDD" w:rsidRDefault="005D59AB" w:rsidP="007D208A">
      <w:pPr>
        <w:pStyle w:val="B1"/>
        <w:rPr>
          <w:lang w:eastAsia="zh-CN"/>
        </w:rPr>
      </w:pPr>
      <w:r w:rsidRPr="007E1DDD">
        <w:t>-</w:t>
      </w:r>
      <w:r w:rsidRPr="007E1DDD">
        <w:tab/>
        <w:t xml:space="preserve">consider the BH link, from which </w:t>
      </w:r>
      <w:r w:rsidRPr="007E1DDD">
        <w:rPr>
          <w:lang w:eastAsia="zh-CN"/>
        </w:rPr>
        <w:t>this BAP Control PDU is received</w:t>
      </w:r>
      <w:r w:rsidR="00DE3A13" w:rsidRPr="007E1DDD">
        <w:rPr>
          <w:lang w:eastAsia="zh-CN"/>
        </w:rPr>
        <w:t>,</w:t>
      </w:r>
      <w:r w:rsidRPr="007E1DDD">
        <w:rPr>
          <w:lang w:eastAsia="zh-CN"/>
        </w:rPr>
        <w:t xml:space="preserve"> as not available </w:t>
      </w:r>
      <w:r w:rsidRPr="007E1DDD">
        <w:t>(for routing defined in accordance with clause 5.2.1.3).</w:t>
      </w:r>
    </w:p>
    <w:p w14:paraId="4970F357" w14:textId="77777777" w:rsidR="005D59AB" w:rsidRPr="007E1DDD" w:rsidRDefault="005D59AB" w:rsidP="005D59AB">
      <w:pPr>
        <w:rPr>
          <w:lang w:eastAsia="zh-CN"/>
        </w:rPr>
      </w:pPr>
      <w:r w:rsidRPr="007E1DDD">
        <w:rPr>
          <w:lang w:eastAsia="zh-CN"/>
        </w:rPr>
        <w:t xml:space="preserve">Upon receiving a BAP Control PDU for BH </w:t>
      </w:r>
      <w:r w:rsidRPr="007E1DDD">
        <w:t>RLF recovery</w:t>
      </w:r>
      <w:r w:rsidRPr="007E1DDD" w:rsidDel="008C161E">
        <w:t xml:space="preserve"> </w:t>
      </w:r>
      <w:r w:rsidRPr="007E1DDD">
        <w:rPr>
          <w:lang w:eastAsia="zh-CN"/>
        </w:rPr>
        <w:t>indication from lower layer (i.e. ingress BH RLC channel), the receiving part of the BAP entity shall:</w:t>
      </w:r>
    </w:p>
    <w:p w14:paraId="0D342D38" w14:textId="160ED69B" w:rsidR="005D59AB" w:rsidRPr="007E1DDD" w:rsidRDefault="005D59AB" w:rsidP="007D208A">
      <w:pPr>
        <w:pStyle w:val="B1"/>
        <w:rPr>
          <w:lang w:eastAsia="zh-CN"/>
        </w:rPr>
      </w:pPr>
      <w:r w:rsidRPr="007E1DDD">
        <w:t>-</w:t>
      </w:r>
      <w:r w:rsidRPr="007E1DDD">
        <w:tab/>
        <w:t>consider the BH link, from which</w:t>
      </w:r>
      <w:r w:rsidRPr="007E1DDD">
        <w:rPr>
          <w:lang w:eastAsia="zh-CN"/>
        </w:rPr>
        <w:t xml:space="preserve"> this BAP Control PDU is received, to be available again</w:t>
      </w:r>
      <w:r w:rsidRPr="007E1DDD">
        <w:t xml:space="preserve"> (for routing defined in accordance with clause 5.2.1.3).</w:t>
      </w:r>
    </w:p>
    <w:p w14:paraId="349E173B" w14:textId="77777777" w:rsidR="009C4A9F" w:rsidRPr="007E1DDD" w:rsidRDefault="009C4A9F" w:rsidP="009C4A9F">
      <w:pPr>
        <w:pStyle w:val="Heading2"/>
        <w:rPr>
          <w:rFonts w:cs="Arial"/>
        </w:rPr>
      </w:pPr>
      <w:bookmarkStart w:id="130" w:name="_Toc156000843"/>
      <w:r w:rsidRPr="007E1DDD">
        <w:rPr>
          <w:rFonts w:cs="Arial"/>
        </w:rPr>
        <w:t>5.</w:t>
      </w:r>
      <w:r w:rsidRPr="007E1DDD">
        <w:rPr>
          <w:rFonts w:cs="Arial"/>
          <w:lang w:eastAsia="zh-CN"/>
        </w:rPr>
        <w:t>5</w:t>
      </w:r>
      <w:r w:rsidRPr="007E1DDD">
        <w:rPr>
          <w:rFonts w:cs="Arial"/>
        </w:rPr>
        <w:tab/>
        <w:t>Handling of unknown, unforeseen, and erroneous protocol data</w:t>
      </w:r>
      <w:bookmarkEnd w:id="128"/>
      <w:bookmarkEnd w:id="129"/>
      <w:bookmarkEnd w:id="130"/>
    </w:p>
    <w:p w14:paraId="1FAEBBAC" w14:textId="78157088" w:rsidR="0089362F" w:rsidRPr="007E1DDD" w:rsidRDefault="009C4A9F" w:rsidP="009C4A9F">
      <w:pPr>
        <w:rPr>
          <w:noProof/>
        </w:rPr>
      </w:pPr>
      <w:r w:rsidRPr="007E1DDD">
        <w:rPr>
          <w:noProof/>
        </w:rPr>
        <w:t xml:space="preserve">When a </w:t>
      </w:r>
      <w:r w:rsidRPr="007E1DDD">
        <w:rPr>
          <w:noProof/>
          <w:lang w:eastAsia="zh-CN"/>
        </w:rPr>
        <w:t>BAP</w:t>
      </w:r>
      <w:r w:rsidRPr="007E1DDD">
        <w:rPr>
          <w:noProof/>
        </w:rPr>
        <w:t xml:space="preserve"> </w:t>
      </w:r>
      <w:r w:rsidR="00F454A3" w:rsidRPr="007E1DDD">
        <w:rPr>
          <w:noProof/>
        </w:rPr>
        <w:t xml:space="preserve">Data </w:t>
      </w:r>
      <w:r w:rsidRPr="007E1DDD">
        <w:rPr>
          <w:noProof/>
        </w:rPr>
        <w:t xml:space="preserve">PDU </w:t>
      </w:r>
      <w:r w:rsidRPr="007E1DDD">
        <w:rPr>
          <w:noProof/>
          <w:lang w:eastAsia="zh-CN"/>
        </w:rPr>
        <w:t xml:space="preserve">contains a BAP address which is not included in the </w:t>
      </w:r>
      <w:r w:rsidR="000C47A0" w:rsidRPr="007E1DDD">
        <w:rPr>
          <w:noProof/>
        </w:rPr>
        <w:t xml:space="preserve">applied entries of </w:t>
      </w:r>
      <w:r w:rsidRPr="007E1DDD">
        <w:rPr>
          <w:lang w:eastAsia="zh-CN"/>
        </w:rPr>
        <w:t>BH Routing</w:t>
      </w:r>
      <w:r w:rsidRPr="007E1DDD">
        <w:t xml:space="preserve"> </w:t>
      </w:r>
      <w:r w:rsidRPr="007E1DDD">
        <w:rPr>
          <w:lang w:eastAsia="zh-CN"/>
        </w:rPr>
        <w:t>Configuration</w:t>
      </w:r>
      <w:r w:rsidRPr="007E1DDD">
        <w:t xml:space="preserve"> </w:t>
      </w:r>
      <w:r w:rsidR="000C47A0" w:rsidRPr="007E1DDD">
        <w:t xml:space="preserve">during Routing operation in accordance with clause 5.2.1.3 </w:t>
      </w:r>
      <w:r w:rsidRPr="007E1DDD">
        <w:t xml:space="preserve">and </w:t>
      </w:r>
      <w:r w:rsidR="000C47A0" w:rsidRPr="007E1DDD">
        <w:t xml:space="preserve">the BAP Data PDU contains a BAP address which </w:t>
      </w:r>
      <w:r w:rsidRPr="007E1DDD">
        <w:t>is not the BAP address of this node</w:t>
      </w:r>
      <w:r w:rsidRPr="007E1DDD">
        <w:rPr>
          <w:noProof/>
        </w:rPr>
        <w:t xml:space="preserve"> </w:t>
      </w:r>
      <w:r w:rsidR="000C47A0" w:rsidRPr="007E1DDD">
        <w:t>in accordance with clause 5.2.2</w:t>
      </w:r>
      <w:r w:rsidR="0089362F" w:rsidRPr="007E1DDD">
        <w:t xml:space="preserve"> </w:t>
      </w:r>
      <w:r w:rsidR="0089362F" w:rsidRPr="007E1DDD">
        <w:rPr>
          <w:noProof/>
        </w:rPr>
        <w:t>upon receiving</w:t>
      </w:r>
      <w:r w:rsidR="00F454A3" w:rsidRPr="007E1DDD">
        <w:rPr>
          <w:noProof/>
        </w:rPr>
        <w:t>;</w:t>
      </w:r>
      <w:r w:rsidRPr="007E1DDD">
        <w:rPr>
          <w:noProof/>
        </w:rPr>
        <w:t xml:space="preserve"> </w:t>
      </w:r>
      <w:r w:rsidR="00F454A3" w:rsidRPr="007E1DDD">
        <w:rPr>
          <w:noProof/>
        </w:rPr>
        <w:t>or</w:t>
      </w:r>
    </w:p>
    <w:p w14:paraId="2FEDFA84" w14:textId="254D4076" w:rsidR="009C4A9F" w:rsidRPr="007E1DDD" w:rsidRDefault="00F454A3" w:rsidP="009C4A9F">
      <w:pPr>
        <w:rPr>
          <w:noProof/>
        </w:rPr>
      </w:pPr>
      <w:r w:rsidRPr="007E1DDD">
        <w:rPr>
          <w:noProof/>
        </w:rPr>
        <w:t xml:space="preserve">when a BAP Control PDU that contains reserved or invalid values is received </w:t>
      </w:r>
      <w:r w:rsidR="009C4A9F" w:rsidRPr="007E1DDD">
        <w:rPr>
          <w:noProof/>
        </w:rPr>
        <w:t xml:space="preserve">the </w:t>
      </w:r>
      <w:r w:rsidR="009C4A9F" w:rsidRPr="007E1DDD">
        <w:rPr>
          <w:noProof/>
          <w:lang w:eastAsia="zh-CN"/>
        </w:rPr>
        <w:t>BAP entity</w:t>
      </w:r>
      <w:r w:rsidR="009C4A9F" w:rsidRPr="007E1DDD">
        <w:rPr>
          <w:noProof/>
        </w:rPr>
        <w:t xml:space="preserve"> shall:</w:t>
      </w:r>
    </w:p>
    <w:p w14:paraId="57B069C0" w14:textId="77777777" w:rsidR="009C4A9F" w:rsidRPr="007E1DDD" w:rsidRDefault="009C4A9F" w:rsidP="009C4A9F">
      <w:pPr>
        <w:pStyle w:val="B1"/>
        <w:rPr>
          <w:noProof/>
        </w:rPr>
      </w:pPr>
      <w:r w:rsidRPr="007E1DDD">
        <w:rPr>
          <w:noProof/>
        </w:rPr>
        <w:t>-</w:t>
      </w:r>
      <w:r w:rsidRPr="007E1DDD">
        <w:rPr>
          <w:noProof/>
        </w:rPr>
        <w:tab/>
        <w:t>discard the received BAP PDU.</w:t>
      </w:r>
    </w:p>
    <w:p w14:paraId="25D5D5C0" w14:textId="77777777" w:rsidR="009C4A9F" w:rsidRPr="007E1DDD" w:rsidRDefault="009C4A9F" w:rsidP="009C4A9F">
      <w:pPr>
        <w:pStyle w:val="Heading1"/>
        <w:rPr>
          <w:rFonts w:cs="Arial"/>
        </w:rPr>
      </w:pPr>
      <w:bookmarkStart w:id="131" w:name="_Toc46491333"/>
      <w:bookmarkStart w:id="132" w:name="_Toc52580797"/>
      <w:bookmarkStart w:id="133" w:name="_Toc156000844"/>
      <w:r w:rsidRPr="007E1DDD">
        <w:rPr>
          <w:rFonts w:cs="Arial"/>
        </w:rPr>
        <w:lastRenderedPageBreak/>
        <w:t>6</w:t>
      </w:r>
      <w:r w:rsidRPr="007E1DDD">
        <w:rPr>
          <w:rFonts w:cs="Arial"/>
        </w:rPr>
        <w:tab/>
        <w:t>Protocol data units, formats, and parameters</w:t>
      </w:r>
      <w:bookmarkEnd w:id="131"/>
      <w:bookmarkEnd w:id="132"/>
      <w:bookmarkEnd w:id="133"/>
    </w:p>
    <w:p w14:paraId="1775E8EA" w14:textId="77777777" w:rsidR="009C4A9F" w:rsidRPr="007E1DDD" w:rsidRDefault="009C4A9F" w:rsidP="009C4A9F">
      <w:pPr>
        <w:pStyle w:val="Heading2"/>
        <w:rPr>
          <w:rFonts w:cs="Arial"/>
        </w:rPr>
      </w:pPr>
      <w:bookmarkStart w:id="134" w:name="_Toc46491334"/>
      <w:bookmarkStart w:id="135" w:name="_Toc52580798"/>
      <w:bookmarkStart w:id="136" w:name="_Toc156000845"/>
      <w:r w:rsidRPr="007E1DDD">
        <w:rPr>
          <w:rFonts w:cs="Arial"/>
        </w:rPr>
        <w:t>6.1</w:t>
      </w:r>
      <w:r w:rsidRPr="007E1DDD">
        <w:rPr>
          <w:rFonts w:cs="Arial"/>
        </w:rPr>
        <w:tab/>
        <w:t>Protocol data units</w:t>
      </w:r>
      <w:bookmarkEnd w:id="134"/>
      <w:bookmarkEnd w:id="135"/>
      <w:bookmarkEnd w:id="136"/>
    </w:p>
    <w:p w14:paraId="21751B65" w14:textId="77777777" w:rsidR="009C4A9F" w:rsidRPr="007E1DDD" w:rsidRDefault="009C4A9F" w:rsidP="009C4A9F">
      <w:pPr>
        <w:pStyle w:val="Heading3"/>
        <w:rPr>
          <w:rFonts w:cs="Arial"/>
        </w:rPr>
      </w:pPr>
      <w:bookmarkStart w:id="137" w:name="_Toc46491335"/>
      <w:bookmarkStart w:id="138" w:name="_Toc52580799"/>
      <w:bookmarkStart w:id="139" w:name="_Toc156000846"/>
      <w:r w:rsidRPr="007E1DDD">
        <w:rPr>
          <w:rFonts w:cs="Arial"/>
        </w:rPr>
        <w:t>6.1.1</w:t>
      </w:r>
      <w:r w:rsidRPr="007E1DDD">
        <w:rPr>
          <w:rFonts w:cs="Arial"/>
        </w:rPr>
        <w:tab/>
        <w:t>Data PDU</w:t>
      </w:r>
      <w:bookmarkEnd w:id="137"/>
      <w:bookmarkEnd w:id="138"/>
      <w:bookmarkEnd w:id="139"/>
    </w:p>
    <w:p w14:paraId="24A8C8FC" w14:textId="77777777" w:rsidR="009C4A9F" w:rsidRPr="007E1DDD" w:rsidRDefault="009C4A9F" w:rsidP="009C4A9F">
      <w:r w:rsidRPr="007E1DDD">
        <w:t xml:space="preserve">The </w:t>
      </w:r>
      <w:r w:rsidRPr="007E1DDD">
        <w:rPr>
          <w:lang w:eastAsia="zh-CN"/>
        </w:rPr>
        <w:t>BAP</w:t>
      </w:r>
      <w:r w:rsidRPr="007E1DDD">
        <w:t xml:space="preserve"> Data PDU is used to convey one of </w:t>
      </w:r>
      <w:r w:rsidRPr="007E1DDD">
        <w:rPr>
          <w:lang w:eastAsia="zh-CN"/>
        </w:rPr>
        <w:t xml:space="preserve">the </w:t>
      </w:r>
      <w:r w:rsidRPr="007E1DDD">
        <w:t>following in addition to the PDU header:</w:t>
      </w:r>
    </w:p>
    <w:p w14:paraId="7A333679" w14:textId="77777777" w:rsidR="009C4A9F" w:rsidRPr="007E1DDD" w:rsidRDefault="009C4A9F" w:rsidP="009C4A9F">
      <w:pPr>
        <w:pStyle w:val="B1"/>
        <w:rPr>
          <w:lang w:eastAsia="ko-KR"/>
        </w:rPr>
      </w:pPr>
      <w:r w:rsidRPr="007E1DDD">
        <w:rPr>
          <w:lang w:eastAsia="ko-KR"/>
        </w:rPr>
        <w:t>-</w:t>
      </w:r>
      <w:r w:rsidRPr="007E1DDD">
        <w:rPr>
          <w:lang w:eastAsia="ko-KR"/>
        </w:rPr>
        <w:tab/>
        <w:t>upper layer data</w:t>
      </w:r>
      <w:r w:rsidR="007009F9" w:rsidRPr="007E1DDD">
        <w:rPr>
          <w:lang w:eastAsia="ko-KR"/>
        </w:rPr>
        <w:t>.</w:t>
      </w:r>
    </w:p>
    <w:p w14:paraId="19BDB260" w14:textId="77777777" w:rsidR="009C4A9F" w:rsidRPr="007E1DDD" w:rsidRDefault="009C4A9F" w:rsidP="009C4A9F">
      <w:pPr>
        <w:pStyle w:val="Heading3"/>
        <w:rPr>
          <w:rFonts w:cs="Arial"/>
        </w:rPr>
      </w:pPr>
      <w:bookmarkStart w:id="140" w:name="_Toc46491336"/>
      <w:bookmarkStart w:id="141" w:name="_Toc52580800"/>
      <w:bookmarkStart w:id="142" w:name="_Toc156000847"/>
      <w:r w:rsidRPr="007E1DDD">
        <w:rPr>
          <w:rFonts w:cs="Arial"/>
        </w:rPr>
        <w:t>6.1.2</w:t>
      </w:r>
      <w:r w:rsidRPr="007E1DDD">
        <w:rPr>
          <w:rFonts w:cs="Arial"/>
        </w:rPr>
        <w:tab/>
        <w:t>Control PDU</w:t>
      </w:r>
      <w:bookmarkEnd w:id="140"/>
      <w:bookmarkEnd w:id="141"/>
      <w:bookmarkEnd w:id="142"/>
    </w:p>
    <w:p w14:paraId="1D70CE71" w14:textId="77777777" w:rsidR="009C4A9F" w:rsidRPr="007E1DDD" w:rsidRDefault="009C4A9F" w:rsidP="009C4A9F">
      <w:r w:rsidRPr="007E1DDD">
        <w:t xml:space="preserve">The </w:t>
      </w:r>
      <w:r w:rsidRPr="007E1DDD">
        <w:rPr>
          <w:lang w:eastAsia="zh-CN"/>
        </w:rPr>
        <w:t>BAP</w:t>
      </w:r>
      <w:r w:rsidRPr="007E1DDD">
        <w:t xml:space="preserve"> Control PDU is used to convey one of </w:t>
      </w:r>
      <w:r w:rsidRPr="007E1DDD">
        <w:rPr>
          <w:lang w:eastAsia="zh-CN"/>
        </w:rPr>
        <w:t xml:space="preserve">the </w:t>
      </w:r>
      <w:r w:rsidRPr="007E1DDD">
        <w:t>following in addition to the PDU header:</w:t>
      </w:r>
    </w:p>
    <w:p w14:paraId="0BAC760F" w14:textId="77777777" w:rsidR="009C4A9F" w:rsidRPr="007E1DDD" w:rsidRDefault="009C4A9F" w:rsidP="009C4A9F">
      <w:pPr>
        <w:pStyle w:val="B1"/>
      </w:pPr>
      <w:r w:rsidRPr="007E1DDD">
        <w:t>-</w:t>
      </w:r>
      <w:r w:rsidRPr="007E1DDD">
        <w:tab/>
        <w:t>flow control feedback per BH RLC channel;</w:t>
      </w:r>
    </w:p>
    <w:p w14:paraId="7239C8FB" w14:textId="77777777" w:rsidR="009C4A9F" w:rsidRPr="007E1DDD" w:rsidRDefault="009C4A9F" w:rsidP="009C4A9F">
      <w:pPr>
        <w:pStyle w:val="B1"/>
      </w:pPr>
      <w:r w:rsidRPr="007E1DDD">
        <w:t>-</w:t>
      </w:r>
      <w:r w:rsidRPr="007E1DDD">
        <w:tab/>
        <w:t>flow control feedback per BAP routing ID;</w:t>
      </w:r>
    </w:p>
    <w:p w14:paraId="2DE0337B" w14:textId="77777777" w:rsidR="009C4A9F" w:rsidRPr="007E1DDD" w:rsidRDefault="009C4A9F" w:rsidP="009C4A9F">
      <w:pPr>
        <w:pStyle w:val="B1"/>
      </w:pPr>
      <w:r w:rsidRPr="007E1DDD">
        <w:t>-</w:t>
      </w:r>
      <w:r w:rsidRPr="007E1DDD">
        <w:tab/>
        <w:t>flow control polling;</w:t>
      </w:r>
    </w:p>
    <w:p w14:paraId="0D23B78D" w14:textId="3E21E496" w:rsidR="009C4A9F" w:rsidRPr="007E1DDD" w:rsidRDefault="009C4A9F" w:rsidP="009C4A9F">
      <w:pPr>
        <w:pStyle w:val="B1"/>
      </w:pPr>
      <w:r w:rsidRPr="007E1DDD">
        <w:t>-</w:t>
      </w:r>
      <w:r w:rsidRPr="007E1DDD">
        <w:tab/>
        <w:t>BH RLF</w:t>
      </w:r>
      <w:r w:rsidR="005D59AB" w:rsidRPr="007E1DDD">
        <w:t xml:space="preserve"> related</w:t>
      </w:r>
      <w:r w:rsidRPr="007E1DDD">
        <w:t xml:space="preserve"> indication;</w:t>
      </w:r>
    </w:p>
    <w:p w14:paraId="2E4542BD" w14:textId="77777777" w:rsidR="009C4A9F" w:rsidRPr="007E1DDD" w:rsidRDefault="009C4A9F" w:rsidP="009C4A9F">
      <w:pPr>
        <w:pStyle w:val="Heading2"/>
        <w:rPr>
          <w:rFonts w:cs="Arial"/>
          <w:lang w:eastAsia="zh-CN"/>
        </w:rPr>
      </w:pPr>
      <w:bookmarkStart w:id="143" w:name="_Toc46491337"/>
      <w:bookmarkStart w:id="144" w:name="_Toc52580801"/>
      <w:bookmarkStart w:id="145" w:name="_Toc156000848"/>
      <w:r w:rsidRPr="007E1DDD">
        <w:rPr>
          <w:rFonts w:cs="Arial"/>
        </w:rPr>
        <w:t>6.2</w:t>
      </w:r>
      <w:r w:rsidRPr="007E1DDD">
        <w:rPr>
          <w:rFonts w:cs="Arial"/>
        </w:rPr>
        <w:tab/>
        <w:t>Formats</w:t>
      </w:r>
      <w:bookmarkEnd w:id="143"/>
      <w:bookmarkEnd w:id="144"/>
      <w:bookmarkEnd w:id="145"/>
    </w:p>
    <w:p w14:paraId="321E0E13" w14:textId="77777777" w:rsidR="009C4A9F" w:rsidRPr="007E1DDD" w:rsidRDefault="009C4A9F" w:rsidP="009C4A9F">
      <w:pPr>
        <w:pStyle w:val="Heading3"/>
        <w:rPr>
          <w:rFonts w:cs="Arial"/>
          <w:lang w:eastAsia="zh-CN"/>
        </w:rPr>
      </w:pPr>
      <w:bookmarkStart w:id="146" w:name="_Toc46491338"/>
      <w:bookmarkStart w:id="147" w:name="_Toc52580802"/>
      <w:bookmarkStart w:id="148" w:name="_Toc156000849"/>
      <w:r w:rsidRPr="007E1DDD">
        <w:rPr>
          <w:rFonts w:cs="Arial"/>
          <w:lang w:eastAsia="zh-CN"/>
        </w:rPr>
        <w:t>6.2.1</w:t>
      </w:r>
      <w:r w:rsidRPr="007E1DDD">
        <w:rPr>
          <w:rFonts w:cs="Arial"/>
          <w:lang w:eastAsia="zh-CN"/>
        </w:rPr>
        <w:tab/>
        <w:t>General</w:t>
      </w:r>
      <w:bookmarkEnd w:id="146"/>
      <w:bookmarkEnd w:id="147"/>
      <w:bookmarkEnd w:id="148"/>
    </w:p>
    <w:p w14:paraId="460EB855" w14:textId="4FE3FB73" w:rsidR="009C4A9F" w:rsidRPr="007E1DDD" w:rsidRDefault="009C4A9F" w:rsidP="009C4A9F">
      <w:pPr>
        <w:rPr>
          <w:lang w:eastAsia="ko-KR"/>
        </w:rPr>
      </w:pPr>
      <w:r w:rsidRPr="007E1DDD">
        <w:rPr>
          <w:lang w:eastAsia="ko-KR"/>
        </w:rPr>
        <w:t>A BAP PDU is a bit string that is byte aligned (i.e. multiple of 8 bits) in length. The formats of BAP PDUs are described in clause 6.2.2, 6.2.3 and their parameters are described in clause 6.3.</w:t>
      </w:r>
    </w:p>
    <w:p w14:paraId="3DC26F05" w14:textId="77777777" w:rsidR="009C4A9F" w:rsidRPr="007E1DDD" w:rsidRDefault="009C4A9F" w:rsidP="009C4A9F">
      <w:pPr>
        <w:pStyle w:val="Heading3"/>
        <w:rPr>
          <w:rFonts w:cs="Arial"/>
          <w:lang w:eastAsia="zh-CN"/>
        </w:rPr>
      </w:pPr>
      <w:bookmarkStart w:id="149" w:name="_Toc46491339"/>
      <w:bookmarkStart w:id="150" w:name="_Toc52580803"/>
      <w:bookmarkStart w:id="151" w:name="_Toc156000850"/>
      <w:r w:rsidRPr="007E1DDD">
        <w:rPr>
          <w:rFonts w:cs="Arial"/>
        </w:rPr>
        <w:t>6.2.2</w:t>
      </w:r>
      <w:r w:rsidRPr="007E1DDD">
        <w:rPr>
          <w:rFonts w:cs="Arial"/>
          <w:lang w:eastAsia="ko-KR"/>
        </w:rPr>
        <w:tab/>
        <w:t>Data PDU</w:t>
      </w:r>
      <w:bookmarkEnd w:id="149"/>
      <w:bookmarkEnd w:id="150"/>
      <w:bookmarkEnd w:id="151"/>
    </w:p>
    <w:p w14:paraId="6729D9FF" w14:textId="77777777" w:rsidR="009C4A9F" w:rsidRPr="007E1DDD" w:rsidRDefault="009C4A9F" w:rsidP="009C4A9F">
      <w:r w:rsidRPr="007E1DDD">
        <w:rPr>
          <w:lang w:eastAsia="ko-KR"/>
        </w:rPr>
        <w:t>Figure 6.2.2-1 shows the format of the BAP Data PDU.</w:t>
      </w:r>
    </w:p>
    <w:p w14:paraId="4B9CFAE8" w14:textId="77777777" w:rsidR="009C4A9F" w:rsidRPr="007E1DDD" w:rsidRDefault="009C4A9F" w:rsidP="009C4A9F">
      <w:pPr>
        <w:pStyle w:val="TH"/>
        <w:rPr>
          <w:rFonts w:ascii="Times New Roman" w:hAnsi="Times New Roman"/>
        </w:rPr>
      </w:pPr>
      <w:r w:rsidRPr="007E1DDD">
        <w:rPr>
          <w:rFonts w:ascii="Times New Roman" w:hAnsi="Times New Roman"/>
        </w:rPr>
        <w:object w:dxaOrig="5310" w:dyaOrig="2880" w14:anchorId="502BD50F">
          <v:shape id="_x0000_i1029" type="#_x0000_t75" style="width:265.5pt;height:2in" o:ole="">
            <v:imagedata r:id="rId19" o:title=""/>
          </v:shape>
          <o:OLEObject Type="Embed" ProgID="Visio.Drawing.15" ShapeID="_x0000_i1029" DrawAspect="Content" ObjectID="_1766613597" r:id="rId20"/>
        </w:object>
      </w:r>
    </w:p>
    <w:p w14:paraId="60526601" w14:textId="77777777" w:rsidR="009C4A9F" w:rsidRPr="007E1DDD" w:rsidRDefault="009C4A9F" w:rsidP="009C4A9F">
      <w:pPr>
        <w:pStyle w:val="TF"/>
        <w:rPr>
          <w:rFonts w:cs="Arial"/>
        </w:rPr>
      </w:pPr>
      <w:r w:rsidRPr="007E1DDD">
        <w:rPr>
          <w:rFonts w:cs="Arial"/>
        </w:rPr>
        <w:t>Figure 6.2.2-1: BAP Data PDU format</w:t>
      </w:r>
    </w:p>
    <w:p w14:paraId="54201864" w14:textId="77777777" w:rsidR="009C4A9F" w:rsidRPr="007E1DDD" w:rsidRDefault="009C4A9F" w:rsidP="009C4A9F">
      <w:pPr>
        <w:pStyle w:val="Heading3"/>
        <w:rPr>
          <w:rFonts w:cs="Arial"/>
          <w:lang w:eastAsia="zh-CN"/>
        </w:rPr>
      </w:pPr>
      <w:bookmarkStart w:id="152" w:name="_Toc46491340"/>
      <w:bookmarkStart w:id="153" w:name="_Toc52580804"/>
      <w:bookmarkStart w:id="154" w:name="_Toc156000851"/>
      <w:r w:rsidRPr="007E1DDD">
        <w:rPr>
          <w:rFonts w:cs="Arial"/>
        </w:rPr>
        <w:t>6.2.3</w:t>
      </w:r>
      <w:r w:rsidRPr="007E1DDD">
        <w:rPr>
          <w:rFonts w:cs="Arial"/>
          <w:lang w:eastAsia="ko-KR"/>
        </w:rPr>
        <w:tab/>
        <w:t>Control PDU</w:t>
      </w:r>
      <w:bookmarkEnd w:id="152"/>
      <w:bookmarkEnd w:id="153"/>
      <w:bookmarkEnd w:id="154"/>
    </w:p>
    <w:p w14:paraId="6E54A0F9" w14:textId="77777777" w:rsidR="009C4A9F" w:rsidRPr="007E1DDD" w:rsidRDefault="009C4A9F" w:rsidP="009C4A9F">
      <w:pPr>
        <w:pStyle w:val="Heading4"/>
        <w:rPr>
          <w:rFonts w:cs="Arial"/>
        </w:rPr>
      </w:pPr>
      <w:bookmarkStart w:id="155" w:name="_Toc46491341"/>
      <w:bookmarkStart w:id="156" w:name="_Toc52580805"/>
      <w:bookmarkStart w:id="157" w:name="_Toc156000852"/>
      <w:r w:rsidRPr="007E1DDD">
        <w:rPr>
          <w:rFonts w:cs="Arial"/>
        </w:rPr>
        <w:t>6.2.3.1</w:t>
      </w:r>
      <w:r w:rsidRPr="007E1DDD">
        <w:rPr>
          <w:rFonts w:cs="Arial"/>
        </w:rPr>
        <w:tab/>
        <w:t>Control PDU for flow control feedback</w:t>
      </w:r>
      <w:bookmarkEnd w:id="155"/>
      <w:bookmarkEnd w:id="156"/>
      <w:bookmarkEnd w:id="157"/>
    </w:p>
    <w:p w14:paraId="3FB058D5" w14:textId="77777777" w:rsidR="009C4A9F" w:rsidRPr="007E1DDD" w:rsidRDefault="009C4A9F" w:rsidP="009C4A9F">
      <w:r w:rsidRPr="007E1DDD">
        <w:rPr>
          <w:lang w:eastAsia="ko-KR"/>
        </w:rPr>
        <w:t>Figure 6.2.3.1-1 and 6.2.3.1-2 show the formats of the BAP Control PDU for flow control feedback.</w:t>
      </w:r>
    </w:p>
    <w:p w14:paraId="6B4CBE44" w14:textId="77777777" w:rsidR="009C4A9F" w:rsidRPr="007E1DDD" w:rsidRDefault="009C4A9F" w:rsidP="009C4A9F">
      <w:pPr>
        <w:pStyle w:val="TH"/>
        <w:rPr>
          <w:rFonts w:ascii="Times New Roman" w:hAnsi="Times New Roman"/>
        </w:rPr>
      </w:pPr>
      <w:r w:rsidRPr="007E1DDD">
        <w:rPr>
          <w:rFonts w:ascii="Times New Roman" w:hAnsi="Times New Roman"/>
        </w:rPr>
        <w:object w:dxaOrig="4815" w:dyaOrig="5700" w14:anchorId="3C997F3C">
          <v:shape id="_x0000_i1030" type="#_x0000_t75" style="width:242.25pt;height:283.5pt" o:ole="">
            <v:imagedata r:id="rId21" o:title=""/>
          </v:shape>
          <o:OLEObject Type="Embed" ProgID="Visio.Drawing.15" ShapeID="_x0000_i1030" DrawAspect="Content" ObjectID="_1766613598" r:id="rId22"/>
        </w:object>
      </w:r>
    </w:p>
    <w:p w14:paraId="7A2C1D34" w14:textId="77777777" w:rsidR="009C4A9F" w:rsidRPr="007E1DDD" w:rsidRDefault="009C4A9F" w:rsidP="009C4A9F">
      <w:pPr>
        <w:pStyle w:val="TF"/>
        <w:rPr>
          <w:rFonts w:cs="Arial"/>
        </w:rPr>
      </w:pPr>
      <w:r w:rsidRPr="007E1DDD">
        <w:rPr>
          <w:rFonts w:cs="Arial"/>
        </w:rPr>
        <w:t>Figure 6.2.3.1-1: BAP Control PDU format for flow control feedback per BH RLC channel</w:t>
      </w:r>
    </w:p>
    <w:p w14:paraId="09694051" w14:textId="77A7F25C" w:rsidR="009C4A9F" w:rsidRPr="007E1DDD" w:rsidRDefault="00B82674" w:rsidP="009C4A9F">
      <w:pPr>
        <w:pStyle w:val="TH"/>
        <w:rPr>
          <w:rFonts w:ascii="Times New Roman" w:hAnsi="Times New Roman"/>
        </w:rPr>
      </w:pPr>
      <w:r w:rsidRPr="007E1DDD">
        <w:object w:dxaOrig="6241" w:dyaOrig="7785" w14:anchorId="104ADD8B">
          <v:shape id="_x0000_i1031" type="#_x0000_t75" style="width:264pt;height:330pt" o:ole="">
            <v:imagedata r:id="rId23" o:title=""/>
          </v:shape>
          <o:OLEObject Type="Embed" ProgID="Visio.Drawing.15" ShapeID="_x0000_i1031" DrawAspect="Content" ObjectID="_1766613599" r:id="rId24"/>
        </w:object>
      </w:r>
    </w:p>
    <w:p w14:paraId="25D5109C" w14:textId="77777777" w:rsidR="009C4A9F" w:rsidRPr="007E1DDD" w:rsidRDefault="009C4A9F" w:rsidP="009C4A9F">
      <w:pPr>
        <w:pStyle w:val="TF"/>
        <w:rPr>
          <w:rFonts w:cs="Arial"/>
        </w:rPr>
      </w:pPr>
      <w:r w:rsidRPr="007E1DDD">
        <w:rPr>
          <w:rFonts w:cs="Arial"/>
        </w:rPr>
        <w:t>Figure 6.2.3.1-2: BAP Control PDU format for flow control feedback per BAP routing ID</w:t>
      </w:r>
    </w:p>
    <w:p w14:paraId="79EAF873" w14:textId="77777777" w:rsidR="009C4A9F" w:rsidRPr="007E1DDD" w:rsidRDefault="009C4A9F" w:rsidP="009C4A9F">
      <w:pPr>
        <w:pStyle w:val="Heading4"/>
        <w:rPr>
          <w:rFonts w:cs="Arial"/>
        </w:rPr>
      </w:pPr>
      <w:bookmarkStart w:id="158" w:name="_Toc46491342"/>
      <w:bookmarkStart w:id="159" w:name="_Toc52580806"/>
      <w:bookmarkStart w:id="160" w:name="_Toc156000853"/>
      <w:r w:rsidRPr="007E1DDD">
        <w:rPr>
          <w:rFonts w:cs="Arial"/>
        </w:rPr>
        <w:t>6.2.3.2</w:t>
      </w:r>
      <w:r w:rsidRPr="007E1DDD">
        <w:rPr>
          <w:rFonts w:cs="Arial"/>
        </w:rPr>
        <w:tab/>
        <w:t>Control PDU for flow control polling</w:t>
      </w:r>
      <w:bookmarkEnd w:id="158"/>
      <w:bookmarkEnd w:id="159"/>
      <w:bookmarkEnd w:id="160"/>
    </w:p>
    <w:p w14:paraId="464A546E" w14:textId="77777777" w:rsidR="009C4A9F" w:rsidRPr="007E1DDD" w:rsidRDefault="009C4A9F" w:rsidP="009C4A9F">
      <w:r w:rsidRPr="007E1DDD">
        <w:rPr>
          <w:lang w:eastAsia="ko-KR"/>
        </w:rPr>
        <w:t>Figure 6.2.3.2-1 shows the formats of the BAP Control PDU for flow control polling.</w:t>
      </w:r>
    </w:p>
    <w:p w14:paraId="2C95D528" w14:textId="77777777" w:rsidR="009C4A9F" w:rsidRPr="007E1DDD" w:rsidRDefault="009C4A9F" w:rsidP="009C4A9F">
      <w:pPr>
        <w:pStyle w:val="TH"/>
        <w:rPr>
          <w:rFonts w:ascii="Times New Roman" w:hAnsi="Times New Roman"/>
        </w:rPr>
      </w:pPr>
      <w:r w:rsidRPr="007E1DDD">
        <w:rPr>
          <w:rFonts w:ascii="Times New Roman" w:hAnsi="Times New Roman"/>
        </w:rPr>
        <w:object w:dxaOrig="5280" w:dyaOrig="960" w14:anchorId="56FB7FC2">
          <v:shape id="_x0000_i1032" type="#_x0000_t75" style="width:262.5pt;height:48.75pt" o:ole="">
            <v:imagedata r:id="rId25" o:title=""/>
          </v:shape>
          <o:OLEObject Type="Embed" ProgID="Visio.Drawing.15" ShapeID="_x0000_i1032" DrawAspect="Content" ObjectID="_1766613600" r:id="rId26"/>
        </w:object>
      </w:r>
    </w:p>
    <w:p w14:paraId="0B1F272B" w14:textId="77777777" w:rsidR="009C4A9F" w:rsidRPr="007E1DDD" w:rsidRDefault="009C4A9F" w:rsidP="009C4A9F">
      <w:pPr>
        <w:pStyle w:val="TF"/>
        <w:rPr>
          <w:rFonts w:cs="Arial"/>
        </w:rPr>
      </w:pPr>
      <w:r w:rsidRPr="007E1DDD">
        <w:rPr>
          <w:rFonts w:cs="Arial"/>
        </w:rPr>
        <w:t>Figure 6.2.3.2-1: BAP Control PDU format for flow control feedback polling</w:t>
      </w:r>
    </w:p>
    <w:p w14:paraId="452E429C" w14:textId="77777777" w:rsidR="009C4A9F" w:rsidRPr="007E1DDD" w:rsidRDefault="009C4A9F" w:rsidP="009C4A9F">
      <w:pPr>
        <w:pStyle w:val="Heading4"/>
        <w:rPr>
          <w:rFonts w:cs="Arial"/>
        </w:rPr>
      </w:pPr>
      <w:bookmarkStart w:id="161" w:name="_Toc46491343"/>
      <w:bookmarkStart w:id="162" w:name="_Toc52580807"/>
      <w:bookmarkStart w:id="163" w:name="_Toc156000854"/>
      <w:r w:rsidRPr="007E1DDD">
        <w:rPr>
          <w:rFonts w:cs="Arial"/>
        </w:rPr>
        <w:t>6.2.3.3</w:t>
      </w:r>
      <w:r w:rsidRPr="007E1DDD">
        <w:rPr>
          <w:rFonts w:cs="Arial"/>
        </w:rPr>
        <w:tab/>
        <w:t>Control PDU for BH RLF indication</w:t>
      </w:r>
      <w:bookmarkEnd w:id="161"/>
      <w:bookmarkEnd w:id="162"/>
      <w:bookmarkEnd w:id="163"/>
    </w:p>
    <w:p w14:paraId="1ABE3809" w14:textId="77777777" w:rsidR="009C4A9F" w:rsidRPr="007E1DDD" w:rsidRDefault="009C4A9F" w:rsidP="009C4A9F">
      <w:r w:rsidRPr="007E1DDD">
        <w:rPr>
          <w:lang w:eastAsia="ko-KR"/>
        </w:rPr>
        <w:t>Figure 6.2.3.3-1 shows the format of the BAP Control PDU for BH RLF indication.</w:t>
      </w:r>
    </w:p>
    <w:p w14:paraId="0E787130" w14:textId="77777777" w:rsidR="009C4A9F" w:rsidRPr="007E1DDD" w:rsidRDefault="009C4A9F" w:rsidP="009C4A9F">
      <w:pPr>
        <w:pStyle w:val="TH"/>
        <w:rPr>
          <w:rFonts w:ascii="Times New Roman" w:hAnsi="Times New Roman"/>
        </w:rPr>
      </w:pPr>
      <w:r w:rsidRPr="007E1DDD">
        <w:rPr>
          <w:rFonts w:ascii="Times New Roman" w:hAnsi="Times New Roman"/>
        </w:rPr>
        <w:object w:dxaOrig="5280" w:dyaOrig="960" w14:anchorId="09611C6F">
          <v:shape id="_x0000_i1033" type="#_x0000_t75" style="width:262.5pt;height:48.75pt" o:ole="">
            <v:imagedata r:id="rId27" o:title=""/>
          </v:shape>
          <o:OLEObject Type="Embed" ProgID="Visio.Drawing.15" ShapeID="_x0000_i1033" DrawAspect="Content" ObjectID="_1766613601" r:id="rId28"/>
        </w:object>
      </w:r>
    </w:p>
    <w:p w14:paraId="3D9AEF97" w14:textId="77777777" w:rsidR="009C4A9F" w:rsidRPr="007E1DDD" w:rsidRDefault="009C4A9F" w:rsidP="009C4A9F">
      <w:pPr>
        <w:pStyle w:val="TF"/>
        <w:rPr>
          <w:rFonts w:cs="Arial"/>
        </w:rPr>
      </w:pPr>
      <w:r w:rsidRPr="007E1DDD">
        <w:rPr>
          <w:rFonts w:cs="Arial"/>
        </w:rPr>
        <w:t>Figure 6.2.3.3-1: BAP Control PDU format for BH RLF indication</w:t>
      </w:r>
    </w:p>
    <w:p w14:paraId="390F1C74" w14:textId="0123FC9D" w:rsidR="005D59AB" w:rsidRPr="007E1DDD" w:rsidRDefault="005D59AB" w:rsidP="007D208A">
      <w:pPr>
        <w:pStyle w:val="Heading4"/>
      </w:pPr>
      <w:bookmarkStart w:id="164" w:name="_Toc46491344"/>
      <w:bookmarkStart w:id="165" w:name="_Toc52580808"/>
      <w:bookmarkStart w:id="166" w:name="_Toc156000855"/>
      <w:r w:rsidRPr="007E1DDD">
        <w:t>6.2.3.4</w:t>
      </w:r>
      <w:r w:rsidRPr="007E1DDD">
        <w:tab/>
        <w:t>Control PDU for BH RLF detection</w:t>
      </w:r>
      <w:r w:rsidRPr="007E1DDD" w:rsidDel="001D2640">
        <w:t xml:space="preserve"> </w:t>
      </w:r>
      <w:r w:rsidRPr="007E1DDD">
        <w:t>indication</w:t>
      </w:r>
      <w:bookmarkEnd w:id="166"/>
    </w:p>
    <w:p w14:paraId="13C36729" w14:textId="67B1FCA4" w:rsidR="005D59AB" w:rsidRPr="007E1DDD" w:rsidRDefault="005D59AB" w:rsidP="005D59AB">
      <w:pPr>
        <w:rPr>
          <w:lang w:eastAsia="ko-KR"/>
        </w:rPr>
      </w:pPr>
      <w:r w:rsidRPr="007E1DDD">
        <w:rPr>
          <w:lang w:eastAsia="ko-KR"/>
        </w:rPr>
        <w:t xml:space="preserve">Figure 6.2.3.4-1 shows the format of the BAP Control PDU for BH </w:t>
      </w:r>
      <w:r w:rsidRPr="007E1DDD">
        <w:t>RLF detection</w:t>
      </w:r>
      <w:r w:rsidRPr="007E1DDD" w:rsidDel="001D2640">
        <w:rPr>
          <w:lang w:eastAsia="ko-KR"/>
        </w:rPr>
        <w:t xml:space="preserve"> </w:t>
      </w:r>
      <w:r w:rsidRPr="007E1DDD">
        <w:rPr>
          <w:lang w:eastAsia="ko-KR"/>
        </w:rPr>
        <w:t>indication.</w:t>
      </w:r>
    </w:p>
    <w:p w14:paraId="4A593B47" w14:textId="77777777" w:rsidR="005D59AB" w:rsidRPr="007E1DDD" w:rsidRDefault="005D59AB" w:rsidP="007D208A">
      <w:pPr>
        <w:pStyle w:val="TH"/>
        <w:rPr>
          <w:rFonts w:eastAsia="MS Mincho"/>
        </w:rPr>
      </w:pPr>
      <w:r w:rsidRPr="007E1DDD">
        <w:rPr>
          <w:noProof/>
        </w:rPr>
        <w:object w:dxaOrig="5180" w:dyaOrig="1010" w14:anchorId="3C11DF76">
          <v:shape id="_x0000_i1034" type="#_x0000_t75" alt="" style="width:259.5pt;height:51.75pt;mso-width-percent:0;mso-height-percent:0;mso-width-percent:0;mso-height-percent:0" o:ole="">
            <v:imagedata r:id="rId27" o:title=""/>
          </v:shape>
          <o:OLEObject Type="Embed" ProgID="Visio.Drawing.15" ShapeID="_x0000_i1034" DrawAspect="Content" ObjectID="_1766613602" r:id="rId29"/>
        </w:object>
      </w:r>
    </w:p>
    <w:p w14:paraId="5C43F326" w14:textId="6CEE5C29" w:rsidR="005D59AB" w:rsidRPr="007E1DDD" w:rsidRDefault="005D59AB" w:rsidP="007D208A">
      <w:pPr>
        <w:pStyle w:val="TF"/>
        <w:rPr>
          <w:lang w:eastAsia="fr-FR"/>
        </w:rPr>
      </w:pPr>
      <w:r w:rsidRPr="007E1DDD">
        <w:rPr>
          <w:lang w:eastAsia="fr-FR"/>
        </w:rPr>
        <w:t>Figure 6.2.3.4-1: BAP Control PDU format for BH RLF detection</w:t>
      </w:r>
      <w:r w:rsidRPr="007E1DDD" w:rsidDel="001D2640">
        <w:rPr>
          <w:lang w:eastAsia="fr-FR"/>
        </w:rPr>
        <w:t xml:space="preserve"> </w:t>
      </w:r>
      <w:r w:rsidRPr="007E1DDD">
        <w:rPr>
          <w:lang w:eastAsia="fr-FR"/>
        </w:rPr>
        <w:t>indication</w:t>
      </w:r>
    </w:p>
    <w:p w14:paraId="35D3E946" w14:textId="04252BD4" w:rsidR="005D59AB" w:rsidRPr="007E1DDD" w:rsidRDefault="005D59AB" w:rsidP="007D208A">
      <w:pPr>
        <w:pStyle w:val="Heading4"/>
      </w:pPr>
      <w:bookmarkStart w:id="167" w:name="_Toc156000856"/>
      <w:r w:rsidRPr="007E1DDD">
        <w:t>6.2.3.5</w:t>
      </w:r>
      <w:r w:rsidRPr="007E1DDD">
        <w:tab/>
        <w:t>Control PDU for BH RLF recovery</w:t>
      </w:r>
      <w:r w:rsidRPr="007E1DDD" w:rsidDel="001D2640">
        <w:t xml:space="preserve"> </w:t>
      </w:r>
      <w:r w:rsidRPr="007E1DDD">
        <w:t>indication</w:t>
      </w:r>
      <w:bookmarkEnd w:id="167"/>
    </w:p>
    <w:p w14:paraId="1DA8EE8F" w14:textId="10F03EDA" w:rsidR="005D59AB" w:rsidRPr="007E1DDD" w:rsidRDefault="005D59AB" w:rsidP="005D59AB">
      <w:pPr>
        <w:rPr>
          <w:lang w:eastAsia="ko-KR"/>
        </w:rPr>
      </w:pPr>
      <w:r w:rsidRPr="007E1DDD">
        <w:rPr>
          <w:lang w:eastAsia="ko-KR"/>
        </w:rPr>
        <w:t>Figure 6.2.3.5-1 shows the format of the BAP Control PDU for BH RLF recovery</w:t>
      </w:r>
      <w:r w:rsidRPr="007E1DDD" w:rsidDel="001D2640">
        <w:rPr>
          <w:lang w:eastAsia="ko-KR"/>
        </w:rPr>
        <w:t xml:space="preserve"> </w:t>
      </w:r>
      <w:r w:rsidRPr="007E1DDD">
        <w:rPr>
          <w:lang w:eastAsia="ko-KR"/>
        </w:rPr>
        <w:t>indication.</w:t>
      </w:r>
    </w:p>
    <w:p w14:paraId="74D4AC67" w14:textId="77777777" w:rsidR="005D59AB" w:rsidRPr="007E1DDD" w:rsidRDefault="005D59AB" w:rsidP="007D208A">
      <w:pPr>
        <w:pStyle w:val="TH"/>
        <w:rPr>
          <w:rFonts w:eastAsia="MS Mincho"/>
        </w:rPr>
      </w:pPr>
      <w:r w:rsidRPr="007E1DDD">
        <w:rPr>
          <w:noProof/>
        </w:rPr>
        <w:object w:dxaOrig="5180" w:dyaOrig="1010" w14:anchorId="14B684BE">
          <v:shape id="_x0000_i1035" type="#_x0000_t75" alt="" style="width:259.5pt;height:51.75pt;mso-width-percent:0;mso-height-percent:0;mso-width-percent:0;mso-height-percent:0" o:ole="">
            <v:imagedata r:id="rId27" o:title=""/>
          </v:shape>
          <o:OLEObject Type="Embed" ProgID="Visio.Drawing.15" ShapeID="_x0000_i1035" DrawAspect="Content" ObjectID="_1766613603" r:id="rId30"/>
        </w:object>
      </w:r>
    </w:p>
    <w:p w14:paraId="1DE6DE10" w14:textId="1B19CD8C" w:rsidR="005D59AB" w:rsidRPr="007E1DDD" w:rsidRDefault="005D59AB" w:rsidP="007D208A">
      <w:pPr>
        <w:pStyle w:val="TF"/>
        <w:rPr>
          <w:lang w:eastAsia="fr-FR"/>
        </w:rPr>
      </w:pPr>
      <w:r w:rsidRPr="007E1DDD">
        <w:rPr>
          <w:lang w:eastAsia="fr-FR"/>
        </w:rPr>
        <w:t>Figure 6.2.3.5-1: BAP Control PDU format for BH RLF recovery</w:t>
      </w:r>
      <w:r w:rsidRPr="007E1DDD" w:rsidDel="001D2640">
        <w:rPr>
          <w:lang w:eastAsia="fr-FR"/>
        </w:rPr>
        <w:t xml:space="preserve"> </w:t>
      </w:r>
      <w:r w:rsidRPr="007E1DDD">
        <w:rPr>
          <w:lang w:eastAsia="fr-FR"/>
        </w:rPr>
        <w:t>indication</w:t>
      </w:r>
    </w:p>
    <w:p w14:paraId="7BE653AF" w14:textId="77777777" w:rsidR="009C4A9F" w:rsidRPr="007E1DDD" w:rsidRDefault="009C4A9F" w:rsidP="009C4A9F">
      <w:pPr>
        <w:pStyle w:val="Heading2"/>
        <w:rPr>
          <w:rFonts w:cs="Arial"/>
          <w:kern w:val="2"/>
          <w:lang w:eastAsia="zh-CN"/>
        </w:rPr>
      </w:pPr>
      <w:bookmarkStart w:id="168" w:name="_Toc156000857"/>
      <w:r w:rsidRPr="007E1DDD">
        <w:rPr>
          <w:rFonts w:cs="Arial"/>
          <w:kern w:val="2"/>
          <w:lang w:eastAsia="zh-CN"/>
        </w:rPr>
        <w:t>6.3</w:t>
      </w:r>
      <w:r w:rsidRPr="007E1DDD">
        <w:rPr>
          <w:rFonts w:cs="Arial"/>
          <w:kern w:val="2"/>
          <w:lang w:eastAsia="zh-CN"/>
        </w:rPr>
        <w:tab/>
        <w:t>Parameters</w:t>
      </w:r>
      <w:bookmarkEnd w:id="164"/>
      <w:bookmarkEnd w:id="165"/>
      <w:bookmarkEnd w:id="168"/>
    </w:p>
    <w:p w14:paraId="4E256CFD" w14:textId="77777777" w:rsidR="009C4A9F" w:rsidRPr="007E1DDD" w:rsidRDefault="009C4A9F" w:rsidP="009C4A9F">
      <w:pPr>
        <w:pStyle w:val="Heading3"/>
        <w:rPr>
          <w:rFonts w:cs="Arial"/>
          <w:lang w:eastAsia="zh-CN"/>
        </w:rPr>
      </w:pPr>
      <w:bookmarkStart w:id="169" w:name="_Toc46491345"/>
      <w:bookmarkStart w:id="170" w:name="_Toc52580809"/>
      <w:bookmarkStart w:id="171" w:name="_Toc156000858"/>
      <w:r w:rsidRPr="007E1DDD">
        <w:rPr>
          <w:rFonts w:cs="Arial"/>
        </w:rPr>
        <w:t>6.3.1</w:t>
      </w:r>
      <w:r w:rsidRPr="007E1DDD">
        <w:rPr>
          <w:rFonts w:cs="Arial"/>
        </w:rPr>
        <w:tab/>
        <w:t>General</w:t>
      </w:r>
      <w:bookmarkEnd w:id="169"/>
      <w:bookmarkEnd w:id="170"/>
      <w:bookmarkEnd w:id="171"/>
    </w:p>
    <w:p w14:paraId="0CD30F0A" w14:textId="77777777" w:rsidR="009C4A9F" w:rsidRPr="007E1DDD" w:rsidRDefault="009C4A9F" w:rsidP="009C4A9F">
      <w:r w:rsidRPr="007E1DDD">
        <w:t>If not otherwise mentioned in the definition of each field</w:t>
      </w:r>
      <w:r w:rsidRPr="007E1DDD">
        <w:rPr>
          <w:lang w:eastAsia="zh-CN"/>
        </w:rPr>
        <w:t>,</w:t>
      </w:r>
      <w:r w:rsidRPr="007E1DDD">
        <w:t xml:space="preserve"> the bits in the parameters shall be interpreted as follows: the left most bit string is the first and most significant and the right most bit is the last and least significant bit.</w:t>
      </w:r>
    </w:p>
    <w:p w14:paraId="17F4A00B" w14:textId="77777777" w:rsidR="009C4A9F" w:rsidRPr="007E1DDD" w:rsidRDefault="009C4A9F" w:rsidP="009C4A9F">
      <w:r w:rsidRPr="007E1DDD">
        <w:t>Unless otherwise mentioned, integers are encoded in standard binary encoding for unsigned integers. In all cases the bits appear ordered from MSB to LSB when read in the PDU.</w:t>
      </w:r>
    </w:p>
    <w:p w14:paraId="1EAC7C52" w14:textId="77777777" w:rsidR="009C4A9F" w:rsidRPr="007E1DDD" w:rsidRDefault="009C4A9F" w:rsidP="009C4A9F">
      <w:pPr>
        <w:pStyle w:val="Heading3"/>
        <w:rPr>
          <w:rFonts w:cs="Arial"/>
          <w:lang w:eastAsia="zh-CN"/>
        </w:rPr>
      </w:pPr>
      <w:bookmarkStart w:id="172" w:name="_Toc46491346"/>
      <w:bookmarkStart w:id="173" w:name="_Toc52580810"/>
      <w:bookmarkStart w:id="174" w:name="_Toc156000859"/>
      <w:r w:rsidRPr="007E1DDD">
        <w:rPr>
          <w:rFonts w:cs="Arial"/>
        </w:rPr>
        <w:t>6.3.</w:t>
      </w:r>
      <w:r w:rsidRPr="007E1DDD">
        <w:rPr>
          <w:rFonts w:cs="Arial"/>
          <w:lang w:eastAsia="zh-CN"/>
        </w:rPr>
        <w:t>2</w:t>
      </w:r>
      <w:r w:rsidRPr="007E1DDD">
        <w:rPr>
          <w:rFonts w:cs="Arial"/>
        </w:rPr>
        <w:tab/>
      </w:r>
      <w:r w:rsidRPr="007E1DDD">
        <w:rPr>
          <w:rFonts w:cs="Arial"/>
          <w:lang w:eastAsia="zh-CN"/>
        </w:rPr>
        <w:t>DESTINATION</w:t>
      </w:r>
      <w:bookmarkEnd w:id="172"/>
      <w:bookmarkEnd w:id="173"/>
      <w:bookmarkEnd w:id="174"/>
    </w:p>
    <w:p w14:paraId="5A2A23B7" w14:textId="77777777" w:rsidR="009C4A9F" w:rsidRPr="007E1DDD" w:rsidRDefault="009C4A9F" w:rsidP="009C4A9F">
      <w:pPr>
        <w:jc w:val="both"/>
        <w:rPr>
          <w:lang w:eastAsia="zh-CN"/>
        </w:rPr>
      </w:pPr>
      <w:r w:rsidRPr="007E1DDD">
        <w:rPr>
          <w:lang w:eastAsia="zh-CN"/>
        </w:rPr>
        <w:t>Length: 10 bits.</w:t>
      </w:r>
    </w:p>
    <w:p w14:paraId="1DA8F9BA" w14:textId="77777777" w:rsidR="009C4A9F" w:rsidRPr="007E1DDD" w:rsidRDefault="009C4A9F" w:rsidP="009C4A9F">
      <w:pPr>
        <w:jc w:val="both"/>
        <w:rPr>
          <w:lang w:eastAsia="zh-CN"/>
        </w:rPr>
      </w:pPr>
      <w:r w:rsidRPr="007E1DDD">
        <w:rPr>
          <w:lang w:eastAsia="zh-CN"/>
        </w:rPr>
        <w:t>This field carries the BAP address of the destination IAB-node or IAB-donor-DU.</w:t>
      </w:r>
    </w:p>
    <w:p w14:paraId="76810AAA" w14:textId="77777777" w:rsidR="009C4A9F" w:rsidRPr="007E1DDD" w:rsidRDefault="009C4A9F" w:rsidP="009C4A9F">
      <w:pPr>
        <w:pStyle w:val="Heading3"/>
        <w:rPr>
          <w:rFonts w:cs="Arial"/>
          <w:lang w:eastAsia="zh-CN"/>
        </w:rPr>
      </w:pPr>
      <w:bookmarkStart w:id="175" w:name="_Toc46491347"/>
      <w:bookmarkStart w:id="176" w:name="_Toc52580811"/>
      <w:bookmarkStart w:id="177" w:name="_Toc156000860"/>
      <w:r w:rsidRPr="007E1DDD">
        <w:rPr>
          <w:rFonts w:cs="Arial"/>
        </w:rPr>
        <w:t>6.3.</w:t>
      </w:r>
      <w:r w:rsidRPr="007E1DDD">
        <w:rPr>
          <w:rFonts w:cs="Arial"/>
          <w:lang w:eastAsia="zh-CN"/>
        </w:rPr>
        <w:t>3</w:t>
      </w:r>
      <w:r w:rsidRPr="007E1DDD">
        <w:rPr>
          <w:rFonts w:cs="Arial"/>
        </w:rPr>
        <w:tab/>
      </w:r>
      <w:r w:rsidRPr="007E1DDD">
        <w:rPr>
          <w:rFonts w:cs="Arial"/>
          <w:lang w:eastAsia="zh-CN"/>
        </w:rPr>
        <w:t>PATH</w:t>
      </w:r>
      <w:bookmarkEnd w:id="175"/>
      <w:bookmarkEnd w:id="176"/>
      <w:bookmarkEnd w:id="177"/>
    </w:p>
    <w:p w14:paraId="4F832181" w14:textId="77777777" w:rsidR="009C4A9F" w:rsidRPr="007E1DDD" w:rsidRDefault="009C4A9F" w:rsidP="009C4A9F">
      <w:pPr>
        <w:jc w:val="both"/>
        <w:rPr>
          <w:lang w:eastAsia="zh-CN"/>
        </w:rPr>
      </w:pPr>
      <w:r w:rsidRPr="007E1DDD">
        <w:rPr>
          <w:lang w:eastAsia="zh-CN"/>
        </w:rPr>
        <w:t>Length: 10 bits.</w:t>
      </w:r>
    </w:p>
    <w:p w14:paraId="74A9348A" w14:textId="77777777" w:rsidR="009C4A9F" w:rsidRPr="007E1DDD" w:rsidRDefault="009C4A9F" w:rsidP="009C4A9F">
      <w:pPr>
        <w:jc w:val="both"/>
        <w:rPr>
          <w:lang w:eastAsia="zh-CN"/>
        </w:rPr>
      </w:pPr>
      <w:r w:rsidRPr="007E1DDD">
        <w:rPr>
          <w:lang w:eastAsia="zh-CN"/>
        </w:rPr>
        <w:t>This field carries the BAP path identity.</w:t>
      </w:r>
    </w:p>
    <w:p w14:paraId="1A519ACE" w14:textId="77777777" w:rsidR="009C4A9F" w:rsidRPr="007E1DDD" w:rsidRDefault="009C4A9F" w:rsidP="009C4A9F">
      <w:pPr>
        <w:pStyle w:val="Heading3"/>
        <w:rPr>
          <w:rFonts w:cs="Arial"/>
          <w:lang w:eastAsia="zh-CN"/>
        </w:rPr>
      </w:pPr>
      <w:bookmarkStart w:id="178" w:name="_Toc46491348"/>
      <w:bookmarkStart w:id="179" w:name="_Toc52580812"/>
      <w:bookmarkStart w:id="180" w:name="_Toc156000861"/>
      <w:r w:rsidRPr="007E1DDD">
        <w:rPr>
          <w:rFonts w:cs="Arial"/>
        </w:rPr>
        <w:lastRenderedPageBreak/>
        <w:t>6.3.</w:t>
      </w:r>
      <w:r w:rsidRPr="007E1DDD">
        <w:rPr>
          <w:rFonts w:cs="Arial"/>
          <w:lang w:eastAsia="zh-CN"/>
        </w:rPr>
        <w:t>4</w:t>
      </w:r>
      <w:r w:rsidRPr="007E1DDD">
        <w:rPr>
          <w:rFonts w:cs="Arial"/>
        </w:rPr>
        <w:tab/>
      </w:r>
      <w:r w:rsidRPr="007E1DDD">
        <w:rPr>
          <w:rFonts w:cs="Arial"/>
          <w:lang w:eastAsia="zh-CN"/>
        </w:rPr>
        <w:t>Data</w:t>
      </w:r>
      <w:bookmarkEnd w:id="178"/>
      <w:bookmarkEnd w:id="179"/>
      <w:bookmarkEnd w:id="180"/>
    </w:p>
    <w:p w14:paraId="47AC904D" w14:textId="77777777" w:rsidR="009C4A9F" w:rsidRPr="007E1DDD" w:rsidRDefault="009C4A9F" w:rsidP="009C4A9F">
      <w:pPr>
        <w:jc w:val="both"/>
        <w:rPr>
          <w:lang w:eastAsia="zh-CN"/>
        </w:rPr>
      </w:pPr>
      <w:r w:rsidRPr="007E1DDD">
        <w:rPr>
          <w:lang w:eastAsia="zh-CN"/>
        </w:rPr>
        <w:t>Length: Variable</w:t>
      </w:r>
    </w:p>
    <w:p w14:paraId="4228AE0B" w14:textId="77777777" w:rsidR="009C4A9F" w:rsidRPr="007E1DDD" w:rsidRDefault="009C4A9F" w:rsidP="009C4A9F">
      <w:pPr>
        <w:jc w:val="both"/>
        <w:rPr>
          <w:lang w:eastAsia="zh-CN"/>
        </w:rPr>
      </w:pPr>
      <w:r w:rsidRPr="007E1DDD">
        <w:rPr>
          <w:lang w:eastAsia="zh-CN"/>
        </w:rPr>
        <w:t>This field carries the BAP SDU (i.e. IP packet).</w:t>
      </w:r>
    </w:p>
    <w:p w14:paraId="2DA9AE32" w14:textId="77777777" w:rsidR="009C4A9F" w:rsidRPr="007E1DDD" w:rsidRDefault="009C4A9F" w:rsidP="009C4A9F">
      <w:pPr>
        <w:pStyle w:val="Heading3"/>
        <w:rPr>
          <w:rFonts w:cs="Arial"/>
          <w:lang w:eastAsia="zh-CN"/>
        </w:rPr>
      </w:pPr>
      <w:bookmarkStart w:id="181" w:name="_Toc46491349"/>
      <w:bookmarkStart w:id="182" w:name="_Toc52580813"/>
      <w:bookmarkStart w:id="183" w:name="_Toc156000862"/>
      <w:r w:rsidRPr="007E1DDD">
        <w:rPr>
          <w:rFonts w:cs="Arial"/>
        </w:rPr>
        <w:t>6.3.</w:t>
      </w:r>
      <w:r w:rsidRPr="007E1DDD">
        <w:rPr>
          <w:rFonts w:cs="Arial"/>
          <w:lang w:eastAsia="zh-CN"/>
        </w:rPr>
        <w:t>5</w:t>
      </w:r>
      <w:r w:rsidRPr="007E1DDD">
        <w:rPr>
          <w:rFonts w:cs="Arial"/>
        </w:rPr>
        <w:tab/>
      </w:r>
      <w:r w:rsidRPr="007E1DDD">
        <w:rPr>
          <w:rFonts w:cs="Arial"/>
          <w:lang w:eastAsia="zh-CN"/>
        </w:rPr>
        <w:t>R</w:t>
      </w:r>
      <w:bookmarkEnd w:id="181"/>
      <w:bookmarkEnd w:id="182"/>
      <w:bookmarkEnd w:id="183"/>
    </w:p>
    <w:p w14:paraId="618C719B" w14:textId="77777777" w:rsidR="009C4A9F" w:rsidRPr="007E1DDD" w:rsidRDefault="009C4A9F" w:rsidP="009C4A9F">
      <w:r w:rsidRPr="007E1DDD">
        <w:t>Length: 1 bit</w:t>
      </w:r>
    </w:p>
    <w:p w14:paraId="63EF1F0C" w14:textId="77777777" w:rsidR="009C4A9F" w:rsidRPr="007E1DDD" w:rsidRDefault="009C4A9F" w:rsidP="009C4A9F">
      <w:pPr>
        <w:rPr>
          <w:lang w:eastAsia="zh-CN"/>
        </w:rPr>
      </w:pPr>
      <w:r w:rsidRPr="007E1DDD">
        <w:t>Reserved. In this version of the specification reserved bits shall be set to 0. Reserved bits shall be ignored by the receiver.</w:t>
      </w:r>
    </w:p>
    <w:p w14:paraId="67870418" w14:textId="77777777" w:rsidR="009C4A9F" w:rsidRPr="007E1DDD" w:rsidRDefault="009C4A9F" w:rsidP="009C4A9F">
      <w:pPr>
        <w:pStyle w:val="Heading3"/>
        <w:rPr>
          <w:rFonts w:cs="Arial"/>
          <w:lang w:eastAsia="zh-CN"/>
        </w:rPr>
      </w:pPr>
      <w:bookmarkStart w:id="184" w:name="_Toc46491350"/>
      <w:bookmarkStart w:id="185" w:name="_Toc52580814"/>
      <w:bookmarkStart w:id="186" w:name="_Toc156000863"/>
      <w:r w:rsidRPr="007E1DDD">
        <w:rPr>
          <w:rFonts w:cs="Arial"/>
        </w:rPr>
        <w:t>6.3.</w:t>
      </w:r>
      <w:r w:rsidRPr="007E1DDD">
        <w:rPr>
          <w:rFonts w:cs="Arial"/>
          <w:lang w:eastAsia="zh-CN"/>
        </w:rPr>
        <w:t>6</w:t>
      </w:r>
      <w:r w:rsidRPr="007E1DDD">
        <w:rPr>
          <w:rFonts w:cs="Arial"/>
        </w:rPr>
        <w:tab/>
      </w:r>
      <w:r w:rsidRPr="007E1DDD">
        <w:rPr>
          <w:rFonts w:cs="Arial"/>
          <w:lang w:eastAsia="zh-CN"/>
        </w:rPr>
        <w:t>D/C</w:t>
      </w:r>
      <w:bookmarkEnd w:id="184"/>
      <w:bookmarkEnd w:id="185"/>
      <w:bookmarkEnd w:id="186"/>
    </w:p>
    <w:p w14:paraId="41B50CC5" w14:textId="77777777" w:rsidR="009C4A9F" w:rsidRPr="007E1DDD" w:rsidRDefault="009C4A9F" w:rsidP="009C4A9F">
      <w:r w:rsidRPr="007E1DDD">
        <w:t>Length: 1 bit</w:t>
      </w:r>
    </w:p>
    <w:p w14:paraId="59B7CBAA" w14:textId="77777777" w:rsidR="009C4A9F" w:rsidRPr="007E1DDD" w:rsidRDefault="009C4A9F" w:rsidP="009C4A9F">
      <w:r w:rsidRPr="007E1DDD">
        <w:t>This field indicates whether the corresponding BAP PDU is a BAP Data PDU or a BAP Control PDU.</w:t>
      </w:r>
    </w:p>
    <w:p w14:paraId="7B0D1A63" w14:textId="77777777" w:rsidR="009C4A9F" w:rsidRPr="007E1DDD" w:rsidRDefault="009C4A9F" w:rsidP="009C4A9F">
      <w:pPr>
        <w:pStyle w:val="TH"/>
        <w:rPr>
          <w:rFonts w:ascii="Times New Roman" w:hAnsi="Times New Roman"/>
        </w:rPr>
      </w:pPr>
      <w:r w:rsidRPr="007E1DDD">
        <w:rPr>
          <w:rFonts w:ascii="Times New Roman" w:hAnsi="Times New Roman"/>
        </w:rPr>
        <w:t>Table 6.3.6-1: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7E1DDD" w:rsidRPr="007E1DDD" w14:paraId="4B17756B" w14:textId="77777777" w:rsidTr="006C2ED5">
        <w:trPr>
          <w:jc w:val="center"/>
        </w:trPr>
        <w:tc>
          <w:tcPr>
            <w:tcW w:w="720" w:type="dxa"/>
          </w:tcPr>
          <w:p w14:paraId="40BA3BCE" w14:textId="77777777" w:rsidR="009C4A9F" w:rsidRPr="007E1DDD" w:rsidRDefault="009C4A9F" w:rsidP="005D59AB">
            <w:pPr>
              <w:pStyle w:val="TAH"/>
            </w:pPr>
            <w:r w:rsidRPr="007E1DDD">
              <w:t>Bit</w:t>
            </w:r>
          </w:p>
        </w:tc>
        <w:tc>
          <w:tcPr>
            <w:tcW w:w="4680" w:type="dxa"/>
          </w:tcPr>
          <w:p w14:paraId="439520C8" w14:textId="77777777" w:rsidR="009C4A9F" w:rsidRPr="007E1DDD" w:rsidRDefault="009C4A9F" w:rsidP="005D59AB">
            <w:pPr>
              <w:pStyle w:val="TAH"/>
            </w:pPr>
            <w:r w:rsidRPr="007E1DDD">
              <w:t>Description</w:t>
            </w:r>
          </w:p>
        </w:tc>
      </w:tr>
      <w:tr w:rsidR="007E1DDD" w:rsidRPr="007E1DDD" w14:paraId="7262E7FC" w14:textId="77777777" w:rsidTr="006C2ED5">
        <w:trPr>
          <w:jc w:val="center"/>
        </w:trPr>
        <w:tc>
          <w:tcPr>
            <w:tcW w:w="720" w:type="dxa"/>
          </w:tcPr>
          <w:p w14:paraId="5E005EC3" w14:textId="77777777" w:rsidR="009C4A9F" w:rsidRPr="007E1DDD" w:rsidRDefault="009C4A9F" w:rsidP="005D59AB">
            <w:pPr>
              <w:pStyle w:val="TAC"/>
            </w:pPr>
            <w:r w:rsidRPr="007E1DDD">
              <w:t>0</w:t>
            </w:r>
          </w:p>
        </w:tc>
        <w:tc>
          <w:tcPr>
            <w:tcW w:w="4680" w:type="dxa"/>
          </w:tcPr>
          <w:p w14:paraId="4F405753" w14:textId="77777777" w:rsidR="009C4A9F" w:rsidRPr="007E1DDD" w:rsidRDefault="009C4A9F" w:rsidP="005D59AB">
            <w:pPr>
              <w:pStyle w:val="TAL"/>
            </w:pPr>
            <w:r w:rsidRPr="007E1DDD">
              <w:t>BAP Control PDU</w:t>
            </w:r>
          </w:p>
        </w:tc>
      </w:tr>
      <w:tr w:rsidR="003F73A6" w:rsidRPr="007E1DDD" w14:paraId="7E4E6C69" w14:textId="77777777" w:rsidTr="006C2ED5">
        <w:trPr>
          <w:jc w:val="center"/>
        </w:trPr>
        <w:tc>
          <w:tcPr>
            <w:tcW w:w="720" w:type="dxa"/>
          </w:tcPr>
          <w:p w14:paraId="576AB0C5" w14:textId="77777777" w:rsidR="009C4A9F" w:rsidRPr="007E1DDD" w:rsidRDefault="009C4A9F" w:rsidP="005D59AB">
            <w:pPr>
              <w:pStyle w:val="TAC"/>
            </w:pPr>
            <w:r w:rsidRPr="007E1DDD">
              <w:t>1</w:t>
            </w:r>
          </w:p>
        </w:tc>
        <w:tc>
          <w:tcPr>
            <w:tcW w:w="4680" w:type="dxa"/>
          </w:tcPr>
          <w:p w14:paraId="330C6A15" w14:textId="77777777" w:rsidR="009C4A9F" w:rsidRPr="007E1DDD" w:rsidRDefault="009C4A9F" w:rsidP="005D59AB">
            <w:pPr>
              <w:pStyle w:val="TAL"/>
            </w:pPr>
            <w:r w:rsidRPr="007E1DDD">
              <w:t>BAP Data PDU</w:t>
            </w:r>
          </w:p>
        </w:tc>
      </w:tr>
    </w:tbl>
    <w:p w14:paraId="21A1EE9C" w14:textId="77777777" w:rsidR="003F73A6" w:rsidRPr="007E1DDD" w:rsidRDefault="003F73A6" w:rsidP="003F73A6"/>
    <w:p w14:paraId="5C4B90E4" w14:textId="77777777" w:rsidR="009C4A9F" w:rsidRPr="007E1DDD" w:rsidRDefault="009C4A9F" w:rsidP="009C4A9F">
      <w:pPr>
        <w:pStyle w:val="Heading3"/>
        <w:rPr>
          <w:rFonts w:cs="Arial"/>
        </w:rPr>
      </w:pPr>
      <w:bookmarkStart w:id="187" w:name="_Toc46491351"/>
      <w:bookmarkStart w:id="188" w:name="_Toc52580815"/>
      <w:bookmarkStart w:id="189" w:name="_Toc156000864"/>
      <w:r w:rsidRPr="007E1DDD">
        <w:rPr>
          <w:rFonts w:cs="Arial"/>
        </w:rPr>
        <w:t>6.3.7</w:t>
      </w:r>
      <w:r w:rsidRPr="007E1DDD">
        <w:rPr>
          <w:rFonts w:cs="Arial"/>
        </w:rPr>
        <w:tab/>
        <w:t>PDU type</w:t>
      </w:r>
      <w:bookmarkEnd w:id="187"/>
      <w:bookmarkEnd w:id="188"/>
      <w:bookmarkEnd w:id="189"/>
    </w:p>
    <w:p w14:paraId="5A0259D6" w14:textId="77777777" w:rsidR="009C4A9F" w:rsidRPr="007E1DDD" w:rsidRDefault="009C4A9F" w:rsidP="009C4A9F">
      <w:r w:rsidRPr="007E1DDD">
        <w:t>Length: 4 bits</w:t>
      </w:r>
    </w:p>
    <w:p w14:paraId="273D4CDF" w14:textId="77777777" w:rsidR="009C4A9F" w:rsidRPr="007E1DDD" w:rsidRDefault="009C4A9F" w:rsidP="009C4A9F">
      <w:r w:rsidRPr="007E1DDD">
        <w:t>This field indicates the type of control information included in the corresponding BAP Control PDU.</w:t>
      </w:r>
    </w:p>
    <w:p w14:paraId="75BAD097" w14:textId="77777777" w:rsidR="009C4A9F" w:rsidRPr="007E1DDD" w:rsidRDefault="009C4A9F" w:rsidP="009C4A9F">
      <w:pPr>
        <w:pStyle w:val="TH"/>
        <w:rPr>
          <w:rFonts w:ascii="Times New Roman" w:hAnsi="Times New Roman"/>
        </w:rPr>
      </w:pPr>
      <w:r w:rsidRPr="007E1DDD">
        <w:rPr>
          <w:rFonts w:ascii="Times New Roman" w:hAnsi="Times New Roman"/>
        </w:rPr>
        <w:t>Table 6.3.7-1: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1"/>
        <w:gridCol w:w="4129"/>
      </w:tblGrid>
      <w:tr w:rsidR="007E1DDD" w:rsidRPr="007E1DDD" w14:paraId="627ED3BA" w14:textId="77777777" w:rsidTr="006C2ED5">
        <w:trPr>
          <w:jc w:val="center"/>
        </w:trPr>
        <w:tc>
          <w:tcPr>
            <w:tcW w:w="1271" w:type="dxa"/>
          </w:tcPr>
          <w:p w14:paraId="1AE118EF" w14:textId="77777777" w:rsidR="009C4A9F" w:rsidRPr="007E1DDD" w:rsidRDefault="009C4A9F" w:rsidP="005D59AB">
            <w:pPr>
              <w:pStyle w:val="TAH"/>
            </w:pPr>
            <w:r w:rsidRPr="007E1DDD">
              <w:t>Bit</w:t>
            </w:r>
          </w:p>
        </w:tc>
        <w:tc>
          <w:tcPr>
            <w:tcW w:w="4129" w:type="dxa"/>
          </w:tcPr>
          <w:p w14:paraId="488647D7" w14:textId="77777777" w:rsidR="009C4A9F" w:rsidRPr="007E1DDD" w:rsidRDefault="009C4A9F" w:rsidP="005D59AB">
            <w:pPr>
              <w:pStyle w:val="TAH"/>
            </w:pPr>
            <w:r w:rsidRPr="007E1DDD">
              <w:t>Description</w:t>
            </w:r>
          </w:p>
        </w:tc>
      </w:tr>
      <w:tr w:rsidR="007E1DDD" w:rsidRPr="007E1DDD" w14:paraId="3D101363" w14:textId="77777777" w:rsidTr="006C2ED5">
        <w:trPr>
          <w:jc w:val="center"/>
        </w:trPr>
        <w:tc>
          <w:tcPr>
            <w:tcW w:w="1271" w:type="dxa"/>
          </w:tcPr>
          <w:p w14:paraId="368D717E" w14:textId="77777777" w:rsidR="009C4A9F" w:rsidRPr="007E1DDD" w:rsidRDefault="009C4A9F" w:rsidP="005D59AB">
            <w:pPr>
              <w:pStyle w:val="TAC"/>
            </w:pPr>
            <w:r w:rsidRPr="007E1DDD">
              <w:t>0000</w:t>
            </w:r>
          </w:p>
        </w:tc>
        <w:tc>
          <w:tcPr>
            <w:tcW w:w="4129" w:type="dxa"/>
          </w:tcPr>
          <w:p w14:paraId="6B47D054" w14:textId="77777777" w:rsidR="009C4A9F" w:rsidRPr="007E1DDD" w:rsidRDefault="009C4A9F" w:rsidP="005D59AB">
            <w:pPr>
              <w:pStyle w:val="TAL"/>
            </w:pPr>
            <w:r w:rsidRPr="007E1DDD">
              <w:t>Flow control feedback per BH RLC channel</w:t>
            </w:r>
          </w:p>
        </w:tc>
      </w:tr>
      <w:tr w:rsidR="007E1DDD" w:rsidRPr="007E1DDD" w14:paraId="4AC352C5" w14:textId="77777777" w:rsidTr="006C2ED5">
        <w:trPr>
          <w:jc w:val="center"/>
        </w:trPr>
        <w:tc>
          <w:tcPr>
            <w:tcW w:w="1271" w:type="dxa"/>
          </w:tcPr>
          <w:p w14:paraId="2CC493F5" w14:textId="77777777" w:rsidR="009C4A9F" w:rsidRPr="007E1DDD" w:rsidRDefault="009C4A9F" w:rsidP="005D59AB">
            <w:pPr>
              <w:pStyle w:val="TAC"/>
              <w:rPr>
                <w:lang w:eastAsia="zh-CN"/>
              </w:rPr>
            </w:pPr>
            <w:r w:rsidRPr="007E1DDD">
              <w:rPr>
                <w:lang w:eastAsia="zh-CN"/>
              </w:rPr>
              <w:t>0001</w:t>
            </w:r>
          </w:p>
        </w:tc>
        <w:tc>
          <w:tcPr>
            <w:tcW w:w="4129" w:type="dxa"/>
          </w:tcPr>
          <w:p w14:paraId="0C6CF36D" w14:textId="77777777" w:rsidR="009C4A9F" w:rsidRPr="007E1DDD" w:rsidRDefault="009C4A9F" w:rsidP="007D208A">
            <w:pPr>
              <w:pStyle w:val="TAL"/>
              <w:rPr>
                <w:lang w:eastAsia="zh-CN"/>
              </w:rPr>
            </w:pPr>
            <w:r w:rsidRPr="007E1DDD">
              <w:t xml:space="preserve">Flow control feedback per </w:t>
            </w:r>
            <w:r w:rsidR="007009F9" w:rsidRPr="007E1DDD">
              <w:t xml:space="preserve">BAP </w:t>
            </w:r>
            <w:r w:rsidRPr="007E1DDD">
              <w:t>routing ID</w:t>
            </w:r>
          </w:p>
        </w:tc>
      </w:tr>
      <w:tr w:rsidR="007E1DDD" w:rsidRPr="007E1DDD" w14:paraId="3CF0EB45" w14:textId="77777777" w:rsidTr="006C2ED5">
        <w:trPr>
          <w:jc w:val="center"/>
        </w:trPr>
        <w:tc>
          <w:tcPr>
            <w:tcW w:w="1271" w:type="dxa"/>
          </w:tcPr>
          <w:p w14:paraId="424B35EB" w14:textId="77777777" w:rsidR="009C4A9F" w:rsidRPr="007E1DDD" w:rsidRDefault="009C4A9F" w:rsidP="005D59AB">
            <w:pPr>
              <w:pStyle w:val="TAC"/>
              <w:rPr>
                <w:lang w:eastAsia="zh-CN"/>
              </w:rPr>
            </w:pPr>
            <w:r w:rsidRPr="007E1DDD">
              <w:rPr>
                <w:lang w:eastAsia="zh-CN"/>
              </w:rPr>
              <w:t>0010</w:t>
            </w:r>
          </w:p>
        </w:tc>
        <w:tc>
          <w:tcPr>
            <w:tcW w:w="4129" w:type="dxa"/>
          </w:tcPr>
          <w:p w14:paraId="5A6056DB" w14:textId="77777777" w:rsidR="009C4A9F" w:rsidRPr="007E1DDD" w:rsidRDefault="009C4A9F" w:rsidP="005D59AB">
            <w:pPr>
              <w:pStyle w:val="TAL"/>
              <w:rPr>
                <w:lang w:eastAsia="zh-CN"/>
              </w:rPr>
            </w:pPr>
            <w:r w:rsidRPr="007E1DDD">
              <w:t>Flow control feedback polling</w:t>
            </w:r>
          </w:p>
        </w:tc>
      </w:tr>
      <w:tr w:rsidR="007E1DDD" w:rsidRPr="007E1DDD" w14:paraId="36BF4FAA" w14:textId="77777777" w:rsidTr="006C2ED5">
        <w:trPr>
          <w:jc w:val="center"/>
        </w:trPr>
        <w:tc>
          <w:tcPr>
            <w:tcW w:w="1271" w:type="dxa"/>
          </w:tcPr>
          <w:p w14:paraId="017E9C7F" w14:textId="77777777" w:rsidR="009C4A9F" w:rsidRPr="007E1DDD" w:rsidRDefault="009C4A9F" w:rsidP="005D59AB">
            <w:pPr>
              <w:pStyle w:val="TAC"/>
              <w:rPr>
                <w:lang w:eastAsia="zh-CN"/>
              </w:rPr>
            </w:pPr>
            <w:r w:rsidRPr="007E1DDD">
              <w:rPr>
                <w:lang w:eastAsia="zh-CN"/>
              </w:rPr>
              <w:t>0011</w:t>
            </w:r>
          </w:p>
        </w:tc>
        <w:tc>
          <w:tcPr>
            <w:tcW w:w="4129" w:type="dxa"/>
          </w:tcPr>
          <w:p w14:paraId="71467339" w14:textId="77777777" w:rsidR="009C4A9F" w:rsidRPr="007E1DDD" w:rsidRDefault="009C4A9F" w:rsidP="005D59AB">
            <w:pPr>
              <w:pStyle w:val="TAL"/>
              <w:rPr>
                <w:lang w:eastAsia="zh-CN"/>
              </w:rPr>
            </w:pPr>
            <w:r w:rsidRPr="007E1DDD">
              <w:rPr>
                <w:lang w:eastAsia="zh-CN"/>
              </w:rPr>
              <w:t>BH</w:t>
            </w:r>
            <w:r w:rsidRPr="007E1DDD">
              <w:t xml:space="preserve"> </w:t>
            </w:r>
            <w:r w:rsidRPr="007E1DDD">
              <w:rPr>
                <w:lang w:eastAsia="zh-CN"/>
              </w:rPr>
              <w:t>RLF indication</w:t>
            </w:r>
          </w:p>
        </w:tc>
      </w:tr>
      <w:tr w:rsidR="007E1DDD" w:rsidRPr="007E1DDD" w14:paraId="05D42285" w14:textId="77777777" w:rsidTr="005D59AB">
        <w:trPr>
          <w:jc w:val="center"/>
        </w:trPr>
        <w:tc>
          <w:tcPr>
            <w:tcW w:w="1271" w:type="dxa"/>
            <w:tcBorders>
              <w:top w:val="single" w:sz="4" w:space="0" w:color="auto"/>
              <w:left w:val="single" w:sz="4" w:space="0" w:color="auto"/>
              <w:bottom w:val="single" w:sz="4" w:space="0" w:color="auto"/>
              <w:right w:val="single" w:sz="4" w:space="0" w:color="auto"/>
            </w:tcBorders>
          </w:tcPr>
          <w:p w14:paraId="16A11DAB" w14:textId="77777777" w:rsidR="005D59AB" w:rsidRPr="007E1DDD" w:rsidRDefault="005D59AB" w:rsidP="007D208A">
            <w:pPr>
              <w:pStyle w:val="TAC"/>
            </w:pPr>
            <w:r w:rsidRPr="007E1DDD">
              <w:t>0100</w:t>
            </w:r>
          </w:p>
        </w:tc>
        <w:tc>
          <w:tcPr>
            <w:tcW w:w="4129" w:type="dxa"/>
            <w:tcBorders>
              <w:top w:val="single" w:sz="4" w:space="0" w:color="auto"/>
              <w:left w:val="single" w:sz="4" w:space="0" w:color="auto"/>
              <w:bottom w:val="single" w:sz="4" w:space="0" w:color="auto"/>
              <w:right w:val="single" w:sz="4" w:space="0" w:color="auto"/>
            </w:tcBorders>
          </w:tcPr>
          <w:p w14:paraId="3DFBF433" w14:textId="77777777" w:rsidR="005D59AB" w:rsidRPr="007E1DDD" w:rsidRDefault="005D59AB">
            <w:pPr>
              <w:pStyle w:val="TAL"/>
            </w:pPr>
            <w:r w:rsidRPr="007E1DDD">
              <w:t>BH RLF detection</w:t>
            </w:r>
            <w:r w:rsidRPr="007E1DDD" w:rsidDel="00057126">
              <w:t xml:space="preserve"> </w:t>
            </w:r>
            <w:r w:rsidRPr="007E1DDD">
              <w:t>indication</w:t>
            </w:r>
          </w:p>
        </w:tc>
      </w:tr>
      <w:tr w:rsidR="007E1DDD" w:rsidRPr="007E1DDD" w14:paraId="703DF7D7" w14:textId="77777777" w:rsidTr="005D59AB">
        <w:trPr>
          <w:jc w:val="center"/>
        </w:trPr>
        <w:tc>
          <w:tcPr>
            <w:tcW w:w="1271" w:type="dxa"/>
            <w:tcBorders>
              <w:top w:val="single" w:sz="4" w:space="0" w:color="auto"/>
              <w:left w:val="single" w:sz="4" w:space="0" w:color="auto"/>
              <w:bottom w:val="single" w:sz="4" w:space="0" w:color="auto"/>
              <w:right w:val="single" w:sz="4" w:space="0" w:color="auto"/>
            </w:tcBorders>
          </w:tcPr>
          <w:p w14:paraId="363D0190" w14:textId="77777777" w:rsidR="005D59AB" w:rsidRPr="007E1DDD" w:rsidRDefault="005D59AB" w:rsidP="007D208A">
            <w:pPr>
              <w:pStyle w:val="TAC"/>
            </w:pPr>
            <w:r w:rsidRPr="007E1DDD">
              <w:t>0101</w:t>
            </w:r>
          </w:p>
        </w:tc>
        <w:tc>
          <w:tcPr>
            <w:tcW w:w="4129" w:type="dxa"/>
            <w:tcBorders>
              <w:top w:val="single" w:sz="4" w:space="0" w:color="auto"/>
              <w:left w:val="single" w:sz="4" w:space="0" w:color="auto"/>
              <w:bottom w:val="single" w:sz="4" w:space="0" w:color="auto"/>
              <w:right w:val="single" w:sz="4" w:space="0" w:color="auto"/>
            </w:tcBorders>
          </w:tcPr>
          <w:p w14:paraId="5D71C275" w14:textId="77777777" w:rsidR="005D59AB" w:rsidRPr="007E1DDD" w:rsidRDefault="005D59AB">
            <w:pPr>
              <w:pStyle w:val="TAL"/>
            </w:pPr>
            <w:r w:rsidRPr="007E1DDD">
              <w:t>BH RLF recovery</w:t>
            </w:r>
            <w:r w:rsidRPr="007E1DDD" w:rsidDel="00057126">
              <w:t xml:space="preserve"> </w:t>
            </w:r>
            <w:r w:rsidRPr="007E1DDD">
              <w:t>indication</w:t>
            </w:r>
          </w:p>
        </w:tc>
      </w:tr>
      <w:tr w:rsidR="007D208A" w:rsidRPr="007E1DDD" w14:paraId="5279239B" w14:textId="77777777" w:rsidTr="005D59AB">
        <w:trPr>
          <w:jc w:val="center"/>
        </w:trPr>
        <w:tc>
          <w:tcPr>
            <w:tcW w:w="1271" w:type="dxa"/>
            <w:tcBorders>
              <w:top w:val="single" w:sz="4" w:space="0" w:color="auto"/>
              <w:left w:val="single" w:sz="4" w:space="0" w:color="auto"/>
              <w:bottom w:val="single" w:sz="4" w:space="0" w:color="auto"/>
              <w:right w:val="single" w:sz="4" w:space="0" w:color="auto"/>
            </w:tcBorders>
          </w:tcPr>
          <w:p w14:paraId="1459DE2E" w14:textId="28480234" w:rsidR="005D59AB" w:rsidRPr="007E1DDD" w:rsidRDefault="005D59AB" w:rsidP="007D208A">
            <w:pPr>
              <w:pStyle w:val="TAC"/>
            </w:pPr>
            <w:r w:rsidRPr="007E1DDD">
              <w:t>0110-1111</w:t>
            </w:r>
          </w:p>
        </w:tc>
        <w:tc>
          <w:tcPr>
            <w:tcW w:w="4129" w:type="dxa"/>
            <w:tcBorders>
              <w:top w:val="single" w:sz="4" w:space="0" w:color="auto"/>
              <w:left w:val="single" w:sz="4" w:space="0" w:color="auto"/>
              <w:bottom w:val="single" w:sz="4" w:space="0" w:color="auto"/>
              <w:right w:val="single" w:sz="4" w:space="0" w:color="auto"/>
            </w:tcBorders>
          </w:tcPr>
          <w:p w14:paraId="56AD53EA" w14:textId="77777777" w:rsidR="005D59AB" w:rsidRPr="007E1DDD" w:rsidRDefault="005D59AB">
            <w:pPr>
              <w:pStyle w:val="TAL"/>
            </w:pPr>
            <w:r w:rsidRPr="007E1DDD">
              <w:t>Reserved</w:t>
            </w:r>
          </w:p>
        </w:tc>
      </w:tr>
    </w:tbl>
    <w:p w14:paraId="0E763F48" w14:textId="77777777" w:rsidR="003F73A6" w:rsidRPr="007E1DDD" w:rsidRDefault="003F73A6" w:rsidP="003F73A6"/>
    <w:p w14:paraId="696674B6" w14:textId="77777777" w:rsidR="009C4A9F" w:rsidRPr="007E1DDD" w:rsidRDefault="009C4A9F" w:rsidP="009C4A9F">
      <w:pPr>
        <w:pStyle w:val="Heading3"/>
        <w:rPr>
          <w:rFonts w:cs="Arial"/>
        </w:rPr>
      </w:pPr>
      <w:bookmarkStart w:id="190" w:name="_Toc46491352"/>
      <w:bookmarkStart w:id="191" w:name="_Toc52580816"/>
      <w:bookmarkStart w:id="192" w:name="_Toc156000865"/>
      <w:r w:rsidRPr="007E1DDD">
        <w:rPr>
          <w:rFonts w:cs="Arial"/>
        </w:rPr>
        <w:t>6.3.8</w:t>
      </w:r>
      <w:r w:rsidRPr="007E1DDD">
        <w:rPr>
          <w:rFonts w:cs="Arial"/>
        </w:rPr>
        <w:tab/>
        <w:t>BH RLC channel ID</w:t>
      </w:r>
      <w:bookmarkEnd w:id="190"/>
      <w:bookmarkEnd w:id="191"/>
      <w:bookmarkEnd w:id="192"/>
    </w:p>
    <w:p w14:paraId="1A9855DE" w14:textId="77777777" w:rsidR="009C4A9F" w:rsidRPr="007E1DDD" w:rsidRDefault="009C4A9F" w:rsidP="009C4A9F">
      <w:r w:rsidRPr="007E1DDD">
        <w:t>Length: 16 bits.</w:t>
      </w:r>
    </w:p>
    <w:p w14:paraId="6122E0C4" w14:textId="77777777" w:rsidR="009C4A9F" w:rsidRPr="007E1DDD" w:rsidRDefault="009C4A9F" w:rsidP="009C4A9F">
      <w:r w:rsidRPr="007E1DDD">
        <w:t>This field indicates the identity of the BH RLC channel whose flow control information is provided in the flow control feedback.</w:t>
      </w:r>
    </w:p>
    <w:p w14:paraId="1215A51C" w14:textId="3A5B340E" w:rsidR="009C4A9F" w:rsidRPr="007E1DDD" w:rsidRDefault="009C4A9F" w:rsidP="009C4A9F">
      <w:pPr>
        <w:pStyle w:val="Heading3"/>
        <w:rPr>
          <w:rFonts w:cs="Arial"/>
        </w:rPr>
      </w:pPr>
      <w:bookmarkStart w:id="193" w:name="_Toc46491353"/>
      <w:bookmarkStart w:id="194" w:name="_Toc52580817"/>
      <w:bookmarkStart w:id="195" w:name="_Toc156000866"/>
      <w:r w:rsidRPr="007E1DDD">
        <w:rPr>
          <w:rFonts w:cs="Arial"/>
        </w:rPr>
        <w:t>6.3.9</w:t>
      </w:r>
      <w:r w:rsidRPr="007E1DDD">
        <w:rPr>
          <w:rFonts w:cs="Arial"/>
        </w:rPr>
        <w:tab/>
      </w:r>
      <w:r w:rsidR="009207CF" w:rsidRPr="007E1DDD">
        <w:rPr>
          <w:rFonts w:eastAsia="Yu Mincho" w:cs="Arial"/>
        </w:rPr>
        <w:t xml:space="preserve">BAP </w:t>
      </w:r>
      <w:r w:rsidRPr="007E1DDD">
        <w:rPr>
          <w:rFonts w:cs="Arial"/>
          <w:lang w:eastAsia="zh-CN"/>
        </w:rPr>
        <w:t>Routing ID</w:t>
      </w:r>
      <w:bookmarkEnd w:id="193"/>
      <w:bookmarkEnd w:id="194"/>
      <w:bookmarkEnd w:id="195"/>
    </w:p>
    <w:p w14:paraId="636BD7D8" w14:textId="77777777" w:rsidR="009C4A9F" w:rsidRPr="007E1DDD" w:rsidRDefault="009C4A9F" w:rsidP="009C4A9F">
      <w:r w:rsidRPr="007E1DDD">
        <w:t>Length: 20 bits.</w:t>
      </w:r>
    </w:p>
    <w:p w14:paraId="3B446DE8" w14:textId="77777777" w:rsidR="009C4A9F" w:rsidRPr="007E1DDD" w:rsidRDefault="009C4A9F" w:rsidP="009C4A9F">
      <w:r w:rsidRPr="007E1DDD">
        <w:t>This field indicates BAP routing identity, for which the flow control information is provided in the flow control feedback. It contains the BAP address in the leftmost 10 bits and the BAP path identity in the rightmost 10 bits</w:t>
      </w:r>
      <w:r w:rsidR="00A97961" w:rsidRPr="007E1DDD">
        <w:t>.</w:t>
      </w:r>
    </w:p>
    <w:p w14:paraId="4B394176" w14:textId="77777777" w:rsidR="009C4A9F" w:rsidRPr="007E1DDD" w:rsidRDefault="009C4A9F" w:rsidP="009C4A9F">
      <w:pPr>
        <w:pStyle w:val="Heading3"/>
        <w:rPr>
          <w:rFonts w:cs="Arial"/>
        </w:rPr>
      </w:pPr>
      <w:bookmarkStart w:id="196" w:name="_Toc46491354"/>
      <w:bookmarkStart w:id="197" w:name="_Toc52580818"/>
      <w:bookmarkStart w:id="198" w:name="_Toc156000867"/>
      <w:r w:rsidRPr="007E1DDD">
        <w:rPr>
          <w:rFonts w:cs="Arial"/>
        </w:rPr>
        <w:t>6.3.10</w:t>
      </w:r>
      <w:r w:rsidRPr="007E1DDD">
        <w:rPr>
          <w:rFonts w:cs="Arial"/>
        </w:rPr>
        <w:tab/>
        <w:t>Available Buffer Size</w:t>
      </w:r>
      <w:bookmarkEnd w:id="196"/>
      <w:bookmarkEnd w:id="197"/>
      <w:bookmarkEnd w:id="198"/>
    </w:p>
    <w:p w14:paraId="6E912016" w14:textId="77777777" w:rsidR="009C4A9F" w:rsidRPr="007E1DDD" w:rsidRDefault="009C4A9F" w:rsidP="009C4A9F">
      <w:r w:rsidRPr="007E1DDD">
        <w:t>Length: 24 bits.</w:t>
      </w:r>
    </w:p>
    <w:p w14:paraId="5088CC20" w14:textId="77777777" w:rsidR="009C4A9F" w:rsidRPr="007E1DDD" w:rsidRDefault="009C4A9F" w:rsidP="009C4A9F">
      <w:r w:rsidRPr="007E1DDD">
        <w:t>This field indicates the maximum traffic volume the transmitter should send. The unit is kilobyte.</w:t>
      </w:r>
    </w:p>
    <w:p w14:paraId="2B0BC344" w14:textId="77777777" w:rsidR="009C4A9F" w:rsidRPr="007E1DDD" w:rsidRDefault="009C4A9F" w:rsidP="009C4A9F">
      <w:pPr>
        <w:pStyle w:val="Heading8"/>
        <w:rPr>
          <w:rFonts w:cs="Arial"/>
        </w:rPr>
      </w:pPr>
      <w:r w:rsidRPr="007E1DDD">
        <w:rPr>
          <w:rFonts w:ascii="Times New Roman" w:hAnsi="Times New Roman"/>
          <w:sz w:val="20"/>
        </w:rPr>
        <w:br w:type="page"/>
      </w:r>
      <w:bookmarkStart w:id="199" w:name="_Toc46491355"/>
      <w:bookmarkStart w:id="200" w:name="_Toc52580819"/>
      <w:bookmarkStart w:id="201" w:name="historyclause"/>
      <w:bookmarkStart w:id="202" w:name="_Toc156000868"/>
      <w:r w:rsidRPr="007E1DDD">
        <w:rPr>
          <w:rStyle w:val="B1Char1"/>
          <w:rFonts w:cs="Arial"/>
        </w:rPr>
        <w:lastRenderedPageBreak/>
        <w:t>Annex A (</w:t>
      </w:r>
      <w:smartTag w:uri="urn:schemas-microsoft-com:office:smarttags" w:element="chsdate">
        <w:r w:rsidRPr="007E1DDD">
          <w:rPr>
            <w:rStyle w:val="B1Char1"/>
            <w:rFonts w:cs="Arial"/>
          </w:rPr>
          <w:t>info</w:t>
        </w:r>
      </w:smartTag>
      <w:r w:rsidRPr="007E1DDD">
        <w:rPr>
          <w:rStyle w:val="B1Char1"/>
          <w:rFonts w:cs="Arial"/>
        </w:rPr>
        <w:t>rmative):</w:t>
      </w:r>
      <w:r w:rsidRPr="007E1DDD">
        <w:rPr>
          <w:rStyle w:val="B1Char1"/>
          <w:rFonts w:cs="Arial"/>
        </w:rPr>
        <w:br/>
      </w:r>
      <w:r w:rsidRPr="007E1DDD">
        <w:rPr>
          <w:rFonts w:cs="Arial"/>
        </w:rPr>
        <w:t>Change history</w:t>
      </w:r>
      <w:bookmarkEnd w:id="199"/>
      <w:bookmarkEnd w:id="200"/>
      <w:bookmarkEnd w:id="202"/>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709"/>
        <w:gridCol w:w="992"/>
        <w:gridCol w:w="567"/>
        <w:gridCol w:w="425"/>
        <w:gridCol w:w="426"/>
        <w:gridCol w:w="5103"/>
        <w:gridCol w:w="708"/>
      </w:tblGrid>
      <w:tr w:rsidR="007E1DDD" w:rsidRPr="007E1DDD" w14:paraId="51473BAF" w14:textId="77777777" w:rsidTr="009C0B8F">
        <w:trPr>
          <w:cantSplit/>
        </w:trPr>
        <w:tc>
          <w:tcPr>
            <w:tcW w:w="9639" w:type="dxa"/>
            <w:gridSpan w:val="8"/>
            <w:tcBorders>
              <w:bottom w:val="nil"/>
            </w:tcBorders>
            <w:shd w:val="solid" w:color="FFFFFF" w:fill="auto"/>
          </w:tcPr>
          <w:bookmarkEnd w:id="201"/>
          <w:p w14:paraId="7D4EC0CC" w14:textId="77777777" w:rsidR="009C0B8F" w:rsidRPr="007E1DDD" w:rsidRDefault="009C0B8F" w:rsidP="006C2ED5">
            <w:pPr>
              <w:pStyle w:val="TAH"/>
              <w:rPr>
                <w:sz w:val="16"/>
              </w:rPr>
            </w:pPr>
            <w:r w:rsidRPr="007E1DDD">
              <w:t>Change history</w:t>
            </w:r>
          </w:p>
        </w:tc>
      </w:tr>
      <w:tr w:rsidR="007E1DDD" w:rsidRPr="007E1DDD" w14:paraId="1752B41D" w14:textId="77777777" w:rsidTr="00AA69F6">
        <w:tc>
          <w:tcPr>
            <w:tcW w:w="709" w:type="dxa"/>
            <w:shd w:val="pct10" w:color="auto" w:fill="FFFFFF"/>
          </w:tcPr>
          <w:p w14:paraId="34C97FDE" w14:textId="77777777" w:rsidR="009C0B8F" w:rsidRPr="007E1DDD" w:rsidRDefault="009C0B8F" w:rsidP="006C2ED5">
            <w:pPr>
              <w:pStyle w:val="TAL"/>
              <w:rPr>
                <w:b/>
                <w:sz w:val="16"/>
              </w:rPr>
            </w:pPr>
            <w:r w:rsidRPr="007E1DDD">
              <w:rPr>
                <w:b/>
                <w:sz w:val="16"/>
              </w:rPr>
              <w:t>Date</w:t>
            </w:r>
          </w:p>
        </w:tc>
        <w:tc>
          <w:tcPr>
            <w:tcW w:w="709" w:type="dxa"/>
            <w:shd w:val="pct10" w:color="auto" w:fill="FFFFFF"/>
          </w:tcPr>
          <w:p w14:paraId="313B3294" w14:textId="77777777" w:rsidR="009C0B8F" w:rsidRPr="007E1DDD" w:rsidRDefault="009C0B8F" w:rsidP="006C2ED5">
            <w:pPr>
              <w:pStyle w:val="TAL"/>
              <w:rPr>
                <w:b/>
                <w:sz w:val="16"/>
              </w:rPr>
            </w:pPr>
            <w:r w:rsidRPr="007E1DDD">
              <w:rPr>
                <w:b/>
                <w:sz w:val="16"/>
              </w:rPr>
              <w:t>Meeting</w:t>
            </w:r>
          </w:p>
        </w:tc>
        <w:tc>
          <w:tcPr>
            <w:tcW w:w="992" w:type="dxa"/>
            <w:shd w:val="pct10" w:color="auto" w:fill="FFFFFF"/>
          </w:tcPr>
          <w:p w14:paraId="471023D1" w14:textId="77777777" w:rsidR="009C0B8F" w:rsidRPr="007E1DDD" w:rsidRDefault="009C0B8F" w:rsidP="006C2ED5">
            <w:pPr>
              <w:pStyle w:val="TAL"/>
              <w:rPr>
                <w:b/>
                <w:sz w:val="16"/>
              </w:rPr>
            </w:pPr>
            <w:r w:rsidRPr="007E1DDD">
              <w:rPr>
                <w:b/>
                <w:sz w:val="16"/>
              </w:rPr>
              <w:t>TDoc</w:t>
            </w:r>
          </w:p>
        </w:tc>
        <w:tc>
          <w:tcPr>
            <w:tcW w:w="567" w:type="dxa"/>
            <w:shd w:val="pct10" w:color="auto" w:fill="FFFFFF"/>
          </w:tcPr>
          <w:p w14:paraId="513AF0C7" w14:textId="77777777" w:rsidR="009C0B8F" w:rsidRPr="007E1DDD" w:rsidRDefault="009C0B8F" w:rsidP="006C2ED5">
            <w:pPr>
              <w:pStyle w:val="TAL"/>
              <w:rPr>
                <w:b/>
                <w:sz w:val="16"/>
              </w:rPr>
            </w:pPr>
            <w:r w:rsidRPr="007E1DDD">
              <w:rPr>
                <w:b/>
                <w:sz w:val="16"/>
              </w:rPr>
              <w:t>CR</w:t>
            </w:r>
          </w:p>
        </w:tc>
        <w:tc>
          <w:tcPr>
            <w:tcW w:w="425" w:type="dxa"/>
            <w:shd w:val="pct10" w:color="auto" w:fill="FFFFFF"/>
          </w:tcPr>
          <w:p w14:paraId="5D33D2B1" w14:textId="77777777" w:rsidR="009C0B8F" w:rsidRPr="007E1DDD" w:rsidRDefault="009C0B8F" w:rsidP="006C2ED5">
            <w:pPr>
              <w:pStyle w:val="TAL"/>
              <w:rPr>
                <w:b/>
                <w:sz w:val="16"/>
              </w:rPr>
            </w:pPr>
            <w:r w:rsidRPr="007E1DDD">
              <w:rPr>
                <w:b/>
                <w:sz w:val="16"/>
              </w:rPr>
              <w:t>Rev</w:t>
            </w:r>
          </w:p>
        </w:tc>
        <w:tc>
          <w:tcPr>
            <w:tcW w:w="426" w:type="dxa"/>
            <w:shd w:val="pct10" w:color="auto" w:fill="FFFFFF"/>
          </w:tcPr>
          <w:p w14:paraId="2826A652" w14:textId="77777777" w:rsidR="009C0B8F" w:rsidRPr="007E1DDD" w:rsidRDefault="009C0B8F" w:rsidP="006C2ED5">
            <w:pPr>
              <w:pStyle w:val="TAL"/>
              <w:rPr>
                <w:b/>
                <w:sz w:val="16"/>
              </w:rPr>
            </w:pPr>
            <w:r w:rsidRPr="007E1DDD">
              <w:rPr>
                <w:b/>
                <w:sz w:val="16"/>
              </w:rPr>
              <w:t>Cat</w:t>
            </w:r>
          </w:p>
        </w:tc>
        <w:tc>
          <w:tcPr>
            <w:tcW w:w="5103" w:type="dxa"/>
            <w:shd w:val="pct10" w:color="auto" w:fill="FFFFFF"/>
          </w:tcPr>
          <w:p w14:paraId="6DC75F58" w14:textId="77777777" w:rsidR="009C0B8F" w:rsidRPr="007E1DDD" w:rsidRDefault="009C0B8F" w:rsidP="006C2ED5">
            <w:pPr>
              <w:pStyle w:val="TAL"/>
              <w:rPr>
                <w:b/>
                <w:sz w:val="16"/>
              </w:rPr>
            </w:pPr>
            <w:r w:rsidRPr="007E1DDD">
              <w:rPr>
                <w:b/>
                <w:sz w:val="16"/>
              </w:rPr>
              <w:t>Subject/Comment</w:t>
            </w:r>
          </w:p>
        </w:tc>
        <w:tc>
          <w:tcPr>
            <w:tcW w:w="708" w:type="dxa"/>
            <w:shd w:val="pct10" w:color="auto" w:fill="FFFFFF"/>
          </w:tcPr>
          <w:p w14:paraId="14A19EB8" w14:textId="77777777" w:rsidR="009C0B8F" w:rsidRPr="007E1DDD" w:rsidRDefault="009C0B8F" w:rsidP="006C2ED5">
            <w:pPr>
              <w:pStyle w:val="TAL"/>
              <w:rPr>
                <w:b/>
                <w:sz w:val="16"/>
              </w:rPr>
            </w:pPr>
            <w:r w:rsidRPr="007E1DDD">
              <w:rPr>
                <w:b/>
                <w:sz w:val="16"/>
              </w:rPr>
              <w:t>New version</w:t>
            </w:r>
          </w:p>
        </w:tc>
      </w:tr>
      <w:tr w:rsidR="007E1DDD" w:rsidRPr="007E1DDD" w14:paraId="50C83546" w14:textId="77777777" w:rsidTr="00AA69F6">
        <w:tc>
          <w:tcPr>
            <w:tcW w:w="709" w:type="dxa"/>
            <w:shd w:val="solid" w:color="FFFFFF" w:fill="auto"/>
          </w:tcPr>
          <w:p w14:paraId="5AD48A02" w14:textId="77777777" w:rsidR="009C0B8F" w:rsidRPr="007E1DDD" w:rsidRDefault="009C0B8F" w:rsidP="006C2ED5">
            <w:pPr>
              <w:pStyle w:val="TAC"/>
              <w:rPr>
                <w:sz w:val="16"/>
                <w:szCs w:val="16"/>
                <w:lang w:eastAsia="zh-CN"/>
              </w:rPr>
            </w:pPr>
            <w:r w:rsidRPr="007E1DDD">
              <w:rPr>
                <w:sz w:val="16"/>
                <w:szCs w:val="16"/>
                <w:lang w:eastAsia="zh-CN"/>
              </w:rPr>
              <w:t>10/2019</w:t>
            </w:r>
          </w:p>
        </w:tc>
        <w:tc>
          <w:tcPr>
            <w:tcW w:w="709" w:type="dxa"/>
            <w:shd w:val="solid" w:color="FFFFFF" w:fill="auto"/>
          </w:tcPr>
          <w:p w14:paraId="26BF67E3" w14:textId="77777777" w:rsidR="009C0B8F" w:rsidRPr="007E1DDD" w:rsidRDefault="009C0B8F" w:rsidP="006C2ED5">
            <w:pPr>
              <w:pStyle w:val="TAC"/>
              <w:jc w:val="left"/>
              <w:rPr>
                <w:sz w:val="16"/>
                <w:szCs w:val="16"/>
                <w:lang w:eastAsia="zh-CN"/>
              </w:rPr>
            </w:pPr>
            <w:r w:rsidRPr="007E1DDD">
              <w:rPr>
                <w:sz w:val="16"/>
                <w:szCs w:val="16"/>
                <w:lang w:eastAsia="zh-CN"/>
              </w:rPr>
              <w:t>RAN2#107bis</w:t>
            </w:r>
          </w:p>
        </w:tc>
        <w:tc>
          <w:tcPr>
            <w:tcW w:w="992" w:type="dxa"/>
            <w:shd w:val="solid" w:color="FFFFFF" w:fill="auto"/>
          </w:tcPr>
          <w:p w14:paraId="18013E4B" w14:textId="77777777" w:rsidR="009C0B8F" w:rsidRPr="007E1DDD" w:rsidRDefault="009C0B8F" w:rsidP="006C2ED5">
            <w:pPr>
              <w:pStyle w:val="TAC"/>
              <w:jc w:val="left"/>
              <w:rPr>
                <w:sz w:val="16"/>
                <w:szCs w:val="16"/>
              </w:rPr>
            </w:pPr>
            <w:r w:rsidRPr="007E1DDD">
              <w:rPr>
                <w:sz w:val="16"/>
                <w:szCs w:val="16"/>
              </w:rPr>
              <w:t>R2-1914006</w:t>
            </w:r>
          </w:p>
        </w:tc>
        <w:tc>
          <w:tcPr>
            <w:tcW w:w="567" w:type="dxa"/>
            <w:shd w:val="solid" w:color="FFFFFF" w:fill="auto"/>
          </w:tcPr>
          <w:p w14:paraId="02BF7A06" w14:textId="77777777" w:rsidR="009C0B8F" w:rsidRPr="007E1DDD" w:rsidRDefault="009C0B8F" w:rsidP="006C2ED5">
            <w:pPr>
              <w:pStyle w:val="TAL"/>
              <w:rPr>
                <w:sz w:val="16"/>
                <w:szCs w:val="16"/>
              </w:rPr>
            </w:pPr>
          </w:p>
        </w:tc>
        <w:tc>
          <w:tcPr>
            <w:tcW w:w="425" w:type="dxa"/>
            <w:shd w:val="solid" w:color="FFFFFF" w:fill="auto"/>
          </w:tcPr>
          <w:p w14:paraId="06B8E331" w14:textId="77777777" w:rsidR="009C0B8F" w:rsidRPr="007E1DDD" w:rsidRDefault="009C0B8F" w:rsidP="006C2ED5">
            <w:pPr>
              <w:pStyle w:val="TAR"/>
              <w:jc w:val="center"/>
              <w:rPr>
                <w:sz w:val="16"/>
                <w:szCs w:val="16"/>
              </w:rPr>
            </w:pPr>
          </w:p>
        </w:tc>
        <w:tc>
          <w:tcPr>
            <w:tcW w:w="426" w:type="dxa"/>
            <w:shd w:val="solid" w:color="FFFFFF" w:fill="auto"/>
          </w:tcPr>
          <w:p w14:paraId="7DF08C51" w14:textId="77777777" w:rsidR="009C0B8F" w:rsidRPr="007E1DDD" w:rsidRDefault="009C0B8F" w:rsidP="006C2ED5">
            <w:pPr>
              <w:pStyle w:val="TAC"/>
              <w:rPr>
                <w:sz w:val="16"/>
                <w:szCs w:val="16"/>
              </w:rPr>
            </w:pPr>
          </w:p>
        </w:tc>
        <w:tc>
          <w:tcPr>
            <w:tcW w:w="5103" w:type="dxa"/>
            <w:shd w:val="solid" w:color="FFFFFF" w:fill="auto"/>
          </w:tcPr>
          <w:p w14:paraId="1043F522" w14:textId="77777777" w:rsidR="009C0B8F" w:rsidRPr="007E1DDD" w:rsidRDefault="009C0B8F" w:rsidP="006C2ED5">
            <w:pPr>
              <w:pStyle w:val="TAL"/>
              <w:rPr>
                <w:sz w:val="16"/>
                <w:szCs w:val="16"/>
                <w:lang w:eastAsia="zh-CN"/>
              </w:rPr>
            </w:pPr>
            <w:r w:rsidRPr="007E1DDD">
              <w:rPr>
                <w:sz w:val="16"/>
                <w:szCs w:val="16"/>
                <w:lang w:eastAsia="zh-CN"/>
              </w:rPr>
              <w:t>skeleton</w:t>
            </w:r>
          </w:p>
        </w:tc>
        <w:tc>
          <w:tcPr>
            <w:tcW w:w="708" w:type="dxa"/>
            <w:shd w:val="solid" w:color="FFFFFF" w:fill="auto"/>
          </w:tcPr>
          <w:p w14:paraId="1A1FCB55" w14:textId="77777777" w:rsidR="009C0B8F" w:rsidRPr="007E1DDD" w:rsidRDefault="009C0B8F" w:rsidP="000C5C84">
            <w:pPr>
              <w:pStyle w:val="TAC"/>
              <w:jc w:val="left"/>
              <w:rPr>
                <w:sz w:val="16"/>
                <w:szCs w:val="16"/>
                <w:lang w:eastAsia="zh-CN"/>
              </w:rPr>
            </w:pPr>
            <w:r w:rsidRPr="007E1DDD">
              <w:rPr>
                <w:sz w:val="16"/>
                <w:szCs w:val="16"/>
                <w:lang w:eastAsia="zh-CN"/>
              </w:rPr>
              <w:t>0.0.0</w:t>
            </w:r>
          </w:p>
        </w:tc>
      </w:tr>
      <w:tr w:rsidR="007E1DDD" w:rsidRPr="007E1DDD" w14:paraId="5CF895AA"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BB09D84" w14:textId="77777777" w:rsidR="009C0B8F" w:rsidRPr="007E1DDD" w:rsidRDefault="009C0B8F" w:rsidP="006C2ED5">
            <w:pPr>
              <w:pStyle w:val="TAC"/>
              <w:rPr>
                <w:sz w:val="16"/>
                <w:szCs w:val="16"/>
                <w:lang w:eastAsia="zh-CN"/>
              </w:rPr>
            </w:pPr>
            <w:r w:rsidRPr="007E1DDD">
              <w:rPr>
                <w:sz w:val="16"/>
                <w:szCs w:val="16"/>
                <w:lang w:eastAsia="zh-CN"/>
              </w:rPr>
              <w:t>10/2019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9797B0" w14:textId="77777777" w:rsidR="009C0B8F" w:rsidRPr="007E1DDD" w:rsidRDefault="009C0B8F" w:rsidP="006C2ED5">
            <w:pPr>
              <w:pStyle w:val="TAC"/>
              <w:jc w:val="left"/>
              <w:rPr>
                <w:sz w:val="16"/>
                <w:szCs w:val="16"/>
                <w:lang w:eastAsia="zh-CN"/>
              </w:rPr>
            </w:pPr>
            <w:r w:rsidRPr="007E1DDD">
              <w:rPr>
                <w:sz w:val="16"/>
                <w:szCs w:val="16"/>
                <w:lang w:eastAsia="zh-CN"/>
              </w:rPr>
              <w:t>RAN2#107bis</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A30066" w14:textId="77777777" w:rsidR="009C0B8F" w:rsidRPr="007E1DDD" w:rsidRDefault="009C0B8F" w:rsidP="006C2ED5">
            <w:pPr>
              <w:pStyle w:val="TAC"/>
              <w:jc w:val="left"/>
              <w:rPr>
                <w:sz w:val="16"/>
                <w:szCs w:val="16"/>
                <w:lang w:eastAsia="zh-CN"/>
              </w:rPr>
            </w:pPr>
            <w:r w:rsidRPr="007E1DDD">
              <w:rPr>
                <w:sz w:val="16"/>
                <w:szCs w:val="16"/>
              </w:rPr>
              <w:t>R2-191400</w:t>
            </w:r>
            <w:r w:rsidRPr="007E1DDD">
              <w:rPr>
                <w:sz w:val="16"/>
                <w:szCs w:val="16"/>
                <w:lang w:eastAsia="zh-CN"/>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30B24"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F45DC"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87E455"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B4F81CC" w14:textId="77777777" w:rsidR="009C0B8F" w:rsidRPr="007E1DDD" w:rsidRDefault="009C0B8F" w:rsidP="006C2ED5">
            <w:pPr>
              <w:pStyle w:val="TAL"/>
              <w:rPr>
                <w:sz w:val="16"/>
                <w:szCs w:val="16"/>
                <w:lang w:eastAsia="zh-CN"/>
              </w:rPr>
            </w:pPr>
            <w:r w:rsidRPr="007E1DDD">
              <w:rPr>
                <w:sz w:val="16"/>
                <w:szCs w:val="16"/>
                <w:lang w:eastAsia="zh-CN"/>
              </w:rPr>
              <w:t>Captured agreements made before RAN2#107bis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33EAF" w14:textId="77777777" w:rsidR="009C0B8F" w:rsidRPr="007E1DDD" w:rsidRDefault="009C0B8F" w:rsidP="000C5C84">
            <w:pPr>
              <w:pStyle w:val="TAC"/>
              <w:jc w:val="left"/>
              <w:rPr>
                <w:sz w:val="16"/>
                <w:szCs w:val="16"/>
                <w:lang w:eastAsia="zh-CN"/>
              </w:rPr>
            </w:pPr>
            <w:r w:rsidRPr="007E1DDD">
              <w:rPr>
                <w:sz w:val="16"/>
                <w:szCs w:val="16"/>
                <w:lang w:eastAsia="zh-CN"/>
              </w:rPr>
              <w:t>0.1.0</w:t>
            </w:r>
          </w:p>
        </w:tc>
      </w:tr>
      <w:tr w:rsidR="007E1DDD" w:rsidRPr="007E1DDD" w14:paraId="6EB83DA9"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47928FA5" w14:textId="77777777" w:rsidR="009C0B8F" w:rsidRPr="007E1DDD" w:rsidRDefault="009C0B8F" w:rsidP="006C2ED5">
            <w:pPr>
              <w:pStyle w:val="TAC"/>
              <w:rPr>
                <w:sz w:val="16"/>
                <w:szCs w:val="16"/>
                <w:lang w:eastAsia="zh-CN"/>
              </w:rPr>
            </w:pPr>
            <w:r w:rsidRPr="007E1DDD">
              <w:rPr>
                <w:sz w:val="16"/>
                <w:szCs w:val="16"/>
                <w:lang w:eastAsia="zh-CN"/>
              </w:rPr>
              <w:t>02/2020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D9491" w14:textId="77777777" w:rsidR="009C0B8F" w:rsidRPr="007E1DDD" w:rsidRDefault="009C0B8F" w:rsidP="006C2ED5">
            <w:pPr>
              <w:pStyle w:val="TAC"/>
              <w:jc w:val="left"/>
              <w:rPr>
                <w:sz w:val="16"/>
                <w:szCs w:val="16"/>
                <w:lang w:eastAsia="zh-CN"/>
              </w:rPr>
            </w:pPr>
            <w:r w:rsidRPr="007E1DDD">
              <w:rPr>
                <w:sz w:val="16"/>
                <w:szCs w:val="16"/>
                <w:lang w:eastAsia="zh-CN"/>
              </w:rPr>
              <w:t>RAN2#109e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596089" w14:textId="77777777" w:rsidR="009C0B8F" w:rsidRPr="007E1DDD" w:rsidRDefault="009C0B8F" w:rsidP="006C2ED5">
            <w:pPr>
              <w:pStyle w:val="TAC"/>
              <w:jc w:val="left"/>
              <w:rPr>
                <w:sz w:val="16"/>
                <w:szCs w:val="16"/>
              </w:rPr>
            </w:pPr>
            <w:r w:rsidRPr="007E1DDD">
              <w:rPr>
                <w:sz w:val="16"/>
                <w:szCs w:val="16"/>
              </w:rPr>
              <w:t>R2-2002113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923CA"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EC2D2"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C49BDF"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79CB2F2" w14:textId="77777777" w:rsidR="009C0B8F" w:rsidRPr="007E1DDD" w:rsidRDefault="009C0B8F" w:rsidP="006C2ED5">
            <w:pPr>
              <w:pStyle w:val="TAL"/>
              <w:rPr>
                <w:sz w:val="16"/>
                <w:szCs w:val="16"/>
                <w:lang w:eastAsia="zh-CN"/>
              </w:rPr>
            </w:pPr>
            <w:r w:rsidRPr="007E1DDD">
              <w:rPr>
                <w:sz w:val="16"/>
                <w:szCs w:val="16"/>
                <w:lang w:eastAsia="zh-CN"/>
              </w:rPr>
              <w:t>Captured agreements made in RAN2#108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9CE33" w14:textId="77777777" w:rsidR="009C0B8F" w:rsidRPr="007E1DDD" w:rsidRDefault="009C0B8F" w:rsidP="000C5C84">
            <w:pPr>
              <w:pStyle w:val="TAC"/>
              <w:jc w:val="left"/>
              <w:rPr>
                <w:sz w:val="16"/>
                <w:szCs w:val="16"/>
                <w:lang w:eastAsia="zh-CN"/>
              </w:rPr>
            </w:pPr>
            <w:r w:rsidRPr="007E1DDD">
              <w:rPr>
                <w:sz w:val="16"/>
                <w:szCs w:val="16"/>
                <w:lang w:eastAsia="zh-CN"/>
              </w:rPr>
              <w:t>0.3.0</w:t>
            </w:r>
          </w:p>
        </w:tc>
      </w:tr>
      <w:tr w:rsidR="007E1DDD" w:rsidRPr="007E1DDD" w14:paraId="5EA9FF85"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D227302" w14:textId="77777777" w:rsidR="009C0B8F" w:rsidRPr="007E1DDD" w:rsidRDefault="009C0B8F" w:rsidP="006C2ED5">
            <w:pPr>
              <w:pStyle w:val="TAC"/>
              <w:rPr>
                <w:sz w:val="16"/>
                <w:szCs w:val="16"/>
                <w:lang w:eastAsia="zh-CN"/>
              </w:rPr>
            </w:pPr>
            <w:r w:rsidRPr="007E1DDD">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2DBE3" w14:textId="77777777" w:rsidR="009C0B8F" w:rsidRPr="007E1DDD" w:rsidRDefault="009C0B8F" w:rsidP="006C2ED5">
            <w:pPr>
              <w:pStyle w:val="TAC"/>
              <w:jc w:val="left"/>
              <w:rPr>
                <w:sz w:val="16"/>
                <w:szCs w:val="16"/>
                <w:lang w:eastAsia="zh-CN"/>
              </w:rPr>
            </w:pPr>
            <w:r w:rsidRPr="007E1DDD">
              <w:rPr>
                <w:sz w:val="16"/>
                <w:szCs w:val="16"/>
                <w:lang w:eastAsia="zh-CN"/>
              </w:rPr>
              <w:t>RAN2#109e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DA43DF" w14:textId="77777777" w:rsidR="009C0B8F" w:rsidRPr="007E1DDD" w:rsidRDefault="009C0B8F" w:rsidP="006C2ED5">
            <w:pPr>
              <w:pStyle w:val="TAC"/>
              <w:jc w:val="left"/>
              <w:rPr>
                <w:sz w:val="16"/>
                <w:szCs w:val="16"/>
              </w:rPr>
            </w:pPr>
            <w:r w:rsidRPr="007E1DDD">
              <w:rPr>
                <w:sz w:val="16"/>
                <w:szCs w:val="16"/>
              </w:rPr>
              <w:t>R2-2002345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A8286"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1E3794"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470DFE"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EF0B252" w14:textId="77777777" w:rsidR="009C0B8F" w:rsidRPr="007E1DDD" w:rsidRDefault="009C0B8F" w:rsidP="006C2ED5">
            <w:pPr>
              <w:pStyle w:val="TAL"/>
              <w:rPr>
                <w:sz w:val="16"/>
                <w:szCs w:val="16"/>
                <w:lang w:eastAsia="zh-CN"/>
              </w:rPr>
            </w:pPr>
            <w:r w:rsidRPr="007E1DDD">
              <w:rPr>
                <w:sz w:val="16"/>
                <w:szCs w:val="16"/>
                <w:lang w:eastAsia="zh-CN"/>
              </w:rPr>
              <w:t>Captured agreements made in RAN2#109e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5E6F3" w14:textId="77777777" w:rsidR="009C0B8F" w:rsidRPr="007E1DDD" w:rsidRDefault="009C0B8F" w:rsidP="000C5C84">
            <w:pPr>
              <w:pStyle w:val="TAC"/>
              <w:jc w:val="left"/>
              <w:rPr>
                <w:sz w:val="16"/>
                <w:szCs w:val="16"/>
                <w:lang w:eastAsia="zh-CN"/>
              </w:rPr>
            </w:pPr>
            <w:r w:rsidRPr="007E1DDD">
              <w:rPr>
                <w:sz w:val="16"/>
                <w:szCs w:val="16"/>
                <w:lang w:eastAsia="zh-CN"/>
              </w:rPr>
              <w:t>0.4.0</w:t>
            </w:r>
          </w:p>
        </w:tc>
      </w:tr>
      <w:tr w:rsidR="007E1DDD" w:rsidRPr="007E1DDD" w14:paraId="4AA6EE20"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3ABC8C46" w14:textId="77777777" w:rsidR="009C0B8F" w:rsidRPr="007E1DDD" w:rsidRDefault="009C0B8F" w:rsidP="006C2ED5">
            <w:pPr>
              <w:pStyle w:val="TAC"/>
              <w:rPr>
                <w:sz w:val="16"/>
                <w:szCs w:val="16"/>
                <w:lang w:eastAsia="zh-CN"/>
              </w:rPr>
            </w:pPr>
            <w:r w:rsidRPr="007E1DDD">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5E360A" w14:textId="77777777" w:rsidR="009C0B8F" w:rsidRPr="007E1DDD" w:rsidRDefault="009C0B8F" w:rsidP="006C2ED5">
            <w:pPr>
              <w:pStyle w:val="TAC"/>
              <w:jc w:val="left"/>
              <w:rPr>
                <w:sz w:val="16"/>
                <w:szCs w:val="16"/>
                <w:lang w:eastAsia="zh-CN"/>
              </w:rPr>
            </w:pPr>
            <w:r w:rsidRPr="007E1DDD">
              <w:rPr>
                <w:sz w:val="16"/>
                <w:szCs w:val="16"/>
                <w:lang w:eastAsia="zh-CN"/>
              </w:rPr>
              <w:t>R</w:t>
            </w:r>
            <w:r w:rsidR="00B41D4C" w:rsidRPr="007E1DDD">
              <w:rPr>
                <w:sz w:val="16"/>
                <w:szCs w:val="16"/>
                <w:lang w:eastAsia="zh-CN"/>
              </w:rPr>
              <w:t>P-</w:t>
            </w:r>
            <w:r w:rsidRPr="007E1DDD">
              <w:rPr>
                <w:sz w:val="16"/>
                <w:szCs w:val="16"/>
                <w:lang w:eastAsia="zh-CN"/>
              </w:rPr>
              <w:t>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4C0AF4" w14:textId="77777777" w:rsidR="009C0B8F" w:rsidRPr="007E1DDD" w:rsidRDefault="009C0B8F" w:rsidP="006C2ED5">
            <w:pPr>
              <w:pStyle w:val="TAC"/>
              <w:jc w:val="left"/>
              <w:rPr>
                <w:sz w:val="16"/>
                <w:szCs w:val="16"/>
              </w:rPr>
            </w:pPr>
            <w:r w:rsidRPr="007E1DDD">
              <w:rPr>
                <w:sz w:val="16"/>
                <w:szCs w:val="16"/>
              </w:rPr>
              <w:t>RP-200113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D0D15"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B9B53"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827794"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3213A1" w14:textId="77777777" w:rsidR="009C0B8F" w:rsidRPr="007E1DDD" w:rsidRDefault="009C0B8F" w:rsidP="006C2ED5">
            <w:pPr>
              <w:pStyle w:val="TAL"/>
              <w:rPr>
                <w:sz w:val="16"/>
                <w:szCs w:val="16"/>
                <w:lang w:eastAsia="zh-CN"/>
              </w:rPr>
            </w:pPr>
            <w:r w:rsidRPr="007E1DDD">
              <w:rPr>
                <w:sz w:val="16"/>
                <w:szCs w:val="16"/>
                <w:lang w:eastAsia="zh-CN"/>
              </w:rPr>
              <w:t>Version submitted for approval in RAN#87-e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7B711" w14:textId="77777777" w:rsidR="009C0B8F" w:rsidRPr="007E1DDD" w:rsidRDefault="009C0B8F" w:rsidP="000C5C84">
            <w:pPr>
              <w:pStyle w:val="TAC"/>
              <w:jc w:val="left"/>
              <w:rPr>
                <w:sz w:val="16"/>
                <w:szCs w:val="16"/>
                <w:lang w:eastAsia="zh-CN"/>
              </w:rPr>
            </w:pPr>
            <w:r w:rsidRPr="007E1DDD">
              <w:rPr>
                <w:sz w:val="16"/>
                <w:szCs w:val="16"/>
                <w:lang w:eastAsia="zh-CN"/>
              </w:rPr>
              <w:t>1.0.0</w:t>
            </w:r>
          </w:p>
        </w:tc>
      </w:tr>
      <w:tr w:rsidR="007E1DDD" w:rsidRPr="007E1DDD" w14:paraId="19E6804B"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010A31A6" w14:textId="77777777" w:rsidR="009C0B8F" w:rsidRPr="007E1DDD" w:rsidRDefault="009C0B8F" w:rsidP="006C2ED5">
            <w:pPr>
              <w:pStyle w:val="TAC"/>
              <w:rPr>
                <w:sz w:val="16"/>
                <w:szCs w:val="16"/>
                <w:lang w:eastAsia="zh-CN"/>
              </w:rPr>
            </w:pPr>
            <w:r w:rsidRPr="007E1DDD">
              <w:rPr>
                <w:sz w:val="16"/>
                <w:szCs w:val="16"/>
                <w:lang w:eastAsia="zh-CN"/>
              </w:rPr>
              <w:t>03/2020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F4F9E" w14:textId="77777777" w:rsidR="009C0B8F" w:rsidRPr="007E1DDD" w:rsidRDefault="009C0B8F" w:rsidP="006C2ED5">
            <w:pPr>
              <w:pStyle w:val="TAC"/>
              <w:jc w:val="left"/>
              <w:rPr>
                <w:sz w:val="16"/>
                <w:szCs w:val="16"/>
                <w:lang w:eastAsia="zh-CN"/>
              </w:rPr>
            </w:pPr>
            <w:r w:rsidRPr="007E1DDD">
              <w:rPr>
                <w:sz w:val="16"/>
                <w:szCs w:val="16"/>
                <w:lang w:eastAsia="zh-CN"/>
              </w:rPr>
              <w:t>R</w:t>
            </w:r>
            <w:r w:rsidR="00B41D4C" w:rsidRPr="007E1DDD">
              <w:rPr>
                <w:sz w:val="16"/>
                <w:szCs w:val="16"/>
                <w:lang w:eastAsia="zh-CN"/>
              </w:rPr>
              <w:t>P-</w:t>
            </w:r>
            <w:r w:rsidRPr="007E1DDD">
              <w:rPr>
                <w:sz w:val="16"/>
                <w:szCs w:val="16"/>
                <w:lang w:eastAsia="zh-CN"/>
              </w:rPr>
              <w:t>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3E67F1" w14:textId="77777777" w:rsidR="009C0B8F" w:rsidRPr="007E1DDD" w:rsidRDefault="009C0B8F" w:rsidP="006C2ED5">
            <w:pPr>
              <w:pStyle w:val="TAC"/>
              <w:jc w:val="left"/>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26848F" w14:textId="77777777" w:rsidR="009C0B8F" w:rsidRPr="007E1DDD" w:rsidRDefault="009C0B8F" w:rsidP="006C2ED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82D1B" w14:textId="77777777" w:rsidR="009C0B8F" w:rsidRPr="007E1DDD" w:rsidRDefault="009C0B8F" w:rsidP="006C2ED5">
            <w:pPr>
              <w:pStyle w:val="TAR"/>
              <w:jc w:val="cente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A71F68" w14:textId="77777777" w:rsidR="009C0B8F" w:rsidRPr="007E1DDD" w:rsidRDefault="009C0B8F" w:rsidP="006C2ED5">
            <w:pPr>
              <w:pStyle w:val="TAC"/>
              <w:rPr>
                <w:sz w:val="16"/>
                <w:szCs w:val="16"/>
              </w:rPr>
            </w:pP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26C8DE8" w14:textId="77777777" w:rsidR="009C0B8F" w:rsidRPr="007E1DDD" w:rsidRDefault="009C0B8F" w:rsidP="006C2ED5">
            <w:pPr>
              <w:pStyle w:val="TAL"/>
              <w:rPr>
                <w:sz w:val="16"/>
                <w:szCs w:val="16"/>
                <w:lang w:eastAsia="zh-CN"/>
              </w:rPr>
            </w:pPr>
            <w:r w:rsidRPr="007E1DDD">
              <w:rPr>
                <w:sz w:val="16"/>
                <w:szCs w:val="16"/>
                <w:lang w:eastAsia="zh-CN"/>
              </w:rPr>
              <w:t>Updated to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8CCECE" w14:textId="77777777" w:rsidR="009C0B8F" w:rsidRPr="007E1DDD" w:rsidRDefault="009C0B8F" w:rsidP="000C5C84">
            <w:pPr>
              <w:pStyle w:val="TAC"/>
              <w:jc w:val="left"/>
              <w:rPr>
                <w:sz w:val="16"/>
                <w:szCs w:val="16"/>
                <w:lang w:eastAsia="zh-CN"/>
              </w:rPr>
            </w:pPr>
            <w:r w:rsidRPr="007E1DDD">
              <w:rPr>
                <w:sz w:val="16"/>
                <w:szCs w:val="16"/>
                <w:lang w:eastAsia="zh-CN"/>
              </w:rPr>
              <w:t>16.0.0</w:t>
            </w:r>
          </w:p>
        </w:tc>
      </w:tr>
      <w:tr w:rsidR="007E1DDD" w:rsidRPr="007E1DDD" w14:paraId="71ECF25A"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3AD46D5A" w14:textId="77777777" w:rsidR="009C0B8F" w:rsidRPr="007E1DDD" w:rsidRDefault="009C0B8F" w:rsidP="006C2ED5">
            <w:pPr>
              <w:pStyle w:val="TAC"/>
              <w:rPr>
                <w:sz w:val="16"/>
                <w:szCs w:val="16"/>
                <w:lang w:eastAsia="zh-CN"/>
              </w:rPr>
            </w:pPr>
            <w:r w:rsidRPr="007E1DDD">
              <w:rPr>
                <w:sz w:val="16"/>
                <w:szCs w:val="16"/>
                <w:lang w:eastAsia="zh-CN"/>
              </w:rPr>
              <w:t>07/2020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3E0B4" w14:textId="77777777" w:rsidR="009C0B8F" w:rsidRPr="007E1DDD" w:rsidRDefault="009C0B8F" w:rsidP="006C2ED5">
            <w:pPr>
              <w:pStyle w:val="TAC"/>
              <w:jc w:val="left"/>
              <w:rPr>
                <w:sz w:val="16"/>
                <w:szCs w:val="16"/>
                <w:lang w:eastAsia="zh-CN"/>
              </w:rPr>
            </w:pPr>
            <w:r w:rsidRPr="007E1DDD">
              <w:rPr>
                <w:sz w:val="16"/>
                <w:szCs w:val="16"/>
                <w:lang w:eastAsia="zh-CN"/>
              </w:rPr>
              <w:t>R</w:t>
            </w:r>
            <w:r w:rsidR="00B41D4C" w:rsidRPr="007E1DDD">
              <w:rPr>
                <w:sz w:val="16"/>
                <w:szCs w:val="16"/>
                <w:lang w:eastAsia="zh-CN"/>
              </w:rPr>
              <w:t>P-</w:t>
            </w:r>
            <w:r w:rsidRPr="007E1DDD">
              <w:rPr>
                <w:sz w:val="16"/>
                <w:szCs w:val="16"/>
                <w:lang w:eastAsia="zh-CN"/>
              </w:rPr>
              <w:t>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80060D" w14:textId="77777777" w:rsidR="009C0B8F" w:rsidRPr="007E1DDD" w:rsidRDefault="009C0B8F" w:rsidP="006C2ED5">
            <w:pPr>
              <w:pStyle w:val="TAC"/>
              <w:jc w:val="left"/>
              <w:rPr>
                <w:sz w:val="16"/>
                <w:szCs w:val="16"/>
              </w:rPr>
            </w:pPr>
            <w:r w:rsidRPr="007E1DDD">
              <w:rPr>
                <w:sz w:val="16"/>
                <w:szCs w:val="16"/>
              </w:rPr>
              <w:t>RP-201179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4DE17" w14:textId="77777777" w:rsidR="009C0B8F" w:rsidRPr="007E1DDD" w:rsidRDefault="009C0B8F" w:rsidP="006C2ED5">
            <w:pPr>
              <w:pStyle w:val="TAL"/>
              <w:rPr>
                <w:sz w:val="16"/>
                <w:szCs w:val="16"/>
              </w:rPr>
            </w:pPr>
            <w:r w:rsidRPr="007E1DDD">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90022" w14:textId="77777777" w:rsidR="009C0B8F" w:rsidRPr="007E1DDD" w:rsidRDefault="009C0B8F" w:rsidP="006C2ED5">
            <w:pPr>
              <w:pStyle w:val="TAR"/>
              <w:jc w:val="center"/>
              <w:rPr>
                <w:sz w:val="16"/>
                <w:szCs w:val="16"/>
              </w:rPr>
            </w:pPr>
            <w:r w:rsidRPr="007E1DDD">
              <w:rPr>
                <w:sz w:val="16"/>
                <w:szCs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06E1DB" w14:textId="77777777" w:rsidR="009C0B8F" w:rsidRPr="007E1DDD" w:rsidRDefault="009C0B8F"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E136FAB" w14:textId="77777777" w:rsidR="009C0B8F" w:rsidRPr="007E1DDD" w:rsidRDefault="009C0B8F" w:rsidP="006C2ED5">
            <w:pPr>
              <w:pStyle w:val="TAL"/>
              <w:rPr>
                <w:sz w:val="16"/>
                <w:szCs w:val="16"/>
                <w:lang w:eastAsia="zh-CN"/>
              </w:rPr>
            </w:pPr>
            <w:r w:rsidRPr="007E1DDD">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FB62E" w14:textId="77777777" w:rsidR="009C0B8F" w:rsidRPr="007E1DDD" w:rsidRDefault="009C0B8F" w:rsidP="000C5C84">
            <w:pPr>
              <w:pStyle w:val="TAC"/>
              <w:jc w:val="left"/>
              <w:rPr>
                <w:sz w:val="16"/>
                <w:szCs w:val="16"/>
                <w:lang w:eastAsia="zh-CN"/>
              </w:rPr>
            </w:pPr>
            <w:r w:rsidRPr="007E1DDD">
              <w:rPr>
                <w:sz w:val="16"/>
                <w:szCs w:val="16"/>
                <w:lang w:eastAsia="zh-CN"/>
              </w:rPr>
              <w:t>16.1.0</w:t>
            </w:r>
          </w:p>
        </w:tc>
      </w:tr>
      <w:tr w:rsidR="007E1DDD" w:rsidRPr="007E1DDD" w14:paraId="4F0A7932"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A1A5943" w14:textId="77777777" w:rsidR="007009F9" w:rsidRPr="007E1DDD" w:rsidRDefault="007009F9" w:rsidP="006C2ED5">
            <w:pPr>
              <w:pStyle w:val="TAC"/>
              <w:rPr>
                <w:sz w:val="16"/>
                <w:szCs w:val="16"/>
                <w:lang w:eastAsia="zh-CN"/>
              </w:rPr>
            </w:pPr>
            <w:r w:rsidRPr="007E1DDD">
              <w:rPr>
                <w:sz w:val="16"/>
                <w:szCs w:val="16"/>
                <w:lang w:eastAsia="zh-CN"/>
              </w:rPr>
              <w:t>09/2020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DF2ED7" w14:textId="77777777" w:rsidR="007009F9" w:rsidRPr="007E1DDD" w:rsidRDefault="007009F9" w:rsidP="006C2ED5">
            <w:pPr>
              <w:pStyle w:val="TAC"/>
              <w:jc w:val="left"/>
              <w:rPr>
                <w:sz w:val="16"/>
                <w:szCs w:val="16"/>
                <w:lang w:eastAsia="zh-CN"/>
              </w:rPr>
            </w:pPr>
            <w:r w:rsidRPr="007E1DDD">
              <w:rPr>
                <w:sz w:val="16"/>
                <w:szCs w:val="16"/>
                <w:lang w:eastAsia="zh-CN"/>
              </w:rPr>
              <w:t>RP-89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14BD3B" w14:textId="77777777" w:rsidR="007009F9" w:rsidRPr="007E1DDD" w:rsidRDefault="007009F9" w:rsidP="006C2ED5">
            <w:pPr>
              <w:pStyle w:val="TAC"/>
              <w:jc w:val="left"/>
              <w:rPr>
                <w:sz w:val="16"/>
                <w:szCs w:val="16"/>
              </w:rPr>
            </w:pPr>
            <w:r w:rsidRPr="007E1DDD">
              <w:rPr>
                <w:sz w:val="16"/>
                <w:szCs w:val="16"/>
              </w:rPr>
              <w:t>RP-201923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C5314" w14:textId="77777777" w:rsidR="007009F9" w:rsidRPr="007E1DDD" w:rsidRDefault="007009F9" w:rsidP="006C2ED5">
            <w:pPr>
              <w:pStyle w:val="TAL"/>
              <w:rPr>
                <w:sz w:val="16"/>
                <w:szCs w:val="16"/>
              </w:rPr>
            </w:pPr>
            <w:r w:rsidRPr="007E1DDD">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C0D84" w14:textId="77777777" w:rsidR="007009F9" w:rsidRPr="007E1DDD" w:rsidRDefault="007009F9"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9F667C" w14:textId="77777777" w:rsidR="007009F9" w:rsidRPr="007E1DDD" w:rsidRDefault="007009F9"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12B5B3E" w14:textId="77777777" w:rsidR="007009F9" w:rsidRPr="007E1DDD" w:rsidRDefault="007009F9" w:rsidP="006C2ED5">
            <w:pPr>
              <w:pStyle w:val="TAL"/>
              <w:rPr>
                <w:sz w:val="16"/>
                <w:szCs w:val="16"/>
                <w:lang w:eastAsia="zh-CN"/>
              </w:rPr>
            </w:pPr>
            <w:r w:rsidRPr="007E1DDD">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83C34" w14:textId="77777777" w:rsidR="007009F9" w:rsidRPr="007E1DDD" w:rsidRDefault="007009F9" w:rsidP="000C5C84">
            <w:pPr>
              <w:pStyle w:val="TAC"/>
              <w:jc w:val="left"/>
              <w:rPr>
                <w:sz w:val="16"/>
                <w:szCs w:val="16"/>
                <w:lang w:eastAsia="zh-CN"/>
              </w:rPr>
            </w:pPr>
            <w:r w:rsidRPr="007E1DDD">
              <w:rPr>
                <w:sz w:val="16"/>
                <w:szCs w:val="16"/>
                <w:lang w:eastAsia="zh-CN"/>
              </w:rPr>
              <w:t>16.2.0</w:t>
            </w:r>
          </w:p>
        </w:tc>
      </w:tr>
      <w:tr w:rsidR="007E1DDD" w:rsidRPr="007E1DDD" w14:paraId="5474A9B5"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5FD858FD" w14:textId="77777777" w:rsidR="007009F9" w:rsidRPr="007E1DDD" w:rsidRDefault="007009F9"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ADC59" w14:textId="77777777" w:rsidR="007009F9" w:rsidRPr="007E1DDD" w:rsidRDefault="007009F9" w:rsidP="006C2ED5">
            <w:pPr>
              <w:pStyle w:val="TAC"/>
              <w:jc w:val="left"/>
              <w:rPr>
                <w:sz w:val="16"/>
                <w:szCs w:val="16"/>
                <w:lang w:eastAsia="zh-CN"/>
              </w:rPr>
            </w:pPr>
            <w:r w:rsidRPr="007E1DDD">
              <w:rPr>
                <w:sz w:val="16"/>
                <w:szCs w:val="16"/>
                <w:lang w:eastAsia="zh-CN"/>
              </w:rPr>
              <w:t>RP-89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43EE2B" w14:textId="77777777" w:rsidR="007009F9" w:rsidRPr="007E1DDD" w:rsidRDefault="007009F9" w:rsidP="006C2ED5">
            <w:pPr>
              <w:pStyle w:val="TAC"/>
              <w:jc w:val="left"/>
              <w:rPr>
                <w:sz w:val="16"/>
                <w:szCs w:val="16"/>
              </w:rPr>
            </w:pPr>
            <w:r w:rsidRPr="007E1DDD">
              <w:rPr>
                <w:sz w:val="16"/>
                <w:szCs w:val="16"/>
              </w:rPr>
              <w:t>RP-201923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4A510" w14:textId="77777777" w:rsidR="007009F9" w:rsidRPr="007E1DDD" w:rsidRDefault="007009F9" w:rsidP="006C2ED5">
            <w:pPr>
              <w:pStyle w:val="TAL"/>
              <w:rPr>
                <w:sz w:val="16"/>
                <w:szCs w:val="16"/>
              </w:rPr>
            </w:pPr>
            <w:r w:rsidRPr="007E1DDD">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D2E8E" w14:textId="77777777" w:rsidR="007009F9" w:rsidRPr="007E1DDD" w:rsidRDefault="007009F9" w:rsidP="006C2ED5">
            <w:pPr>
              <w:pStyle w:val="TAR"/>
              <w:jc w:val="center"/>
              <w:rPr>
                <w:sz w:val="16"/>
                <w:szCs w:val="16"/>
              </w:rPr>
            </w:pPr>
            <w:r w:rsidRPr="007E1DDD">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BFCBF6" w14:textId="77777777" w:rsidR="007009F9" w:rsidRPr="007E1DDD" w:rsidRDefault="007009F9"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00760F" w14:textId="77777777" w:rsidR="007009F9" w:rsidRPr="007E1DDD" w:rsidRDefault="007009F9" w:rsidP="006C2ED5">
            <w:pPr>
              <w:pStyle w:val="TAL"/>
              <w:rPr>
                <w:sz w:val="16"/>
                <w:szCs w:val="16"/>
                <w:lang w:eastAsia="zh-CN"/>
              </w:rPr>
            </w:pPr>
            <w:r w:rsidRPr="007E1DDD">
              <w:rPr>
                <w:sz w:val="16"/>
                <w:szCs w:val="16"/>
                <w:lang w:eastAsia="zh-CN"/>
              </w:rPr>
              <w:t>Corrections on flow control BAP control PDU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BDE130" w14:textId="77777777" w:rsidR="007009F9" w:rsidRPr="007E1DDD" w:rsidRDefault="007009F9" w:rsidP="000C5C84">
            <w:pPr>
              <w:pStyle w:val="TAC"/>
              <w:jc w:val="left"/>
              <w:rPr>
                <w:sz w:val="16"/>
                <w:szCs w:val="16"/>
                <w:lang w:eastAsia="zh-CN"/>
              </w:rPr>
            </w:pPr>
            <w:r w:rsidRPr="007E1DDD">
              <w:rPr>
                <w:sz w:val="16"/>
                <w:szCs w:val="16"/>
                <w:lang w:eastAsia="zh-CN"/>
              </w:rPr>
              <w:t>16.2.0</w:t>
            </w:r>
          </w:p>
        </w:tc>
      </w:tr>
      <w:tr w:rsidR="007E1DDD" w:rsidRPr="007E1DDD" w14:paraId="40407328"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A9F5DBC" w14:textId="77777777" w:rsidR="00E044F1" w:rsidRPr="007E1DDD" w:rsidRDefault="00E044F1" w:rsidP="006C2ED5">
            <w:pPr>
              <w:pStyle w:val="TAC"/>
              <w:rPr>
                <w:sz w:val="16"/>
                <w:szCs w:val="16"/>
                <w:lang w:eastAsia="zh-CN"/>
              </w:rPr>
            </w:pPr>
            <w:r w:rsidRPr="007E1DDD">
              <w:rPr>
                <w:sz w:val="16"/>
                <w:szCs w:val="16"/>
                <w:lang w:eastAsia="zh-CN"/>
              </w:rPr>
              <w:t>12/2020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DBB056" w14:textId="77777777" w:rsidR="00E044F1" w:rsidRPr="007E1DDD" w:rsidRDefault="00E044F1" w:rsidP="006C2ED5">
            <w:pPr>
              <w:pStyle w:val="TAC"/>
              <w:jc w:val="left"/>
              <w:rPr>
                <w:sz w:val="16"/>
                <w:szCs w:val="16"/>
                <w:lang w:eastAsia="zh-CN"/>
              </w:rPr>
            </w:pPr>
            <w:r w:rsidRPr="007E1DDD">
              <w:rPr>
                <w:sz w:val="16"/>
                <w:szCs w:val="16"/>
                <w:lang w:eastAsia="zh-CN"/>
              </w:rPr>
              <w:t>RP-90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08D889" w14:textId="77777777" w:rsidR="00E044F1" w:rsidRPr="007E1DDD" w:rsidRDefault="00E044F1" w:rsidP="006C2ED5">
            <w:pPr>
              <w:pStyle w:val="TAC"/>
              <w:jc w:val="left"/>
              <w:rPr>
                <w:sz w:val="16"/>
                <w:szCs w:val="16"/>
              </w:rPr>
            </w:pPr>
            <w:r w:rsidRPr="007E1DDD">
              <w:rPr>
                <w:sz w:val="16"/>
                <w:szCs w:val="16"/>
              </w:rPr>
              <w:t>RP-202772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8055E" w14:textId="77777777" w:rsidR="00E044F1" w:rsidRPr="007E1DDD" w:rsidRDefault="00E044F1" w:rsidP="006C2ED5">
            <w:pPr>
              <w:pStyle w:val="TAL"/>
              <w:rPr>
                <w:sz w:val="16"/>
                <w:szCs w:val="16"/>
              </w:rPr>
            </w:pPr>
            <w:r w:rsidRPr="007E1DDD">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2BBE4" w14:textId="77777777" w:rsidR="00E044F1" w:rsidRPr="007E1DDD" w:rsidRDefault="00E044F1"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0F0461" w14:textId="77777777" w:rsidR="00E044F1" w:rsidRPr="007E1DDD" w:rsidRDefault="00E044F1"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D27BBF4" w14:textId="77777777" w:rsidR="00E044F1" w:rsidRPr="007E1DDD" w:rsidRDefault="00E044F1" w:rsidP="006C2ED5">
            <w:pPr>
              <w:pStyle w:val="TAL"/>
              <w:rPr>
                <w:sz w:val="16"/>
                <w:szCs w:val="16"/>
                <w:lang w:eastAsia="zh-CN"/>
              </w:rPr>
            </w:pPr>
            <w:r w:rsidRPr="007E1DDD">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25AC2" w14:textId="77777777" w:rsidR="00E044F1" w:rsidRPr="007E1DDD" w:rsidRDefault="00E044F1" w:rsidP="000C5C84">
            <w:pPr>
              <w:pStyle w:val="TAC"/>
              <w:jc w:val="left"/>
              <w:rPr>
                <w:sz w:val="16"/>
                <w:szCs w:val="16"/>
                <w:lang w:eastAsia="zh-CN"/>
              </w:rPr>
            </w:pPr>
            <w:r w:rsidRPr="007E1DDD">
              <w:rPr>
                <w:sz w:val="16"/>
                <w:szCs w:val="16"/>
                <w:lang w:eastAsia="zh-CN"/>
              </w:rPr>
              <w:t>16.3.0</w:t>
            </w:r>
          </w:p>
        </w:tc>
      </w:tr>
      <w:tr w:rsidR="007E1DDD" w:rsidRPr="007E1DDD" w14:paraId="3AB6EE97"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7DA3858E" w14:textId="2C385B8E" w:rsidR="003C5B91" w:rsidRPr="007E1DDD" w:rsidRDefault="003C5B91" w:rsidP="006C2ED5">
            <w:pPr>
              <w:pStyle w:val="TAC"/>
              <w:rPr>
                <w:sz w:val="16"/>
                <w:szCs w:val="16"/>
                <w:lang w:eastAsia="zh-CN"/>
              </w:rPr>
            </w:pPr>
            <w:r w:rsidRPr="007E1DDD">
              <w:rPr>
                <w:sz w:val="16"/>
                <w:szCs w:val="16"/>
                <w:lang w:eastAsia="zh-CN"/>
              </w:rPr>
              <w:t>03/2021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478E9A" w14:textId="5379F0E9" w:rsidR="003C5B91" w:rsidRPr="007E1DDD" w:rsidRDefault="003C5B91" w:rsidP="006C2ED5">
            <w:pPr>
              <w:pStyle w:val="TAC"/>
              <w:jc w:val="left"/>
              <w:rPr>
                <w:sz w:val="16"/>
                <w:szCs w:val="16"/>
                <w:lang w:eastAsia="zh-CN"/>
              </w:rPr>
            </w:pPr>
            <w:r w:rsidRPr="007E1DDD">
              <w:rPr>
                <w:sz w:val="16"/>
                <w:szCs w:val="16"/>
                <w:lang w:eastAsia="zh-CN"/>
              </w:rPr>
              <w:t>RP-91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3660B8" w14:textId="3897361A" w:rsidR="003C5B91" w:rsidRPr="007E1DDD" w:rsidRDefault="003C5B91" w:rsidP="006C2ED5">
            <w:pPr>
              <w:pStyle w:val="TAC"/>
              <w:jc w:val="left"/>
              <w:rPr>
                <w:sz w:val="16"/>
                <w:szCs w:val="16"/>
              </w:rPr>
            </w:pPr>
            <w:r w:rsidRPr="007E1DDD">
              <w:rPr>
                <w:sz w:val="16"/>
                <w:szCs w:val="16"/>
              </w:rPr>
              <w:t>RP-210691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94438" w14:textId="50CAF831" w:rsidR="003C5B91" w:rsidRPr="007E1DDD" w:rsidRDefault="003C5B91" w:rsidP="006C2ED5">
            <w:pPr>
              <w:pStyle w:val="TAL"/>
              <w:rPr>
                <w:sz w:val="16"/>
                <w:szCs w:val="16"/>
              </w:rPr>
            </w:pPr>
            <w:r w:rsidRPr="007E1DDD">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AD5DB" w14:textId="7BDD70FB" w:rsidR="003C5B91" w:rsidRPr="007E1DDD" w:rsidRDefault="003C5B91"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5B37A2" w14:textId="039EDEC1" w:rsidR="003C5B91" w:rsidRPr="007E1DDD" w:rsidRDefault="003C5B91"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8720C1C" w14:textId="481C8D56" w:rsidR="003C5B91" w:rsidRPr="007E1DDD" w:rsidRDefault="003C5B91" w:rsidP="006C2ED5">
            <w:pPr>
              <w:pStyle w:val="TAL"/>
              <w:rPr>
                <w:sz w:val="16"/>
                <w:szCs w:val="16"/>
                <w:lang w:eastAsia="zh-CN"/>
              </w:rPr>
            </w:pPr>
            <w:r w:rsidRPr="007E1DDD">
              <w:rPr>
                <w:sz w:val="16"/>
                <w:szCs w:val="16"/>
                <w:lang w:eastAsia="zh-CN"/>
              </w:rPr>
              <w:t>Correction on the illustration of BAP 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741E0" w14:textId="35215502" w:rsidR="003C5B91" w:rsidRPr="007E1DDD" w:rsidRDefault="003C5B91" w:rsidP="000C5C84">
            <w:pPr>
              <w:pStyle w:val="TAC"/>
              <w:jc w:val="left"/>
              <w:rPr>
                <w:sz w:val="16"/>
                <w:szCs w:val="16"/>
                <w:lang w:eastAsia="zh-CN"/>
              </w:rPr>
            </w:pPr>
            <w:r w:rsidRPr="007E1DDD">
              <w:rPr>
                <w:sz w:val="16"/>
                <w:szCs w:val="16"/>
                <w:lang w:eastAsia="zh-CN"/>
              </w:rPr>
              <w:t>16.4.0</w:t>
            </w:r>
          </w:p>
        </w:tc>
      </w:tr>
      <w:tr w:rsidR="007E1DDD" w:rsidRPr="007E1DDD" w14:paraId="0DF2BB4F"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06EFB5D4" w14:textId="77777777" w:rsidR="009207CF" w:rsidRPr="007E1DDD" w:rsidRDefault="009207CF"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F2D0E" w14:textId="18FAC339" w:rsidR="009207CF" w:rsidRPr="007E1DDD" w:rsidRDefault="009207CF" w:rsidP="006C2ED5">
            <w:pPr>
              <w:pStyle w:val="TAC"/>
              <w:jc w:val="left"/>
              <w:rPr>
                <w:sz w:val="16"/>
                <w:szCs w:val="16"/>
                <w:lang w:eastAsia="zh-CN"/>
              </w:rPr>
            </w:pPr>
            <w:r w:rsidRPr="007E1DDD">
              <w:rPr>
                <w:sz w:val="16"/>
                <w:szCs w:val="16"/>
                <w:lang w:eastAsia="zh-CN"/>
              </w:rPr>
              <w:t>RP-91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103DEB" w14:textId="6064A047" w:rsidR="009207CF" w:rsidRPr="007E1DDD" w:rsidRDefault="009207CF" w:rsidP="006C2ED5">
            <w:pPr>
              <w:pStyle w:val="TAC"/>
              <w:jc w:val="left"/>
              <w:rPr>
                <w:sz w:val="16"/>
                <w:szCs w:val="16"/>
              </w:rPr>
            </w:pPr>
            <w:r w:rsidRPr="007E1DDD">
              <w:rPr>
                <w:sz w:val="16"/>
                <w:szCs w:val="16"/>
              </w:rPr>
              <w:t>RP-210691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40CF3" w14:textId="79F0DEFA" w:rsidR="009207CF" w:rsidRPr="007E1DDD" w:rsidRDefault="009207CF" w:rsidP="006C2ED5">
            <w:pPr>
              <w:pStyle w:val="TAL"/>
              <w:rPr>
                <w:sz w:val="16"/>
                <w:szCs w:val="16"/>
              </w:rPr>
            </w:pPr>
            <w:r w:rsidRPr="007E1DDD">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11C966" w14:textId="10C641B6" w:rsidR="009207CF" w:rsidRPr="007E1DDD" w:rsidRDefault="009207CF"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684977" w14:textId="2019751A" w:rsidR="009207CF" w:rsidRPr="007E1DDD" w:rsidRDefault="009207CF"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8D71401" w14:textId="6D61B3DD" w:rsidR="009207CF" w:rsidRPr="007E1DDD" w:rsidRDefault="009207CF" w:rsidP="006C2ED5">
            <w:pPr>
              <w:pStyle w:val="TAL"/>
              <w:rPr>
                <w:sz w:val="16"/>
                <w:szCs w:val="16"/>
                <w:lang w:eastAsia="zh-CN"/>
              </w:rPr>
            </w:pPr>
            <w:r w:rsidRPr="007E1DDD">
              <w:rPr>
                <w:sz w:val="16"/>
                <w:szCs w:val="16"/>
                <w:lang w:eastAsia="zh-CN"/>
              </w:rPr>
              <w:t>Miscellaneous corrections to 38.340 for 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71F91" w14:textId="1EC980E3" w:rsidR="009207CF" w:rsidRPr="007E1DDD" w:rsidRDefault="009207CF" w:rsidP="000C5C84">
            <w:pPr>
              <w:pStyle w:val="TAC"/>
              <w:jc w:val="left"/>
              <w:rPr>
                <w:sz w:val="16"/>
                <w:szCs w:val="16"/>
                <w:lang w:eastAsia="zh-CN"/>
              </w:rPr>
            </w:pPr>
            <w:r w:rsidRPr="007E1DDD">
              <w:rPr>
                <w:sz w:val="16"/>
                <w:szCs w:val="16"/>
                <w:lang w:eastAsia="zh-CN"/>
              </w:rPr>
              <w:t>16.4.0</w:t>
            </w:r>
          </w:p>
        </w:tc>
      </w:tr>
      <w:tr w:rsidR="007E1DDD" w:rsidRPr="007E1DDD" w14:paraId="66984386"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9C19735" w14:textId="747A4697" w:rsidR="00A337E7" w:rsidRPr="007E1DDD" w:rsidRDefault="00A337E7" w:rsidP="006C2ED5">
            <w:pPr>
              <w:pStyle w:val="TAC"/>
              <w:rPr>
                <w:sz w:val="16"/>
                <w:szCs w:val="16"/>
                <w:lang w:eastAsia="zh-CN"/>
              </w:rPr>
            </w:pPr>
            <w:r w:rsidRPr="007E1DDD">
              <w:rPr>
                <w:sz w:val="16"/>
                <w:szCs w:val="16"/>
                <w:lang w:eastAsia="zh-CN"/>
              </w:rPr>
              <w:t>06/2021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29B3B" w14:textId="1CB55A8C" w:rsidR="00A337E7" w:rsidRPr="007E1DDD" w:rsidRDefault="00A337E7" w:rsidP="006C2ED5">
            <w:pPr>
              <w:pStyle w:val="TAC"/>
              <w:jc w:val="left"/>
              <w:rPr>
                <w:sz w:val="16"/>
                <w:szCs w:val="16"/>
                <w:lang w:eastAsia="zh-CN"/>
              </w:rPr>
            </w:pPr>
            <w:r w:rsidRPr="007E1DDD">
              <w:rPr>
                <w:sz w:val="16"/>
                <w:szCs w:val="16"/>
                <w:lang w:eastAsia="zh-CN"/>
              </w:rPr>
              <w:t>RP-92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99EB24" w14:textId="470438BF" w:rsidR="00A337E7" w:rsidRPr="007E1DDD" w:rsidRDefault="00A337E7" w:rsidP="006C2ED5">
            <w:pPr>
              <w:pStyle w:val="TAC"/>
              <w:jc w:val="left"/>
              <w:rPr>
                <w:sz w:val="16"/>
                <w:szCs w:val="16"/>
              </w:rPr>
            </w:pPr>
            <w:r w:rsidRPr="007E1DDD">
              <w:rPr>
                <w:sz w:val="16"/>
                <w:szCs w:val="16"/>
              </w:rPr>
              <w:t>RP-211472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EB393" w14:textId="665E98B2" w:rsidR="00A337E7" w:rsidRPr="007E1DDD" w:rsidRDefault="00A337E7" w:rsidP="006C2ED5">
            <w:pPr>
              <w:pStyle w:val="TAL"/>
              <w:rPr>
                <w:sz w:val="16"/>
                <w:szCs w:val="16"/>
              </w:rPr>
            </w:pPr>
            <w:r w:rsidRPr="007E1DDD">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BCCAC" w14:textId="4CCC9364" w:rsidR="00A337E7" w:rsidRPr="007E1DDD" w:rsidRDefault="00A337E7" w:rsidP="006C2ED5">
            <w:pPr>
              <w:pStyle w:val="TAR"/>
              <w:jc w:val="center"/>
              <w:rPr>
                <w:sz w:val="16"/>
                <w:szCs w:val="16"/>
              </w:rPr>
            </w:pPr>
            <w:r w:rsidRPr="007E1DDD">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0793CA" w14:textId="7BAEEAD5" w:rsidR="00A337E7" w:rsidRPr="007E1DDD" w:rsidRDefault="00A337E7"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BD73CB" w14:textId="416F2203" w:rsidR="00A337E7" w:rsidRPr="007E1DDD" w:rsidRDefault="00A337E7" w:rsidP="006C2ED5">
            <w:pPr>
              <w:pStyle w:val="TAL"/>
              <w:rPr>
                <w:sz w:val="16"/>
                <w:szCs w:val="16"/>
                <w:lang w:eastAsia="zh-CN"/>
              </w:rPr>
            </w:pPr>
            <w:r w:rsidRPr="007E1DDD">
              <w:rPr>
                <w:sz w:val="16"/>
                <w:szCs w:val="16"/>
                <w:lang w:eastAsia="zh-CN"/>
              </w:rPr>
              <w:t>Miscellaneous corrections on BAP transmitting operation and default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0FEA31" w14:textId="1FC59C06" w:rsidR="00A337E7" w:rsidRPr="007E1DDD" w:rsidRDefault="00A337E7" w:rsidP="000C5C84">
            <w:pPr>
              <w:pStyle w:val="TAC"/>
              <w:jc w:val="left"/>
              <w:rPr>
                <w:sz w:val="16"/>
                <w:szCs w:val="16"/>
                <w:lang w:eastAsia="zh-CN"/>
              </w:rPr>
            </w:pPr>
            <w:r w:rsidRPr="007E1DDD">
              <w:rPr>
                <w:sz w:val="16"/>
                <w:szCs w:val="16"/>
                <w:lang w:eastAsia="zh-CN"/>
              </w:rPr>
              <w:t>16.5.0</w:t>
            </w:r>
          </w:p>
        </w:tc>
      </w:tr>
      <w:tr w:rsidR="007E1DDD" w:rsidRPr="007E1DDD" w14:paraId="69064E20"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79E6F1CF" w14:textId="77777777" w:rsidR="00F454A3" w:rsidRPr="007E1DDD" w:rsidRDefault="00F454A3" w:rsidP="006C2ED5">
            <w:pPr>
              <w:pStyle w:val="TAC"/>
              <w:rPr>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77E06" w14:textId="092A58B0" w:rsidR="00F454A3" w:rsidRPr="007E1DDD" w:rsidRDefault="00F454A3" w:rsidP="006C2ED5">
            <w:pPr>
              <w:pStyle w:val="TAC"/>
              <w:jc w:val="left"/>
              <w:rPr>
                <w:sz w:val="16"/>
                <w:szCs w:val="16"/>
                <w:lang w:eastAsia="zh-CN"/>
              </w:rPr>
            </w:pPr>
            <w:r w:rsidRPr="007E1DDD">
              <w:rPr>
                <w:sz w:val="16"/>
                <w:szCs w:val="16"/>
                <w:lang w:eastAsia="zh-CN"/>
              </w:rPr>
              <w:t>RP-92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0A6E58" w14:textId="64AD1233" w:rsidR="00F454A3" w:rsidRPr="007E1DDD" w:rsidRDefault="00F454A3" w:rsidP="006C2ED5">
            <w:pPr>
              <w:pStyle w:val="TAC"/>
              <w:jc w:val="left"/>
              <w:rPr>
                <w:sz w:val="16"/>
                <w:szCs w:val="16"/>
              </w:rPr>
            </w:pPr>
            <w:r w:rsidRPr="007E1DDD">
              <w:rPr>
                <w:sz w:val="16"/>
                <w:szCs w:val="16"/>
              </w:rPr>
              <w:t>RP-211472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7E85A" w14:textId="19520E1E" w:rsidR="00F454A3" w:rsidRPr="007E1DDD" w:rsidRDefault="00F454A3" w:rsidP="006C2ED5">
            <w:pPr>
              <w:pStyle w:val="TAL"/>
              <w:rPr>
                <w:sz w:val="16"/>
                <w:szCs w:val="16"/>
              </w:rPr>
            </w:pPr>
            <w:r w:rsidRPr="007E1DDD">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9C25B" w14:textId="0838F8BB" w:rsidR="00F454A3" w:rsidRPr="007E1DDD" w:rsidRDefault="00F454A3"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01C1B3" w14:textId="2E78B5D0" w:rsidR="00F454A3" w:rsidRPr="007E1DDD" w:rsidRDefault="00F454A3"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670C30D" w14:textId="129E7BB1" w:rsidR="00F454A3" w:rsidRPr="007E1DDD" w:rsidRDefault="00F454A3" w:rsidP="006C2ED5">
            <w:pPr>
              <w:pStyle w:val="TAL"/>
              <w:rPr>
                <w:sz w:val="16"/>
                <w:szCs w:val="16"/>
                <w:lang w:eastAsia="zh-CN"/>
              </w:rPr>
            </w:pPr>
            <w:r w:rsidRPr="007E1DDD">
              <w:rPr>
                <w:sz w:val="16"/>
                <w:szCs w:val="16"/>
                <w:lang w:eastAsia="zh-CN"/>
              </w:rPr>
              <w:t>Corrections to the handling of unknown, unforeseen, and erroneous protocol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F78717" w14:textId="538941D4" w:rsidR="00F454A3" w:rsidRPr="007E1DDD" w:rsidRDefault="00F454A3" w:rsidP="000C5C84">
            <w:pPr>
              <w:pStyle w:val="TAC"/>
              <w:jc w:val="left"/>
              <w:rPr>
                <w:sz w:val="16"/>
                <w:szCs w:val="16"/>
                <w:lang w:eastAsia="zh-CN"/>
              </w:rPr>
            </w:pPr>
            <w:r w:rsidRPr="007E1DDD">
              <w:rPr>
                <w:sz w:val="16"/>
                <w:szCs w:val="16"/>
                <w:lang w:eastAsia="zh-CN"/>
              </w:rPr>
              <w:t>16.5.0</w:t>
            </w:r>
          </w:p>
        </w:tc>
      </w:tr>
      <w:tr w:rsidR="007E1DDD" w:rsidRPr="007E1DDD" w14:paraId="3E4598AD"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5AE41A09" w14:textId="0D08EFE5" w:rsidR="005D59AB" w:rsidRPr="007E1DDD" w:rsidRDefault="005D59AB" w:rsidP="006C2ED5">
            <w:pPr>
              <w:pStyle w:val="TAC"/>
              <w:rPr>
                <w:sz w:val="16"/>
                <w:szCs w:val="16"/>
                <w:lang w:eastAsia="zh-CN"/>
              </w:rPr>
            </w:pPr>
            <w:r w:rsidRPr="007E1DDD">
              <w:rPr>
                <w:sz w:val="16"/>
                <w:szCs w:val="16"/>
                <w:lang w:eastAsia="zh-CN"/>
              </w:rPr>
              <w:t>0</w:t>
            </w:r>
            <w:r w:rsidR="00DA22DF" w:rsidRPr="007E1DDD">
              <w:rPr>
                <w:sz w:val="16"/>
                <w:szCs w:val="16"/>
                <w:lang w:eastAsia="zh-CN"/>
              </w:rPr>
              <w:t>3</w:t>
            </w:r>
            <w:r w:rsidRPr="007E1DDD">
              <w:rPr>
                <w:sz w:val="16"/>
                <w:szCs w:val="16"/>
                <w:lang w:eastAsia="zh-CN"/>
              </w:rPr>
              <w:t>/2022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7B67D" w14:textId="6DD1AD18" w:rsidR="005D59AB" w:rsidRPr="007E1DDD" w:rsidRDefault="005D59AB" w:rsidP="006C2ED5">
            <w:pPr>
              <w:pStyle w:val="TAC"/>
              <w:jc w:val="left"/>
              <w:rPr>
                <w:sz w:val="16"/>
                <w:szCs w:val="16"/>
                <w:lang w:eastAsia="zh-CN"/>
              </w:rPr>
            </w:pPr>
            <w:r w:rsidRPr="007E1DDD">
              <w:rPr>
                <w:sz w:val="16"/>
                <w:szCs w:val="16"/>
                <w:lang w:eastAsia="zh-CN"/>
              </w:rPr>
              <w:t>RP-95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7B0D6D7" w14:textId="65A010EC" w:rsidR="005D59AB" w:rsidRPr="007E1DDD" w:rsidRDefault="005D59AB" w:rsidP="006C2ED5">
            <w:pPr>
              <w:pStyle w:val="TAC"/>
              <w:jc w:val="left"/>
              <w:rPr>
                <w:sz w:val="16"/>
                <w:szCs w:val="16"/>
              </w:rPr>
            </w:pPr>
            <w:r w:rsidRPr="007E1DDD">
              <w:rPr>
                <w:sz w:val="16"/>
                <w:szCs w:val="16"/>
              </w:rPr>
              <w:t>RP-220486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ED2A5" w14:textId="1EACA60C" w:rsidR="005D59AB" w:rsidRPr="007E1DDD" w:rsidRDefault="005D59AB" w:rsidP="006C2ED5">
            <w:pPr>
              <w:pStyle w:val="TAL"/>
              <w:rPr>
                <w:sz w:val="16"/>
                <w:szCs w:val="16"/>
              </w:rPr>
            </w:pPr>
            <w:r w:rsidRPr="007E1DDD">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3C3EF" w14:textId="2E0538A8" w:rsidR="005D59AB" w:rsidRPr="007E1DDD" w:rsidRDefault="005D59AB" w:rsidP="006C2ED5">
            <w:pPr>
              <w:pStyle w:val="TAR"/>
              <w:jc w:val="center"/>
              <w:rPr>
                <w:sz w:val="16"/>
                <w:szCs w:val="16"/>
              </w:rPr>
            </w:pPr>
            <w:r w:rsidRPr="007E1DDD">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905FF2" w14:textId="1EF81946" w:rsidR="005D59AB" w:rsidRPr="007E1DDD" w:rsidRDefault="005D59AB" w:rsidP="006C2ED5">
            <w:pPr>
              <w:pStyle w:val="TAC"/>
              <w:rPr>
                <w:sz w:val="16"/>
                <w:szCs w:val="16"/>
              </w:rPr>
            </w:pPr>
            <w:r w:rsidRPr="007E1DDD">
              <w:rPr>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ABDA2A1" w14:textId="4CCA6829" w:rsidR="005D59AB" w:rsidRPr="007E1DDD" w:rsidRDefault="005D59AB" w:rsidP="006C2ED5">
            <w:pPr>
              <w:pStyle w:val="TAL"/>
              <w:rPr>
                <w:sz w:val="16"/>
                <w:szCs w:val="16"/>
                <w:lang w:eastAsia="zh-CN"/>
              </w:rPr>
            </w:pPr>
            <w:r w:rsidRPr="007E1DDD">
              <w:rPr>
                <w:sz w:val="16"/>
                <w:szCs w:val="16"/>
                <w:lang w:eastAsia="zh-CN"/>
              </w:rPr>
              <w:t>Introduction of eIAB to TS 38.340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14BA8E" w14:textId="29570B11" w:rsidR="005D59AB" w:rsidRPr="007E1DDD" w:rsidRDefault="005D59AB" w:rsidP="000C5C84">
            <w:pPr>
              <w:pStyle w:val="TAC"/>
              <w:jc w:val="left"/>
              <w:rPr>
                <w:sz w:val="16"/>
                <w:szCs w:val="16"/>
                <w:lang w:eastAsia="zh-CN"/>
              </w:rPr>
            </w:pPr>
            <w:r w:rsidRPr="007E1DDD">
              <w:rPr>
                <w:sz w:val="16"/>
                <w:szCs w:val="16"/>
                <w:lang w:eastAsia="zh-CN"/>
              </w:rPr>
              <w:t>17.0.0</w:t>
            </w:r>
          </w:p>
        </w:tc>
      </w:tr>
      <w:tr w:rsidR="007E1DDD" w:rsidRPr="007E1DDD" w14:paraId="0DB24E86"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2B5AF2EB" w14:textId="39A1D013" w:rsidR="0089362F" w:rsidRPr="007E1DDD" w:rsidRDefault="0089362F" w:rsidP="006C2ED5">
            <w:pPr>
              <w:pStyle w:val="TAC"/>
              <w:rPr>
                <w:sz w:val="16"/>
                <w:szCs w:val="16"/>
                <w:lang w:eastAsia="zh-CN"/>
              </w:rPr>
            </w:pPr>
            <w:r w:rsidRPr="007E1DDD">
              <w:rPr>
                <w:sz w:val="16"/>
                <w:szCs w:val="16"/>
                <w:lang w:eastAsia="zh-CN"/>
              </w:rPr>
              <w:t>06/2022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25E900" w14:textId="3E912936" w:rsidR="0089362F" w:rsidRPr="007E1DDD" w:rsidRDefault="0089362F" w:rsidP="006C2ED5">
            <w:pPr>
              <w:pStyle w:val="TAC"/>
              <w:jc w:val="left"/>
              <w:rPr>
                <w:sz w:val="16"/>
                <w:szCs w:val="16"/>
                <w:lang w:eastAsia="zh-CN"/>
              </w:rPr>
            </w:pPr>
            <w:r w:rsidRPr="007E1DDD">
              <w:rPr>
                <w:sz w:val="16"/>
                <w:szCs w:val="16"/>
                <w:lang w:eastAsia="zh-CN"/>
              </w:rPr>
              <w:t>RP-96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6897B7" w14:textId="2B7089E9" w:rsidR="0089362F" w:rsidRPr="007E1DDD" w:rsidRDefault="0089362F" w:rsidP="006C2ED5">
            <w:pPr>
              <w:pStyle w:val="TAC"/>
              <w:jc w:val="left"/>
              <w:rPr>
                <w:sz w:val="16"/>
                <w:szCs w:val="16"/>
              </w:rPr>
            </w:pPr>
            <w:r w:rsidRPr="007E1DDD">
              <w:rPr>
                <w:sz w:val="16"/>
                <w:szCs w:val="16"/>
              </w:rPr>
              <w:t>RP-221718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124D7" w14:textId="27329396" w:rsidR="0089362F" w:rsidRPr="007E1DDD" w:rsidRDefault="0089362F" w:rsidP="006C2ED5">
            <w:pPr>
              <w:pStyle w:val="TAL"/>
              <w:rPr>
                <w:sz w:val="16"/>
                <w:szCs w:val="16"/>
              </w:rPr>
            </w:pPr>
            <w:r w:rsidRPr="007E1DDD">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F3262" w14:textId="54ABD02D" w:rsidR="0089362F" w:rsidRPr="007E1DDD" w:rsidRDefault="0089362F"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7CB11F" w14:textId="1DB39F45" w:rsidR="0089362F" w:rsidRPr="007E1DDD" w:rsidRDefault="0089362F"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FA3ABBB" w14:textId="224B4008" w:rsidR="0089362F" w:rsidRPr="007E1DDD" w:rsidRDefault="0089362F" w:rsidP="006C2ED5">
            <w:pPr>
              <w:pStyle w:val="TAL"/>
              <w:rPr>
                <w:sz w:val="16"/>
                <w:szCs w:val="16"/>
                <w:lang w:eastAsia="zh-CN"/>
              </w:rPr>
            </w:pPr>
            <w:r w:rsidRPr="007E1DDD">
              <w:rPr>
                <w:sz w:val="16"/>
                <w:szCs w:val="16"/>
                <w:lang w:eastAsia="zh-CN"/>
              </w:rPr>
              <w:t>Miscellaneous CR for TS 38.340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00AFD" w14:textId="6122AB70" w:rsidR="0089362F" w:rsidRPr="007E1DDD" w:rsidRDefault="0089362F" w:rsidP="000C5C84">
            <w:pPr>
              <w:pStyle w:val="TAC"/>
              <w:jc w:val="left"/>
              <w:rPr>
                <w:sz w:val="16"/>
                <w:szCs w:val="16"/>
                <w:lang w:eastAsia="zh-CN"/>
              </w:rPr>
            </w:pPr>
            <w:r w:rsidRPr="007E1DDD">
              <w:rPr>
                <w:sz w:val="16"/>
                <w:szCs w:val="16"/>
                <w:lang w:eastAsia="zh-CN"/>
              </w:rPr>
              <w:t>17.1.0</w:t>
            </w:r>
          </w:p>
        </w:tc>
      </w:tr>
      <w:tr w:rsidR="007E1DDD" w:rsidRPr="007E1DDD" w14:paraId="438CE9A9"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78D0B165" w14:textId="19C6F2B2" w:rsidR="00DE3A13" w:rsidRPr="007E1DDD" w:rsidRDefault="00DE3A13" w:rsidP="006C2ED5">
            <w:pPr>
              <w:pStyle w:val="TAC"/>
              <w:rPr>
                <w:sz w:val="16"/>
                <w:szCs w:val="16"/>
                <w:lang w:eastAsia="zh-CN"/>
              </w:rPr>
            </w:pPr>
            <w:r w:rsidRPr="007E1DDD">
              <w:rPr>
                <w:sz w:val="16"/>
                <w:szCs w:val="16"/>
                <w:lang w:eastAsia="zh-CN"/>
              </w:rPr>
              <w:t>09/2022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277AF" w14:textId="73FBB801" w:rsidR="00DE3A13" w:rsidRPr="007E1DDD" w:rsidRDefault="00DE3A13" w:rsidP="006C2ED5">
            <w:pPr>
              <w:pStyle w:val="TAC"/>
              <w:jc w:val="left"/>
              <w:rPr>
                <w:sz w:val="16"/>
                <w:szCs w:val="16"/>
                <w:lang w:eastAsia="zh-CN"/>
              </w:rPr>
            </w:pPr>
            <w:r w:rsidRPr="007E1DDD">
              <w:rPr>
                <w:sz w:val="16"/>
                <w:szCs w:val="16"/>
                <w:lang w:eastAsia="zh-CN"/>
              </w:rPr>
              <w:t>RP-97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26687E" w14:textId="7E690A85" w:rsidR="00DE3A13" w:rsidRPr="007E1DDD" w:rsidRDefault="00DE3A13" w:rsidP="006C2ED5">
            <w:pPr>
              <w:pStyle w:val="TAC"/>
              <w:jc w:val="left"/>
              <w:rPr>
                <w:sz w:val="16"/>
                <w:szCs w:val="16"/>
              </w:rPr>
            </w:pPr>
            <w:r w:rsidRPr="007E1DDD">
              <w:rPr>
                <w:sz w:val="16"/>
                <w:szCs w:val="16"/>
              </w:rPr>
              <w:t>RP-222523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35D3F" w14:textId="71ADF552" w:rsidR="00DE3A13" w:rsidRPr="007E1DDD" w:rsidRDefault="00DE3A13" w:rsidP="006C2ED5">
            <w:pPr>
              <w:pStyle w:val="TAL"/>
              <w:rPr>
                <w:sz w:val="16"/>
                <w:szCs w:val="16"/>
              </w:rPr>
            </w:pPr>
            <w:r w:rsidRPr="007E1DDD">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31EC" w14:textId="1726E68B" w:rsidR="00DE3A13" w:rsidRPr="007E1DDD" w:rsidRDefault="00DE3A13"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910446" w14:textId="22DC89C8" w:rsidR="00DE3A13" w:rsidRPr="007E1DDD" w:rsidRDefault="00DE3A13"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15DCD97" w14:textId="51F0145C" w:rsidR="00DE3A13" w:rsidRPr="007E1DDD" w:rsidRDefault="00DE3A13" w:rsidP="006C2ED5">
            <w:pPr>
              <w:pStyle w:val="TAL"/>
              <w:rPr>
                <w:sz w:val="16"/>
                <w:szCs w:val="16"/>
                <w:lang w:eastAsia="zh-CN"/>
              </w:rPr>
            </w:pPr>
            <w:r w:rsidRPr="007E1DDD">
              <w:rPr>
                <w:sz w:val="16"/>
                <w:szCs w:val="16"/>
                <w:lang w:eastAsia="zh-CN"/>
              </w:rPr>
              <w:t>Miscellaneous corrections in TS 38.340 for eIAB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503BB" w14:textId="72A60DE8" w:rsidR="00DE3A13" w:rsidRPr="007E1DDD" w:rsidRDefault="00DE3A13" w:rsidP="000C5C84">
            <w:pPr>
              <w:pStyle w:val="TAC"/>
              <w:jc w:val="left"/>
              <w:rPr>
                <w:sz w:val="16"/>
                <w:szCs w:val="16"/>
                <w:lang w:eastAsia="zh-CN"/>
              </w:rPr>
            </w:pPr>
            <w:r w:rsidRPr="007E1DDD">
              <w:rPr>
                <w:sz w:val="16"/>
                <w:szCs w:val="16"/>
                <w:lang w:eastAsia="zh-CN"/>
              </w:rPr>
              <w:t>17.2.0</w:t>
            </w:r>
          </w:p>
        </w:tc>
      </w:tr>
      <w:tr w:rsidR="007E1DDD" w:rsidRPr="007E1DDD" w14:paraId="2F7F640C"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345B2E1D" w14:textId="7B4EA269" w:rsidR="006E3504" w:rsidRPr="007E1DDD" w:rsidRDefault="006E3504" w:rsidP="006C2ED5">
            <w:pPr>
              <w:pStyle w:val="TAC"/>
              <w:rPr>
                <w:sz w:val="16"/>
                <w:szCs w:val="16"/>
                <w:lang w:eastAsia="zh-CN"/>
              </w:rPr>
            </w:pPr>
            <w:r w:rsidRPr="007E1DDD">
              <w:rPr>
                <w:sz w:val="16"/>
                <w:szCs w:val="16"/>
                <w:lang w:eastAsia="zh-CN"/>
              </w:rPr>
              <w:t>12/2022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4D904" w14:textId="1844A2BB" w:rsidR="006E3504" w:rsidRPr="007E1DDD" w:rsidRDefault="006E3504" w:rsidP="006C2ED5">
            <w:pPr>
              <w:pStyle w:val="TAC"/>
              <w:jc w:val="left"/>
              <w:rPr>
                <w:sz w:val="16"/>
                <w:szCs w:val="16"/>
                <w:lang w:eastAsia="zh-CN"/>
              </w:rPr>
            </w:pPr>
            <w:r w:rsidRPr="007E1DDD">
              <w:rPr>
                <w:sz w:val="16"/>
                <w:szCs w:val="16"/>
                <w:lang w:eastAsia="zh-CN"/>
              </w:rPr>
              <w:t>RP-98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06370F" w14:textId="26B177B4" w:rsidR="006E3504" w:rsidRPr="007E1DDD" w:rsidRDefault="006E3504" w:rsidP="006C2ED5">
            <w:pPr>
              <w:pStyle w:val="TAC"/>
              <w:jc w:val="left"/>
              <w:rPr>
                <w:sz w:val="16"/>
                <w:szCs w:val="16"/>
              </w:rPr>
            </w:pPr>
            <w:r w:rsidRPr="007E1DDD">
              <w:rPr>
                <w:sz w:val="16"/>
                <w:szCs w:val="16"/>
              </w:rPr>
              <w:t>RP-223410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B14AA" w14:textId="2306E9A5" w:rsidR="006E3504" w:rsidRPr="007E1DDD" w:rsidRDefault="006E3504" w:rsidP="006C2ED5">
            <w:pPr>
              <w:pStyle w:val="TAL"/>
              <w:rPr>
                <w:sz w:val="16"/>
                <w:szCs w:val="16"/>
              </w:rPr>
            </w:pPr>
            <w:r w:rsidRPr="007E1DDD">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48BE8" w14:textId="6DA3ADD6" w:rsidR="006E3504" w:rsidRPr="007E1DDD" w:rsidRDefault="006E3504"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082E6F" w14:textId="0153C8F2" w:rsidR="006E3504" w:rsidRPr="007E1DDD" w:rsidRDefault="006E3504"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8EA020F" w14:textId="7DB03CA5" w:rsidR="006E3504" w:rsidRPr="007E1DDD" w:rsidRDefault="006E3504" w:rsidP="006C2ED5">
            <w:pPr>
              <w:pStyle w:val="TAL"/>
              <w:rPr>
                <w:sz w:val="16"/>
                <w:szCs w:val="16"/>
                <w:lang w:eastAsia="zh-CN"/>
              </w:rPr>
            </w:pPr>
            <w:r w:rsidRPr="007E1DDD">
              <w:rPr>
                <w:sz w:val="16"/>
                <w:szCs w:val="16"/>
                <w:lang w:eastAsia="zh-CN"/>
              </w:rPr>
              <w:t>Miscellaneous corrections in TS 38.340 for eIAB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5DD9F5" w14:textId="0B6F6A71" w:rsidR="006E3504" w:rsidRPr="007E1DDD" w:rsidRDefault="006E3504" w:rsidP="000C5C84">
            <w:pPr>
              <w:pStyle w:val="TAC"/>
              <w:jc w:val="left"/>
              <w:rPr>
                <w:sz w:val="16"/>
                <w:szCs w:val="16"/>
                <w:lang w:eastAsia="zh-CN"/>
              </w:rPr>
            </w:pPr>
            <w:r w:rsidRPr="007E1DDD">
              <w:rPr>
                <w:sz w:val="16"/>
                <w:szCs w:val="16"/>
                <w:lang w:eastAsia="zh-CN"/>
              </w:rPr>
              <w:t>17.3.0</w:t>
            </w:r>
          </w:p>
        </w:tc>
      </w:tr>
      <w:tr w:rsidR="007E1DDD" w:rsidRPr="007E1DDD" w14:paraId="5E45ED36"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79E560A" w14:textId="1A113EE8" w:rsidR="00281819" w:rsidRPr="007E1DDD" w:rsidRDefault="00281819" w:rsidP="006C2ED5">
            <w:pPr>
              <w:pStyle w:val="TAC"/>
              <w:rPr>
                <w:sz w:val="16"/>
                <w:szCs w:val="16"/>
                <w:lang w:eastAsia="zh-CN"/>
              </w:rPr>
            </w:pPr>
            <w:r w:rsidRPr="007E1DDD">
              <w:rPr>
                <w:sz w:val="16"/>
                <w:szCs w:val="16"/>
                <w:lang w:eastAsia="zh-CN"/>
              </w:rPr>
              <w:t>03/2023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576FD6" w14:textId="643FF96C" w:rsidR="00281819" w:rsidRPr="007E1DDD" w:rsidRDefault="00281819" w:rsidP="006C2ED5">
            <w:pPr>
              <w:pStyle w:val="TAC"/>
              <w:jc w:val="left"/>
              <w:rPr>
                <w:sz w:val="16"/>
                <w:szCs w:val="16"/>
                <w:lang w:eastAsia="zh-CN"/>
              </w:rPr>
            </w:pPr>
            <w:r w:rsidRPr="007E1DDD">
              <w:rPr>
                <w:sz w:val="16"/>
                <w:szCs w:val="16"/>
                <w:lang w:eastAsia="zh-CN"/>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6A330B" w14:textId="2B2F74FD" w:rsidR="00281819" w:rsidRPr="007E1DDD" w:rsidRDefault="00281819" w:rsidP="006C2ED5">
            <w:pPr>
              <w:pStyle w:val="TAC"/>
              <w:jc w:val="left"/>
              <w:rPr>
                <w:sz w:val="16"/>
                <w:szCs w:val="16"/>
              </w:rPr>
            </w:pPr>
            <w:r w:rsidRPr="007E1DDD">
              <w:rPr>
                <w:sz w:val="16"/>
                <w:szCs w:val="16"/>
              </w:rPr>
              <w:t>RP-230689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4FFB7" w14:textId="2D72AE24" w:rsidR="00281819" w:rsidRPr="007E1DDD" w:rsidRDefault="00281819" w:rsidP="006C2ED5">
            <w:pPr>
              <w:pStyle w:val="TAL"/>
              <w:rPr>
                <w:sz w:val="16"/>
                <w:szCs w:val="16"/>
              </w:rPr>
            </w:pPr>
            <w:r w:rsidRPr="007E1DDD">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42FDB3" w14:textId="3F3FB403" w:rsidR="00281819" w:rsidRPr="007E1DDD" w:rsidRDefault="00281819"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0B9D5C" w14:textId="0320D636" w:rsidR="00281819" w:rsidRPr="007E1DDD" w:rsidRDefault="00281819"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3A0AA64" w14:textId="1A09BFE3" w:rsidR="00281819" w:rsidRPr="007E1DDD" w:rsidRDefault="00281819" w:rsidP="006C2ED5">
            <w:pPr>
              <w:pStyle w:val="TAL"/>
              <w:rPr>
                <w:sz w:val="16"/>
                <w:szCs w:val="16"/>
                <w:lang w:eastAsia="zh-CN"/>
              </w:rPr>
            </w:pPr>
            <w:r w:rsidRPr="007E1DDD">
              <w:rPr>
                <w:sz w:val="16"/>
                <w:szCs w:val="16"/>
                <w:lang w:eastAsia="zh-CN"/>
              </w:rPr>
              <w:t>Corrections on the inter-CU routing and header rewriting for eIAB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57B3F" w14:textId="5DD7168A" w:rsidR="00281819" w:rsidRPr="007E1DDD" w:rsidRDefault="00281819" w:rsidP="000C5C84">
            <w:pPr>
              <w:pStyle w:val="TAC"/>
              <w:jc w:val="left"/>
              <w:rPr>
                <w:sz w:val="16"/>
                <w:szCs w:val="16"/>
                <w:lang w:eastAsia="zh-CN"/>
              </w:rPr>
            </w:pPr>
            <w:r w:rsidRPr="007E1DDD">
              <w:rPr>
                <w:sz w:val="16"/>
                <w:szCs w:val="16"/>
                <w:lang w:eastAsia="zh-CN"/>
              </w:rPr>
              <w:t>17.4.0</w:t>
            </w:r>
          </w:p>
        </w:tc>
      </w:tr>
      <w:tr w:rsidR="007E1DDD" w:rsidRPr="007E1DDD" w14:paraId="370D1D79"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175E9F3D" w14:textId="4C6E52B1" w:rsidR="00A863D3" w:rsidRPr="007E1DDD" w:rsidRDefault="00A863D3" w:rsidP="006C2ED5">
            <w:pPr>
              <w:pStyle w:val="TAC"/>
              <w:rPr>
                <w:sz w:val="16"/>
                <w:szCs w:val="16"/>
                <w:lang w:eastAsia="zh-CN"/>
              </w:rPr>
            </w:pPr>
            <w:r w:rsidRPr="007E1DDD">
              <w:rPr>
                <w:sz w:val="16"/>
                <w:szCs w:val="16"/>
                <w:lang w:eastAsia="zh-CN"/>
              </w:rPr>
              <w:t>06/2023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FA2BB" w14:textId="49D059B4" w:rsidR="00A863D3" w:rsidRPr="007E1DDD" w:rsidRDefault="00A863D3" w:rsidP="006C2ED5">
            <w:pPr>
              <w:pStyle w:val="TAC"/>
              <w:jc w:val="left"/>
              <w:rPr>
                <w:sz w:val="16"/>
                <w:szCs w:val="16"/>
                <w:lang w:eastAsia="zh-CN"/>
              </w:rPr>
            </w:pPr>
            <w:r w:rsidRPr="007E1DDD">
              <w:rPr>
                <w:sz w:val="16"/>
                <w:szCs w:val="16"/>
                <w:lang w:eastAsia="zh-CN"/>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E2A2EC" w14:textId="2E27B28D" w:rsidR="00A863D3" w:rsidRPr="007E1DDD" w:rsidRDefault="00A863D3" w:rsidP="006C2ED5">
            <w:pPr>
              <w:pStyle w:val="TAC"/>
              <w:jc w:val="left"/>
              <w:rPr>
                <w:sz w:val="16"/>
                <w:szCs w:val="16"/>
              </w:rPr>
            </w:pPr>
            <w:r w:rsidRPr="007E1DDD">
              <w:rPr>
                <w:sz w:val="16"/>
                <w:szCs w:val="16"/>
              </w:rPr>
              <w:t>RP-231413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0FA0C" w14:textId="5B9DA3FB" w:rsidR="00A863D3" w:rsidRPr="007E1DDD" w:rsidRDefault="00A863D3" w:rsidP="006C2ED5">
            <w:pPr>
              <w:pStyle w:val="TAL"/>
              <w:rPr>
                <w:sz w:val="16"/>
                <w:szCs w:val="16"/>
              </w:rPr>
            </w:pPr>
            <w:r w:rsidRPr="007E1DDD">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56EAF" w14:textId="371F2654" w:rsidR="00A863D3" w:rsidRPr="007E1DDD" w:rsidRDefault="00A863D3" w:rsidP="006C2ED5">
            <w:pPr>
              <w:pStyle w:val="TAR"/>
              <w:jc w:val="center"/>
              <w:rPr>
                <w:sz w:val="16"/>
                <w:szCs w:val="16"/>
              </w:rPr>
            </w:pPr>
            <w:r w:rsidRPr="007E1DDD">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03FEA0" w14:textId="6A5D3023" w:rsidR="00A863D3" w:rsidRPr="007E1DDD" w:rsidRDefault="00A863D3" w:rsidP="006C2ED5">
            <w:pPr>
              <w:pStyle w:val="TAC"/>
              <w:rPr>
                <w:sz w:val="16"/>
                <w:szCs w:val="16"/>
              </w:rPr>
            </w:pPr>
            <w:r w:rsidRPr="007E1DDD">
              <w:rPr>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E4C0BCE" w14:textId="0443DCEE" w:rsidR="00A863D3" w:rsidRPr="007E1DDD" w:rsidRDefault="00A863D3" w:rsidP="006C2ED5">
            <w:pPr>
              <w:pStyle w:val="TAL"/>
              <w:rPr>
                <w:sz w:val="16"/>
                <w:szCs w:val="16"/>
                <w:lang w:eastAsia="zh-CN"/>
              </w:rPr>
            </w:pPr>
            <w:r w:rsidRPr="007E1DDD">
              <w:rPr>
                <w:sz w:val="16"/>
                <w:szCs w:val="16"/>
                <w:lang w:eastAsia="zh-CN"/>
              </w:rPr>
              <w:t>Corrections on RLF indication for BAP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6DA2D9" w14:textId="3A8738C2" w:rsidR="00A863D3" w:rsidRPr="007E1DDD" w:rsidRDefault="00A863D3" w:rsidP="000C5C84">
            <w:pPr>
              <w:pStyle w:val="TAC"/>
              <w:jc w:val="left"/>
              <w:rPr>
                <w:sz w:val="16"/>
                <w:szCs w:val="16"/>
                <w:lang w:eastAsia="zh-CN"/>
              </w:rPr>
            </w:pPr>
            <w:r w:rsidRPr="007E1DDD">
              <w:rPr>
                <w:sz w:val="16"/>
                <w:szCs w:val="16"/>
                <w:lang w:eastAsia="zh-CN"/>
              </w:rPr>
              <w:t>17.5.0</w:t>
            </w:r>
          </w:p>
        </w:tc>
      </w:tr>
      <w:tr w:rsidR="007E1DDD" w:rsidRPr="007E1DDD" w14:paraId="08F210E7" w14:textId="77777777" w:rsidTr="00AA69F6">
        <w:tc>
          <w:tcPr>
            <w:tcW w:w="709" w:type="dxa"/>
            <w:tcBorders>
              <w:top w:val="single" w:sz="6" w:space="0" w:color="auto"/>
              <w:left w:val="single" w:sz="6" w:space="0" w:color="auto"/>
              <w:bottom w:val="single" w:sz="6" w:space="0" w:color="auto"/>
              <w:right w:val="single" w:sz="6" w:space="0" w:color="auto"/>
            </w:tcBorders>
            <w:shd w:val="solid" w:color="FFFFFF" w:fill="auto"/>
          </w:tcPr>
          <w:p w14:paraId="47B785EA" w14:textId="24D56D2A" w:rsidR="003F350A" w:rsidRPr="007E1DDD" w:rsidRDefault="003F350A" w:rsidP="006C2ED5">
            <w:pPr>
              <w:pStyle w:val="TAC"/>
              <w:rPr>
                <w:sz w:val="16"/>
                <w:szCs w:val="16"/>
                <w:lang w:eastAsia="zh-CN"/>
              </w:rPr>
            </w:pPr>
            <w:r w:rsidRPr="007E1DDD">
              <w:rPr>
                <w:sz w:val="16"/>
                <w:szCs w:val="16"/>
                <w:lang w:eastAsia="zh-CN"/>
              </w:rPr>
              <w:t>12/2023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9364D" w14:textId="579B7366" w:rsidR="003F350A" w:rsidRPr="007E1DDD" w:rsidRDefault="003F350A" w:rsidP="006C2ED5">
            <w:pPr>
              <w:pStyle w:val="TAC"/>
              <w:jc w:val="left"/>
              <w:rPr>
                <w:sz w:val="16"/>
                <w:szCs w:val="16"/>
                <w:lang w:eastAsia="zh-CN"/>
              </w:rPr>
            </w:pPr>
            <w:r w:rsidRPr="007E1DDD">
              <w:rPr>
                <w:sz w:val="16"/>
                <w:szCs w:val="16"/>
                <w:lang w:eastAsia="zh-CN"/>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EC50F14" w14:textId="3B0D5E64" w:rsidR="003F350A" w:rsidRPr="007E1DDD" w:rsidRDefault="003F350A" w:rsidP="006C2ED5">
            <w:pPr>
              <w:pStyle w:val="TAC"/>
              <w:jc w:val="left"/>
              <w:rPr>
                <w:sz w:val="16"/>
                <w:szCs w:val="16"/>
              </w:rPr>
            </w:pPr>
            <w:r w:rsidRPr="007E1DDD">
              <w:rPr>
                <w:sz w:val="16"/>
                <w:szCs w:val="16"/>
              </w:rPr>
              <w:t>RP-233933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02359" w14:textId="0C80D6AD" w:rsidR="003F350A" w:rsidRPr="007E1DDD" w:rsidRDefault="003F350A" w:rsidP="006C2ED5">
            <w:pPr>
              <w:pStyle w:val="TAL"/>
              <w:rPr>
                <w:sz w:val="16"/>
                <w:szCs w:val="16"/>
              </w:rPr>
            </w:pPr>
            <w:r w:rsidRPr="007E1DDD">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B8BFD6" w14:textId="17FC4F0D" w:rsidR="003F350A" w:rsidRPr="007E1DDD" w:rsidRDefault="003F350A" w:rsidP="006C2ED5">
            <w:pPr>
              <w:pStyle w:val="TAR"/>
              <w:jc w:val="center"/>
              <w:rPr>
                <w:sz w:val="16"/>
                <w:szCs w:val="16"/>
              </w:rPr>
            </w:pPr>
            <w:r w:rsidRPr="007E1DDD">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A4388D" w14:textId="72BF2727" w:rsidR="003F350A" w:rsidRPr="007E1DDD" w:rsidRDefault="003F350A" w:rsidP="006C2ED5">
            <w:pPr>
              <w:pStyle w:val="TAC"/>
              <w:rPr>
                <w:sz w:val="16"/>
                <w:szCs w:val="16"/>
              </w:rPr>
            </w:pPr>
            <w:r w:rsidRPr="007E1DDD">
              <w:rPr>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A1A61D3" w14:textId="6E0C2F4D" w:rsidR="003F350A" w:rsidRPr="007E1DDD" w:rsidRDefault="003F350A" w:rsidP="006C2ED5">
            <w:pPr>
              <w:pStyle w:val="TAL"/>
              <w:rPr>
                <w:sz w:val="16"/>
                <w:szCs w:val="16"/>
                <w:lang w:eastAsia="zh-CN"/>
              </w:rPr>
            </w:pPr>
            <w:r w:rsidRPr="007E1DDD">
              <w:rPr>
                <w:sz w:val="16"/>
                <w:szCs w:val="16"/>
                <w:lang w:eastAsia="zh-CN"/>
              </w:rPr>
              <w:t>Introduction of mobile IAB in TS 38.340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7A502" w14:textId="6C76D93B" w:rsidR="003F350A" w:rsidRPr="007E1DDD" w:rsidRDefault="003F350A" w:rsidP="000C5C84">
            <w:pPr>
              <w:pStyle w:val="TAC"/>
              <w:jc w:val="left"/>
              <w:rPr>
                <w:sz w:val="16"/>
                <w:szCs w:val="16"/>
                <w:lang w:eastAsia="zh-CN"/>
              </w:rPr>
            </w:pPr>
            <w:r w:rsidRPr="007E1DDD">
              <w:rPr>
                <w:sz w:val="16"/>
                <w:szCs w:val="16"/>
                <w:lang w:eastAsia="zh-CN"/>
              </w:rPr>
              <w:t>18.0.0</w:t>
            </w:r>
          </w:p>
        </w:tc>
      </w:tr>
      <w:bookmarkEnd w:id="17"/>
      <w:bookmarkEnd w:id="18"/>
      <w:bookmarkEnd w:id="19"/>
    </w:tbl>
    <w:p w14:paraId="038EA598" w14:textId="77777777" w:rsidR="009C4A9F" w:rsidRPr="007E1DDD" w:rsidRDefault="009C4A9F" w:rsidP="009C4A9F">
      <w:pPr>
        <w:rPr>
          <w:lang w:eastAsia="zh-CN"/>
        </w:rPr>
      </w:pPr>
    </w:p>
    <w:sectPr w:rsidR="009C4A9F" w:rsidRPr="007E1DDD" w:rsidSect="00484B49">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57D5" w14:textId="77777777" w:rsidR="0053221D" w:rsidRDefault="0053221D">
      <w:r>
        <w:separator/>
      </w:r>
    </w:p>
  </w:endnote>
  <w:endnote w:type="continuationSeparator" w:id="0">
    <w:p w14:paraId="05C40460" w14:textId="77777777" w:rsidR="0053221D" w:rsidRDefault="0053221D">
      <w:r>
        <w:continuationSeparator/>
      </w:r>
    </w:p>
  </w:endnote>
  <w:endnote w:type="continuationNotice" w:id="1">
    <w:p w14:paraId="328F1630" w14:textId="77777777" w:rsidR="0053221D" w:rsidRDefault="005322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Unicode MS">
    <w:altName w:val="Microsoft YaHei"/>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0B3E" w14:textId="77777777" w:rsidR="00795B03" w:rsidRDefault="00795B0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EC12" w14:textId="77777777" w:rsidR="0053221D" w:rsidRDefault="0053221D">
      <w:r>
        <w:separator/>
      </w:r>
    </w:p>
  </w:footnote>
  <w:footnote w:type="continuationSeparator" w:id="0">
    <w:p w14:paraId="6051FC3D" w14:textId="77777777" w:rsidR="0053221D" w:rsidRDefault="0053221D">
      <w:r>
        <w:continuationSeparator/>
      </w:r>
    </w:p>
  </w:footnote>
  <w:footnote w:type="continuationNotice" w:id="1">
    <w:p w14:paraId="66281A1F" w14:textId="77777777" w:rsidR="0053221D" w:rsidRDefault="0053221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4429" w14:textId="17B9A19A" w:rsidR="00795B03" w:rsidRDefault="00795B0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E1DDD">
      <w:rPr>
        <w:rFonts w:ascii="Arial" w:hAnsi="Arial" w:cs="Arial"/>
        <w:b/>
        <w:noProof/>
        <w:sz w:val="18"/>
        <w:szCs w:val="18"/>
      </w:rPr>
      <w:t>3GPP TS 38.340 V18.0.0 (2023-12)</w:t>
    </w:r>
    <w:r>
      <w:rPr>
        <w:rFonts w:ascii="Arial" w:hAnsi="Arial" w:cs="Arial"/>
        <w:b/>
        <w:sz w:val="18"/>
        <w:szCs w:val="18"/>
      </w:rPr>
      <w:fldChar w:fldCharType="end"/>
    </w:r>
  </w:p>
  <w:p w14:paraId="0023B9A2" w14:textId="77777777" w:rsidR="00795B03" w:rsidRDefault="00795B0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w:t>
    </w:r>
    <w:r>
      <w:rPr>
        <w:rFonts w:ascii="Arial" w:hAnsi="Arial" w:cs="Arial"/>
        <w:b/>
        <w:sz w:val="18"/>
        <w:szCs w:val="18"/>
      </w:rPr>
      <w:fldChar w:fldCharType="end"/>
    </w:r>
  </w:p>
  <w:p w14:paraId="75951C11" w14:textId="13E38228" w:rsidR="00795B03" w:rsidRDefault="00795B0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E1DDD">
      <w:rPr>
        <w:rFonts w:ascii="Arial" w:hAnsi="Arial" w:cs="Arial"/>
        <w:b/>
        <w:noProof/>
        <w:sz w:val="18"/>
        <w:szCs w:val="18"/>
      </w:rPr>
      <w:t>Release 18</w:t>
    </w:r>
    <w:r>
      <w:rPr>
        <w:rFonts w:ascii="Arial" w:hAnsi="Arial" w:cs="Arial"/>
        <w:b/>
        <w:sz w:val="18"/>
        <w:szCs w:val="18"/>
      </w:rPr>
      <w:fldChar w:fldCharType="end"/>
    </w:r>
  </w:p>
  <w:p w14:paraId="7462BC6C" w14:textId="77777777" w:rsidR="00795B03" w:rsidRDefault="00795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482A16"/>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5E3C7F0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638C4CE"/>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EAA8E1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E5A089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A93AA3C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F43E851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9D2513"/>
    <w:multiLevelType w:val="hybridMultilevel"/>
    <w:tmpl w:val="C4B6345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1F00E65"/>
    <w:multiLevelType w:val="hybridMultilevel"/>
    <w:tmpl w:val="D80E2F42"/>
    <w:lvl w:ilvl="0" w:tplc="B32AF73A">
      <w:start w:val="5"/>
      <w:numFmt w:val="bullet"/>
      <w:lvlText w:val="-"/>
      <w:lvlJc w:val="left"/>
      <w:pPr>
        <w:ind w:left="420" w:hanging="420"/>
      </w:pPr>
      <w:rPr>
        <w:rFonts w:ascii="Times New Roman" w:eastAsia="Malgun Gothic"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1FA71A1"/>
    <w:multiLevelType w:val="hybridMultilevel"/>
    <w:tmpl w:val="DA6E503C"/>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84107"/>
    <w:multiLevelType w:val="hybridMultilevel"/>
    <w:tmpl w:val="E4BEDA94"/>
    <w:lvl w:ilvl="0" w:tplc="77E4E9A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8E57269"/>
    <w:multiLevelType w:val="hybridMultilevel"/>
    <w:tmpl w:val="35F8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132B3A"/>
    <w:multiLevelType w:val="hybridMultilevel"/>
    <w:tmpl w:val="1BFE51AA"/>
    <w:lvl w:ilvl="0" w:tplc="B32AF73A">
      <w:start w:val="5"/>
      <w:numFmt w:val="bullet"/>
      <w:lvlText w:val="-"/>
      <w:lvlJc w:val="left"/>
      <w:pPr>
        <w:tabs>
          <w:tab w:val="num" w:pos="1800"/>
        </w:tabs>
        <w:ind w:left="1800" w:hanging="360"/>
      </w:pPr>
      <w:rPr>
        <w:rFonts w:ascii="Times New Roman" w:eastAsia="Malgun Gothic" w:hAnsi="Times New Roman" w:cs="Times New Roman" w:hint="default"/>
        <w:b/>
        <w:i w:val="0"/>
        <w:color w:val="auto"/>
        <w:sz w:val="22"/>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5" w15:restartNumberingAfterBreak="0">
    <w:nsid w:val="1E64268C"/>
    <w:multiLevelType w:val="hybridMultilevel"/>
    <w:tmpl w:val="085AA608"/>
    <w:lvl w:ilvl="0" w:tplc="B32AF73A">
      <w:start w:val="5"/>
      <w:numFmt w:val="bullet"/>
      <w:lvlText w:val="-"/>
      <w:lvlJc w:val="left"/>
      <w:pPr>
        <w:ind w:left="420" w:hanging="420"/>
      </w:pPr>
      <w:rPr>
        <w:rFonts w:ascii="Times New Roman" w:eastAsia="Malgun Gothic"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1B13F70"/>
    <w:multiLevelType w:val="hybridMultilevel"/>
    <w:tmpl w:val="E58E3AC6"/>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3566518"/>
    <w:multiLevelType w:val="hybridMultilevel"/>
    <w:tmpl w:val="2E5CDAC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C31D8B"/>
    <w:multiLevelType w:val="hybridMultilevel"/>
    <w:tmpl w:val="6C4C010C"/>
    <w:lvl w:ilvl="0" w:tplc="B32AF73A">
      <w:start w:val="5"/>
      <w:numFmt w:val="bullet"/>
      <w:lvlText w:val="-"/>
      <w:lvlJc w:val="left"/>
      <w:pPr>
        <w:ind w:left="1584" w:hanging="360"/>
      </w:pPr>
      <w:rPr>
        <w:rFonts w:ascii="Times New Roman" w:eastAsia="Malgun Gothic"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15:restartNumberingAfterBreak="0">
    <w:nsid w:val="2F156C64"/>
    <w:multiLevelType w:val="hybridMultilevel"/>
    <w:tmpl w:val="07E66B00"/>
    <w:lvl w:ilvl="0" w:tplc="A5681790">
      <w:start w:val="5"/>
      <w:numFmt w:val="bullet"/>
      <w:lvlText w:val="-"/>
      <w:lvlJc w:val="left"/>
      <w:pPr>
        <w:ind w:left="420" w:hanging="420"/>
      </w:pPr>
      <w:rPr>
        <w:rFonts w:ascii="Times New Roman" w:eastAsia="Times New Roman"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FB6191C"/>
    <w:multiLevelType w:val="hybridMultilevel"/>
    <w:tmpl w:val="B8C26AE6"/>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9C726B"/>
    <w:multiLevelType w:val="hybridMultilevel"/>
    <w:tmpl w:val="653E5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0E65E4"/>
    <w:multiLevelType w:val="hybridMultilevel"/>
    <w:tmpl w:val="3ECEEDE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9900F0"/>
    <w:multiLevelType w:val="hybridMultilevel"/>
    <w:tmpl w:val="9214A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E7AFC"/>
    <w:multiLevelType w:val="hybridMultilevel"/>
    <w:tmpl w:val="B95EFEE4"/>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20329D7"/>
    <w:multiLevelType w:val="hybridMultilevel"/>
    <w:tmpl w:val="90A20482"/>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715B33"/>
    <w:multiLevelType w:val="hybridMultilevel"/>
    <w:tmpl w:val="138AE8D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890270"/>
    <w:multiLevelType w:val="hybridMultilevel"/>
    <w:tmpl w:val="58949E90"/>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E64899"/>
    <w:multiLevelType w:val="hybridMultilevel"/>
    <w:tmpl w:val="96FA7F06"/>
    <w:lvl w:ilvl="0" w:tplc="92C2CAE8">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62456"/>
    <w:multiLevelType w:val="hybridMultilevel"/>
    <w:tmpl w:val="6BDEC1FC"/>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97C52"/>
    <w:multiLevelType w:val="hybridMultilevel"/>
    <w:tmpl w:val="2DF80FFA"/>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D3139D"/>
    <w:multiLevelType w:val="hybridMultilevel"/>
    <w:tmpl w:val="6832C3E0"/>
    <w:lvl w:ilvl="0" w:tplc="B32AF73A">
      <w:start w:val="5"/>
      <w:numFmt w:val="bullet"/>
      <w:lvlText w:val="-"/>
      <w:lvlJc w:val="left"/>
      <w:pPr>
        <w:tabs>
          <w:tab w:val="num" w:pos="1619"/>
        </w:tabs>
        <w:ind w:left="1619" w:hanging="360"/>
      </w:pPr>
      <w:rPr>
        <w:rFonts w:ascii="Times New Roman" w:eastAsia="Malgun Gothic" w:hAnsi="Times New Roman" w:cs="Times New Roman" w:hint="default"/>
        <w:b/>
        <w:i w:val="0"/>
        <w:color w:val="auto"/>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18636D"/>
    <w:multiLevelType w:val="hybridMultilevel"/>
    <w:tmpl w:val="21ECC4AA"/>
    <w:lvl w:ilvl="0" w:tplc="4ED254B6">
      <w:start w:val="3"/>
      <w:numFmt w:val="bullet"/>
      <w:lvlText w:val="-"/>
      <w:lvlJc w:val="left"/>
      <w:pPr>
        <w:ind w:left="1271" w:hanging="420"/>
      </w:pPr>
      <w:rPr>
        <w:rFonts w:ascii="Times New Roman" w:eastAsia="SimSun" w:hAnsi="Times New Roman" w:cs="Times New Roman"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3" w15:restartNumberingAfterBreak="0">
    <w:nsid w:val="606A7F25"/>
    <w:multiLevelType w:val="hybridMultilevel"/>
    <w:tmpl w:val="09929C62"/>
    <w:lvl w:ilvl="0" w:tplc="A5681790">
      <w:start w:val="5"/>
      <w:numFmt w:val="bullet"/>
      <w:lvlText w:val="-"/>
      <w:lvlJc w:val="left"/>
      <w:pPr>
        <w:ind w:left="420" w:hanging="420"/>
      </w:pPr>
      <w:rPr>
        <w:rFonts w:ascii="Times New Roman" w:eastAsia="Times New Roman" w:hAnsi="Times New Roman" w:cs="Times New Roman" w:hint="default"/>
        <w:b/>
        <w:i w:val="0"/>
        <w:color w:val="auto"/>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2C1467F"/>
    <w:multiLevelType w:val="hybridMultilevel"/>
    <w:tmpl w:val="C526D574"/>
    <w:lvl w:ilvl="0" w:tplc="92C2CAE8">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C51881"/>
    <w:multiLevelType w:val="hybridMultilevel"/>
    <w:tmpl w:val="73B42E0A"/>
    <w:lvl w:ilvl="0" w:tplc="A5681790">
      <w:start w:val="5"/>
      <w:numFmt w:val="bullet"/>
      <w:lvlText w:val="-"/>
      <w:lvlJc w:val="left"/>
      <w:pPr>
        <w:ind w:left="1212" w:hanging="360"/>
      </w:pPr>
      <w:rPr>
        <w:rFonts w:ascii="Times New Roman" w:eastAsia="Times New Roman"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CB12C7"/>
    <w:multiLevelType w:val="hybridMultilevel"/>
    <w:tmpl w:val="2BFCCFA2"/>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DCF7E34"/>
    <w:multiLevelType w:val="hybridMultilevel"/>
    <w:tmpl w:val="59E05CF6"/>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146DC0"/>
    <w:multiLevelType w:val="hybridMultilevel"/>
    <w:tmpl w:val="57D4F946"/>
    <w:lvl w:ilvl="0" w:tplc="92C2CAE8">
      <w:numFmt w:val="bullet"/>
      <w:lvlText w:val="-"/>
      <w:lvlJc w:val="left"/>
      <w:pPr>
        <w:tabs>
          <w:tab w:val="num" w:pos="1619"/>
        </w:tabs>
        <w:ind w:left="1619" w:hanging="360"/>
      </w:pPr>
      <w:rPr>
        <w:rFonts w:ascii="Arial" w:eastAsia="MS Mincho" w:hAnsi="Arial" w:cs="Arial" w:hint="default"/>
        <w:b/>
        <w:i w:val="0"/>
        <w:color w:val="auto"/>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7E3B8E"/>
    <w:multiLevelType w:val="hybridMultilevel"/>
    <w:tmpl w:val="F2904820"/>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631B97"/>
    <w:multiLevelType w:val="hybridMultilevel"/>
    <w:tmpl w:val="C226A28E"/>
    <w:lvl w:ilvl="0" w:tplc="A5681790">
      <w:start w:val="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C5C2AC0"/>
    <w:multiLevelType w:val="hybridMultilevel"/>
    <w:tmpl w:val="94109774"/>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E035C"/>
    <w:multiLevelType w:val="hybridMultilevel"/>
    <w:tmpl w:val="A6A6E0E0"/>
    <w:lvl w:ilvl="0" w:tplc="D5F48654">
      <w:numFmt w:val="bullet"/>
      <w:lvlText w:val="-"/>
      <w:lvlJc w:val="left"/>
      <w:pPr>
        <w:ind w:left="720" w:hanging="360"/>
      </w:pPr>
      <w:rPr>
        <w:rFonts w:ascii="Times New Roman" w:eastAsia="DengXi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D656F41"/>
    <w:multiLevelType w:val="hybridMultilevel"/>
    <w:tmpl w:val="CBF2A952"/>
    <w:lvl w:ilvl="0" w:tplc="B32AF73A">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BC60CA"/>
    <w:multiLevelType w:val="hybridMultilevel"/>
    <w:tmpl w:val="6812EDD2"/>
    <w:lvl w:ilvl="0" w:tplc="B32AF73A">
      <w:start w:val="5"/>
      <w:numFmt w:val="bullet"/>
      <w:lvlText w:val="-"/>
      <w:lvlJc w:val="left"/>
      <w:pPr>
        <w:ind w:left="360" w:hanging="360"/>
      </w:pPr>
      <w:rPr>
        <w:rFonts w:ascii="Times New Roman" w:eastAsia="Malgun Gothic"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4288029">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63642140">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8077145">
    <w:abstractNumId w:val="10"/>
  </w:num>
  <w:num w:numId="4" w16cid:durableId="685327802">
    <w:abstractNumId w:val="36"/>
  </w:num>
  <w:num w:numId="5" w16cid:durableId="1780101057">
    <w:abstractNumId w:val="39"/>
  </w:num>
  <w:num w:numId="6" w16cid:durableId="144668238">
    <w:abstractNumId w:val="14"/>
  </w:num>
  <w:num w:numId="7" w16cid:durableId="789318493">
    <w:abstractNumId w:val="31"/>
  </w:num>
  <w:num w:numId="8" w16cid:durableId="72167024">
    <w:abstractNumId w:val="34"/>
  </w:num>
  <w:num w:numId="9" w16cid:durableId="1717850124">
    <w:abstractNumId w:val="28"/>
  </w:num>
  <w:num w:numId="10" w16cid:durableId="1862550768">
    <w:abstractNumId w:val="18"/>
  </w:num>
  <w:num w:numId="11" w16cid:durableId="742945810">
    <w:abstractNumId w:val="26"/>
  </w:num>
  <w:num w:numId="12" w16cid:durableId="1016427098">
    <w:abstractNumId w:val="30"/>
  </w:num>
  <w:num w:numId="13" w16cid:durableId="1101410346">
    <w:abstractNumId w:val="37"/>
  </w:num>
  <w:num w:numId="14" w16cid:durableId="36518278">
    <w:abstractNumId w:val="44"/>
  </w:num>
  <w:num w:numId="15" w16cid:durableId="374934980">
    <w:abstractNumId w:val="8"/>
  </w:num>
  <w:num w:numId="16" w16cid:durableId="1031876654">
    <w:abstractNumId w:val="38"/>
  </w:num>
  <w:num w:numId="17" w16cid:durableId="714425027">
    <w:abstractNumId w:val="20"/>
  </w:num>
  <w:num w:numId="18" w16cid:durableId="387263646">
    <w:abstractNumId w:val="45"/>
  </w:num>
  <w:num w:numId="19" w16cid:durableId="1133134891">
    <w:abstractNumId w:val="22"/>
  </w:num>
  <w:num w:numId="20" w16cid:durableId="1873961028">
    <w:abstractNumId w:val="42"/>
  </w:num>
  <w:num w:numId="21" w16cid:durableId="2047876052">
    <w:abstractNumId w:val="27"/>
  </w:num>
  <w:num w:numId="22" w16cid:durableId="1709604287">
    <w:abstractNumId w:val="29"/>
  </w:num>
  <w:num w:numId="23" w16cid:durableId="1703750461">
    <w:abstractNumId w:val="17"/>
  </w:num>
  <w:num w:numId="24" w16cid:durableId="1649548579">
    <w:abstractNumId w:val="11"/>
  </w:num>
  <w:num w:numId="25" w16cid:durableId="1513062339">
    <w:abstractNumId w:val="39"/>
  </w:num>
  <w:num w:numId="26" w16cid:durableId="311570548">
    <w:abstractNumId w:val="21"/>
  </w:num>
  <w:num w:numId="27" w16cid:durableId="1675231462">
    <w:abstractNumId w:val="13"/>
  </w:num>
  <w:num w:numId="28" w16cid:durableId="1378696768">
    <w:abstractNumId w:val="23"/>
  </w:num>
  <w:num w:numId="29" w16cid:durableId="1353071288">
    <w:abstractNumId w:val="35"/>
  </w:num>
  <w:num w:numId="30" w16cid:durableId="677971283">
    <w:abstractNumId w:val="43"/>
  </w:num>
  <w:num w:numId="31" w16cid:durableId="1545025734">
    <w:abstractNumId w:val="41"/>
  </w:num>
  <w:num w:numId="32" w16cid:durableId="929893177">
    <w:abstractNumId w:val="9"/>
  </w:num>
  <w:num w:numId="33" w16cid:durableId="1947956007">
    <w:abstractNumId w:val="15"/>
  </w:num>
  <w:num w:numId="34" w16cid:durableId="950086408">
    <w:abstractNumId w:val="16"/>
  </w:num>
  <w:num w:numId="35" w16cid:durableId="1656757761">
    <w:abstractNumId w:val="24"/>
  </w:num>
  <w:num w:numId="36" w16cid:durableId="2121415352">
    <w:abstractNumId w:val="33"/>
  </w:num>
  <w:num w:numId="37" w16cid:durableId="9722024">
    <w:abstractNumId w:val="19"/>
  </w:num>
  <w:num w:numId="38" w16cid:durableId="2124954966">
    <w:abstractNumId w:val="40"/>
  </w:num>
  <w:num w:numId="39" w16cid:durableId="1158115227">
    <w:abstractNumId w:val="25"/>
  </w:num>
  <w:num w:numId="40" w16cid:durableId="711685152">
    <w:abstractNumId w:val="7"/>
    <w:lvlOverride w:ilvl="0">
      <w:lvl w:ilvl="0">
        <w:start w:val="1"/>
        <w:numFmt w:val="bullet"/>
        <w:lvlText w:val=""/>
        <w:legacy w:legacy="1" w:legacySpace="0" w:legacyIndent="360"/>
        <w:lvlJc w:val="left"/>
        <w:pPr>
          <w:ind w:left="360" w:hanging="360"/>
        </w:pPr>
        <w:rPr>
          <w:rFonts w:ascii="DengXian" w:hAnsi="DengXian" w:hint="default"/>
        </w:rPr>
      </w:lvl>
    </w:lvlOverride>
  </w:num>
  <w:num w:numId="41" w16cid:durableId="803810816">
    <w:abstractNumId w:val="7"/>
    <w:lvlOverride w:ilvl="0">
      <w:lvl w:ilvl="0">
        <w:start w:val="1"/>
        <w:numFmt w:val="bullet"/>
        <w:lvlText w:val=""/>
        <w:legacy w:legacy="1" w:legacySpace="0" w:legacyIndent="283"/>
        <w:lvlJc w:val="left"/>
        <w:pPr>
          <w:ind w:left="567" w:hanging="283"/>
        </w:pPr>
        <w:rPr>
          <w:rFonts w:ascii="DengXian" w:hAnsi="DengXian" w:hint="default"/>
        </w:rPr>
      </w:lvl>
    </w:lvlOverride>
  </w:num>
  <w:num w:numId="42" w16cid:durableId="1415396584">
    <w:abstractNumId w:val="12"/>
  </w:num>
  <w:num w:numId="43" w16cid:durableId="58748049">
    <w:abstractNumId w:val="6"/>
  </w:num>
  <w:num w:numId="44" w16cid:durableId="685131704">
    <w:abstractNumId w:val="4"/>
  </w:num>
  <w:num w:numId="45" w16cid:durableId="2066641416">
    <w:abstractNumId w:val="3"/>
  </w:num>
  <w:num w:numId="46" w16cid:durableId="195580233">
    <w:abstractNumId w:val="2"/>
  </w:num>
  <w:num w:numId="47" w16cid:durableId="1721321473">
    <w:abstractNumId w:val="1"/>
  </w:num>
  <w:num w:numId="48" w16cid:durableId="833303551">
    <w:abstractNumId w:val="5"/>
  </w:num>
  <w:num w:numId="49" w16cid:durableId="45494241">
    <w:abstractNumId w:val="0"/>
  </w:num>
  <w:num w:numId="50" w16cid:durableId="5310702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D19"/>
    <w:rsid w:val="00002387"/>
    <w:rsid w:val="00002D0B"/>
    <w:rsid w:val="00011447"/>
    <w:rsid w:val="00015457"/>
    <w:rsid w:val="000210A3"/>
    <w:rsid w:val="000215AA"/>
    <w:rsid w:val="00023F9C"/>
    <w:rsid w:val="00024C8D"/>
    <w:rsid w:val="0003072C"/>
    <w:rsid w:val="000331C8"/>
    <w:rsid w:val="00033397"/>
    <w:rsid w:val="000341CA"/>
    <w:rsid w:val="00035203"/>
    <w:rsid w:val="00036B4F"/>
    <w:rsid w:val="0003710E"/>
    <w:rsid w:val="00040095"/>
    <w:rsid w:val="000418CE"/>
    <w:rsid w:val="00041CE8"/>
    <w:rsid w:val="0004286A"/>
    <w:rsid w:val="00042F27"/>
    <w:rsid w:val="000436D4"/>
    <w:rsid w:val="00045CA5"/>
    <w:rsid w:val="00045FD4"/>
    <w:rsid w:val="00047829"/>
    <w:rsid w:val="00051834"/>
    <w:rsid w:val="00054A22"/>
    <w:rsid w:val="0005510F"/>
    <w:rsid w:val="000562E6"/>
    <w:rsid w:val="00062023"/>
    <w:rsid w:val="000655A6"/>
    <w:rsid w:val="0006564E"/>
    <w:rsid w:val="00074EC5"/>
    <w:rsid w:val="00075BB6"/>
    <w:rsid w:val="00077B9B"/>
    <w:rsid w:val="000804A2"/>
    <w:rsid w:val="00080512"/>
    <w:rsid w:val="00080634"/>
    <w:rsid w:val="000820AC"/>
    <w:rsid w:val="000820DA"/>
    <w:rsid w:val="000932B6"/>
    <w:rsid w:val="00094580"/>
    <w:rsid w:val="0009554A"/>
    <w:rsid w:val="000A1431"/>
    <w:rsid w:val="000A286F"/>
    <w:rsid w:val="000A4AB1"/>
    <w:rsid w:val="000A7D92"/>
    <w:rsid w:val="000B0E09"/>
    <w:rsid w:val="000C18C1"/>
    <w:rsid w:val="000C38A2"/>
    <w:rsid w:val="000C47A0"/>
    <w:rsid w:val="000C47C3"/>
    <w:rsid w:val="000C5C84"/>
    <w:rsid w:val="000C5CDC"/>
    <w:rsid w:val="000D31CA"/>
    <w:rsid w:val="000D4CD8"/>
    <w:rsid w:val="000D58AB"/>
    <w:rsid w:val="000E0872"/>
    <w:rsid w:val="000E5230"/>
    <w:rsid w:val="000E6CC5"/>
    <w:rsid w:val="000F19F9"/>
    <w:rsid w:val="000F1DF7"/>
    <w:rsid w:val="000F3CE1"/>
    <w:rsid w:val="000F60DF"/>
    <w:rsid w:val="000F64DC"/>
    <w:rsid w:val="00100D84"/>
    <w:rsid w:val="001079E3"/>
    <w:rsid w:val="00110A04"/>
    <w:rsid w:val="001110F5"/>
    <w:rsid w:val="00116EFB"/>
    <w:rsid w:val="00117382"/>
    <w:rsid w:val="00120D84"/>
    <w:rsid w:val="00121956"/>
    <w:rsid w:val="00121FC6"/>
    <w:rsid w:val="0012200C"/>
    <w:rsid w:val="0012200E"/>
    <w:rsid w:val="001244DD"/>
    <w:rsid w:val="00127043"/>
    <w:rsid w:val="00127D30"/>
    <w:rsid w:val="001311D4"/>
    <w:rsid w:val="00132499"/>
    <w:rsid w:val="00133525"/>
    <w:rsid w:val="0013450B"/>
    <w:rsid w:val="00135C1E"/>
    <w:rsid w:val="00136437"/>
    <w:rsid w:val="00144050"/>
    <w:rsid w:val="0014453F"/>
    <w:rsid w:val="001445EB"/>
    <w:rsid w:val="0014742E"/>
    <w:rsid w:val="001503E9"/>
    <w:rsid w:val="00151674"/>
    <w:rsid w:val="001530F1"/>
    <w:rsid w:val="00155A89"/>
    <w:rsid w:val="00156EB5"/>
    <w:rsid w:val="001613F1"/>
    <w:rsid w:val="001629FB"/>
    <w:rsid w:val="00163336"/>
    <w:rsid w:val="0016762B"/>
    <w:rsid w:val="0016770B"/>
    <w:rsid w:val="00167911"/>
    <w:rsid w:val="00167F4A"/>
    <w:rsid w:val="00180911"/>
    <w:rsid w:val="00183C93"/>
    <w:rsid w:val="00183CDC"/>
    <w:rsid w:val="00187254"/>
    <w:rsid w:val="00187D3C"/>
    <w:rsid w:val="00193CCD"/>
    <w:rsid w:val="001970EE"/>
    <w:rsid w:val="001A0CAA"/>
    <w:rsid w:val="001A2F82"/>
    <w:rsid w:val="001A4854"/>
    <w:rsid w:val="001A4C42"/>
    <w:rsid w:val="001A4CC8"/>
    <w:rsid w:val="001A68BE"/>
    <w:rsid w:val="001A7BA4"/>
    <w:rsid w:val="001A7BC5"/>
    <w:rsid w:val="001B378A"/>
    <w:rsid w:val="001B44C3"/>
    <w:rsid w:val="001B5536"/>
    <w:rsid w:val="001B6B45"/>
    <w:rsid w:val="001B6BF6"/>
    <w:rsid w:val="001B751F"/>
    <w:rsid w:val="001C0558"/>
    <w:rsid w:val="001C0713"/>
    <w:rsid w:val="001C21C3"/>
    <w:rsid w:val="001C2A0C"/>
    <w:rsid w:val="001C3C04"/>
    <w:rsid w:val="001C789D"/>
    <w:rsid w:val="001D02C2"/>
    <w:rsid w:val="001D59F0"/>
    <w:rsid w:val="001D7501"/>
    <w:rsid w:val="001E130A"/>
    <w:rsid w:val="001E1857"/>
    <w:rsid w:val="001E3F54"/>
    <w:rsid w:val="001E4A27"/>
    <w:rsid w:val="001F0C1D"/>
    <w:rsid w:val="001F1132"/>
    <w:rsid w:val="001F168B"/>
    <w:rsid w:val="001F19D8"/>
    <w:rsid w:val="001F2AD3"/>
    <w:rsid w:val="001F68D7"/>
    <w:rsid w:val="00206347"/>
    <w:rsid w:val="002144D4"/>
    <w:rsid w:val="002158EB"/>
    <w:rsid w:val="00216B8C"/>
    <w:rsid w:val="00216FD5"/>
    <w:rsid w:val="00220A8C"/>
    <w:rsid w:val="002245D7"/>
    <w:rsid w:val="002300A5"/>
    <w:rsid w:val="0023020D"/>
    <w:rsid w:val="0023210D"/>
    <w:rsid w:val="002347A2"/>
    <w:rsid w:val="0023526C"/>
    <w:rsid w:val="00235F0C"/>
    <w:rsid w:val="0023674C"/>
    <w:rsid w:val="002372BB"/>
    <w:rsid w:val="002423E4"/>
    <w:rsid w:val="00243709"/>
    <w:rsid w:val="00243A8E"/>
    <w:rsid w:val="00255A7D"/>
    <w:rsid w:val="00257A5F"/>
    <w:rsid w:val="0026036E"/>
    <w:rsid w:val="002627A8"/>
    <w:rsid w:val="00262B1E"/>
    <w:rsid w:val="00265B09"/>
    <w:rsid w:val="002665A3"/>
    <w:rsid w:val="002675F0"/>
    <w:rsid w:val="00270300"/>
    <w:rsid w:val="00272033"/>
    <w:rsid w:val="00272724"/>
    <w:rsid w:val="00272800"/>
    <w:rsid w:val="002805F8"/>
    <w:rsid w:val="00280EC2"/>
    <w:rsid w:val="002810B0"/>
    <w:rsid w:val="00281819"/>
    <w:rsid w:val="00287D43"/>
    <w:rsid w:val="00290932"/>
    <w:rsid w:val="002920E7"/>
    <w:rsid w:val="00292265"/>
    <w:rsid w:val="00292F28"/>
    <w:rsid w:val="00295917"/>
    <w:rsid w:val="00296A0A"/>
    <w:rsid w:val="002A1383"/>
    <w:rsid w:val="002A570E"/>
    <w:rsid w:val="002A5F0C"/>
    <w:rsid w:val="002A696C"/>
    <w:rsid w:val="002A708B"/>
    <w:rsid w:val="002B0C84"/>
    <w:rsid w:val="002B613A"/>
    <w:rsid w:val="002B6339"/>
    <w:rsid w:val="002B7817"/>
    <w:rsid w:val="002C2472"/>
    <w:rsid w:val="002C35F6"/>
    <w:rsid w:val="002C3DBA"/>
    <w:rsid w:val="002C7112"/>
    <w:rsid w:val="002D01D6"/>
    <w:rsid w:val="002D482F"/>
    <w:rsid w:val="002D499C"/>
    <w:rsid w:val="002D5173"/>
    <w:rsid w:val="002D65A1"/>
    <w:rsid w:val="002E00EE"/>
    <w:rsid w:val="002E0B26"/>
    <w:rsid w:val="002E2BCB"/>
    <w:rsid w:val="002E2F6C"/>
    <w:rsid w:val="002E589F"/>
    <w:rsid w:val="002F0DB6"/>
    <w:rsid w:val="002F3BE0"/>
    <w:rsid w:val="002F77BF"/>
    <w:rsid w:val="002F7B8A"/>
    <w:rsid w:val="003003E3"/>
    <w:rsid w:val="00301CEC"/>
    <w:rsid w:val="003107CA"/>
    <w:rsid w:val="003123B5"/>
    <w:rsid w:val="003172DC"/>
    <w:rsid w:val="003207F4"/>
    <w:rsid w:val="00320CE3"/>
    <w:rsid w:val="00322DBE"/>
    <w:rsid w:val="0032390C"/>
    <w:rsid w:val="00323BA3"/>
    <w:rsid w:val="003256BB"/>
    <w:rsid w:val="00334967"/>
    <w:rsid w:val="00334C13"/>
    <w:rsid w:val="00335E39"/>
    <w:rsid w:val="00344FC5"/>
    <w:rsid w:val="00345B1D"/>
    <w:rsid w:val="0034664A"/>
    <w:rsid w:val="00347B1E"/>
    <w:rsid w:val="0035462D"/>
    <w:rsid w:val="003555D1"/>
    <w:rsid w:val="00357FDF"/>
    <w:rsid w:val="00364761"/>
    <w:rsid w:val="00365BF5"/>
    <w:rsid w:val="003710CC"/>
    <w:rsid w:val="00371321"/>
    <w:rsid w:val="003752D6"/>
    <w:rsid w:val="003765B8"/>
    <w:rsid w:val="003811FE"/>
    <w:rsid w:val="003822E3"/>
    <w:rsid w:val="0038572D"/>
    <w:rsid w:val="0038628C"/>
    <w:rsid w:val="00390DF5"/>
    <w:rsid w:val="00391FB5"/>
    <w:rsid w:val="00392CB9"/>
    <w:rsid w:val="00393456"/>
    <w:rsid w:val="00396289"/>
    <w:rsid w:val="00396578"/>
    <w:rsid w:val="003A0554"/>
    <w:rsid w:val="003A0590"/>
    <w:rsid w:val="003A12B6"/>
    <w:rsid w:val="003A14A7"/>
    <w:rsid w:val="003A52CC"/>
    <w:rsid w:val="003A6D83"/>
    <w:rsid w:val="003A725B"/>
    <w:rsid w:val="003A7E6C"/>
    <w:rsid w:val="003B2E28"/>
    <w:rsid w:val="003B44A4"/>
    <w:rsid w:val="003B548E"/>
    <w:rsid w:val="003B593D"/>
    <w:rsid w:val="003B65D2"/>
    <w:rsid w:val="003C0445"/>
    <w:rsid w:val="003C1D26"/>
    <w:rsid w:val="003C3971"/>
    <w:rsid w:val="003C4666"/>
    <w:rsid w:val="003C5445"/>
    <w:rsid w:val="003C5B91"/>
    <w:rsid w:val="003C6C3F"/>
    <w:rsid w:val="003C7128"/>
    <w:rsid w:val="003D5277"/>
    <w:rsid w:val="003E0175"/>
    <w:rsid w:val="003E248E"/>
    <w:rsid w:val="003E2996"/>
    <w:rsid w:val="003E3CA0"/>
    <w:rsid w:val="003E3E2A"/>
    <w:rsid w:val="003E506E"/>
    <w:rsid w:val="003E55DB"/>
    <w:rsid w:val="003E6DDD"/>
    <w:rsid w:val="003F00D1"/>
    <w:rsid w:val="003F0C23"/>
    <w:rsid w:val="003F1421"/>
    <w:rsid w:val="003F350A"/>
    <w:rsid w:val="003F4AB2"/>
    <w:rsid w:val="003F5CAF"/>
    <w:rsid w:val="003F6B96"/>
    <w:rsid w:val="003F73A6"/>
    <w:rsid w:val="0040263B"/>
    <w:rsid w:val="004042AF"/>
    <w:rsid w:val="004045D3"/>
    <w:rsid w:val="004077D9"/>
    <w:rsid w:val="00423334"/>
    <w:rsid w:val="004279F2"/>
    <w:rsid w:val="00430476"/>
    <w:rsid w:val="00430723"/>
    <w:rsid w:val="004345EC"/>
    <w:rsid w:val="00435971"/>
    <w:rsid w:val="00440826"/>
    <w:rsid w:val="00441296"/>
    <w:rsid w:val="00441D06"/>
    <w:rsid w:val="00445378"/>
    <w:rsid w:val="00446608"/>
    <w:rsid w:val="004471C8"/>
    <w:rsid w:val="00447FB7"/>
    <w:rsid w:val="00450261"/>
    <w:rsid w:val="0045171A"/>
    <w:rsid w:val="00452748"/>
    <w:rsid w:val="004551A9"/>
    <w:rsid w:val="00455CB8"/>
    <w:rsid w:val="00456797"/>
    <w:rsid w:val="004644BC"/>
    <w:rsid w:val="0046465D"/>
    <w:rsid w:val="004673C7"/>
    <w:rsid w:val="004714C5"/>
    <w:rsid w:val="00471993"/>
    <w:rsid w:val="00471D01"/>
    <w:rsid w:val="004737F5"/>
    <w:rsid w:val="00475AE7"/>
    <w:rsid w:val="00480248"/>
    <w:rsid w:val="004813E2"/>
    <w:rsid w:val="00481813"/>
    <w:rsid w:val="004820EE"/>
    <w:rsid w:val="004826B6"/>
    <w:rsid w:val="00484B49"/>
    <w:rsid w:val="0049180D"/>
    <w:rsid w:val="00491EB0"/>
    <w:rsid w:val="00492058"/>
    <w:rsid w:val="004946AD"/>
    <w:rsid w:val="004956A6"/>
    <w:rsid w:val="00496B17"/>
    <w:rsid w:val="00496DFF"/>
    <w:rsid w:val="004A0677"/>
    <w:rsid w:val="004A06F7"/>
    <w:rsid w:val="004A1174"/>
    <w:rsid w:val="004A26DA"/>
    <w:rsid w:val="004A6830"/>
    <w:rsid w:val="004B2E1C"/>
    <w:rsid w:val="004B6736"/>
    <w:rsid w:val="004B745D"/>
    <w:rsid w:val="004C324D"/>
    <w:rsid w:val="004C4851"/>
    <w:rsid w:val="004C68C7"/>
    <w:rsid w:val="004C6F89"/>
    <w:rsid w:val="004D002D"/>
    <w:rsid w:val="004D3578"/>
    <w:rsid w:val="004E213A"/>
    <w:rsid w:val="004E4090"/>
    <w:rsid w:val="004E75EC"/>
    <w:rsid w:val="004E7FBA"/>
    <w:rsid w:val="004F0988"/>
    <w:rsid w:val="004F3340"/>
    <w:rsid w:val="004F60B0"/>
    <w:rsid w:val="005002B8"/>
    <w:rsid w:val="00500360"/>
    <w:rsid w:val="00502870"/>
    <w:rsid w:val="00503480"/>
    <w:rsid w:val="00503F3D"/>
    <w:rsid w:val="005044F2"/>
    <w:rsid w:val="00504582"/>
    <w:rsid w:val="00505499"/>
    <w:rsid w:val="00505E75"/>
    <w:rsid w:val="00511590"/>
    <w:rsid w:val="005134A7"/>
    <w:rsid w:val="005141AF"/>
    <w:rsid w:val="00515C11"/>
    <w:rsid w:val="0051634A"/>
    <w:rsid w:val="00521189"/>
    <w:rsid w:val="00522447"/>
    <w:rsid w:val="0052612A"/>
    <w:rsid w:val="0052661D"/>
    <w:rsid w:val="005278D2"/>
    <w:rsid w:val="00530098"/>
    <w:rsid w:val="0053033A"/>
    <w:rsid w:val="0053221D"/>
    <w:rsid w:val="0053247C"/>
    <w:rsid w:val="005324ED"/>
    <w:rsid w:val="0053388B"/>
    <w:rsid w:val="00533E1F"/>
    <w:rsid w:val="00535773"/>
    <w:rsid w:val="00537DCB"/>
    <w:rsid w:val="00543E6C"/>
    <w:rsid w:val="00544ADC"/>
    <w:rsid w:val="00545074"/>
    <w:rsid w:val="00557EA7"/>
    <w:rsid w:val="0056079C"/>
    <w:rsid w:val="005629CB"/>
    <w:rsid w:val="0056447E"/>
    <w:rsid w:val="00565087"/>
    <w:rsid w:val="005651CC"/>
    <w:rsid w:val="005736EB"/>
    <w:rsid w:val="00574159"/>
    <w:rsid w:val="00574DA5"/>
    <w:rsid w:val="005816B8"/>
    <w:rsid w:val="00582ADA"/>
    <w:rsid w:val="00590D48"/>
    <w:rsid w:val="00592266"/>
    <w:rsid w:val="00596C12"/>
    <w:rsid w:val="005972CF"/>
    <w:rsid w:val="005A0027"/>
    <w:rsid w:val="005A06C3"/>
    <w:rsid w:val="005A06E9"/>
    <w:rsid w:val="005A1194"/>
    <w:rsid w:val="005A1D90"/>
    <w:rsid w:val="005A4A90"/>
    <w:rsid w:val="005B2A2D"/>
    <w:rsid w:val="005B6486"/>
    <w:rsid w:val="005B7113"/>
    <w:rsid w:val="005B7FE3"/>
    <w:rsid w:val="005C0B69"/>
    <w:rsid w:val="005C2CD5"/>
    <w:rsid w:val="005C51BF"/>
    <w:rsid w:val="005C6646"/>
    <w:rsid w:val="005C67DB"/>
    <w:rsid w:val="005C6DEF"/>
    <w:rsid w:val="005D06C0"/>
    <w:rsid w:val="005D1B98"/>
    <w:rsid w:val="005D2E01"/>
    <w:rsid w:val="005D59AB"/>
    <w:rsid w:val="005D70B0"/>
    <w:rsid w:val="005D7526"/>
    <w:rsid w:val="005D7B1C"/>
    <w:rsid w:val="005E1311"/>
    <w:rsid w:val="005E170F"/>
    <w:rsid w:val="005E3F95"/>
    <w:rsid w:val="005E4E9E"/>
    <w:rsid w:val="005E4ECD"/>
    <w:rsid w:val="005E50FF"/>
    <w:rsid w:val="005E5918"/>
    <w:rsid w:val="005E79A3"/>
    <w:rsid w:val="005E7B19"/>
    <w:rsid w:val="005E7C29"/>
    <w:rsid w:val="005F5416"/>
    <w:rsid w:val="0060264B"/>
    <w:rsid w:val="00602AEA"/>
    <w:rsid w:val="00603912"/>
    <w:rsid w:val="006059E9"/>
    <w:rsid w:val="006061F3"/>
    <w:rsid w:val="00612965"/>
    <w:rsid w:val="00613428"/>
    <w:rsid w:val="00613439"/>
    <w:rsid w:val="00614CE6"/>
    <w:rsid w:val="00614FDF"/>
    <w:rsid w:val="0061621D"/>
    <w:rsid w:val="00617D7D"/>
    <w:rsid w:val="00626373"/>
    <w:rsid w:val="00626E26"/>
    <w:rsid w:val="006271BD"/>
    <w:rsid w:val="00627FDA"/>
    <w:rsid w:val="00630390"/>
    <w:rsid w:val="00630D0C"/>
    <w:rsid w:val="00631D3C"/>
    <w:rsid w:val="0063511B"/>
    <w:rsid w:val="0063543D"/>
    <w:rsid w:val="00636143"/>
    <w:rsid w:val="0063776B"/>
    <w:rsid w:val="00641E01"/>
    <w:rsid w:val="006424E5"/>
    <w:rsid w:val="00644FAC"/>
    <w:rsid w:val="006455B4"/>
    <w:rsid w:val="00647114"/>
    <w:rsid w:val="00650445"/>
    <w:rsid w:val="006525B3"/>
    <w:rsid w:val="006568DD"/>
    <w:rsid w:val="006613AE"/>
    <w:rsid w:val="00664579"/>
    <w:rsid w:val="006647A4"/>
    <w:rsid w:val="00666177"/>
    <w:rsid w:val="006716D5"/>
    <w:rsid w:val="00671E06"/>
    <w:rsid w:val="00672046"/>
    <w:rsid w:val="00673B68"/>
    <w:rsid w:val="006755BA"/>
    <w:rsid w:val="006758D7"/>
    <w:rsid w:val="006768E8"/>
    <w:rsid w:val="00682173"/>
    <w:rsid w:val="00685CF5"/>
    <w:rsid w:val="00690C60"/>
    <w:rsid w:val="00690FAE"/>
    <w:rsid w:val="00691055"/>
    <w:rsid w:val="00691FE0"/>
    <w:rsid w:val="00693881"/>
    <w:rsid w:val="00695B4D"/>
    <w:rsid w:val="006966D9"/>
    <w:rsid w:val="006A0CAF"/>
    <w:rsid w:val="006A2263"/>
    <w:rsid w:val="006A323F"/>
    <w:rsid w:val="006A3FCF"/>
    <w:rsid w:val="006A6B23"/>
    <w:rsid w:val="006A706A"/>
    <w:rsid w:val="006B0080"/>
    <w:rsid w:val="006B30D0"/>
    <w:rsid w:val="006B44A9"/>
    <w:rsid w:val="006B606E"/>
    <w:rsid w:val="006C2ED5"/>
    <w:rsid w:val="006C30F0"/>
    <w:rsid w:val="006C3D95"/>
    <w:rsid w:val="006C45FB"/>
    <w:rsid w:val="006C468A"/>
    <w:rsid w:val="006C4C70"/>
    <w:rsid w:val="006C74B4"/>
    <w:rsid w:val="006D503C"/>
    <w:rsid w:val="006D53AF"/>
    <w:rsid w:val="006D634A"/>
    <w:rsid w:val="006D6C19"/>
    <w:rsid w:val="006D7719"/>
    <w:rsid w:val="006D7918"/>
    <w:rsid w:val="006E0238"/>
    <w:rsid w:val="006E154B"/>
    <w:rsid w:val="006E19A1"/>
    <w:rsid w:val="006E1B1F"/>
    <w:rsid w:val="006E2E41"/>
    <w:rsid w:val="006E3504"/>
    <w:rsid w:val="006E5C86"/>
    <w:rsid w:val="006E707C"/>
    <w:rsid w:val="006F04E1"/>
    <w:rsid w:val="006F38C9"/>
    <w:rsid w:val="006F761E"/>
    <w:rsid w:val="007007BB"/>
    <w:rsid w:val="007009F9"/>
    <w:rsid w:val="00702D8F"/>
    <w:rsid w:val="007047BF"/>
    <w:rsid w:val="00707498"/>
    <w:rsid w:val="00710311"/>
    <w:rsid w:val="00713C44"/>
    <w:rsid w:val="007219EC"/>
    <w:rsid w:val="00721DA7"/>
    <w:rsid w:val="00723A80"/>
    <w:rsid w:val="00727FEC"/>
    <w:rsid w:val="00734A5B"/>
    <w:rsid w:val="0074026F"/>
    <w:rsid w:val="007429F6"/>
    <w:rsid w:val="00742C54"/>
    <w:rsid w:val="00744E76"/>
    <w:rsid w:val="0074565A"/>
    <w:rsid w:val="007474E0"/>
    <w:rsid w:val="007509BD"/>
    <w:rsid w:val="00752A26"/>
    <w:rsid w:val="007554FE"/>
    <w:rsid w:val="00755C14"/>
    <w:rsid w:val="00756019"/>
    <w:rsid w:val="007579E6"/>
    <w:rsid w:val="00760C8B"/>
    <w:rsid w:val="00761F4B"/>
    <w:rsid w:val="00764DB6"/>
    <w:rsid w:val="00767839"/>
    <w:rsid w:val="00771FC1"/>
    <w:rsid w:val="00774DA4"/>
    <w:rsid w:val="0077562F"/>
    <w:rsid w:val="00781F0F"/>
    <w:rsid w:val="00782437"/>
    <w:rsid w:val="0079126A"/>
    <w:rsid w:val="00791F31"/>
    <w:rsid w:val="0079443C"/>
    <w:rsid w:val="00795B03"/>
    <w:rsid w:val="007A50F2"/>
    <w:rsid w:val="007A633D"/>
    <w:rsid w:val="007B1050"/>
    <w:rsid w:val="007B2DF6"/>
    <w:rsid w:val="007B600E"/>
    <w:rsid w:val="007B60E3"/>
    <w:rsid w:val="007D0FCD"/>
    <w:rsid w:val="007D208A"/>
    <w:rsid w:val="007D7DAD"/>
    <w:rsid w:val="007E1080"/>
    <w:rsid w:val="007E1A26"/>
    <w:rsid w:val="007E1DDD"/>
    <w:rsid w:val="007E33D3"/>
    <w:rsid w:val="007E40BC"/>
    <w:rsid w:val="007E7D77"/>
    <w:rsid w:val="007F0F4A"/>
    <w:rsid w:val="007F3165"/>
    <w:rsid w:val="007F710F"/>
    <w:rsid w:val="00801CBC"/>
    <w:rsid w:val="008028A4"/>
    <w:rsid w:val="008037B4"/>
    <w:rsid w:val="00804F7A"/>
    <w:rsid w:val="0081215F"/>
    <w:rsid w:val="00820932"/>
    <w:rsid w:val="00823460"/>
    <w:rsid w:val="00823511"/>
    <w:rsid w:val="00830686"/>
    <w:rsid w:val="00830747"/>
    <w:rsid w:val="008334F1"/>
    <w:rsid w:val="0083408C"/>
    <w:rsid w:val="008343F3"/>
    <w:rsid w:val="0084279E"/>
    <w:rsid w:val="00842AD4"/>
    <w:rsid w:val="00842B16"/>
    <w:rsid w:val="0084325B"/>
    <w:rsid w:val="0084601D"/>
    <w:rsid w:val="00851493"/>
    <w:rsid w:val="008519F2"/>
    <w:rsid w:val="00853295"/>
    <w:rsid w:val="008551F0"/>
    <w:rsid w:val="00855A04"/>
    <w:rsid w:val="0086151A"/>
    <w:rsid w:val="00866F36"/>
    <w:rsid w:val="00870807"/>
    <w:rsid w:val="00871C9E"/>
    <w:rsid w:val="00874221"/>
    <w:rsid w:val="00875361"/>
    <w:rsid w:val="008768CA"/>
    <w:rsid w:val="00882E1D"/>
    <w:rsid w:val="0088591F"/>
    <w:rsid w:val="00887B15"/>
    <w:rsid w:val="00890601"/>
    <w:rsid w:val="008922D7"/>
    <w:rsid w:val="0089362F"/>
    <w:rsid w:val="00894C2E"/>
    <w:rsid w:val="008A00EA"/>
    <w:rsid w:val="008A1807"/>
    <w:rsid w:val="008A34A1"/>
    <w:rsid w:val="008A3FF2"/>
    <w:rsid w:val="008A48A8"/>
    <w:rsid w:val="008A4B06"/>
    <w:rsid w:val="008A4DBF"/>
    <w:rsid w:val="008A5DE2"/>
    <w:rsid w:val="008A7D05"/>
    <w:rsid w:val="008B069C"/>
    <w:rsid w:val="008B22FD"/>
    <w:rsid w:val="008B5683"/>
    <w:rsid w:val="008B56BA"/>
    <w:rsid w:val="008B63BF"/>
    <w:rsid w:val="008C0589"/>
    <w:rsid w:val="008C0A36"/>
    <w:rsid w:val="008C12C2"/>
    <w:rsid w:val="008C384C"/>
    <w:rsid w:val="008C4ADC"/>
    <w:rsid w:val="008C59A8"/>
    <w:rsid w:val="008D09DB"/>
    <w:rsid w:val="008D0BF5"/>
    <w:rsid w:val="008D1144"/>
    <w:rsid w:val="008D1837"/>
    <w:rsid w:val="008D706A"/>
    <w:rsid w:val="008D7B46"/>
    <w:rsid w:val="008E0600"/>
    <w:rsid w:val="008E2BB4"/>
    <w:rsid w:val="008E4451"/>
    <w:rsid w:val="008E6773"/>
    <w:rsid w:val="008F0AF8"/>
    <w:rsid w:val="008F7523"/>
    <w:rsid w:val="008F7C01"/>
    <w:rsid w:val="0090121E"/>
    <w:rsid w:val="00901BA0"/>
    <w:rsid w:val="00901FED"/>
    <w:rsid w:val="0090271F"/>
    <w:rsid w:val="00902E23"/>
    <w:rsid w:val="009044B9"/>
    <w:rsid w:val="009077EB"/>
    <w:rsid w:val="009114D7"/>
    <w:rsid w:val="009116CE"/>
    <w:rsid w:val="00911F94"/>
    <w:rsid w:val="00913016"/>
    <w:rsid w:val="0091348E"/>
    <w:rsid w:val="00913EB8"/>
    <w:rsid w:val="00917CCB"/>
    <w:rsid w:val="009207CF"/>
    <w:rsid w:val="00922C2E"/>
    <w:rsid w:val="00923ED0"/>
    <w:rsid w:val="009245EB"/>
    <w:rsid w:val="0092475D"/>
    <w:rsid w:val="009249C1"/>
    <w:rsid w:val="00924A11"/>
    <w:rsid w:val="00933C7C"/>
    <w:rsid w:val="00941287"/>
    <w:rsid w:val="00941670"/>
    <w:rsid w:val="009418E2"/>
    <w:rsid w:val="00942EC2"/>
    <w:rsid w:val="009438E2"/>
    <w:rsid w:val="00943C93"/>
    <w:rsid w:val="00945CCC"/>
    <w:rsid w:val="00950609"/>
    <w:rsid w:val="0095150B"/>
    <w:rsid w:val="00964F36"/>
    <w:rsid w:val="009667E0"/>
    <w:rsid w:val="0097046A"/>
    <w:rsid w:val="009721FD"/>
    <w:rsid w:val="00972A85"/>
    <w:rsid w:val="00977157"/>
    <w:rsid w:val="00980225"/>
    <w:rsid w:val="00983F66"/>
    <w:rsid w:val="00990301"/>
    <w:rsid w:val="00990564"/>
    <w:rsid w:val="00990D27"/>
    <w:rsid w:val="00992797"/>
    <w:rsid w:val="00993084"/>
    <w:rsid w:val="009953B3"/>
    <w:rsid w:val="009974B3"/>
    <w:rsid w:val="009B41A4"/>
    <w:rsid w:val="009B5158"/>
    <w:rsid w:val="009C0B8F"/>
    <w:rsid w:val="009C1523"/>
    <w:rsid w:val="009C29D9"/>
    <w:rsid w:val="009C481D"/>
    <w:rsid w:val="009C4A9F"/>
    <w:rsid w:val="009C4ACD"/>
    <w:rsid w:val="009D052D"/>
    <w:rsid w:val="009D09BF"/>
    <w:rsid w:val="009D5317"/>
    <w:rsid w:val="009D6206"/>
    <w:rsid w:val="009E173D"/>
    <w:rsid w:val="009E2CAA"/>
    <w:rsid w:val="009E6F0B"/>
    <w:rsid w:val="009E7847"/>
    <w:rsid w:val="009F0017"/>
    <w:rsid w:val="009F03FD"/>
    <w:rsid w:val="009F37B7"/>
    <w:rsid w:val="009F5CE7"/>
    <w:rsid w:val="00A00650"/>
    <w:rsid w:val="00A10F02"/>
    <w:rsid w:val="00A11756"/>
    <w:rsid w:val="00A11828"/>
    <w:rsid w:val="00A134BD"/>
    <w:rsid w:val="00A14844"/>
    <w:rsid w:val="00A15BDD"/>
    <w:rsid w:val="00A164B4"/>
    <w:rsid w:val="00A169A5"/>
    <w:rsid w:val="00A17AE7"/>
    <w:rsid w:val="00A208FC"/>
    <w:rsid w:val="00A23674"/>
    <w:rsid w:val="00A26956"/>
    <w:rsid w:val="00A270F6"/>
    <w:rsid w:val="00A321FB"/>
    <w:rsid w:val="00A32373"/>
    <w:rsid w:val="00A3251B"/>
    <w:rsid w:val="00A32A69"/>
    <w:rsid w:val="00A337E7"/>
    <w:rsid w:val="00A33C4E"/>
    <w:rsid w:val="00A33ED3"/>
    <w:rsid w:val="00A3615F"/>
    <w:rsid w:val="00A4176E"/>
    <w:rsid w:val="00A47FCC"/>
    <w:rsid w:val="00A5030B"/>
    <w:rsid w:val="00A5111A"/>
    <w:rsid w:val="00A511EB"/>
    <w:rsid w:val="00A53724"/>
    <w:rsid w:val="00A5595F"/>
    <w:rsid w:val="00A55B72"/>
    <w:rsid w:val="00A617F4"/>
    <w:rsid w:val="00A651E3"/>
    <w:rsid w:val="00A73129"/>
    <w:rsid w:val="00A75469"/>
    <w:rsid w:val="00A765CC"/>
    <w:rsid w:val="00A769E0"/>
    <w:rsid w:val="00A77F26"/>
    <w:rsid w:val="00A80BE5"/>
    <w:rsid w:val="00A81046"/>
    <w:rsid w:val="00A81455"/>
    <w:rsid w:val="00A82346"/>
    <w:rsid w:val="00A83551"/>
    <w:rsid w:val="00A858B4"/>
    <w:rsid w:val="00A863D3"/>
    <w:rsid w:val="00A86435"/>
    <w:rsid w:val="00A912E2"/>
    <w:rsid w:val="00A92019"/>
    <w:rsid w:val="00A92BA1"/>
    <w:rsid w:val="00A932CE"/>
    <w:rsid w:val="00A9382B"/>
    <w:rsid w:val="00A93AD6"/>
    <w:rsid w:val="00A9535C"/>
    <w:rsid w:val="00A97961"/>
    <w:rsid w:val="00AA191F"/>
    <w:rsid w:val="00AA2FE3"/>
    <w:rsid w:val="00AA4F68"/>
    <w:rsid w:val="00AA66C2"/>
    <w:rsid w:val="00AA69F6"/>
    <w:rsid w:val="00AA7D08"/>
    <w:rsid w:val="00AB0DE3"/>
    <w:rsid w:val="00AB4E91"/>
    <w:rsid w:val="00AB794E"/>
    <w:rsid w:val="00AC137F"/>
    <w:rsid w:val="00AC6BC6"/>
    <w:rsid w:val="00AC79CC"/>
    <w:rsid w:val="00AD49A0"/>
    <w:rsid w:val="00AD5D92"/>
    <w:rsid w:val="00AE3654"/>
    <w:rsid w:val="00AE714F"/>
    <w:rsid w:val="00AF0338"/>
    <w:rsid w:val="00AF0508"/>
    <w:rsid w:val="00AF4ABA"/>
    <w:rsid w:val="00AF6BA1"/>
    <w:rsid w:val="00AF7AC7"/>
    <w:rsid w:val="00AF7D50"/>
    <w:rsid w:val="00B00E4C"/>
    <w:rsid w:val="00B01C5C"/>
    <w:rsid w:val="00B06679"/>
    <w:rsid w:val="00B141DC"/>
    <w:rsid w:val="00B1458B"/>
    <w:rsid w:val="00B147FF"/>
    <w:rsid w:val="00B14BD7"/>
    <w:rsid w:val="00B15449"/>
    <w:rsid w:val="00B207A3"/>
    <w:rsid w:val="00B21529"/>
    <w:rsid w:val="00B21B2C"/>
    <w:rsid w:val="00B233AD"/>
    <w:rsid w:val="00B41024"/>
    <w:rsid w:val="00B41D4C"/>
    <w:rsid w:val="00B46FF8"/>
    <w:rsid w:val="00B524E8"/>
    <w:rsid w:val="00B5332E"/>
    <w:rsid w:val="00B53D5B"/>
    <w:rsid w:val="00B5433E"/>
    <w:rsid w:val="00B546D9"/>
    <w:rsid w:val="00B56B9A"/>
    <w:rsid w:val="00B62267"/>
    <w:rsid w:val="00B63B1E"/>
    <w:rsid w:val="00B65E07"/>
    <w:rsid w:val="00B67340"/>
    <w:rsid w:val="00B711D3"/>
    <w:rsid w:val="00B7147D"/>
    <w:rsid w:val="00B73C65"/>
    <w:rsid w:val="00B75222"/>
    <w:rsid w:val="00B75E13"/>
    <w:rsid w:val="00B7720E"/>
    <w:rsid w:val="00B80F7E"/>
    <w:rsid w:val="00B82674"/>
    <w:rsid w:val="00B82F3F"/>
    <w:rsid w:val="00B83FDE"/>
    <w:rsid w:val="00B90411"/>
    <w:rsid w:val="00B904BB"/>
    <w:rsid w:val="00B915F8"/>
    <w:rsid w:val="00B93086"/>
    <w:rsid w:val="00B9598D"/>
    <w:rsid w:val="00B96298"/>
    <w:rsid w:val="00B96EBD"/>
    <w:rsid w:val="00B97F5F"/>
    <w:rsid w:val="00BA19ED"/>
    <w:rsid w:val="00BA3627"/>
    <w:rsid w:val="00BA4632"/>
    <w:rsid w:val="00BA4B8D"/>
    <w:rsid w:val="00BA5403"/>
    <w:rsid w:val="00BA6865"/>
    <w:rsid w:val="00BA6F12"/>
    <w:rsid w:val="00BB51FE"/>
    <w:rsid w:val="00BB6F84"/>
    <w:rsid w:val="00BB7C4D"/>
    <w:rsid w:val="00BC0F7D"/>
    <w:rsid w:val="00BC44D1"/>
    <w:rsid w:val="00BC73E7"/>
    <w:rsid w:val="00BD0184"/>
    <w:rsid w:val="00BD119E"/>
    <w:rsid w:val="00BD3748"/>
    <w:rsid w:val="00BD6DA2"/>
    <w:rsid w:val="00BE0588"/>
    <w:rsid w:val="00BE3091"/>
    <w:rsid w:val="00BE3255"/>
    <w:rsid w:val="00BE67AB"/>
    <w:rsid w:val="00BF128E"/>
    <w:rsid w:val="00BF557D"/>
    <w:rsid w:val="00BF670F"/>
    <w:rsid w:val="00C02092"/>
    <w:rsid w:val="00C030FA"/>
    <w:rsid w:val="00C07AC6"/>
    <w:rsid w:val="00C12311"/>
    <w:rsid w:val="00C13C65"/>
    <w:rsid w:val="00C1496A"/>
    <w:rsid w:val="00C150F5"/>
    <w:rsid w:val="00C16339"/>
    <w:rsid w:val="00C1675E"/>
    <w:rsid w:val="00C1706E"/>
    <w:rsid w:val="00C1726C"/>
    <w:rsid w:val="00C1782F"/>
    <w:rsid w:val="00C20766"/>
    <w:rsid w:val="00C27117"/>
    <w:rsid w:val="00C33079"/>
    <w:rsid w:val="00C3630E"/>
    <w:rsid w:val="00C4368D"/>
    <w:rsid w:val="00C45231"/>
    <w:rsid w:val="00C47851"/>
    <w:rsid w:val="00C47B1A"/>
    <w:rsid w:val="00C50B6F"/>
    <w:rsid w:val="00C5133E"/>
    <w:rsid w:val="00C53B1D"/>
    <w:rsid w:val="00C54C07"/>
    <w:rsid w:val="00C560EB"/>
    <w:rsid w:val="00C56117"/>
    <w:rsid w:val="00C6265E"/>
    <w:rsid w:val="00C64A8C"/>
    <w:rsid w:val="00C65B87"/>
    <w:rsid w:val="00C66343"/>
    <w:rsid w:val="00C665EE"/>
    <w:rsid w:val="00C66B38"/>
    <w:rsid w:val="00C67D87"/>
    <w:rsid w:val="00C72747"/>
    <w:rsid w:val="00C72833"/>
    <w:rsid w:val="00C74CEF"/>
    <w:rsid w:val="00C76C13"/>
    <w:rsid w:val="00C80F1D"/>
    <w:rsid w:val="00C81B69"/>
    <w:rsid w:val="00C83F4E"/>
    <w:rsid w:val="00C85E42"/>
    <w:rsid w:val="00C92E0B"/>
    <w:rsid w:val="00C93F40"/>
    <w:rsid w:val="00C943A5"/>
    <w:rsid w:val="00CA0142"/>
    <w:rsid w:val="00CA04CD"/>
    <w:rsid w:val="00CA0AA9"/>
    <w:rsid w:val="00CA1735"/>
    <w:rsid w:val="00CA3D0C"/>
    <w:rsid w:val="00CA5CF0"/>
    <w:rsid w:val="00CA63DC"/>
    <w:rsid w:val="00CB35A1"/>
    <w:rsid w:val="00CB593D"/>
    <w:rsid w:val="00CB73F7"/>
    <w:rsid w:val="00CC03B6"/>
    <w:rsid w:val="00CC4178"/>
    <w:rsid w:val="00CC5FB4"/>
    <w:rsid w:val="00CC6A76"/>
    <w:rsid w:val="00CD5220"/>
    <w:rsid w:val="00CD69F4"/>
    <w:rsid w:val="00CE049B"/>
    <w:rsid w:val="00CE2781"/>
    <w:rsid w:val="00CE2828"/>
    <w:rsid w:val="00CE49BC"/>
    <w:rsid w:val="00CF0265"/>
    <w:rsid w:val="00CF0A7E"/>
    <w:rsid w:val="00CF4248"/>
    <w:rsid w:val="00D07D8C"/>
    <w:rsid w:val="00D103F6"/>
    <w:rsid w:val="00D110D8"/>
    <w:rsid w:val="00D129E0"/>
    <w:rsid w:val="00D16B3E"/>
    <w:rsid w:val="00D24A9B"/>
    <w:rsid w:val="00D24ACF"/>
    <w:rsid w:val="00D24ED4"/>
    <w:rsid w:val="00D25E88"/>
    <w:rsid w:val="00D276E0"/>
    <w:rsid w:val="00D30B5C"/>
    <w:rsid w:val="00D36B6B"/>
    <w:rsid w:val="00D52470"/>
    <w:rsid w:val="00D547E7"/>
    <w:rsid w:val="00D548AC"/>
    <w:rsid w:val="00D56504"/>
    <w:rsid w:val="00D57972"/>
    <w:rsid w:val="00D6064E"/>
    <w:rsid w:val="00D625CA"/>
    <w:rsid w:val="00D660FB"/>
    <w:rsid w:val="00D675A9"/>
    <w:rsid w:val="00D738D6"/>
    <w:rsid w:val="00D755EB"/>
    <w:rsid w:val="00D75938"/>
    <w:rsid w:val="00D764E7"/>
    <w:rsid w:val="00D81256"/>
    <w:rsid w:val="00D8583E"/>
    <w:rsid w:val="00D8742F"/>
    <w:rsid w:val="00D87817"/>
    <w:rsid w:val="00D87E00"/>
    <w:rsid w:val="00D90642"/>
    <w:rsid w:val="00D90AD1"/>
    <w:rsid w:val="00D9134D"/>
    <w:rsid w:val="00D921C9"/>
    <w:rsid w:val="00D92B75"/>
    <w:rsid w:val="00DA22DF"/>
    <w:rsid w:val="00DA2474"/>
    <w:rsid w:val="00DA53D7"/>
    <w:rsid w:val="00DA7A03"/>
    <w:rsid w:val="00DB00A7"/>
    <w:rsid w:val="00DB0E57"/>
    <w:rsid w:val="00DB1818"/>
    <w:rsid w:val="00DB52FF"/>
    <w:rsid w:val="00DB54A5"/>
    <w:rsid w:val="00DB7023"/>
    <w:rsid w:val="00DC309B"/>
    <w:rsid w:val="00DC4DA2"/>
    <w:rsid w:val="00DC6FBB"/>
    <w:rsid w:val="00DD0C6B"/>
    <w:rsid w:val="00DD0E22"/>
    <w:rsid w:val="00DD4C17"/>
    <w:rsid w:val="00DD544D"/>
    <w:rsid w:val="00DD65D1"/>
    <w:rsid w:val="00DD6666"/>
    <w:rsid w:val="00DD6A73"/>
    <w:rsid w:val="00DE3A13"/>
    <w:rsid w:val="00DE5B53"/>
    <w:rsid w:val="00DE62D2"/>
    <w:rsid w:val="00DE7229"/>
    <w:rsid w:val="00DF10F6"/>
    <w:rsid w:val="00DF2B1F"/>
    <w:rsid w:val="00DF3428"/>
    <w:rsid w:val="00DF448E"/>
    <w:rsid w:val="00DF62CD"/>
    <w:rsid w:val="00DF676D"/>
    <w:rsid w:val="00DF6B21"/>
    <w:rsid w:val="00DF7F08"/>
    <w:rsid w:val="00E003C2"/>
    <w:rsid w:val="00E03F63"/>
    <w:rsid w:val="00E044F1"/>
    <w:rsid w:val="00E061F1"/>
    <w:rsid w:val="00E11400"/>
    <w:rsid w:val="00E115D2"/>
    <w:rsid w:val="00E127CA"/>
    <w:rsid w:val="00E1635C"/>
    <w:rsid w:val="00E16509"/>
    <w:rsid w:val="00E20388"/>
    <w:rsid w:val="00E20883"/>
    <w:rsid w:val="00E21D93"/>
    <w:rsid w:val="00E2360A"/>
    <w:rsid w:val="00E2589C"/>
    <w:rsid w:val="00E26839"/>
    <w:rsid w:val="00E26C69"/>
    <w:rsid w:val="00E2765D"/>
    <w:rsid w:val="00E31388"/>
    <w:rsid w:val="00E321A6"/>
    <w:rsid w:val="00E322AA"/>
    <w:rsid w:val="00E32723"/>
    <w:rsid w:val="00E331DF"/>
    <w:rsid w:val="00E33D76"/>
    <w:rsid w:val="00E35B3A"/>
    <w:rsid w:val="00E378A8"/>
    <w:rsid w:val="00E402B7"/>
    <w:rsid w:val="00E43A23"/>
    <w:rsid w:val="00E44582"/>
    <w:rsid w:val="00E450B4"/>
    <w:rsid w:val="00E54A2F"/>
    <w:rsid w:val="00E6016B"/>
    <w:rsid w:val="00E60258"/>
    <w:rsid w:val="00E60466"/>
    <w:rsid w:val="00E62A46"/>
    <w:rsid w:val="00E64C67"/>
    <w:rsid w:val="00E67039"/>
    <w:rsid w:val="00E710AA"/>
    <w:rsid w:val="00E72675"/>
    <w:rsid w:val="00E7307D"/>
    <w:rsid w:val="00E7376E"/>
    <w:rsid w:val="00E76367"/>
    <w:rsid w:val="00E765F0"/>
    <w:rsid w:val="00E77645"/>
    <w:rsid w:val="00E8104C"/>
    <w:rsid w:val="00E81413"/>
    <w:rsid w:val="00E81925"/>
    <w:rsid w:val="00E852C7"/>
    <w:rsid w:val="00E95110"/>
    <w:rsid w:val="00E96676"/>
    <w:rsid w:val="00E97759"/>
    <w:rsid w:val="00EA1148"/>
    <w:rsid w:val="00EA662C"/>
    <w:rsid w:val="00EA6C7B"/>
    <w:rsid w:val="00EA7C66"/>
    <w:rsid w:val="00EB1F36"/>
    <w:rsid w:val="00EB46A7"/>
    <w:rsid w:val="00EB732D"/>
    <w:rsid w:val="00EC0713"/>
    <w:rsid w:val="00EC3DDD"/>
    <w:rsid w:val="00EC4A25"/>
    <w:rsid w:val="00ED128C"/>
    <w:rsid w:val="00ED2DC6"/>
    <w:rsid w:val="00ED72C3"/>
    <w:rsid w:val="00EE12E7"/>
    <w:rsid w:val="00EE2A0C"/>
    <w:rsid w:val="00EE35C3"/>
    <w:rsid w:val="00EE44EA"/>
    <w:rsid w:val="00EE501A"/>
    <w:rsid w:val="00EE5699"/>
    <w:rsid w:val="00EE6CD7"/>
    <w:rsid w:val="00EE735A"/>
    <w:rsid w:val="00EF0523"/>
    <w:rsid w:val="00EF1D69"/>
    <w:rsid w:val="00EF3A9D"/>
    <w:rsid w:val="00F025A2"/>
    <w:rsid w:val="00F02A77"/>
    <w:rsid w:val="00F04712"/>
    <w:rsid w:val="00F05708"/>
    <w:rsid w:val="00F05ADE"/>
    <w:rsid w:val="00F0726E"/>
    <w:rsid w:val="00F12329"/>
    <w:rsid w:val="00F128BD"/>
    <w:rsid w:val="00F129BC"/>
    <w:rsid w:val="00F13396"/>
    <w:rsid w:val="00F14769"/>
    <w:rsid w:val="00F22EC7"/>
    <w:rsid w:val="00F24092"/>
    <w:rsid w:val="00F2570B"/>
    <w:rsid w:val="00F325C8"/>
    <w:rsid w:val="00F348E8"/>
    <w:rsid w:val="00F368F7"/>
    <w:rsid w:val="00F37CCA"/>
    <w:rsid w:val="00F41392"/>
    <w:rsid w:val="00F419C3"/>
    <w:rsid w:val="00F454A3"/>
    <w:rsid w:val="00F4614B"/>
    <w:rsid w:val="00F467FE"/>
    <w:rsid w:val="00F55FDE"/>
    <w:rsid w:val="00F5651E"/>
    <w:rsid w:val="00F60637"/>
    <w:rsid w:val="00F61E22"/>
    <w:rsid w:val="00F6282F"/>
    <w:rsid w:val="00F62B9E"/>
    <w:rsid w:val="00F63B41"/>
    <w:rsid w:val="00F653B8"/>
    <w:rsid w:val="00F66103"/>
    <w:rsid w:val="00F6724D"/>
    <w:rsid w:val="00F705D4"/>
    <w:rsid w:val="00F71498"/>
    <w:rsid w:val="00F71666"/>
    <w:rsid w:val="00F80371"/>
    <w:rsid w:val="00F80969"/>
    <w:rsid w:val="00F820D7"/>
    <w:rsid w:val="00F93069"/>
    <w:rsid w:val="00F944B8"/>
    <w:rsid w:val="00F94654"/>
    <w:rsid w:val="00F95085"/>
    <w:rsid w:val="00FA1266"/>
    <w:rsid w:val="00FA2145"/>
    <w:rsid w:val="00FA6D37"/>
    <w:rsid w:val="00FB3C87"/>
    <w:rsid w:val="00FC1192"/>
    <w:rsid w:val="00FC463C"/>
    <w:rsid w:val="00FD12C0"/>
    <w:rsid w:val="00FD23C1"/>
    <w:rsid w:val="00FD3897"/>
    <w:rsid w:val="00FD3963"/>
    <w:rsid w:val="00FD6166"/>
    <w:rsid w:val="00FD6234"/>
    <w:rsid w:val="00FD7E43"/>
    <w:rsid w:val="00FE0D93"/>
    <w:rsid w:val="00FE1F8C"/>
    <w:rsid w:val="00FE2981"/>
    <w:rsid w:val="00FE4383"/>
    <w:rsid w:val="00FF1C5C"/>
    <w:rsid w:val="00FF2174"/>
    <w:rsid w:val="00FF2A0D"/>
    <w:rsid w:val="00FF4910"/>
    <w:rsid w:val="00FF56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67C4AA5F"/>
  <w15:chartTrackingRefBased/>
  <w15:docId w15:val="{024BEFFA-0F4B-401A-BAD2-539D0C35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781"/>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CE278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CE2781"/>
    <w:pPr>
      <w:pBdr>
        <w:top w:val="none" w:sz="0" w:space="0" w:color="auto"/>
      </w:pBdr>
      <w:spacing w:before="180"/>
      <w:outlineLvl w:val="1"/>
    </w:pPr>
    <w:rPr>
      <w:sz w:val="32"/>
    </w:rPr>
  </w:style>
  <w:style w:type="paragraph" w:styleId="Heading3">
    <w:name w:val="heading 3"/>
    <w:basedOn w:val="Heading2"/>
    <w:next w:val="Normal"/>
    <w:link w:val="Heading3Char"/>
    <w:qFormat/>
    <w:rsid w:val="00CE2781"/>
    <w:pPr>
      <w:spacing w:before="120"/>
      <w:outlineLvl w:val="2"/>
    </w:pPr>
    <w:rPr>
      <w:sz w:val="28"/>
    </w:rPr>
  </w:style>
  <w:style w:type="paragraph" w:styleId="Heading4">
    <w:name w:val="heading 4"/>
    <w:basedOn w:val="Heading3"/>
    <w:next w:val="Normal"/>
    <w:link w:val="Heading4Char"/>
    <w:qFormat/>
    <w:rsid w:val="00CE2781"/>
    <w:pPr>
      <w:ind w:left="1418" w:hanging="1418"/>
      <w:outlineLvl w:val="3"/>
    </w:pPr>
    <w:rPr>
      <w:sz w:val="24"/>
    </w:rPr>
  </w:style>
  <w:style w:type="paragraph" w:styleId="Heading5">
    <w:name w:val="heading 5"/>
    <w:basedOn w:val="Heading4"/>
    <w:next w:val="Normal"/>
    <w:qFormat/>
    <w:rsid w:val="00CE2781"/>
    <w:pPr>
      <w:ind w:left="1701" w:hanging="1701"/>
      <w:outlineLvl w:val="4"/>
    </w:pPr>
    <w:rPr>
      <w:sz w:val="22"/>
    </w:rPr>
  </w:style>
  <w:style w:type="paragraph" w:styleId="Heading6">
    <w:name w:val="heading 6"/>
    <w:basedOn w:val="H6"/>
    <w:next w:val="Normal"/>
    <w:qFormat/>
    <w:rsid w:val="00CE2781"/>
    <w:pPr>
      <w:outlineLvl w:val="5"/>
    </w:pPr>
  </w:style>
  <w:style w:type="paragraph" w:styleId="Heading7">
    <w:name w:val="heading 7"/>
    <w:basedOn w:val="H6"/>
    <w:next w:val="Normal"/>
    <w:qFormat/>
    <w:rsid w:val="00CE2781"/>
    <w:pPr>
      <w:outlineLvl w:val="6"/>
    </w:pPr>
  </w:style>
  <w:style w:type="paragraph" w:styleId="Heading8">
    <w:name w:val="heading 8"/>
    <w:basedOn w:val="Heading1"/>
    <w:next w:val="Normal"/>
    <w:qFormat/>
    <w:rsid w:val="00CE2781"/>
    <w:pPr>
      <w:ind w:left="0" w:firstLine="0"/>
      <w:outlineLvl w:val="7"/>
    </w:pPr>
  </w:style>
  <w:style w:type="paragraph" w:styleId="Heading9">
    <w:name w:val="heading 9"/>
    <w:basedOn w:val="Heading8"/>
    <w:next w:val="Normal"/>
    <w:qFormat/>
    <w:rsid w:val="00CE278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E2781"/>
    <w:pPr>
      <w:ind w:left="1985" w:hanging="1985"/>
      <w:outlineLvl w:val="9"/>
    </w:pPr>
    <w:rPr>
      <w:sz w:val="20"/>
    </w:rPr>
  </w:style>
  <w:style w:type="paragraph" w:styleId="TOC9">
    <w:name w:val="toc 9"/>
    <w:basedOn w:val="TOC8"/>
    <w:rsid w:val="00CE2781"/>
    <w:pPr>
      <w:ind w:left="1418" w:hanging="1418"/>
    </w:pPr>
  </w:style>
  <w:style w:type="paragraph" w:styleId="TOC8">
    <w:name w:val="toc 8"/>
    <w:basedOn w:val="TOC1"/>
    <w:uiPriority w:val="39"/>
    <w:rsid w:val="00CE2781"/>
    <w:pPr>
      <w:spacing w:before="180"/>
      <w:ind w:left="2693" w:hanging="2693"/>
    </w:pPr>
    <w:rPr>
      <w:b/>
    </w:rPr>
  </w:style>
  <w:style w:type="paragraph" w:styleId="TOC1">
    <w:name w:val="toc 1"/>
    <w:uiPriority w:val="39"/>
    <w:rsid w:val="00CE2781"/>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CE2781"/>
    <w:pPr>
      <w:keepLines/>
      <w:tabs>
        <w:tab w:val="center" w:pos="4536"/>
        <w:tab w:val="right" w:pos="9072"/>
      </w:tabs>
    </w:pPr>
    <w:rPr>
      <w:noProof/>
    </w:rPr>
  </w:style>
  <w:style w:type="character" w:customStyle="1" w:styleId="ZGSM">
    <w:name w:val="ZGSM"/>
    <w:rsid w:val="00CE2781"/>
  </w:style>
  <w:style w:type="paragraph" w:styleId="Header">
    <w:name w:val="header"/>
    <w:rsid w:val="00CE2781"/>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CE278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CE2781"/>
    <w:pPr>
      <w:ind w:left="1701" w:hanging="1701"/>
    </w:pPr>
  </w:style>
  <w:style w:type="paragraph" w:styleId="TOC4">
    <w:name w:val="toc 4"/>
    <w:basedOn w:val="TOC3"/>
    <w:uiPriority w:val="39"/>
    <w:rsid w:val="00CE2781"/>
    <w:pPr>
      <w:ind w:left="1418" w:hanging="1418"/>
    </w:pPr>
  </w:style>
  <w:style w:type="paragraph" w:styleId="TOC3">
    <w:name w:val="toc 3"/>
    <w:basedOn w:val="TOC2"/>
    <w:uiPriority w:val="39"/>
    <w:rsid w:val="00CE2781"/>
    <w:pPr>
      <w:ind w:left="1134" w:hanging="1134"/>
    </w:pPr>
  </w:style>
  <w:style w:type="paragraph" w:styleId="TOC2">
    <w:name w:val="toc 2"/>
    <w:basedOn w:val="TOC1"/>
    <w:uiPriority w:val="39"/>
    <w:rsid w:val="00CE2781"/>
    <w:pPr>
      <w:keepNext w:val="0"/>
      <w:spacing w:before="0"/>
      <w:ind w:left="851" w:hanging="851"/>
    </w:pPr>
    <w:rPr>
      <w:sz w:val="20"/>
    </w:rPr>
  </w:style>
  <w:style w:type="paragraph" w:styleId="Footer">
    <w:name w:val="footer"/>
    <w:basedOn w:val="Header"/>
    <w:rsid w:val="00CE2781"/>
    <w:pPr>
      <w:jc w:val="center"/>
    </w:pPr>
    <w:rPr>
      <w:i/>
    </w:rPr>
  </w:style>
  <w:style w:type="paragraph" w:customStyle="1" w:styleId="TT">
    <w:name w:val="TT"/>
    <w:basedOn w:val="Heading1"/>
    <w:next w:val="Normal"/>
    <w:rsid w:val="00CE2781"/>
    <w:pPr>
      <w:outlineLvl w:val="9"/>
    </w:pPr>
  </w:style>
  <w:style w:type="paragraph" w:customStyle="1" w:styleId="NF">
    <w:name w:val="NF"/>
    <w:basedOn w:val="NO"/>
    <w:rsid w:val="00CE2781"/>
    <w:pPr>
      <w:keepNext/>
      <w:spacing w:after="0"/>
    </w:pPr>
    <w:rPr>
      <w:rFonts w:ascii="Arial" w:hAnsi="Arial"/>
      <w:sz w:val="18"/>
    </w:rPr>
  </w:style>
  <w:style w:type="paragraph" w:customStyle="1" w:styleId="NO">
    <w:name w:val="NO"/>
    <w:basedOn w:val="Normal"/>
    <w:link w:val="NOChar"/>
    <w:qFormat/>
    <w:rsid w:val="00CE2781"/>
    <w:pPr>
      <w:keepLines/>
      <w:ind w:left="1135" w:hanging="851"/>
    </w:pPr>
  </w:style>
  <w:style w:type="paragraph" w:customStyle="1" w:styleId="PL">
    <w:name w:val="PL"/>
    <w:rsid w:val="00CE278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CE2781"/>
    <w:pPr>
      <w:jc w:val="right"/>
    </w:pPr>
  </w:style>
  <w:style w:type="paragraph" w:customStyle="1" w:styleId="TAL">
    <w:name w:val="TAL"/>
    <w:basedOn w:val="Normal"/>
    <w:link w:val="TALCar"/>
    <w:rsid w:val="00CE2781"/>
    <w:pPr>
      <w:keepNext/>
      <w:keepLines/>
      <w:spacing w:after="0"/>
    </w:pPr>
    <w:rPr>
      <w:rFonts w:ascii="Arial" w:hAnsi="Arial"/>
      <w:sz w:val="18"/>
    </w:rPr>
  </w:style>
  <w:style w:type="paragraph" w:customStyle="1" w:styleId="TAH">
    <w:name w:val="TAH"/>
    <w:basedOn w:val="TAC"/>
    <w:link w:val="TAHChar"/>
    <w:rsid w:val="00CE2781"/>
    <w:rPr>
      <w:b/>
    </w:rPr>
  </w:style>
  <w:style w:type="paragraph" w:customStyle="1" w:styleId="TAC">
    <w:name w:val="TAC"/>
    <w:basedOn w:val="TAL"/>
    <w:link w:val="TACChar"/>
    <w:rsid w:val="00CE2781"/>
    <w:pPr>
      <w:jc w:val="center"/>
    </w:pPr>
  </w:style>
  <w:style w:type="paragraph" w:customStyle="1" w:styleId="LD">
    <w:name w:val="LD"/>
    <w:rsid w:val="00CE2781"/>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CE2781"/>
    <w:pPr>
      <w:keepLines/>
      <w:ind w:left="1702" w:hanging="1418"/>
    </w:pPr>
  </w:style>
  <w:style w:type="paragraph" w:customStyle="1" w:styleId="FP">
    <w:name w:val="FP"/>
    <w:basedOn w:val="Normal"/>
    <w:rsid w:val="00CE2781"/>
    <w:pPr>
      <w:spacing w:after="0"/>
    </w:pPr>
  </w:style>
  <w:style w:type="paragraph" w:customStyle="1" w:styleId="NW">
    <w:name w:val="NW"/>
    <w:basedOn w:val="NO"/>
    <w:rsid w:val="00CE2781"/>
    <w:pPr>
      <w:spacing w:after="0"/>
    </w:pPr>
  </w:style>
  <w:style w:type="paragraph" w:customStyle="1" w:styleId="EW">
    <w:name w:val="EW"/>
    <w:basedOn w:val="EX"/>
    <w:rsid w:val="00CE2781"/>
    <w:pPr>
      <w:spacing w:after="0"/>
    </w:pPr>
  </w:style>
  <w:style w:type="paragraph" w:customStyle="1" w:styleId="B1">
    <w:name w:val="B1"/>
    <w:basedOn w:val="List"/>
    <w:link w:val="B1Char1"/>
    <w:qFormat/>
    <w:rsid w:val="00CE2781"/>
  </w:style>
  <w:style w:type="paragraph" w:styleId="TOC6">
    <w:name w:val="toc 6"/>
    <w:basedOn w:val="TOC5"/>
    <w:next w:val="Normal"/>
    <w:semiHidden/>
    <w:rsid w:val="00CE2781"/>
    <w:pPr>
      <w:ind w:left="1985" w:hanging="1985"/>
    </w:pPr>
  </w:style>
  <w:style w:type="paragraph" w:styleId="TOC7">
    <w:name w:val="toc 7"/>
    <w:basedOn w:val="TOC6"/>
    <w:next w:val="Normal"/>
    <w:semiHidden/>
    <w:rsid w:val="00CE2781"/>
    <w:pPr>
      <w:ind w:left="2268" w:hanging="2268"/>
    </w:pPr>
  </w:style>
  <w:style w:type="paragraph" w:customStyle="1" w:styleId="EditorsNote">
    <w:name w:val="Editor's Note"/>
    <w:basedOn w:val="NO"/>
    <w:rsid w:val="00CE2781"/>
    <w:rPr>
      <w:color w:val="FF0000"/>
    </w:rPr>
  </w:style>
  <w:style w:type="paragraph" w:customStyle="1" w:styleId="TH">
    <w:name w:val="TH"/>
    <w:basedOn w:val="Normal"/>
    <w:link w:val="THChar"/>
    <w:rsid w:val="00CE2781"/>
    <w:pPr>
      <w:keepNext/>
      <w:keepLines/>
      <w:spacing w:before="60"/>
      <w:jc w:val="center"/>
    </w:pPr>
    <w:rPr>
      <w:rFonts w:ascii="Arial" w:hAnsi="Arial"/>
      <w:b/>
    </w:rPr>
  </w:style>
  <w:style w:type="paragraph" w:customStyle="1" w:styleId="ZA">
    <w:name w:val="ZA"/>
    <w:rsid w:val="00CE278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CE278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CE278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CE278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CE2781"/>
    <w:pPr>
      <w:ind w:left="851" w:hanging="851"/>
    </w:pPr>
  </w:style>
  <w:style w:type="paragraph" w:customStyle="1" w:styleId="ZH">
    <w:name w:val="ZH"/>
    <w:rsid w:val="00CE278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Zchn"/>
    <w:rsid w:val="00CE2781"/>
    <w:pPr>
      <w:keepNext w:val="0"/>
      <w:spacing w:before="0" w:after="240"/>
    </w:pPr>
  </w:style>
  <w:style w:type="paragraph" w:customStyle="1" w:styleId="ZG">
    <w:name w:val="ZG"/>
    <w:rsid w:val="00CE278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CE2781"/>
  </w:style>
  <w:style w:type="paragraph" w:customStyle="1" w:styleId="B3">
    <w:name w:val="B3"/>
    <w:basedOn w:val="List3"/>
    <w:link w:val="B3Char2"/>
    <w:rsid w:val="00CE2781"/>
  </w:style>
  <w:style w:type="paragraph" w:customStyle="1" w:styleId="B4">
    <w:name w:val="B4"/>
    <w:basedOn w:val="List4"/>
    <w:rsid w:val="00CE2781"/>
  </w:style>
  <w:style w:type="paragraph" w:customStyle="1" w:styleId="B5">
    <w:name w:val="B5"/>
    <w:basedOn w:val="List5"/>
    <w:rsid w:val="00CE2781"/>
  </w:style>
  <w:style w:type="paragraph" w:customStyle="1" w:styleId="ZTD">
    <w:name w:val="ZTD"/>
    <w:basedOn w:val="ZB"/>
    <w:rsid w:val="00CE2781"/>
    <w:pPr>
      <w:framePr w:hRule="auto" w:wrap="notBeside" w:y="852"/>
    </w:pPr>
    <w:rPr>
      <w:i w:val="0"/>
      <w:sz w:val="40"/>
    </w:rPr>
  </w:style>
  <w:style w:type="paragraph" w:customStyle="1" w:styleId="ZV">
    <w:name w:val="ZV"/>
    <w:basedOn w:val="ZU"/>
    <w:rsid w:val="00CE2781"/>
    <w:pPr>
      <w:framePr w:wrap="notBeside" w:y="16161"/>
    </w:pPr>
  </w:style>
  <w:style w:type="character" w:customStyle="1" w:styleId="NOChar">
    <w:name w:val="NO Char"/>
    <w:link w:val="NO"/>
    <w:qFormat/>
    <w:locked/>
    <w:rsid w:val="00CA63DC"/>
    <w:rPr>
      <w:rFonts w:eastAsia="Times New Roman"/>
    </w:rPr>
  </w:style>
  <w:style w:type="character" w:customStyle="1" w:styleId="B1Char1">
    <w:name w:val="B1 Char1"/>
    <w:link w:val="B1"/>
    <w:qFormat/>
    <w:locked/>
    <w:rsid w:val="00CA63DC"/>
    <w:rPr>
      <w:rFonts w:eastAsia="Times New Roman"/>
    </w:rPr>
  </w:style>
  <w:style w:type="character" w:customStyle="1" w:styleId="B2Char">
    <w:name w:val="B2 Char"/>
    <w:link w:val="B2"/>
    <w:qFormat/>
    <w:locked/>
    <w:rsid w:val="00CA63DC"/>
    <w:rPr>
      <w:rFonts w:eastAsia="Times New Roman"/>
    </w:rPr>
  </w:style>
  <w:style w:type="character" w:customStyle="1" w:styleId="Heading3Char">
    <w:name w:val="Heading 3 Char"/>
    <w:link w:val="Heading3"/>
    <w:rsid w:val="006B44A9"/>
    <w:rPr>
      <w:rFonts w:ascii="Arial" w:eastAsia="Times New Roman" w:hAnsi="Arial"/>
      <w:sz w:val="28"/>
    </w:rPr>
  </w:style>
  <w:style w:type="character" w:customStyle="1" w:styleId="Heading2Char">
    <w:name w:val="Heading 2 Char"/>
    <w:link w:val="Heading2"/>
    <w:rsid w:val="002245D7"/>
    <w:rPr>
      <w:rFonts w:ascii="Arial" w:eastAsia="Times New Roman" w:hAnsi="Arial"/>
      <w:sz w:val="32"/>
    </w:rPr>
  </w:style>
  <w:style w:type="character" w:customStyle="1" w:styleId="Heading4Char">
    <w:name w:val="Heading 4 Char"/>
    <w:link w:val="Heading4"/>
    <w:rsid w:val="00100D84"/>
    <w:rPr>
      <w:rFonts w:ascii="Arial" w:eastAsia="Times New Roman" w:hAnsi="Arial"/>
      <w:sz w:val="24"/>
    </w:rPr>
  </w:style>
  <w:style w:type="character" w:customStyle="1" w:styleId="TFZchn">
    <w:name w:val="TF Zchn"/>
    <w:link w:val="TF"/>
    <w:locked/>
    <w:rsid w:val="008037B4"/>
    <w:rPr>
      <w:rFonts w:ascii="Arial" w:eastAsia="Times New Roman" w:hAnsi="Arial"/>
      <w:b/>
    </w:rPr>
  </w:style>
  <w:style w:type="paragraph" w:styleId="Revision">
    <w:name w:val="Revision"/>
    <w:hidden/>
    <w:uiPriority w:val="99"/>
    <w:semiHidden/>
    <w:rsid w:val="00C47851"/>
    <w:rPr>
      <w:lang w:eastAsia="en-US"/>
    </w:rPr>
  </w:style>
  <w:style w:type="character" w:customStyle="1" w:styleId="TALCar">
    <w:name w:val="TAL Car"/>
    <w:link w:val="TAL"/>
    <w:rsid w:val="005E7C29"/>
    <w:rPr>
      <w:rFonts w:ascii="Arial" w:eastAsia="Times New Roman" w:hAnsi="Arial"/>
      <w:sz w:val="18"/>
    </w:rPr>
  </w:style>
  <w:style w:type="character" w:customStyle="1" w:styleId="TACChar">
    <w:name w:val="TAC Char"/>
    <w:link w:val="TAC"/>
    <w:rsid w:val="005E7C29"/>
    <w:rPr>
      <w:rFonts w:ascii="Arial" w:eastAsia="Times New Roman" w:hAnsi="Arial"/>
      <w:sz w:val="18"/>
    </w:rPr>
  </w:style>
  <w:style w:type="character" w:customStyle="1" w:styleId="TAHChar">
    <w:name w:val="TAH Char"/>
    <w:link w:val="TAH"/>
    <w:rsid w:val="005E7C29"/>
    <w:rPr>
      <w:rFonts w:ascii="Arial" w:eastAsia="Times New Roman" w:hAnsi="Arial"/>
      <w:b/>
      <w:sz w:val="18"/>
    </w:rPr>
  </w:style>
  <w:style w:type="character" w:customStyle="1" w:styleId="THChar">
    <w:name w:val="TH Char"/>
    <w:link w:val="TH"/>
    <w:rsid w:val="005E7C29"/>
    <w:rPr>
      <w:rFonts w:ascii="Arial" w:eastAsia="Times New Roman" w:hAnsi="Arial"/>
      <w:b/>
    </w:rPr>
  </w:style>
  <w:style w:type="character" w:customStyle="1" w:styleId="B3Char2">
    <w:name w:val="B3 Char2"/>
    <w:link w:val="B3"/>
    <w:qFormat/>
    <w:rsid w:val="00B7720E"/>
    <w:rPr>
      <w:rFonts w:eastAsia="Times New Roman"/>
    </w:rPr>
  </w:style>
  <w:style w:type="paragraph" w:styleId="List">
    <w:name w:val="List"/>
    <w:basedOn w:val="Normal"/>
    <w:semiHidden/>
    <w:rsid w:val="00CE2781"/>
    <w:pPr>
      <w:ind w:left="568" w:hanging="284"/>
    </w:pPr>
  </w:style>
  <w:style w:type="paragraph" w:styleId="List2">
    <w:name w:val="List 2"/>
    <w:basedOn w:val="List"/>
    <w:semiHidden/>
    <w:rsid w:val="00CE2781"/>
    <w:pPr>
      <w:ind w:left="851"/>
    </w:pPr>
  </w:style>
  <w:style w:type="paragraph" w:styleId="List3">
    <w:name w:val="List 3"/>
    <w:basedOn w:val="List2"/>
    <w:semiHidden/>
    <w:rsid w:val="00CE2781"/>
    <w:pPr>
      <w:ind w:left="1135"/>
    </w:pPr>
  </w:style>
  <w:style w:type="paragraph" w:styleId="List4">
    <w:name w:val="List 4"/>
    <w:basedOn w:val="List3"/>
    <w:qFormat/>
    <w:rsid w:val="00CE2781"/>
    <w:pPr>
      <w:ind w:left="1418"/>
    </w:pPr>
  </w:style>
  <w:style w:type="paragraph" w:styleId="List5">
    <w:name w:val="List 5"/>
    <w:basedOn w:val="List4"/>
    <w:rsid w:val="00CE2781"/>
    <w:pPr>
      <w:ind w:left="1702"/>
    </w:pPr>
  </w:style>
  <w:style w:type="character" w:styleId="FootnoteReference">
    <w:name w:val="footnote reference"/>
    <w:basedOn w:val="DefaultParagraphFont"/>
    <w:semiHidden/>
    <w:rsid w:val="00CE2781"/>
    <w:rPr>
      <w:b/>
      <w:position w:val="6"/>
      <w:sz w:val="16"/>
    </w:rPr>
  </w:style>
  <w:style w:type="paragraph" w:styleId="FootnoteText">
    <w:name w:val="footnote text"/>
    <w:basedOn w:val="Normal"/>
    <w:link w:val="FootnoteTextChar"/>
    <w:semiHidden/>
    <w:rsid w:val="00CE2781"/>
    <w:pPr>
      <w:keepLines/>
      <w:spacing w:after="0"/>
      <w:ind w:left="454" w:hanging="454"/>
    </w:pPr>
    <w:rPr>
      <w:sz w:val="16"/>
    </w:rPr>
  </w:style>
  <w:style w:type="character" w:customStyle="1" w:styleId="FootnoteTextChar">
    <w:name w:val="Footnote Text Char"/>
    <w:basedOn w:val="DefaultParagraphFont"/>
    <w:link w:val="FootnoteText"/>
    <w:semiHidden/>
    <w:rsid w:val="00CE2781"/>
    <w:rPr>
      <w:rFonts w:eastAsia="Times New Roman"/>
      <w:sz w:val="16"/>
    </w:rPr>
  </w:style>
  <w:style w:type="paragraph" w:styleId="Index1">
    <w:name w:val="index 1"/>
    <w:basedOn w:val="Normal"/>
    <w:semiHidden/>
    <w:rsid w:val="00CE2781"/>
    <w:pPr>
      <w:keepLines/>
      <w:spacing w:after="0"/>
    </w:pPr>
  </w:style>
  <w:style w:type="paragraph" w:styleId="Index2">
    <w:name w:val="index 2"/>
    <w:basedOn w:val="Index1"/>
    <w:semiHidden/>
    <w:rsid w:val="00CE2781"/>
    <w:pPr>
      <w:ind w:left="284"/>
    </w:pPr>
  </w:style>
  <w:style w:type="paragraph" w:styleId="ListBullet">
    <w:name w:val="List Bullet"/>
    <w:basedOn w:val="List"/>
    <w:semiHidden/>
    <w:rsid w:val="00CE2781"/>
  </w:style>
  <w:style w:type="paragraph" w:styleId="ListBullet2">
    <w:name w:val="List Bullet 2"/>
    <w:basedOn w:val="ListBullet"/>
    <w:semiHidden/>
    <w:rsid w:val="00CE2781"/>
    <w:pPr>
      <w:ind w:left="851"/>
    </w:pPr>
  </w:style>
  <w:style w:type="paragraph" w:styleId="ListBullet3">
    <w:name w:val="List Bullet 3"/>
    <w:basedOn w:val="ListBullet2"/>
    <w:semiHidden/>
    <w:rsid w:val="00CE2781"/>
    <w:pPr>
      <w:ind w:left="1135"/>
    </w:pPr>
  </w:style>
  <w:style w:type="paragraph" w:styleId="ListBullet4">
    <w:name w:val="List Bullet 4"/>
    <w:basedOn w:val="ListBullet3"/>
    <w:semiHidden/>
    <w:rsid w:val="00CE2781"/>
    <w:pPr>
      <w:ind w:left="1418"/>
    </w:pPr>
  </w:style>
  <w:style w:type="paragraph" w:styleId="ListBullet5">
    <w:name w:val="List Bullet 5"/>
    <w:basedOn w:val="ListBullet4"/>
    <w:semiHidden/>
    <w:rsid w:val="00CE2781"/>
    <w:pPr>
      <w:ind w:left="1702"/>
    </w:pPr>
  </w:style>
  <w:style w:type="paragraph" w:styleId="ListNumber">
    <w:name w:val="List Number"/>
    <w:basedOn w:val="List"/>
    <w:rsid w:val="00CE2781"/>
  </w:style>
  <w:style w:type="paragraph" w:styleId="ListNumber2">
    <w:name w:val="List Number 2"/>
    <w:basedOn w:val="ListNumber"/>
    <w:semiHidden/>
    <w:rsid w:val="00CE2781"/>
    <w:pPr>
      <w:ind w:left="851"/>
    </w:pPr>
  </w:style>
  <w:style w:type="paragraph" w:styleId="BalloonText">
    <w:name w:val="Balloon Text"/>
    <w:basedOn w:val="Normal"/>
    <w:link w:val="BalloonTextChar"/>
    <w:semiHidden/>
    <w:unhideWhenUsed/>
    <w:rsid w:val="00EB46A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B46A7"/>
    <w:rPr>
      <w:rFonts w:ascii="Segoe UI" w:eastAsia="Times New Roman" w:hAnsi="Segoe UI" w:cs="Segoe UI"/>
      <w:sz w:val="18"/>
      <w:szCs w:val="18"/>
    </w:rPr>
  </w:style>
  <w:style w:type="paragraph" w:styleId="ListParagraph">
    <w:name w:val="List Paragraph"/>
    <w:basedOn w:val="Normal"/>
    <w:uiPriority w:val="34"/>
    <w:qFormat/>
    <w:rsid w:val="00E32723"/>
    <w:pPr>
      <w:overflowPunct/>
      <w:autoSpaceDE/>
      <w:autoSpaceDN/>
      <w:adjustRightInd/>
      <w:spacing w:line="259" w:lineRule="auto"/>
      <w:ind w:firstLineChars="200" w:firstLine="420"/>
      <w:textAlignment w:val="auto"/>
    </w:pPr>
    <w:rPr>
      <w:rFonts w:eastAsiaTheme="minorEastAsia"/>
      <w:lang w:eastAsia="en-US"/>
    </w:rPr>
  </w:style>
  <w:style w:type="character" w:styleId="CommentReference">
    <w:name w:val="annotation reference"/>
    <w:qFormat/>
    <w:rsid w:val="005D59AB"/>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653">
      <w:bodyDiv w:val="1"/>
      <w:marLeft w:val="0"/>
      <w:marRight w:val="0"/>
      <w:marTop w:val="0"/>
      <w:marBottom w:val="0"/>
      <w:divBdr>
        <w:top w:val="none" w:sz="0" w:space="0" w:color="auto"/>
        <w:left w:val="none" w:sz="0" w:space="0" w:color="auto"/>
        <w:bottom w:val="none" w:sz="0" w:space="0" w:color="auto"/>
        <w:right w:val="none" w:sz="0" w:space="0" w:color="auto"/>
      </w:divBdr>
    </w:div>
    <w:div w:id="86511163">
      <w:bodyDiv w:val="1"/>
      <w:marLeft w:val="0"/>
      <w:marRight w:val="0"/>
      <w:marTop w:val="0"/>
      <w:marBottom w:val="0"/>
      <w:divBdr>
        <w:top w:val="none" w:sz="0" w:space="0" w:color="auto"/>
        <w:left w:val="none" w:sz="0" w:space="0" w:color="auto"/>
        <w:bottom w:val="none" w:sz="0" w:space="0" w:color="auto"/>
        <w:right w:val="none" w:sz="0" w:space="0" w:color="auto"/>
      </w:divBdr>
    </w:div>
    <w:div w:id="155803694">
      <w:bodyDiv w:val="1"/>
      <w:marLeft w:val="0"/>
      <w:marRight w:val="0"/>
      <w:marTop w:val="0"/>
      <w:marBottom w:val="0"/>
      <w:divBdr>
        <w:top w:val="none" w:sz="0" w:space="0" w:color="auto"/>
        <w:left w:val="none" w:sz="0" w:space="0" w:color="auto"/>
        <w:bottom w:val="none" w:sz="0" w:space="0" w:color="auto"/>
        <w:right w:val="none" w:sz="0" w:space="0" w:color="auto"/>
      </w:divBdr>
    </w:div>
    <w:div w:id="156968815">
      <w:bodyDiv w:val="1"/>
      <w:marLeft w:val="0"/>
      <w:marRight w:val="0"/>
      <w:marTop w:val="0"/>
      <w:marBottom w:val="0"/>
      <w:divBdr>
        <w:top w:val="none" w:sz="0" w:space="0" w:color="auto"/>
        <w:left w:val="none" w:sz="0" w:space="0" w:color="auto"/>
        <w:bottom w:val="none" w:sz="0" w:space="0" w:color="auto"/>
        <w:right w:val="none" w:sz="0" w:space="0" w:color="auto"/>
      </w:divBdr>
    </w:div>
    <w:div w:id="180246898">
      <w:bodyDiv w:val="1"/>
      <w:marLeft w:val="0"/>
      <w:marRight w:val="0"/>
      <w:marTop w:val="0"/>
      <w:marBottom w:val="0"/>
      <w:divBdr>
        <w:top w:val="none" w:sz="0" w:space="0" w:color="auto"/>
        <w:left w:val="none" w:sz="0" w:space="0" w:color="auto"/>
        <w:bottom w:val="none" w:sz="0" w:space="0" w:color="auto"/>
        <w:right w:val="none" w:sz="0" w:space="0" w:color="auto"/>
      </w:divBdr>
    </w:div>
    <w:div w:id="296692849">
      <w:bodyDiv w:val="1"/>
      <w:marLeft w:val="0"/>
      <w:marRight w:val="0"/>
      <w:marTop w:val="0"/>
      <w:marBottom w:val="0"/>
      <w:divBdr>
        <w:top w:val="none" w:sz="0" w:space="0" w:color="auto"/>
        <w:left w:val="none" w:sz="0" w:space="0" w:color="auto"/>
        <w:bottom w:val="none" w:sz="0" w:space="0" w:color="auto"/>
        <w:right w:val="none" w:sz="0" w:space="0" w:color="auto"/>
      </w:divBdr>
    </w:div>
    <w:div w:id="421681462">
      <w:bodyDiv w:val="1"/>
      <w:marLeft w:val="0"/>
      <w:marRight w:val="0"/>
      <w:marTop w:val="0"/>
      <w:marBottom w:val="0"/>
      <w:divBdr>
        <w:top w:val="none" w:sz="0" w:space="0" w:color="auto"/>
        <w:left w:val="none" w:sz="0" w:space="0" w:color="auto"/>
        <w:bottom w:val="none" w:sz="0" w:space="0" w:color="auto"/>
        <w:right w:val="none" w:sz="0" w:space="0" w:color="auto"/>
      </w:divBdr>
    </w:div>
    <w:div w:id="508761575">
      <w:bodyDiv w:val="1"/>
      <w:marLeft w:val="0"/>
      <w:marRight w:val="0"/>
      <w:marTop w:val="0"/>
      <w:marBottom w:val="0"/>
      <w:divBdr>
        <w:top w:val="none" w:sz="0" w:space="0" w:color="auto"/>
        <w:left w:val="none" w:sz="0" w:space="0" w:color="auto"/>
        <w:bottom w:val="none" w:sz="0" w:space="0" w:color="auto"/>
        <w:right w:val="none" w:sz="0" w:space="0" w:color="auto"/>
      </w:divBdr>
    </w:div>
    <w:div w:id="615913019">
      <w:bodyDiv w:val="1"/>
      <w:marLeft w:val="0"/>
      <w:marRight w:val="0"/>
      <w:marTop w:val="0"/>
      <w:marBottom w:val="0"/>
      <w:divBdr>
        <w:top w:val="none" w:sz="0" w:space="0" w:color="auto"/>
        <w:left w:val="none" w:sz="0" w:space="0" w:color="auto"/>
        <w:bottom w:val="none" w:sz="0" w:space="0" w:color="auto"/>
        <w:right w:val="none" w:sz="0" w:space="0" w:color="auto"/>
      </w:divBdr>
    </w:div>
    <w:div w:id="642540259">
      <w:bodyDiv w:val="1"/>
      <w:marLeft w:val="0"/>
      <w:marRight w:val="0"/>
      <w:marTop w:val="0"/>
      <w:marBottom w:val="0"/>
      <w:divBdr>
        <w:top w:val="none" w:sz="0" w:space="0" w:color="auto"/>
        <w:left w:val="none" w:sz="0" w:space="0" w:color="auto"/>
        <w:bottom w:val="none" w:sz="0" w:space="0" w:color="auto"/>
        <w:right w:val="none" w:sz="0" w:space="0" w:color="auto"/>
      </w:divBdr>
    </w:div>
    <w:div w:id="729111789">
      <w:bodyDiv w:val="1"/>
      <w:marLeft w:val="0"/>
      <w:marRight w:val="0"/>
      <w:marTop w:val="0"/>
      <w:marBottom w:val="0"/>
      <w:divBdr>
        <w:top w:val="none" w:sz="0" w:space="0" w:color="auto"/>
        <w:left w:val="none" w:sz="0" w:space="0" w:color="auto"/>
        <w:bottom w:val="none" w:sz="0" w:space="0" w:color="auto"/>
        <w:right w:val="none" w:sz="0" w:space="0" w:color="auto"/>
      </w:divBdr>
    </w:div>
    <w:div w:id="815028735">
      <w:bodyDiv w:val="1"/>
      <w:marLeft w:val="0"/>
      <w:marRight w:val="0"/>
      <w:marTop w:val="0"/>
      <w:marBottom w:val="0"/>
      <w:divBdr>
        <w:top w:val="none" w:sz="0" w:space="0" w:color="auto"/>
        <w:left w:val="none" w:sz="0" w:space="0" w:color="auto"/>
        <w:bottom w:val="none" w:sz="0" w:space="0" w:color="auto"/>
        <w:right w:val="none" w:sz="0" w:space="0" w:color="auto"/>
      </w:divBdr>
    </w:div>
    <w:div w:id="873036657">
      <w:bodyDiv w:val="1"/>
      <w:marLeft w:val="0"/>
      <w:marRight w:val="0"/>
      <w:marTop w:val="0"/>
      <w:marBottom w:val="0"/>
      <w:divBdr>
        <w:top w:val="none" w:sz="0" w:space="0" w:color="auto"/>
        <w:left w:val="none" w:sz="0" w:space="0" w:color="auto"/>
        <w:bottom w:val="none" w:sz="0" w:space="0" w:color="auto"/>
        <w:right w:val="none" w:sz="0" w:space="0" w:color="auto"/>
      </w:divBdr>
    </w:div>
    <w:div w:id="1228997874">
      <w:bodyDiv w:val="1"/>
      <w:marLeft w:val="0"/>
      <w:marRight w:val="0"/>
      <w:marTop w:val="0"/>
      <w:marBottom w:val="0"/>
      <w:divBdr>
        <w:top w:val="none" w:sz="0" w:space="0" w:color="auto"/>
        <w:left w:val="none" w:sz="0" w:space="0" w:color="auto"/>
        <w:bottom w:val="none" w:sz="0" w:space="0" w:color="auto"/>
        <w:right w:val="none" w:sz="0" w:space="0" w:color="auto"/>
      </w:divBdr>
    </w:div>
    <w:div w:id="1267496917">
      <w:bodyDiv w:val="1"/>
      <w:marLeft w:val="0"/>
      <w:marRight w:val="0"/>
      <w:marTop w:val="0"/>
      <w:marBottom w:val="0"/>
      <w:divBdr>
        <w:top w:val="none" w:sz="0" w:space="0" w:color="auto"/>
        <w:left w:val="none" w:sz="0" w:space="0" w:color="auto"/>
        <w:bottom w:val="none" w:sz="0" w:space="0" w:color="auto"/>
        <w:right w:val="none" w:sz="0" w:space="0" w:color="auto"/>
      </w:divBdr>
    </w:div>
    <w:div w:id="1331637782">
      <w:bodyDiv w:val="1"/>
      <w:marLeft w:val="0"/>
      <w:marRight w:val="0"/>
      <w:marTop w:val="0"/>
      <w:marBottom w:val="0"/>
      <w:divBdr>
        <w:top w:val="none" w:sz="0" w:space="0" w:color="auto"/>
        <w:left w:val="none" w:sz="0" w:space="0" w:color="auto"/>
        <w:bottom w:val="none" w:sz="0" w:space="0" w:color="auto"/>
        <w:right w:val="none" w:sz="0" w:space="0" w:color="auto"/>
      </w:divBdr>
    </w:div>
    <w:div w:id="1462839329">
      <w:bodyDiv w:val="1"/>
      <w:marLeft w:val="0"/>
      <w:marRight w:val="0"/>
      <w:marTop w:val="0"/>
      <w:marBottom w:val="0"/>
      <w:divBdr>
        <w:top w:val="none" w:sz="0" w:space="0" w:color="auto"/>
        <w:left w:val="none" w:sz="0" w:space="0" w:color="auto"/>
        <w:bottom w:val="none" w:sz="0" w:space="0" w:color="auto"/>
        <w:right w:val="none" w:sz="0" w:space="0" w:color="auto"/>
      </w:divBdr>
    </w:div>
    <w:div w:id="1469275079">
      <w:bodyDiv w:val="1"/>
      <w:marLeft w:val="0"/>
      <w:marRight w:val="0"/>
      <w:marTop w:val="0"/>
      <w:marBottom w:val="0"/>
      <w:divBdr>
        <w:top w:val="none" w:sz="0" w:space="0" w:color="auto"/>
        <w:left w:val="none" w:sz="0" w:space="0" w:color="auto"/>
        <w:bottom w:val="none" w:sz="0" w:space="0" w:color="auto"/>
        <w:right w:val="none" w:sz="0" w:space="0" w:color="auto"/>
      </w:divBdr>
    </w:div>
    <w:div w:id="1487936412">
      <w:bodyDiv w:val="1"/>
      <w:marLeft w:val="0"/>
      <w:marRight w:val="0"/>
      <w:marTop w:val="0"/>
      <w:marBottom w:val="0"/>
      <w:divBdr>
        <w:top w:val="none" w:sz="0" w:space="0" w:color="auto"/>
        <w:left w:val="none" w:sz="0" w:space="0" w:color="auto"/>
        <w:bottom w:val="none" w:sz="0" w:space="0" w:color="auto"/>
        <w:right w:val="none" w:sz="0" w:space="0" w:color="auto"/>
      </w:divBdr>
    </w:div>
    <w:div w:id="1498810358">
      <w:bodyDiv w:val="1"/>
      <w:marLeft w:val="0"/>
      <w:marRight w:val="0"/>
      <w:marTop w:val="0"/>
      <w:marBottom w:val="0"/>
      <w:divBdr>
        <w:top w:val="none" w:sz="0" w:space="0" w:color="auto"/>
        <w:left w:val="none" w:sz="0" w:space="0" w:color="auto"/>
        <w:bottom w:val="none" w:sz="0" w:space="0" w:color="auto"/>
        <w:right w:val="none" w:sz="0" w:space="0" w:color="auto"/>
      </w:divBdr>
    </w:div>
    <w:div w:id="1648053046">
      <w:bodyDiv w:val="1"/>
      <w:marLeft w:val="0"/>
      <w:marRight w:val="0"/>
      <w:marTop w:val="0"/>
      <w:marBottom w:val="0"/>
      <w:divBdr>
        <w:top w:val="none" w:sz="0" w:space="0" w:color="auto"/>
        <w:left w:val="none" w:sz="0" w:space="0" w:color="auto"/>
        <w:bottom w:val="none" w:sz="0" w:space="0" w:color="auto"/>
        <w:right w:val="none" w:sz="0" w:space="0" w:color="auto"/>
      </w:divBdr>
    </w:div>
    <w:div w:id="1676491353">
      <w:bodyDiv w:val="1"/>
      <w:marLeft w:val="0"/>
      <w:marRight w:val="0"/>
      <w:marTop w:val="0"/>
      <w:marBottom w:val="0"/>
      <w:divBdr>
        <w:top w:val="none" w:sz="0" w:space="0" w:color="auto"/>
        <w:left w:val="none" w:sz="0" w:space="0" w:color="auto"/>
        <w:bottom w:val="none" w:sz="0" w:space="0" w:color="auto"/>
        <w:right w:val="none" w:sz="0" w:space="0" w:color="auto"/>
      </w:divBdr>
    </w:div>
    <w:div w:id="1734114829">
      <w:bodyDiv w:val="1"/>
      <w:marLeft w:val="0"/>
      <w:marRight w:val="0"/>
      <w:marTop w:val="0"/>
      <w:marBottom w:val="0"/>
      <w:divBdr>
        <w:top w:val="none" w:sz="0" w:space="0" w:color="auto"/>
        <w:left w:val="none" w:sz="0" w:space="0" w:color="auto"/>
        <w:bottom w:val="none" w:sz="0" w:space="0" w:color="auto"/>
        <w:right w:val="none" w:sz="0" w:space="0" w:color="auto"/>
      </w:divBdr>
    </w:div>
    <w:div w:id="1827435862">
      <w:bodyDiv w:val="1"/>
      <w:marLeft w:val="0"/>
      <w:marRight w:val="0"/>
      <w:marTop w:val="0"/>
      <w:marBottom w:val="0"/>
      <w:divBdr>
        <w:top w:val="none" w:sz="0" w:space="0" w:color="auto"/>
        <w:left w:val="none" w:sz="0" w:space="0" w:color="auto"/>
        <w:bottom w:val="none" w:sz="0" w:space="0" w:color="auto"/>
        <w:right w:val="none" w:sz="0" w:space="0" w:color="auto"/>
      </w:divBdr>
    </w:div>
    <w:div w:id="1923444460">
      <w:bodyDiv w:val="1"/>
      <w:marLeft w:val="0"/>
      <w:marRight w:val="0"/>
      <w:marTop w:val="0"/>
      <w:marBottom w:val="0"/>
      <w:divBdr>
        <w:top w:val="none" w:sz="0" w:space="0" w:color="auto"/>
        <w:left w:val="none" w:sz="0" w:space="0" w:color="auto"/>
        <w:bottom w:val="none" w:sz="0" w:space="0" w:color="auto"/>
        <w:right w:val="none" w:sz="0" w:space="0" w:color="auto"/>
      </w:divBdr>
    </w:div>
    <w:div w:id="2004698227">
      <w:bodyDiv w:val="1"/>
      <w:marLeft w:val="0"/>
      <w:marRight w:val="0"/>
      <w:marTop w:val="0"/>
      <w:marBottom w:val="0"/>
      <w:divBdr>
        <w:top w:val="none" w:sz="0" w:space="0" w:color="auto"/>
        <w:left w:val="none" w:sz="0" w:space="0" w:color="auto"/>
        <w:bottom w:val="none" w:sz="0" w:space="0" w:color="auto"/>
        <w:right w:val="none" w:sz="0" w:space="0" w:color="auto"/>
      </w:divBdr>
    </w:div>
    <w:div w:id="2017266177">
      <w:bodyDiv w:val="1"/>
      <w:marLeft w:val="0"/>
      <w:marRight w:val="0"/>
      <w:marTop w:val="0"/>
      <w:marBottom w:val="0"/>
      <w:divBdr>
        <w:top w:val="none" w:sz="0" w:space="0" w:color="auto"/>
        <w:left w:val="none" w:sz="0" w:space="0" w:color="auto"/>
        <w:bottom w:val="none" w:sz="0" w:space="0" w:color="auto"/>
        <w:right w:val="none" w:sz="0" w:space="0" w:color="auto"/>
      </w:divBdr>
    </w:div>
    <w:div w:id="2052074336">
      <w:bodyDiv w:val="1"/>
      <w:marLeft w:val="0"/>
      <w:marRight w:val="0"/>
      <w:marTop w:val="0"/>
      <w:marBottom w:val="0"/>
      <w:divBdr>
        <w:top w:val="none" w:sz="0" w:space="0" w:color="auto"/>
        <w:left w:val="none" w:sz="0" w:space="0" w:color="auto"/>
        <w:bottom w:val="none" w:sz="0" w:space="0" w:color="auto"/>
        <w:right w:val="none" w:sz="0" w:space="0" w:color="auto"/>
      </w:divBdr>
    </w:div>
    <w:div w:id="21109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10.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8163D68FE8E4D9361964FDD814FC4" ma:contentTypeVersion="10" ma:contentTypeDescription="Create a new document." ma:contentTypeScope="" ma:versionID="0af50fc50ca3aca08309c1c8e49506d0">
  <xsd:schema xmlns:xsd="http://www.w3.org/2001/XMLSchema" xmlns:xs="http://www.w3.org/2001/XMLSchema" xmlns:p="http://schemas.microsoft.com/office/2006/metadata/properties" xmlns:ns3="cc9c437c-ae0c-4066-8d90-a0f7de786127" targetNamespace="http://schemas.microsoft.com/office/2006/metadata/properties" ma:root="true" ma:fieldsID="ab7cead838d7b5c48c4a7e8e06594044" ns3:_="">
    <xsd:import namespace="cc9c437c-ae0c-4066-8d90-a0f7de78612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c437c-ae0c-4066-8d90-a0f7de7861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2E4D1C-DF70-4D68-9C11-1233F3C5D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c437c-ae0c-4066-8d90-a0f7de786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AB4A9C-7C1D-457C-BBE2-F3A67B400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9FE14B-AE0E-4983-AD0E-00212ECD2428}">
  <ds:schemaRefs>
    <ds:schemaRef ds:uri="http://schemas.openxmlformats.org/officeDocument/2006/bibliography"/>
  </ds:schemaRefs>
</ds:datastoreItem>
</file>

<file path=customXml/itemProps4.xml><?xml version="1.0" encoding="utf-8"?>
<ds:datastoreItem xmlns:ds="http://schemas.openxmlformats.org/officeDocument/2006/customXml" ds:itemID="{F5A40F1A-C894-4442-A158-1E17578361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24</Pages>
  <Words>8110</Words>
  <Characters>39772</Characters>
  <Application>Microsoft Office Word</Application>
  <DocSecurity>0</DocSecurity>
  <Lines>944</Lines>
  <Paragraphs>680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38.340</vt:lpstr>
      <vt:lpstr>3GPP TS ab.cde</vt:lpstr>
    </vt:vector>
  </TitlesOfParts>
  <Manager/>
  <Company/>
  <LinksUpToDate>false</LinksUpToDate>
  <CharactersWithSpaces>47203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38.340</dc:title>
  <dc:subject>NR; (Release 18)</dc:subject>
  <dc:creator>MCC Support</dc:creator>
  <cp:keywords/>
  <dc:description/>
  <cp:lastModifiedBy>Draft v3</cp:lastModifiedBy>
  <cp:revision>2</cp:revision>
  <cp:lastPrinted>2019-02-25T14:05:00Z</cp:lastPrinted>
  <dcterms:created xsi:type="dcterms:W3CDTF">2024-01-13T00:13:00Z</dcterms:created>
  <dcterms:modified xsi:type="dcterms:W3CDTF">2024-01-13T00:13:00Z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(3)e8Z9MYu7t4QMhL0rWpTKlVCd5gEVFye8lJykr0Vhurq4TUVuEJesmNz+49xhNFingwm+JQ34
MzVEfnrabgLgzJae3+6Eewns4nZh5vLh7eOnzd+k5FX3fX/HxDSjMgqKM3D0gBwMKysIw/lm
R33r6P10O66aepuUm+n/cGTQDYONz2EihfriBZILsM4iaEBQWo8+cshsmvizR/F3774qRUB3
7gW1yiQ51JwcWUBLLn</vt:lpwstr>
  </property>
  <property fmtid="{D5CDD505-2E9C-101B-9397-08002B2CF9AE}" pid="3" name="_2015_ms_pID_7253431">
    <vt:lpwstr>2YOTMj34oDvTbqJc1Yvm2qeXid5i95BWzvMWi2G51lApDp9Jbgb8vl
TtKQhLNOsVLosvuwPXp7RMnc+RZEWQrivDvX4UFVz8W1TVVpSGW33vynCdrZJNF2c4biPD/t
eNth8vlMA5XusCn8auvWt5fRxNoTVhpuQe12MQP+/mx8rPjbmCcgRVoMjRVw9zaAIei2XjF4
SCkpwb7BkhNGPi2uO6A9hnJVcyL37QU9BDta</vt:lpwstr>
  </property>
  <property fmtid="{D5CDD505-2E9C-101B-9397-08002B2CF9AE}" pid="4" name="_2015_ms_pID_7253432">
    <vt:lpwstr>RReJwKzOMFLXO+xlMfrXEVc=</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1575011465</vt:lpwstr>
  </property>
  <property fmtid="{D5CDD505-2E9C-101B-9397-08002B2CF9AE}" pid="9" name="TitusGUID">
    <vt:lpwstr>2833199a-8b8b-4ca3-85c6-4f8d6468e38a</vt:lpwstr>
  </property>
  <property fmtid="{D5CDD505-2E9C-101B-9397-08002B2CF9AE}" pid="10" name="CTPClassification">
    <vt:lpwstr>CTP_NT</vt:lpwstr>
  </property>
  <property fmtid="{D5CDD505-2E9C-101B-9397-08002B2CF9AE}" pid="11" name="ContentTypeId">
    <vt:lpwstr>0x010100EB28163D68FE8E4D9361964FDD814FC4</vt:lpwstr>
  </property>
</Properties>
</file>
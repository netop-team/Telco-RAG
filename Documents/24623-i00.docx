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E32A2E" w14:paraId="766A37C8" w14:textId="77777777" w:rsidTr="00E32A2E">
        <w:trPr>
          <w:cantSplit/>
        </w:trPr>
        <w:tc>
          <w:tcPr>
            <w:tcW w:w="10423" w:type="dxa"/>
            <w:gridSpan w:val="2"/>
            <w:shd w:val="clear" w:color="auto" w:fill="auto"/>
          </w:tcPr>
          <w:p w14:paraId="6D732BF5" w14:textId="67BF489D" w:rsidR="004F0988" w:rsidRPr="00E32A2E" w:rsidRDefault="00E32A2E" w:rsidP="00133525">
            <w:pPr>
              <w:pStyle w:val="ZA"/>
              <w:framePr w:w="0" w:hRule="auto" w:wrap="auto" w:vAnchor="margin" w:hAnchor="text" w:yAlign="inline"/>
            </w:pPr>
            <w:bookmarkStart w:id="0" w:name="page1"/>
            <w:r>
              <w:rPr>
                <w:sz w:val="64"/>
              </w:rPr>
              <w:t xml:space="preserve">3GPP TS 24.623 </w:t>
            </w:r>
            <w:r>
              <w:t>V</w:t>
            </w:r>
            <w:r w:rsidR="001A1005">
              <w:t>1</w:t>
            </w:r>
            <w:r w:rsidR="00864EF0">
              <w:t>8</w:t>
            </w:r>
            <w:r w:rsidR="001A1005">
              <w:t>.</w:t>
            </w:r>
            <w:r w:rsidR="00864EF0">
              <w:t>0</w:t>
            </w:r>
            <w:r w:rsidR="001A1005">
              <w:t>.0</w:t>
            </w:r>
            <w:r>
              <w:t xml:space="preserve"> </w:t>
            </w:r>
            <w:r>
              <w:rPr>
                <w:sz w:val="32"/>
              </w:rPr>
              <w:t>(</w:t>
            </w:r>
            <w:r w:rsidR="001A1005">
              <w:rPr>
                <w:sz w:val="32"/>
              </w:rPr>
              <w:t>2023-12</w:t>
            </w:r>
            <w:r>
              <w:rPr>
                <w:sz w:val="32"/>
              </w:rPr>
              <w:t>)</w:t>
            </w:r>
          </w:p>
        </w:tc>
      </w:tr>
      <w:tr w:rsidR="004F0988" w:rsidRPr="00E32A2E" w14:paraId="47D94DD3" w14:textId="77777777" w:rsidTr="00E32A2E">
        <w:trPr>
          <w:cantSplit/>
          <w:trHeight w:hRule="exact" w:val="1134"/>
        </w:trPr>
        <w:tc>
          <w:tcPr>
            <w:tcW w:w="10423" w:type="dxa"/>
            <w:gridSpan w:val="2"/>
            <w:shd w:val="clear" w:color="auto" w:fill="auto"/>
          </w:tcPr>
          <w:p w14:paraId="63EAF581" w14:textId="77777777" w:rsidR="00BA4B8D" w:rsidRPr="00E32A2E" w:rsidRDefault="00E32A2E" w:rsidP="00E32A2E">
            <w:pPr>
              <w:pStyle w:val="TAR"/>
            </w:pPr>
            <w:r>
              <w:t>Technical Specification</w:t>
            </w:r>
          </w:p>
        </w:tc>
      </w:tr>
      <w:tr w:rsidR="004F0988" w:rsidRPr="00E32A2E" w14:paraId="1FA8C8ED" w14:textId="77777777" w:rsidTr="00E32A2E">
        <w:trPr>
          <w:cantSplit/>
          <w:trHeight w:hRule="exact" w:val="3685"/>
        </w:trPr>
        <w:tc>
          <w:tcPr>
            <w:tcW w:w="10423" w:type="dxa"/>
            <w:gridSpan w:val="2"/>
            <w:shd w:val="clear" w:color="auto" w:fill="auto"/>
          </w:tcPr>
          <w:p w14:paraId="768B6A12" w14:textId="77777777" w:rsidR="00E32A2E" w:rsidRDefault="00E32A2E" w:rsidP="00E32A2E">
            <w:pPr>
              <w:pStyle w:val="ZT"/>
              <w:framePr w:wrap="auto" w:hAnchor="text" w:yAlign="inline"/>
            </w:pPr>
            <w:r>
              <w:t>3rd Generation Partnership Project;</w:t>
            </w:r>
          </w:p>
          <w:p w14:paraId="5D712D3F" w14:textId="77777777" w:rsidR="00E32A2E" w:rsidRDefault="00E32A2E" w:rsidP="00E32A2E">
            <w:pPr>
              <w:pStyle w:val="ZT"/>
              <w:framePr w:wrap="auto" w:hAnchor="text" w:yAlign="inline"/>
            </w:pPr>
            <w:r w:rsidRPr="006806B4">
              <w:t>Technical Specification Group Core Network and Terminals;</w:t>
            </w:r>
          </w:p>
          <w:p w14:paraId="59E1BBB4" w14:textId="77777777" w:rsidR="00E32A2E" w:rsidRDefault="00E32A2E" w:rsidP="00E32A2E">
            <w:pPr>
              <w:pStyle w:val="ZT"/>
              <w:framePr w:wrap="auto" w:hAnchor="text" w:yAlign="inline"/>
            </w:pPr>
            <w:r w:rsidRPr="006806B4">
              <w:t xml:space="preserve">Extensible Markup Language (XML) </w:t>
            </w:r>
            <w:r>
              <w:br/>
            </w:r>
            <w:r w:rsidRPr="006806B4">
              <w:t xml:space="preserve">Configuration Access Protocol (XCAP) over the Ut interface </w:t>
            </w:r>
            <w:r>
              <w:br/>
            </w:r>
            <w:r w:rsidRPr="006806B4">
              <w:t xml:space="preserve">for Manipulating </w:t>
            </w:r>
            <w:r>
              <w:t>Supplementary</w:t>
            </w:r>
            <w:r w:rsidRPr="006806B4">
              <w:t xml:space="preserve"> Services </w:t>
            </w:r>
          </w:p>
          <w:p w14:paraId="43EABEDC" w14:textId="30518F2C" w:rsidR="004F0988" w:rsidRPr="00E32A2E" w:rsidRDefault="00E32A2E" w:rsidP="00E32A2E">
            <w:pPr>
              <w:pStyle w:val="ZT"/>
              <w:framePr w:wrap="auto" w:hAnchor="text" w:yAlign="inline"/>
              <w:rPr>
                <w:i/>
                <w:sz w:val="28"/>
              </w:rPr>
            </w:pPr>
            <w:r>
              <w:t>(</w:t>
            </w:r>
            <w:r>
              <w:rPr>
                <w:rStyle w:val="ZGSM"/>
              </w:rPr>
              <w:t>Release 1</w:t>
            </w:r>
            <w:r w:rsidR="006B0F44">
              <w:rPr>
                <w:rStyle w:val="ZGSM"/>
              </w:rPr>
              <w:t>8</w:t>
            </w:r>
            <w:r>
              <w:t>)</w:t>
            </w:r>
          </w:p>
        </w:tc>
      </w:tr>
      <w:tr w:rsidR="00E32A2E" w:rsidRPr="00E32A2E" w14:paraId="57B805A0" w14:textId="77777777" w:rsidTr="00E32A2E">
        <w:trPr>
          <w:cantSplit/>
        </w:trPr>
        <w:tc>
          <w:tcPr>
            <w:tcW w:w="10423" w:type="dxa"/>
            <w:gridSpan w:val="2"/>
            <w:shd w:val="clear" w:color="auto" w:fill="auto"/>
          </w:tcPr>
          <w:p w14:paraId="2930FF1F" w14:textId="77777777" w:rsidR="00E32A2E" w:rsidRDefault="00E32A2E" w:rsidP="00E32A2E">
            <w:pPr>
              <w:pStyle w:val="FP"/>
            </w:pPr>
          </w:p>
        </w:tc>
      </w:tr>
      <w:tr w:rsidR="00C074DD" w:rsidRPr="00E32A2E" w14:paraId="5591290E" w14:textId="77777777" w:rsidTr="005E4BB2">
        <w:trPr>
          <w:trHeight w:hRule="exact" w:val="1531"/>
        </w:trPr>
        <w:tc>
          <w:tcPr>
            <w:tcW w:w="4883" w:type="dxa"/>
            <w:shd w:val="clear" w:color="auto" w:fill="auto"/>
          </w:tcPr>
          <w:p w14:paraId="49BCC243" w14:textId="040FE287" w:rsidR="00C074DD" w:rsidRPr="00E32A2E" w:rsidRDefault="00E32A2E" w:rsidP="00C074DD">
            <w:pPr>
              <w:rPr>
                <w:i/>
              </w:rPr>
            </w:pPr>
            <w:r>
              <w:rPr>
                <w:i/>
                <w:noProof/>
              </w:rPr>
              <w:drawing>
                <wp:inline distT="0" distB="0" distL="0" distR="0" wp14:anchorId="2AF362F3" wp14:editId="4ED60879">
                  <wp:extent cx="1216660" cy="8369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660" cy="836930"/>
                          </a:xfrm>
                          <a:prstGeom prst="rect">
                            <a:avLst/>
                          </a:prstGeom>
                          <a:noFill/>
                          <a:ln>
                            <a:noFill/>
                          </a:ln>
                        </pic:spPr>
                      </pic:pic>
                    </a:graphicData>
                  </a:graphic>
                </wp:inline>
              </w:drawing>
            </w:r>
          </w:p>
        </w:tc>
        <w:tc>
          <w:tcPr>
            <w:tcW w:w="5540" w:type="dxa"/>
            <w:shd w:val="clear" w:color="auto" w:fill="auto"/>
          </w:tcPr>
          <w:p w14:paraId="697556D5" w14:textId="77195A9A" w:rsidR="00C074DD" w:rsidRPr="00E32A2E" w:rsidRDefault="00E32A2E" w:rsidP="00C074DD">
            <w:pPr>
              <w:jc w:val="right"/>
            </w:pPr>
            <w:r>
              <w:rPr>
                <w:i/>
                <w:noProof/>
              </w:rPr>
              <w:drawing>
                <wp:inline distT="0" distB="0" distL="0" distR="0" wp14:anchorId="32E00EBF" wp14:editId="1CBF6F31">
                  <wp:extent cx="1624965" cy="949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965" cy="949325"/>
                          </a:xfrm>
                          <a:prstGeom prst="rect">
                            <a:avLst/>
                          </a:prstGeom>
                          <a:noFill/>
                          <a:ln>
                            <a:noFill/>
                          </a:ln>
                        </pic:spPr>
                      </pic:pic>
                    </a:graphicData>
                  </a:graphic>
                </wp:inline>
              </w:drawing>
            </w:r>
          </w:p>
        </w:tc>
      </w:tr>
      <w:tr w:rsidR="00C074DD" w:rsidRPr="00E32A2E" w14:paraId="4EFCC2CC" w14:textId="77777777" w:rsidTr="005E4BB2">
        <w:trPr>
          <w:trHeight w:hRule="exact" w:val="5783"/>
        </w:trPr>
        <w:tc>
          <w:tcPr>
            <w:tcW w:w="10423" w:type="dxa"/>
            <w:gridSpan w:val="2"/>
            <w:shd w:val="clear" w:color="auto" w:fill="auto"/>
          </w:tcPr>
          <w:p w14:paraId="51D762F9" w14:textId="61E493FD" w:rsidR="00C074DD" w:rsidRPr="00E32A2E" w:rsidRDefault="00C074DD" w:rsidP="00E32A2E"/>
        </w:tc>
      </w:tr>
      <w:tr w:rsidR="00C074DD" w:rsidRPr="00E32A2E" w14:paraId="1A9A515E" w14:textId="77777777" w:rsidTr="005E4BB2">
        <w:trPr>
          <w:cantSplit/>
          <w:trHeight w:hRule="exact" w:val="964"/>
        </w:trPr>
        <w:tc>
          <w:tcPr>
            <w:tcW w:w="10423" w:type="dxa"/>
            <w:gridSpan w:val="2"/>
            <w:shd w:val="clear" w:color="auto" w:fill="auto"/>
          </w:tcPr>
          <w:p w14:paraId="51C9EBDE" w14:textId="77777777" w:rsidR="00C074DD" w:rsidRPr="00E32A2E" w:rsidRDefault="00C074DD" w:rsidP="00C074DD">
            <w:pPr>
              <w:rPr>
                <w:sz w:val="16"/>
              </w:rPr>
            </w:pPr>
            <w:bookmarkStart w:id="1" w:name="warningNotice"/>
            <w:r w:rsidRPr="00E32A2E">
              <w:rPr>
                <w:sz w:val="16"/>
              </w:rPr>
              <w:t>The present document has been developed within the 3rd Generation Partnership Project (3GPP</w:t>
            </w:r>
            <w:r w:rsidRPr="00E32A2E">
              <w:rPr>
                <w:sz w:val="16"/>
                <w:vertAlign w:val="superscript"/>
              </w:rPr>
              <w:t xml:space="preserve"> TM</w:t>
            </w:r>
            <w:r w:rsidRPr="00E32A2E">
              <w:rPr>
                <w:sz w:val="16"/>
              </w:rPr>
              <w:t>) and may be further elaborated for the purposes of 3GPP.</w:t>
            </w:r>
            <w:r w:rsidRPr="00E32A2E">
              <w:rPr>
                <w:sz w:val="16"/>
              </w:rPr>
              <w:br/>
              <w:t>The present document has not been subject to any approval process by the 3GPP</w:t>
            </w:r>
            <w:r w:rsidRPr="00E32A2E">
              <w:rPr>
                <w:sz w:val="16"/>
                <w:vertAlign w:val="superscript"/>
              </w:rPr>
              <w:t xml:space="preserve"> </w:t>
            </w:r>
            <w:r w:rsidRPr="00E32A2E">
              <w:rPr>
                <w:sz w:val="16"/>
              </w:rPr>
              <w:t>Organizational Partners and shall not be implemented.</w:t>
            </w:r>
            <w:r w:rsidRPr="00E32A2E">
              <w:rPr>
                <w:sz w:val="16"/>
              </w:rPr>
              <w:br/>
              <w:t>This Specification is provided for future development work within 3GPP</w:t>
            </w:r>
            <w:r w:rsidRPr="00E32A2E">
              <w:rPr>
                <w:sz w:val="16"/>
                <w:vertAlign w:val="superscript"/>
              </w:rPr>
              <w:t xml:space="preserve"> </w:t>
            </w:r>
            <w:r w:rsidRPr="00E32A2E">
              <w:rPr>
                <w:sz w:val="16"/>
              </w:rPr>
              <w:t>only. The Organizational Partners accept no liability for any use of this Specification.</w:t>
            </w:r>
            <w:r w:rsidRPr="00E32A2E">
              <w:rPr>
                <w:sz w:val="16"/>
              </w:rPr>
              <w:br/>
              <w:t>Specifications and Reports for implementation of the 3GPP</w:t>
            </w:r>
            <w:r w:rsidRPr="00E32A2E">
              <w:rPr>
                <w:sz w:val="16"/>
                <w:vertAlign w:val="superscript"/>
              </w:rPr>
              <w:t xml:space="preserve"> TM</w:t>
            </w:r>
            <w:r w:rsidRPr="00E32A2E">
              <w:rPr>
                <w:sz w:val="16"/>
              </w:rPr>
              <w:t xml:space="preserve"> system should be obtained via the 3GPP Organizational Partners' Publications Offices.</w:t>
            </w:r>
            <w:bookmarkEnd w:id="1"/>
          </w:p>
          <w:p w14:paraId="4A6A82BB" w14:textId="77777777" w:rsidR="00C074DD" w:rsidRPr="00E32A2E" w:rsidRDefault="00C074DD" w:rsidP="00C074DD">
            <w:pPr>
              <w:pStyle w:val="ZV"/>
              <w:framePr w:w="0" w:wrap="auto" w:vAnchor="margin" w:hAnchor="text" w:yAlign="inline"/>
            </w:pPr>
          </w:p>
          <w:p w14:paraId="73262D07" w14:textId="77777777" w:rsidR="00C074DD" w:rsidRPr="00E32A2E" w:rsidRDefault="00C074DD" w:rsidP="00C074DD">
            <w:pPr>
              <w:rPr>
                <w:sz w:val="16"/>
              </w:rPr>
            </w:pPr>
          </w:p>
        </w:tc>
      </w:tr>
      <w:bookmarkEnd w:id="0"/>
    </w:tbl>
    <w:p w14:paraId="2D304550" w14:textId="77777777" w:rsidR="00080512" w:rsidRPr="00E32A2E" w:rsidRDefault="00080512">
      <w:pPr>
        <w:sectPr w:rsidR="00080512" w:rsidRPr="00E32A2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32A2E" w14:paraId="384CA312" w14:textId="77777777" w:rsidTr="00133525">
        <w:trPr>
          <w:trHeight w:hRule="exact" w:val="5670"/>
        </w:trPr>
        <w:tc>
          <w:tcPr>
            <w:tcW w:w="10423" w:type="dxa"/>
            <w:shd w:val="clear" w:color="auto" w:fill="auto"/>
          </w:tcPr>
          <w:p w14:paraId="2FDFD073" w14:textId="77777777" w:rsidR="00E16509" w:rsidRPr="00E32A2E" w:rsidRDefault="00E16509" w:rsidP="00E16509">
            <w:pPr>
              <w:pStyle w:val="Guidance"/>
            </w:pPr>
            <w:bookmarkStart w:id="2" w:name="page2"/>
          </w:p>
        </w:tc>
      </w:tr>
      <w:tr w:rsidR="00E16509" w:rsidRPr="00E32A2E" w14:paraId="674B3632" w14:textId="77777777" w:rsidTr="00C074DD">
        <w:trPr>
          <w:trHeight w:hRule="exact" w:val="5387"/>
        </w:trPr>
        <w:tc>
          <w:tcPr>
            <w:tcW w:w="10423" w:type="dxa"/>
            <w:shd w:val="clear" w:color="auto" w:fill="auto"/>
          </w:tcPr>
          <w:p w14:paraId="6F18B477" w14:textId="77777777" w:rsidR="00E16509" w:rsidRPr="00E32A2E" w:rsidRDefault="00E16509" w:rsidP="00133525">
            <w:pPr>
              <w:pStyle w:val="FP"/>
              <w:spacing w:after="240"/>
              <w:ind w:left="2835" w:right="2835"/>
              <w:jc w:val="center"/>
              <w:rPr>
                <w:rFonts w:ascii="Arial" w:hAnsi="Arial"/>
                <w:b/>
                <w:i/>
              </w:rPr>
            </w:pPr>
            <w:bookmarkStart w:id="3" w:name="coords3gpp"/>
            <w:r w:rsidRPr="00E32A2E">
              <w:rPr>
                <w:rFonts w:ascii="Arial" w:hAnsi="Arial"/>
                <w:b/>
                <w:i/>
              </w:rPr>
              <w:t>3GPP</w:t>
            </w:r>
          </w:p>
          <w:p w14:paraId="21D02BA6" w14:textId="77777777" w:rsidR="00E16509" w:rsidRPr="00E32A2E" w:rsidRDefault="00E16509" w:rsidP="00133525">
            <w:pPr>
              <w:pStyle w:val="FP"/>
              <w:pBdr>
                <w:bottom w:val="single" w:sz="6" w:space="1" w:color="auto"/>
              </w:pBdr>
              <w:ind w:left="2835" w:right="2835"/>
              <w:jc w:val="center"/>
            </w:pPr>
            <w:r w:rsidRPr="00E32A2E">
              <w:t>Postal address</w:t>
            </w:r>
          </w:p>
          <w:p w14:paraId="4A2740DE" w14:textId="77777777" w:rsidR="00E16509" w:rsidRPr="00E32A2E" w:rsidRDefault="00E16509" w:rsidP="00133525">
            <w:pPr>
              <w:pStyle w:val="FP"/>
              <w:ind w:left="2835" w:right="2835"/>
              <w:jc w:val="center"/>
              <w:rPr>
                <w:rFonts w:ascii="Arial" w:hAnsi="Arial"/>
                <w:sz w:val="18"/>
              </w:rPr>
            </w:pPr>
          </w:p>
          <w:p w14:paraId="5EF05C03" w14:textId="77777777" w:rsidR="00E16509" w:rsidRPr="00E32A2E" w:rsidRDefault="00E16509" w:rsidP="00133525">
            <w:pPr>
              <w:pStyle w:val="FP"/>
              <w:pBdr>
                <w:bottom w:val="single" w:sz="6" w:space="1" w:color="auto"/>
              </w:pBdr>
              <w:spacing w:before="240"/>
              <w:ind w:left="2835" w:right="2835"/>
              <w:jc w:val="center"/>
            </w:pPr>
            <w:r w:rsidRPr="00E32A2E">
              <w:t>3GPP support office address</w:t>
            </w:r>
          </w:p>
          <w:p w14:paraId="4606D75A" w14:textId="77777777" w:rsidR="00E16509" w:rsidRPr="00093FD7" w:rsidRDefault="00E16509" w:rsidP="00133525">
            <w:pPr>
              <w:pStyle w:val="FP"/>
              <w:ind w:left="2835" w:right="2835"/>
              <w:jc w:val="center"/>
              <w:rPr>
                <w:rFonts w:ascii="Arial" w:hAnsi="Arial"/>
                <w:sz w:val="18"/>
                <w:lang w:val="fr-FR"/>
              </w:rPr>
            </w:pPr>
            <w:r w:rsidRPr="00093FD7">
              <w:rPr>
                <w:rFonts w:ascii="Arial" w:hAnsi="Arial"/>
                <w:sz w:val="18"/>
                <w:lang w:val="fr-FR"/>
              </w:rPr>
              <w:t>650 Route des Lucioles - Sophia Antipolis</w:t>
            </w:r>
          </w:p>
          <w:p w14:paraId="0F805FA1" w14:textId="77777777" w:rsidR="00E16509" w:rsidRPr="00093FD7" w:rsidRDefault="00E16509" w:rsidP="00133525">
            <w:pPr>
              <w:pStyle w:val="FP"/>
              <w:ind w:left="2835" w:right="2835"/>
              <w:jc w:val="center"/>
              <w:rPr>
                <w:rFonts w:ascii="Arial" w:hAnsi="Arial"/>
                <w:sz w:val="18"/>
                <w:lang w:val="fr-FR"/>
              </w:rPr>
            </w:pPr>
            <w:r w:rsidRPr="00093FD7">
              <w:rPr>
                <w:rFonts w:ascii="Arial" w:hAnsi="Arial"/>
                <w:sz w:val="18"/>
                <w:lang w:val="fr-FR"/>
              </w:rPr>
              <w:t>Valbonne - FRANCE</w:t>
            </w:r>
          </w:p>
          <w:p w14:paraId="4AE1655A" w14:textId="77777777" w:rsidR="00E16509" w:rsidRPr="00E32A2E" w:rsidRDefault="00E16509" w:rsidP="00133525">
            <w:pPr>
              <w:pStyle w:val="FP"/>
              <w:spacing w:after="20"/>
              <w:ind w:left="2835" w:right="2835"/>
              <w:jc w:val="center"/>
              <w:rPr>
                <w:rFonts w:ascii="Arial" w:hAnsi="Arial"/>
                <w:sz w:val="18"/>
              </w:rPr>
            </w:pPr>
            <w:r w:rsidRPr="00E32A2E">
              <w:rPr>
                <w:rFonts w:ascii="Arial" w:hAnsi="Arial"/>
                <w:sz w:val="18"/>
              </w:rPr>
              <w:t>Tel.: +33 4 92 94 42 00 Fax: +33 4 93 65 47 16</w:t>
            </w:r>
          </w:p>
          <w:p w14:paraId="43F9FA92" w14:textId="77777777" w:rsidR="00E16509" w:rsidRPr="00E32A2E" w:rsidRDefault="00E16509" w:rsidP="00133525">
            <w:pPr>
              <w:pStyle w:val="FP"/>
              <w:pBdr>
                <w:bottom w:val="single" w:sz="6" w:space="1" w:color="auto"/>
              </w:pBdr>
              <w:spacing w:before="240"/>
              <w:ind w:left="2835" w:right="2835"/>
              <w:jc w:val="center"/>
            </w:pPr>
            <w:r w:rsidRPr="00E32A2E">
              <w:t>Internet</w:t>
            </w:r>
          </w:p>
          <w:p w14:paraId="680E9AD0" w14:textId="77777777" w:rsidR="00E16509" w:rsidRPr="00E32A2E" w:rsidRDefault="00E16509" w:rsidP="00133525">
            <w:pPr>
              <w:pStyle w:val="FP"/>
              <w:ind w:left="2835" w:right="2835"/>
              <w:jc w:val="center"/>
              <w:rPr>
                <w:rFonts w:ascii="Arial" w:hAnsi="Arial"/>
                <w:sz w:val="18"/>
              </w:rPr>
            </w:pPr>
            <w:r w:rsidRPr="00E32A2E">
              <w:rPr>
                <w:rFonts w:ascii="Arial" w:hAnsi="Arial"/>
                <w:sz w:val="18"/>
              </w:rPr>
              <w:t>http://www.3gpp.org</w:t>
            </w:r>
            <w:bookmarkEnd w:id="3"/>
          </w:p>
          <w:p w14:paraId="13560D5C" w14:textId="77777777" w:rsidR="00E16509" w:rsidRPr="00E32A2E" w:rsidRDefault="00E16509" w:rsidP="00133525"/>
        </w:tc>
      </w:tr>
      <w:tr w:rsidR="00E16509" w:rsidRPr="00E32A2E" w14:paraId="4EA3FEC1" w14:textId="77777777" w:rsidTr="00C074DD">
        <w:tc>
          <w:tcPr>
            <w:tcW w:w="10423" w:type="dxa"/>
            <w:shd w:val="clear" w:color="auto" w:fill="auto"/>
            <w:vAlign w:val="bottom"/>
          </w:tcPr>
          <w:p w14:paraId="4B6B09B5" w14:textId="77777777" w:rsidR="00E16509" w:rsidRPr="00E32A2E" w:rsidRDefault="00E16509" w:rsidP="00133525">
            <w:pPr>
              <w:pStyle w:val="FP"/>
              <w:pBdr>
                <w:bottom w:val="single" w:sz="6" w:space="1" w:color="auto"/>
              </w:pBdr>
              <w:spacing w:after="240"/>
              <w:jc w:val="center"/>
              <w:rPr>
                <w:rFonts w:ascii="Arial" w:hAnsi="Arial"/>
                <w:b/>
                <w:i/>
                <w:noProof/>
              </w:rPr>
            </w:pPr>
            <w:bookmarkStart w:id="4" w:name="copyrightNotification"/>
            <w:r w:rsidRPr="00E32A2E">
              <w:rPr>
                <w:rFonts w:ascii="Arial" w:hAnsi="Arial"/>
                <w:b/>
                <w:i/>
                <w:noProof/>
              </w:rPr>
              <w:t>Copyright Notification</w:t>
            </w:r>
          </w:p>
          <w:p w14:paraId="64605405" w14:textId="77777777" w:rsidR="00E16509" w:rsidRPr="00E32A2E" w:rsidRDefault="00E16509" w:rsidP="00133525">
            <w:pPr>
              <w:pStyle w:val="FP"/>
              <w:jc w:val="center"/>
              <w:rPr>
                <w:noProof/>
              </w:rPr>
            </w:pPr>
            <w:r w:rsidRPr="00E32A2E">
              <w:rPr>
                <w:noProof/>
              </w:rPr>
              <w:t>No part may be reproduced except as authorized by written permission.</w:t>
            </w:r>
            <w:r w:rsidRPr="00E32A2E">
              <w:rPr>
                <w:noProof/>
              </w:rPr>
              <w:br/>
              <w:t>The copyright and the foregoing restriction extend to reproduction in all media.</w:t>
            </w:r>
          </w:p>
          <w:p w14:paraId="5E8439E7" w14:textId="77777777" w:rsidR="00E16509" w:rsidRPr="00E32A2E" w:rsidRDefault="00E16509" w:rsidP="00133525">
            <w:pPr>
              <w:pStyle w:val="FP"/>
              <w:jc w:val="center"/>
              <w:rPr>
                <w:noProof/>
              </w:rPr>
            </w:pPr>
          </w:p>
          <w:p w14:paraId="11AE36F3" w14:textId="1C632F85" w:rsidR="00E16509" w:rsidRPr="00E32A2E" w:rsidRDefault="00E16509" w:rsidP="00133525">
            <w:pPr>
              <w:pStyle w:val="FP"/>
              <w:jc w:val="center"/>
              <w:rPr>
                <w:noProof/>
                <w:sz w:val="18"/>
              </w:rPr>
            </w:pPr>
            <w:r w:rsidRPr="00E32A2E">
              <w:rPr>
                <w:noProof/>
                <w:sz w:val="18"/>
              </w:rPr>
              <w:t xml:space="preserve">© </w:t>
            </w:r>
            <w:bookmarkStart w:id="5" w:name="copyrightDate"/>
            <w:r w:rsidRPr="00E32A2E">
              <w:rPr>
                <w:noProof/>
                <w:sz w:val="18"/>
              </w:rPr>
              <w:t>20</w:t>
            </w:r>
            <w:bookmarkEnd w:id="5"/>
            <w:r w:rsidR="00716321">
              <w:rPr>
                <w:noProof/>
                <w:sz w:val="18"/>
              </w:rPr>
              <w:t>2</w:t>
            </w:r>
            <w:r w:rsidR="007C44A7">
              <w:rPr>
                <w:noProof/>
                <w:sz w:val="18"/>
              </w:rPr>
              <w:t>3</w:t>
            </w:r>
            <w:r w:rsidRPr="00E32A2E">
              <w:rPr>
                <w:noProof/>
                <w:sz w:val="18"/>
              </w:rPr>
              <w:t>, 3GPP Organizational Partners (ARIB, ATIS, CCSA, ETSI, TSDSI, TTA, TTC).</w:t>
            </w:r>
            <w:bookmarkStart w:id="6" w:name="copyrightaddon"/>
            <w:bookmarkEnd w:id="6"/>
          </w:p>
          <w:p w14:paraId="637ECE8F" w14:textId="77777777" w:rsidR="00E16509" w:rsidRPr="00E32A2E" w:rsidRDefault="00E16509" w:rsidP="00133525">
            <w:pPr>
              <w:pStyle w:val="FP"/>
              <w:jc w:val="center"/>
              <w:rPr>
                <w:noProof/>
                <w:sz w:val="18"/>
              </w:rPr>
            </w:pPr>
            <w:r w:rsidRPr="00E32A2E">
              <w:rPr>
                <w:noProof/>
                <w:sz w:val="18"/>
              </w:rPr>
              <w:t>All rights reserved.</w:t>
            </w:r>
          </w:p>
          <w:p w14:paraId="12C72C54" w14:textId="77777777" w:rsidR="00E16509" w:rsidRPr="00E32A2E" w:rsidRDefault="00E16509" w:rsidP="00E16509">
            <w:pPr>
              <w:pStyle w:val="FP"/>
              <w:rPr>
                <w:noProof/>
                <w:sz w:val="18"/>
              </w:rPr>
            </w:pPr>
          </w:p>
          <w:p w14:paraId="7DFC46F6" w14:textId="77777777" w:rsidR="00E16509" w:rsidRPr="00E32A2E" w:rsidRDefault="00E16509" w:rsidP="00E16509">
            <w:pPr>
              <w:pStyle w:val="FP"/>
              <w:rPr>
                <w:noProof/>
                <w:sz w:val="18"/>
              </w:rPr>
            </w:pPr>
            <w:r w:rsidRPr="00E32A2E">
              <w:rPr>
                <w:noProof/>
                <w:sz w:val="18"/>
              </w:rPr>
              <w:t>UMTS™ is a Trade Mark of ETSI registered for the benefit of its members</w:t>
            </w:r>
          </w:p>
          <w:p w14:paraId="523B5143" w14:textId="77777777" w:rsidR="00E16509" w:rsidRPr="00E32A2E" w:rsidRDefault="00E16509" w:rsidP="00E16509">
            <w:pPr>
              <w:pStyle w:val="FP"/>
              <w:rPr>
                <w:noProof/>
                <w:sz w:val="18"/>
              </w:rPr>
            </w:pPr>
            <w:r w:rsidRPr="00E32A2E">
              <w:rPr>
                <w:noProof/>
                <w:sz w:val="18"/>
              </w:rPr>
              <w:t>3GPP™ is a Trade Mark of ETSI registered for the benefit of its Members and of the 3GPP Organizational Partners</w:t>
            </w:r>
            <w:r w:rsidRPr="00E32A2E">
              <w:rPr>
                <w:noProof/>
                <w:sz w:val="18"/>
              </w:rPr>
              <w:br/>
              <w:t>LTE™ is a Trade Mark of ETSI registered for the benefit of its Members and of the 3GPP Organizational Partners</w:t>
            </w:r>
          </w:p>
          <w:p w14:paraId="48A967F5" w14:textId="77777777" w:rsidR="00E16509" w:rsidRPr="00E32A2E" w:rsidRDefault="00E16509" w:rsidP="00E16509">
            <w:pPr>
              <w:pStyle w:val="FP"/>
              <w:rPr>
                <w:noProof/>
                <w:sz w:val="18"/>
              </w:rPr>
            </w:pPr>
            <w:r w:rsidRPr="00E32A2E">
              <w:rPr>
                <w:noProof/>
                <w:sz w:val="18"/>
              </w:rPr>
              <w:t>GSM® and the GSM logo are registered and owned by the GSM Association</w:t>
            </w:r>
            <w:bookmarkEnd w:id="4"/>
          </w:p>
          <w:p w14:paraId="2605FC12" w14:textId="77777777" w:rsidR="00E16509" w:rsidRPr="00E32A2E" w:rsidRDefault="00E16509" w:rsidP="00133525"/>
        </w:tc>
      </w:tr>
      <w:bookmarkEnd w:id="2"/>
    </w:tbl>
    <w:p w14:paraId="0470FF25" w14:textId="77777777" w:rsidR="00080512" w:rsidRPr="00E32A2E" w:rsidRDefault="00080512">
      <w:pPr>
        <w:pStyle w:val="TT"/>
      </w:pPr>
      <w:r w:rsidRPr="00E32A2E">
        <w:br w:type="page"/>
      </w:r>
      <w:bookmarkStart w:id="7" w:name="tableOfContents"/>
      <w:bookmarkEnd w:id="7"/>
      <w:r w:rsidRPr="00E32A2E">
        <w:lastRenderedPageBreak/>
        <w:t>Contents</w:t>
      </w:r>
    </w:p>
    <w:p w14:paraId="3F1D165F" w14:textId="57E48327" w:rsidR="00E30076" w:rsidRDefault="004D3578">
      <w:pPr>
        <w:pStyle w:val="TOC1"/>
        <w:rPr>
          <w:rFonts w:asciiTheme="minorHAnsi" w:eastAsiaTheme="minorEastAsia" w:hAnsiTheme="minorHAnsi" w:cstheme="minorBidi"/>
          <w:noProof/>
          <w:szCs w:val="22"/>
          <w:lang w:eastAsia="en-GB"/>
        </w:rPr>
      </w:pPr>
      <w:r w:rsidRPr="00E32A2E">
        <w:fldChar w:fldCharType="begin" w:fldLock="1"/>
      </w:r>
      <w:r w:rsidRPr="00E32A2E">
        <w:instrText xml:space="preserve"> TOC \o "1-9" </w:instrText>
      </w:r>
      <w:r w:rsidRPr="00E32A2E">
        <w:fldChar w:fldCharType="separate"/>
      </w:r>
      <w:r w:rsidR="00E30076">
        <w:rPr>
          <w:noProof/>
        </w:rPr>
        <w:t>Foreword</w:t>
      </w:r>
      <w:r w:rsidR="00E30076">
        <w:rPr>
          <w:noProof/>
        </w:rPr>
        <w:tab/>
      </w:r>
      <w:r w:rsidR="00E30076">
        <w:rPr>
          <w:noProof/>
        </w:rPr>
        <w:fldChar w:fldCharType="begin" w:fldLock="1"/>
      </w:r>
      <w:r w:rsidR="00E30076">
        <w:rPr>
          <w:noProof/>
        </w:rPr>
        <w:instrText xml:space="preserve"> PAGEREF _Toc99196005 \h </w:instrText>
      </w:r>
      <w:r w:rsidR="00E30076">
        <w:rPr>
          <w:noProof/>
        </w:rPr>
      </w:r>
      <w:r w:rsidR="00E30076">
        <w:rPr>
          <w:noProof/>
        </w:rPr>
        <w:fldChar w:fldCharType="separate"/>
      </w:r>
      <w:r w:rsidR="00E30076">
        <w:rPr>
          <w:noProof/>
        </w:rPr>
        <w:t>5</w:t>
      </w:r>
      <w:r w:rsidR="00E30076">
        <w:rPr>
          <w:noProof/>
        </w:rPr>
        <w:fldChar w:fldCharType="end"/>
      </w:r>
    </w:p>
    <w:p w14:paraId="59F018C5" w14:textId="1BDFBC55" w:rsidR="00E30076" w:rsidRDefault="00E30076">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_Toc99196006 \h </w:instrText>
      </w:r>
      <w:r>
        <w:rPr>
          <w:noProof/>
        </w:rPr>
      </w:r>
      <w:r>
        <w:rPr>
          <w:noProof/>
        </w:rPr>
        <w:fldChar w:fldCharType="separate"/>
      </w:r>
      <w:r>
        <w:rPr>
          <w:noProof/>
        </w:rPr>
        <w:t>6</w:t>
      </w:r>
      <w:r>
        <w:rPr>
          <w:noProof/>
        </w:rPr>
        <w:fldChar w:fldCharType="end"/>
      </w:r>
    </w:p>
    <w:p w14:paraId="6AF32ABC" w14:textId="2F96902E" w:rsidR="00E30076" w:rsidRDefault="00E3007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_Toc99196007 \h </w:instrText>
      </w:r>
      <w:r>
        <w:rPr>
          <w:noProof/>
        </w:rPr>
      </w:r>
      <w:r>
        <w:rPr>
          <w:noProof/>
        </w:rPr>
        <w:fldChar w:fldCharType="separate"/>
      </w:r>
      <w:r>
        <w:rPr>
          <w:noProof/>
        </w:rPr>
        <w:t>6</w:t>
      </w:r>
      <w:r>
        <w:rPr>
          <w:noProof/>
        </w:rPr>
        <w:fldChar w:fldCharType="end"/>
      </w:r>
    </w:p>
    <w:p w14:paraId="0DBB6117" w14:textId="6AC4012E" w:rsidR="00E30076" w:rsidRDefault="00E3007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and abbreviations</w:t>
      </w:r>
      <w:r>
        <w:rPr>
          <w:noProof/>
        </w:rPr>
        <w:tab/>
      </w:r>
      <w:r>
        <w:rPr>
          <w:noProof/>
        </w:rPr>
        <w:fldChar w:fldCharType="begin" w:fldLock="1"/>
      </w:r>
      <w:r>
        <w:rPr>
          <w:noProof/>
        </w:rPr>
        <w:instrText xml:space="preserve"> PAGEREF _Toc99196008 \h </w:instrText>
      </w:r>
      <w:r>
        <w:rPr>
          <w:noProof/>
        </w:rPr>
      </w:r>
      <w:r>
        <w:rPr>
          <w:noProof/>
        </w:rPr>
        <w:fldChar w:fldCharType="separate"/>
      </w:r>
      <w:r>
        <w:rPr>
          <w:noProof/>
        </w:rPr>
        <w:t>8</w:t>
      </w:r>
      <w:r>
        <w:rPr>
          <w:noProof/>
        </w:rPr>
        <w:fldChar w:fldCharType="end"/>
      </w:r>
    </w:p>
    <w:p w14:paraId="68886D52" w14:textId="683C2BBD" w:rsidR="00E30076" w:rsidRDefault="00E30076">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_Toc99196009 \h </w:instrText>
      </w:r>
      <w:r>
        <w:rPr>
          <w:noProof/>
        </w:rPr>
      </w:r>
      <w:r>
        <w:rPr>
          <w:noProof/>
        </w:rPr>
        <w:fldChar w:fldCharType="separate"/>
      </w:r>
      <w:r>
        <w:rPr>
          <w:noProof/>
        </w:rPr>
        <w:t>8</w:t>
      </w:r>
      <w:r>
        <w:rPr>
          <w:noProof/>
        </w:rPr>
        <w:fldChar w:fldCharType="end"/>
      </w:r>
    </w:p>
    <w:p w14:paraId="54D6C4F2" w14:textId="5F388AFE" w:rsidR="00E30076" w:rsidRDefault="00E30076">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_Toc99196010 \h </w:instrText>
      </w:r>
      <w:r>
        <w:rPr>
          <w:noProof/>
        </w:rPr>
      </w:r>
      <w:r>
        <w:rPr>
          <w:noProof/>
        </w:rPr>
        <w:fldChar w:fldCharType="separate"/>
      </w:r>
      <w:r>
        <w:rPr>
          <w:noProof/>
        </w:rPr>
        <w:t>8</w:t>
      </w:r>
      <w:r>
        <w:rPr>
          <w:noProof/>
        </w:rPr>
        <w:fldChar w:fldCharType="end"/>
      </w:r>
    </w:p>
    <w:p w14:paraId="4E4E4FCE" w14:textId="109D5CA8" w:rsidR="00E30076" w:rsidRDefault="00E3007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Architecture for manipulating supplementary services settings</w:t>
      </w:r>
      <w:r>
        <w:rPr>
          <w:noProof/>
        </w:rPr>
        <w:tab/>
      </w:r>
      <w:r>
        <w:rPr>
          <w:noProof/>
        </w:rPr>
        <w:fldChar w:fldCharType="begin" w:fldLock="1"/>
      </w:r>
      <w:r>
        <w:rPr>
          <w:noProof/>
        </w:rPr>
        <w:instrText xml:space="preserve"> PAGEREF _Toc99196011 \h </w:instrText>
      </w:r>
      <w:r>
        <w:rPr>
          <w:noProof/>
        </w:rPr>
      </w:r>
      <w:r>
        <w:rPr>
          <w:noProof/>
        </w:rPr>
        <w:fldChar w:fldCharType="separate"/>
      </w:r>
      <w:r>
        <w:rPr>
          <w:noProof/>
        </w:rPr>
        <w:t>9</w:t>
      </w:r>
      <w:r>
        <w:rPr>
          <w:noProof/>
        </w:rPr>
        <w:fldChar w:fldCharType="end"/>
      </w:r>
    </w:p>
    <w:p w14:paraId="2D586E26" w14:textId="410A5FFA" w:rsidR="00E30076" w:rsidRDefault="00E3007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The eXtensible Markup Language (XML) Configuration Access Protocol (XCAP)</w:t>
      </w:r>
      <w:r>
        <w:rPr>
          <w:noProof/>
        </w:rPr>
        <w:tab/>
      </w:r>
      <w:r>
        <w:rPr>
          <w:noProof/>
        </w:rPr>
        <w:fldChar w:fldCharType="begin" w:fldLock="1"/>
      </w:r>
      <w:r>
        <w:rPr>
          <w:noProof/>
        </w:rPr>
        <w:instrText xml:space="preserve"> PAGEREF _Toc99196012 \h </w:instrText>
      </w:r>
      <w:r>
        <w:rPr>
          <w:noProof/>
        </w:rPr>
      </w:r>
      <w:r>
        <w:rPr>
          <w:noProof/>
        </w:rPr>
        <w:fldChar w:fldCharType="separate"/>
      </w:r>
      <w:r>
        <w:rPr>
          <w:noProof/>
        </w:rPr>
        <w:t>9</w:t>
      </w:r>
      <w:r>
        <w:rPr>
          <w:noProof/>
        </w:rPr>
        <w:fldChar w:fldCharType="end"/>
      </w:r>
    </w:p>
    <w:p w14:paraId="34867941" w14:textId="32B16100" w:rsidR="00E30076" w:rsidRDefault="00E30076">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_Toc99196013 \h </w:instrText>
      </w:r>
      <w:r>
        <w:rPr>
          <w:noProof/>
        </w:rPr>
      </w:r>
      <w:r>
        <w:rPr>
          <w:noProof/>
        </w:rPr>
        <w:fldChar w:fldCharType="separate"/>
      </w:r>
      <w:r>
        <w:rPr>
          <w:noProof/>
        </w:rPr>
        <w:t>9</w:t>
      </w:r>
      <w:r>
        <w:rPr>
          <w:noProof/>
        </w:rPr>
        <w:fldChar w:fldCharType="end"/>
      </w:r>
    </w:p>
    <w:p w14:paraId="25E6771A" w14:textId="21143ED3" w:rsidR="00E30076" w:rsidRDefault="00E30076">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Functional entities</w:t>
      </w:r>
      <w:r>
        <w:rPr>
          <w:noProof/>
        </w:rPr>
        <w:tab/>
      </w:r>
      <w:r>
        <w:rPr>
          <w:noProof/>
        </w:rPr>
        <w:fldChar w:fldCharType="begin" w:fldLock="1"/>
      </w:r>
      <w:r>
        <w:rPr>
          <w:noProof/>
        </w:rPr>
        <w:instrText xml:space="preserve"> PAGEREF _Toc99196014 \h </w:instrText>
      </w:r>
      <w:r>
        <w:rPr>
          <w:noProof/>
        </w:rPr>
      </w:r>
      <w:r>
        <w:rPr>
          <w:noProof/>
        </w:rPr>
        <w:fldChar w:fldCharType="separate"/>
      </w:r>
      <w:r>
        <w:rPr>
          <w:noProof/>
        </w:rPr>
        <w:t>10</w:t>
      </w:r>
      <w:r>
        <w:rPr>
          <w:noProof/>
        </w:rPr>
        <w:fldChar w:fldCharType="end"/>
      </w:r>
    </w:p>
    <w:p w14:paraId="1573D4AC" w14:textId="21D7433E" w:rsidR="00E30076" w:rsidRDefault="00E30076">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User Equipment (UE)</w:t>
      </w:r>
      <w:r>
        <w:rPr>
          <w:noProof/>
        </w:rPr>
        <w:tab/>
      </w:r>
      <w:r>
        <w:rPr>
          <w:noProof/>
        </w:rPr>
        <w:fldChar w:fldCharType="begin" w:fldLock="1"/>
      </w:r>
      <w:r>
        <w:rPr>
          <w:noProof/>
        </w:rPr>
        <w:instrText xml:space="preserve"> PAGEREF _Toc99196015 \h </w:instrText>
      </w:r>
      <w:r>
        <w:rPr>
          <w:noProof/>
        </w:rPr>
      </w:r>
      <w:r>
        <w:rPr>
          <w:noProof/>
        </w:rPr>
        <w:fldChar w:fldCharType="separate"/>
      </w:r>
      <w:r>
        <w:rPr>
          <w:noProof/>
        </w:rPr>
        <w:t>10</w:t>
      </w:r>
      <w:r>
        <w:rPr>
          <w:noProof/>
        </w:rPr>
        <w:fldChar w:fldCharType="end"/>
      </w:r>
    </w:p>
    <w:p w14:paraId="17B2951E" w14:textId="39D85204" w:rsidR="00E30076" w:rsidRDefault="00E30076">
      <w:pPr>
        <w:pStyle w:val="TOC4"/>
        <w:rPr>
          <w:rFonts w:asciiTheme="minorHAnsi" w:eastAsiaTheme="minorEastAsia" w:hAnsiTheme="minorHAnsi" w:cstheme="minorBidi"/>
          <w:noProof/>
          <w:sz w:val="22"/>
          <w:szCs w:val="22"/>
          <w:lang w:eastAsia="en-GB"/>
        </w:rPr>
      </w:pPr>
      <w:r>
        <w:rPr>
          <w:noProof/>
        </w:rPr>
        <w:t>5.2.1.1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_Toc99196016 \h </w:instrText>
      </w:r>
      <w:r>
        <w:rPr>
          <w:noProof/>
        </w:rPr>
      </w:r>
      <w:r>
        <w:rPr>
          <w:noProof/>
        </w:rPr>
        <w:fldChar w:fldCharType="separate"/>
      </w:r>
      <w:r>
        <w:rPr>
          <w:noProof/>
        </w:rPr>
        <w:t>10</w:t>
      </w:r>
      <w:r>
        <w:rPr>
          <w:noProof/>
        </w:rPr>
        <w:fldChar w:fldCharType="end"/>
      </w:r>
    </w:p>
    <w:p w14:paraId="390F5014" w14:textId="0D80176B" w:rsidR="00E30076" w:rsidRDefault="00E30076">
      <w:pPr>
        <w:pStyle w:val="TOC4"/>
        <w:rPr>
          <w:rFonts w:asciiTheme="minorHAnsi" w:eastAsiaTheme="minorEastAsia" w:hAnsiTheme="minorHAnsi" w:cstheme="minorBidi"/>
          <w:noProof/>
          <w:sz w:val="22"/>
          <w:szCs w:val="22"/>
          <w:lang w:eastAsia="en-GB"/>
        </w:rPr>
      </w:pPr>
      <w:r>
        <w:rPr>
          <w:noProof/>
        </w:rPr>
        <w:t>5.2.1.2</w:t>
      </w:r>
      <w:r>
        <w:rPr>
          <w:rFonts w:asciiTheme="minorHAnsi" w:eastAsiaTheme="minorEastAsia" w:hAnsiTheme="minorHAnsi" w:cstheme="minorBidi"/>
          <w:noProof/>
          <w:sz w:val="22"/>
          <w:szCs w:val="22"/>
          <w:lang w:eastAsia="en-GB"/>
        </w:rPr>
        <w:tab/>
      </w:r>
      <w:r>
        <w:rPr>
          <w:noProof/>
        </w:rPr>
        <w:t>Subscription for notification of state changes in XML document</w:t>
      </w:r>
      <w:r>
        <w:rPr>
          <w:noProof/>
        </w:rPr>
        <w:tab/>
      </w:r>
      <w:r>
        <w:rPr>
          <w:noProof/>
        </w:rPr>
        <w:fldChar w:fldCharType="begin" w:fldLock="1"/>
      </w:r>
      <w:r>
        <w:rPr>
          <w:noProof/>
        </w:rPr>
        <w:instrText xml:space="preserve"> PAGEREF _Toc99196017 \h </w:instrText>
      </w:r>
      <w:r>
        <w:rPr>
          <w:noProof/>
        </w:rPr>
      </w:r>
      <w:r>
        <w:rPr>
          <w:noProof/>
        </w:rPr>
        <w:fldChar w:fldCharType="separate"/>
      </w:r>
      <w:r>
        <w:rPr>
          <w:noProof/>
        </w:rPr>
        <w:t>11</w:t>
      </w:r>
      <w:r>
        <w:rPr>
          <w:noProof/>
        </w:rPr>
        <w:fldChar w:fldCharType="end"/>
      </w:r>
    </w:p>
    <w:p w14:paraId="1B7FE13D" w14:textId="683E7BFC" w:rsidR="00E30076" w:rsidRDefault="00E30076">
      <w:pPr>
        <w:pStyle w:val="TOC4"/>
        <w:rPr>
          <w:rFonts w:asciiTheme="minorHAnsi" w:eastAsiaTheme="minorEastAsia" w:hAnsiTheme="minorHAnsi" w:cstheme="minorBidi"/>
          <w:noProof/>
          <w:sz w:val="22"/>
          <w:szCs w:val="22"/>
          <w:lang w:eastAsia="en-GB"/>
        </w:rPr>
      </w:pPr>
      <w:r>
        <w:rPr>
          <w:noProof/>
        </w:rPr>
        <w:t>5.2.1.</w:t>
      </w:r>
      <w:r>
        <w:rPr>
          <w:noProof/>
          <w:lang w:eastAsia="zh-CN"/>
        </w:rPr>
        <w:t>3</w:t>
      </w:r>
      <w:r>
        <w:rPr>
          <w:rFonts w:asciiTheme="minorHAnsi" w:eastAsiaTheme="minorEastAsia" w:hAnsiTheme="minorHAnsi" w:cstheme="minorBidi"/>
          <w:noProof/>
          <w:sz w:val="22"/>
          <w:szCs w:val="22"/>
          <w:lang w:eastAsia="en-GB"/>
        </w:rPr>
        <w:tab/>
      </w:r>
      <w:r>
        <w:rPr>
          <w:noProof/>
          <w:lang w:eastAsia="zh-CN"/>
        </w:rPr>
        <w:t>Policy on access type used for XCAP</w:t>
      </w:r>
      <w:r>
        <w:rPr>
          <w:noProof/>
        </w:rPr>
        <w:tab/>
      </w:r>
      <w:r>
        <w:rPr>
          <w:noProof/>
        </w:rPr>
        <w:fldChar w:fldCharType="begin" w:fldLock="1"/>
      </w:r>
      <w:r>
        <w:rPr>
          <w:noProof/>
        </w:rPr>
        <w:instrText xml:space="preserve"> PAGEREF _Toc99196018 \h </w:instrText>
      </w:r>
      <w:r>
        <w:rPr>
          <w:noProof/>
        </w:rPr>
      </w:r>
      <w:r>
        <w:rPr>
          <w:noProof/>
        </w:rPr>
        <w:fldChar w:fldCharType="separate"/>
      </w:r>
      <w:r>
        <w:rPr>
          <w:noProof/>
        </w:rPr>
        <w:t>11</w:t>
      </w:r>
      <w:r>
        <w:rPr>
          <w:noProof/>
        </w:rPr>
        <w:fldChar w:fldCharType="end"/>
      </w:r>
    </w:p>
    <w:p w14:paraId="13F0B010" w14:textId="00C3C2C0" w:rsidR="00E30076" w:rsidRDefault="00E30076">
      <w:pPr>
        <w:pStyle w:val="TOC4"/>
        <w:rPr>
          <w:rFonts w:asciiTheme="minorHAnsi" w:eastAsiaTheme="minorEastAsia" w:hAnsiTheme="minorHAnsi" w:cstheme="minorBidi"/>
          <w:noProof/>
          <w:sz w:val="22"/>
          <w:szCs w:val="22"/>
          <w:lang w:eastAsia="en-GB"/>
        </w:rPr>
      </w:pPr>
      <w:r>
        <w:rPr>
          <w:noProof/>
        </w:rPr>
        <w:t>5.2.1.4</w:t>
      </w:r>
      <w:r>
        <w:rPr>
          <w:rFonts w:asciiTheme="minorHAnsi" w:eastAsiaTheme="minorEastAsia" w:hAnsiTheme="minorHAnsi" w:cstheme="minorBidi"/>
          <w:noProof/>
          <w:sz w:val="22"/>
          <w:szCs w:val="22"/>
          <w:lang w:eastAsia="en-GB"/>
        </w:rPr>
        <w:tab/>
      </w:r>
      <w:r>
        <w:rPr>
          <w:noProof/>
        </w:rPr>
        <w:t>Policy on a</w:t>
      </w:r>
      <w:r>
        <w:rPr>
          <w:noProof/>
          <w:lang w:eastAsia="zh-CN"/>
        </w:rPr>
        <w:t>uthentication mechanism used for XCAP</w:t>
      </w:r>
      <w:r>
        <w:rPr>
          <w:noProof/>
        </w:rPr>
        <w:tab/>
      </w:r>
      <w:r>
        <w:rPr>
          <w:noProof/>
        </w:rPr>
        <w:fldChar w:fldCharType="begin" w:fldLock="1"/>
      </w:r>
      <w:r>
        <w:rPr>
          <w:noProof/>
        </w:rPr>
        <w:instrText xml:space="preserve"> PAGEREF _Toc99196019 \h </w:instrText>
      </w:r>
      <w:r>
        <w:rPr>
          <w:noProof/>
        </w:rPr>
      </w:r>
      <w:r>
        <w:rPr>
          <w:noProof/>
        </w:rPr>
        <w:fldChar w:fldCharType="separate"/>
      </w:r>
      <w:r>
        <w:rPr>
          <w:noProof/>
        </w:rPr>
        <w:t>13</w:t>
      </w:r>
      <w:r>
        <w:rPr>
          <w:noProof/>
        </w:rPr>
        <w:fldChar w:fldCharType="end"/>
      </w:r>
    </w:p>
    <w:p w14:paraId="139F138E" w14:textId="08B6DF99" w:rsidR="00E30076" w:rsidRDefault="00E30076">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Authentication Proxy (AP)</w:t>
      </w:r>
      <w:r>
        <w:rPr>
          <w:noProof/>
        </w:rPr>
        <w:tab/>
      </w:r>
      <w:r>
        <w:rPr>
          <w:noProof/>
        </w:rPr>
        <w:fldChar w:fldCharType="begin" w:fldLock="1"/>
      </w:r>
      <w:r>
        <w:rPr>
          <w:noProof/>
        </w:rPr>
        <w:instrText xml:space="preserve"> PAGEREF _Toc99196020 \h </w:instrText>
      </w:r>
      <w:r>
        <w:rPr>
          <w:noProof/>
        </w:rPr>
      </w:r>
      <w:r>
        <w:rPr>
          <w:noProof/>
        </w:rPr>
        <w:fldChar w:fldCharType="separate"/>
      </w:r>
      <w:r>
        <w:rPr>
          <w:noProof/>
        </w:rPr>
        <w:t>13</w:t>
      </w:r>
      <w:r>
        <w:rPr>
          <w:noProof/>
        </w:rPr>
        <w:fldChar w:fldCharType="end"/>
      </w:r>
    </w:p>
    <w:p w14:paraId="58BDFBD6" w14:textId="365B30C1" w:rsidR="00E30076" w:rsidRDefault="00E30076">
      <w:pPr>
        <w:pStyle w:val="TOC4"/>
        <w:rPr>
          <w:rFonts w:asciiTheme="minorHAnsi" w:eastAsiaTheme="minorEastAsia" w:hAnsiTheme="minorHAnsi" w:cstheme="minorBidi"/>
          <w:noProof/>
          <w:sz w:val="22"/>
          <w:szCs w:val="22"/>
          <w:lang w:eastAsia="en-GB"/>
        </w:rPr>
      </w:pPr>
      <w:r>
        <w:rPr>
          <w:noProof/>
        </w:rPr>
        <w:t>5.2.2.1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_Toc99196021 \h </w:instrText>
      </w:r>
      <w:r>
        <w:rPr>
          <w:noProof/>
        </w:rPr>
      </w:r>
      <w:r>
        <w:rPr>
          <w:noProof/>
        </w:rPr>
        <w:fldChar w:fldCharType="separate"/>
      </w:r>
      <w:r>
        <w:rPr>
          <w:noProof/>
        </w:rPr>
        <w:t>13</w:t>
      </w:r>
      <w:r>
        <w:rPr>
          <w:noProof/>
        </w:rPr>
        <w:fldChar w:fldCharType="end"/>
      </w:r>
    </w:p>
    <w:p w14:paraId="0B732500" w14:textId="39678FC4" w:rsidR="00E30076" w:rsidRDefault="00E30076">
      <w:pPr>
        <w:pStyle w:val="TOC4"/>
        <w:rPr>
          <w:rFonts w:asciiTheme="minorHAnsi" w:eastAsiaTheme="minorEastAsia" w:hAnsiTheme="minorHAnsi" w:cstheme="minorBidi"/>
          <w:noProof/>
          <w:sz w:val="22"/>
          <w:szCs w:val="22"/>
          <w:lang w:eastAsia="en-GB"/>
        </w:rPr>
      </w:pPr>
      <w:r>
        <w:rPr>
          <w:noProof/>
        </w:rPr>
        <w:t>5.2.2.2</w:t>
      </w:r>
      <w:r>
        <w:rPr>
          <w:rFonts w:asciiTheme="minorHAnsi" w:eastAsiaTheme="minorEastAsia" w:hAnsiTheme="minorHAnsi" w:cstheme="minorBidi"/>
          <w:noProof/>
          <w:sz w:val="22"/>
          <w:szCs w:val="22"/>
          <w:lang w:eastAsia="en-GB"/>
        </w:rPr>
        <w:tab/>
      </w:r>
      <w:r>
        <w:rPr>
          <w:noProof/>
        </w:rPr>
        <w:t>Authentication</w:t>
      </w:r>
      <w:r>
        <w:rPr>
          <w:noProof/>
        </w:rPr>
        <w:tab/>
      </w:r>
      <w:r>
        <w:rPr>
          <w:noProof/>
        </w:rPr>
        <w:fldChar w:fldCharType="begin" w:fldLock="1"/>
      </w:r>
      <w:r>
        <w:rPr>
          <w:noProof/>
        </w:rPr>
        <w:instrText xml:space="preserve"> PAGEREF _Toc99196022 \h </w:instrText>
      </w:r>
      <w:r>
        <w:rPr>
          <w:noProof/>
        </w:rPr>
      </w:r>
      <w:r>
        <w:rPr>
          <w:noProof/>
        </w:rPr>
        <w:fldChar w:fldCharType="separate"/>
      </w:r>
      <w:r>
        <w:rPr>
          <w:noProof/>
        </w:rPr>
        <w:t>14</w:t>
      </w:r>
      <w:r>
        <w:rPr>
          <w:noProof/>
        </w:rPr>
        <w:fldChar w:fldCharType="end"/>
      </w:r>
    </w:p>
    <w:p w14:paraId="5B5F25D3" w14:textId="293318EC" w:rsidR="00E30076" w:rsidRDefault="00E30076">
      <w:pPr>
        <w:pStyle w:val="TOC5"/>
        <w:rPr>
          <w:rFonts w:asciiTheme="minorHAnsi" w:eastAsiaTheme="minorEastAsia" w:hAnsiTheme="minorHAnsi" w:cstheme="minorBidi"/>
          <w:noProof/>
          <w:sz w:val="22"/>
          <w:szCs w:val="22"/>
          <w:lang w:eastAsia="en-GB"/>
        </w:rPr>
      </w:pPr>
      <w:r>
        <w:rPr>
          <w:noProof/>
        </w:rPr>
        <w:t>5.2.2.2.0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_Toc99196023 \h </w:instrText>
      </w:r>
      <w:r>
        <w:rPr>
          <w:noProof/>
        </w:rPr>
      </w:r>
      <w:r>
        <w:rPr>
          <w:noProof/>
        </w:rPr>
        <w:fldChar w:fldCharType="separate"/>
      </w:r>
      <w:r>
        <w:rPr>
          <w:noProof/>
        </w:rPr>
        <w:t>14</w:t>
      </w:r>
      <w:r>
        <w:rPr>
          <w:noProof/>
        </w:rPr>
        <w:fldChar w:fldCharType="end"/>
      </w:r>
    </w:p>
    <w:p w14:paraId="6C3AEBA9" w14:textId="08BBED2A" w:rsidR="00E30076" w:rsidRDefault="00E30076">
      <w:pPr>
        <w:pStyle w:val="TOC5"/>
        <w:rPr>
          <w:rFonts w:asciiTheme="minorHAnsi" w:eastAsiaTheme="minorEastAsia" w:hAnsiTheme="minorHAnsi" w:cstheme="minorBidi"/>
          <w:noProof/>
          <w:sz w:val="22"/>
          <w:szCs w:val="22"/>
          <w:lang w:eastAsia="en-GB"/>
        </w:rPr>
      </w:pPr>
      <w:r>
        <w:rPr>
          <w:noProof/>
        </w:rPr>
        <w:t>5.2.2.2.1</w:t>
      </w:r>
      <w:r>
        <w:rPr>
          <w:rFonts w:asciiTheme="minorHAnsi" w:eastAsiaTheme="minorEastAsia" w:hAnsiTheme="minorHAnsi" w:cstheme="minorBidi"/>
          <w:noProof/>
          <w:sz w:val="22"/>
          <w:szCs w:val="22"/>
          <w:lang w:eastAsia="en-GB"/>
        </w:rPr>
        <w:tab/>
      </w:r>
      <w:r>
        <w:rPr>
          <w:noProof/>
        </w:rPr>
        <w:t>Authentication based on the generic authentication architecture</w:t>
      </w:r>
      <w:r>
        <w:rPr>
          <w:noProof/>
        </w:rPr>
        <w:tab/>
      </w:r>
      <w:r>
        <w:rPr>
          <w:noProof/>
        </w:rPr>
        <w:fldChar w:fldCharType="begin" w:fldLock="1"/>
      </w:r>
      <w:r>
        <w:rPr>
          <w:noProof/>
        </w:rPr>
        <w:instrText xml:space="preserve"> PAGEREF _Toc99196024 \h </w:instrText>
      </w:r>
      <w:r>
        <w:rPr>
          <w:noProof/>
        </w:rPr>
      </w:r>
      <w:r>
        <w:rPr>
          <w:noProof/>
        </w:rPr>
        <w:fldChar w:fldCharType="separate"/>
      </w:r>
      <w:r>
        <w:rPr>
          <w:noProof/>
        </w:rPr>
        <w:t>14</w:t>
      </w:r>
      <w:r>
        <w:rPr>
          <w:noProof/>
        </w:rPr>
        <w:fldChar w:fldCharType="end"/>
      </w:r>
    </w:p>
    <w:p w14:paraId="2B6FB4B2" w14:textId="15E328D2" w:rsidR="00E30076" w:rsidRDefault="00E30076">
      <w:pPr>
        <w:pStyle w:val="TOC5"/>
        <w:rPr>
          <w:rFonts w:asciiTheme="minorHAnsi" w:eastAsiaTheme="minorEastAsia" w:hAnsiTheme="minorHAnsi" w:cstheme="minorBidi"/>
          <w:noProof/>
          <w:sz w:val="22"/>
          <w:szCs w:val="22"/>
          <w:lang w:eastAsia="en-GB"/>
        </w:rPr>
      </w:pPr>
      <w:r>
        <w:rPr>
          <w:noProof/>
        </w:rPr>
        <w:t>5.2.2.2.2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_Toc99196025 \h </w:instrText>
      </w:r>
      <w:r>
        <w:rPr>
          <w:noProof/>
        </w:rPr>
      </w:r>
      <w:r>
        <w:rPr>
          <w:noProof/>
        </w:rPr>
        <w:fldChar w:fldCharType="separate"/>
      </w:r>
      <w:r>
        <w:rPr>
          <w:noProof/>
        </w:rPr>
        <w:t>14</w:t>
      </w:r>
      <w:r>
        <w:rPr>
          <w:noProof/>
        </w:rPr>
        <w:fldChar w:fldCharType="end"/>
      </w:r>
    </w:p>
    <w:p w14:paraId="7773E5B4" w14:textId="6035635E" w:rsidR="00E30076" w:rsidRDefault="00E30076">
      <w:pPr>
        <w:pStyle w:val="TOC4"/>
        <w:rPr>
          <w:rFonts w:asciiTheme="minorHAnsi" w:eastAsiaTheme="minorEastAsia" w:hAnsiTheme="minorHAnsi" w:cstheme="minorBidi"/>
          <w:noProof/>
          <w:sz w:val="22"/>
          <w:szCs w:val="22"/>
          <w:lang w:eastAsia="en-GB"/>
        </w:rPr>
      </w:pPr>
      <w:r>
        <w:rPr>
          <w:noProof/>
        </w:rPr>
        <w:t>5.2.2.3</w:t>
      </w:r>
      <w:r>
        <w:rPr>
          <w:rFonts w:asciiTheme="minorHAnsi" w:eastAsiaTheme="minorEastAsia" w:hAnsiTheme="minorHAnsi" w:cstheme="minorBidi"/>
          <w:noProof/>
          <w:sz w:val="22"/>
          <w:szCs w:val="22"/>
          <w:lang w:eastAsia="en-GB"/>
        </w:rPr>
        <w:tab/>
      </w:r>
      <w:r>
        <w:rPr>
          <w:noProof/>
        </w:rPr>
        <w:t>Authorization</w:t>
      </w:r>
      <w:r>
        <w:rPr>
          <w:noProof/>
        </w:rPr>
        <w:tab/>
      </w:r>
      <w:r>
        <w:rPr>
          <w:noProof/>
        </w:rPr>
        <w:fldChar w:fldCharType="begin" w:fldLock="1"/>
      </w:r>
      <w:r>
        <w:rPr>
          <w:noProof/>
        </w:rPr>
        <w:instrText xml:space="preserve"> PAGEREF _Toc99196026 \h </w:instrText>
      </w:r>
      <w:r>
        <w:rPr>
          <w:noProof/>
        </w:rPr>
      </w:r>
      <w:r>
        <w:rPr>
          <w:noProof/>
        </w:rPr>
        <w:fldChar w:fldCharType="separate"/>
      </w:r>
      <w:r>
        <w:rPr>
          <w:noProof/>
        </w:rPr>
        <w:t>14</w:t>
      </w:r>
      <w:r>
        <w:rPr>
          <w:noProof/>
        </w:rPr>
        <w:fldChar w:fldCharType="end"/>
      </w:r>
    </w:p>
    <w:p w14:paraId="344030D0" w14:textId="1357F987" w:rsidR="00E30076" w:rsidRDefault="00E30076">
      <w:pPr>
        <w:pStyle w:val="TOC3"/>
        <w:rPr>
          <w:rFonts w:asciiTheme="minorHAnsi" w:eastAsiaTheme="minorEastAsia" w:hAnsiTheme="minorHAnsi" w:cstheme="minorBidi"/>
          <w:noProof/>
          <w:sz w:val="22"/>
          <w:szCs w:val="22"/>
          <w:lang w:eastAsia="en-GB"/>
        </w:rPr>
      </w:pPr>
      <w:r>
        <w:rPr>
          <w:noProof/>
        </w:rPr>
        <w:t>5.2.3</w:t>
      </w:r>
      <w:r>
        <w:rPr>
          <w:rFonts w:asciiTheme="minorHAnsi" w:eastAsiaTheme="minorEastAsia" w:hAnsiTheme="minorHAnsi" w:cstheme="minorBidi"/>
          <w:noProof/>
          <w:sz w:val="22"/>
          <w:szCs w:val="22"/>
          <w:lang w:eastAsia="en-GB"/>
        </w:rPr>
        <w:tab/>
      </w:r>
      <w:r>
        <w:rPr>
          <w:noProof/>
        </w:rPr>
        <w:t>Application Server (AS)</w:t>
      </w:r>
      <w:r>
        <w:rPr>
          <w:noProof/>
        </w:rPr>
        <w:tab/>
      </w:r>
      <w:r>
        <w:rPr>
          <w:noProof/>
        </w:rPr>
        <w:fldChar w:fldCharType="begin" w:fldLock="1"/>
      </w:r>
      <w:r>
        <w:rPr>
          <w:noProof/>
        </w:rPr>
        <w:instrText xml:space="preserve"> PAGEREF _Toc99196027 \h </w:instrText>
      </w:r>
      <w:r>
        <w:rPr>
          <w:noProof/>
        </w:rPr>
      </w:r>
      <w:r>
        <w:rPr>
          <w:noProof/>
        </w:rPr>
        <w:fldChar w:fldCharType="separate"/>
      </w:r>
      <w:r>
        <w:rPr>
          <w:noProof/>
        </w:rPr>
        <w:t>15</w:t>
      </w:r>
      <w:r>
        <w:rPr>
          <w:noProof/>
        </w:rPr>
        <w:fldChar w:fldCharType="end"/>
      </w:r>
    </w:p>
    <w:p w14:paraId="1D9D704F" w14:textId="7CBC0EB0" w:rsidR="00E30076" w:rsidRDefault="00E30076">
      <w:pPr>
        <w:pStyle w:val="TOC4"/>
        <w:rPr>
          <w:rFonts w:asciiTheme="minorHAnsi" w:eastAsiaTheme="minorEastAsia" w:hAnsiTheme="minorHAnsi" w:cstheme="minorBidi"/>
          <w:noProof/>
          <w:sz w:val="22"/>
          <w:szCs w:val="22"/>
          <w:lang w:eastAsia="en-GB"/>
        </w:rPr>
      </w:pPr>
      <w:r>
        <w:rPr>
          <w:noProof/>
        </w:rPr>
        <w:t>5.2.3.1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_Toc99196028 \h </w:instrText>
      </w:r>
      <w:r>
        <w:rPr>
          <w:noProof/>
        </w:rPr>
      </w:r>
      <w:r>
        <w:rPr>
          <w:noProof/>
        </w:rPr>
        <w:fldChar w:fldCharType="separate"/>
      </w:r>
      <w:r>
        <w:rPr>
          <w:noProof/>
        </w:rPr>
        <w:t>15</w:t>
      </w:r>
      <w:r>
        <w:rPr>
          <w:noProof/>
        </w:rPr>
        <w:fldChar w:fldCharType="end"/>
      </w:r>
    </w:p>
    <w:p w14:paraId="3BEA4AE2" w14:textId="03F088E9" w:rsidR="00E30076" w:rsidRDefault="00E30076">
      <w:pPr>
        <w:pStyle w:val="TOC4"/>
        <w:rPr>
          <w:rFonts w:asciiTheme="minorHAnsi" w:eastAsiaTheme="minorEastAsia" w:hAnsiTheme="minorHAnsi" w:cstheme="minorBidi"/>
          <w:noProof/>
          <w:sz w:val="22"/>
          <w:szCs w:val="22"/>
          <w:lang w:eastAsia="en-GB"/>
        </w:rPr>
      </w:pPr>
      <w:r w:rsidRPr="003B036A">
        <w:rPr>
          <w:rFonts w:eastAsia="Arial Unicode MS"/>
          <w:noProof/>
        </w:rPr>
        <w:t>5.2.3.2</w:t>
      </w:r>
      <w:r>
        <w:rPr>
          <w:rFonts w:asciiTheme="minorHAnsi" w:eastAsiaTheme="minorEastAsia" w:hAnsiTheme="minorHAnsi" w:cstheme="minorBidi"/>
          <w:noProof/>
          <w:sz w:val="22"/>
          <w:szCs w:val="22"/>
          <w:lang w:eastAsia="en-GB"/>
        </w:rPr>
        <w:tab/>
      </w:r>
      <w:r w:rsidRPr="003B036A">
        <w:rPr>
          <w:rFonts w:eastAsia="Arial Unicode MS"/>
          <w:noProof/>
        </w:rPr>
        <w:t>Authentication and authorization</w:t>
      </w:r>
      <w:r>
        <w:rPr>
          <w:noProof/>
        </w:rPr>
        <w:tab/>
      </w:r>
      <w:r>
        <w:rPr>
          <w:noProof/>
        </w:rPr>
        <w:fldChar w:fldCharType="begin" w:fldLock="1"/>
      </w:r>
      <w:r>
        <w:rPr>
          <w:noProof/>
        </w:rPr>
        <w:instrText xml:space="preserve"> PAGEREF _Toc99196029 \h </w:instrText>
      </w:r>
      <w:r>
        <w:rPr>
          <w:noProof/>
        </w:rPr>
      </w:r>
      <w:r>
        <w:rPr>
          <w:noProof/>
        </w:rPr>
        <w:fldChar w:fldCharType="separate"/>
      </w:r>
      <w:r>
        <w:rPr>
          <w:noProof/>
        </w:rPr>
        <w:t>15</w:t>
      </w:r>
      <w:r>
        <w:rPr>
          <w:noProof/>
        </w:rPr>
        <w:fldChar w:fldCharType="end"/>
      </w:r>
    </w:p>
    <w:p w14:paraId="2647A52F" w14:textId="026B96B6" w:rsidR="00E30076" w:rsidRDefault="00E30076">
      <w:pPr>
        <w:pStyle w:val="TOC5"/>
        <w:rPr>
          <w:rFonts w:asciiTheme="minorHAnsi" w:eastAsiaTheme="minorEastAsia" w:hAnsiTheme="minorHAnsi" w:cstheme="minorBidi"/>
          <w:noProof/>
          <w:sz w:val="22"/>
          <w:szCs w:val="22"/>
          <w:lang w:eastAsia="en-GB"/>
        </w:rPr>
      </w:pPr>
      <w:r>
        <w:rPr>
          <w:noProof/>
        </w:rPr>
        <w:t>5.2.3.2.0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_Toc99196030 \h </w:instrText>
      </w:r>
      <w:r>
        <w:rPr>
          <w:noProof/>
        </w:rPr>
      </w:r>
      <w:r>
        <w:rPr>
          <w:noProof/>
        </w:rPr>
        <w:fldChar w:fldCharType="separate"/>
      </w:r>
      <w:r>
        <w:rPr>
          <w:noProof/>
        </w:rPr>
        <w:t>15</w:t>
      </w:r>
      <w:r>
        <w:rPr>
          <w:noProof/>
        </w:rPr>
        <w:fldChar w:fldCharType="end"/>
      </w:r>
    </w:p>
    <w:p w14:paraId="2598B0D3" w14:textId="7824EFA9" w:rsidR="00E30076" w:rsidRDefault="00E30076">
      <w:pPr>
        <w:pStyle w:val="TOC5"/>
        <w:rPr>
          <w:rFonts w:asciiTheme="minorHAnsi" w:eastAsiaTheme="minorEastAsia" w:hAnsiTheme="minorHAnsi" w:cstheme="minorBidi"/>
          <w:noProof/>
          <w:sz w:val="22"/>
          <w:szCs w:val="22"/>
          <w:lang w:eastAsia="en-GB"/>
        </w:rPr>
      </w:pPr>
      <w:r>
        <w:rPr>
          <w:noProof/>
        </w:rPr>
        <w:t>5.2.3.2.1</w:t>
      </w:r>
      <w:r>
        <w:rPr>
          <w:rFonts w:asciiTheme="minorHAnsi" w:eastAsiaTheme="minorEastAsia" w:hAnsiTheme="minorHAnsi" w:cstheme="minorBidi"/>
          <w:noProof/>
          <w:sz w:val="22"/>
          <w:szCs w:val="22"/>
          <w:lang w:eastAsia="en-GB"/>
        </w:rPr>
        <w:tab/>
      </w:r>
      <w:r>
        <w:rPr>
          <w:noProof/>
        </w:rPr>
        <w:t>HTTP digest authentication</w:t>
      </w:r>
      <w:r>
        <w:rPr>
          <w:noProof/>
        </w:rPr>
        <w:tab/>
      </w:r>
      <w:r>
        <w:rPr>
          <w:noProof/>
        </w:rPr>
        <w:fldChar w:fldCharType="begin" w:fldLock="1"/>
      </w:r>
      <w:r>
        <w:rPr>
          <w:noProof/>
        </w:rPr>
        <w:instrText xml:space="preserve"> PAGEREF _Toc99196031 \h </w:instrText>
      </w:r>
      <w:r>
        <w:rPr>
          <w:noProof/>
        </w:rPr>
      </w:r>
      <w:r>
        <w:rPr>
          <w:noProof/>
        </w:rPr>
        <w:fldChar w:fldCharType="separate"/>
      </w:r>
      <w:r>
        <w:rPr>
          <w:noProof/>
        </w:rPr>
        <w:t>15</w:t>
      </w:r>
      <w:r>
        <w:rPr>
          <w:noProof/>
        </w:rPr>
        <w:fldChar w:fldCharType="end"/>
      </w:r>
    </w:p>
    <w:p w14:paraId="6DC463B2" w14:textId="269BE175" w:rsidR="00E30076" w:rsidRDefault="00E30076">
      <w:pPr>
        <w:pStyle w:val="TOC4"/>
        <w:rPr>
          <w:rFonts w:asciiTheme="minorHAnsi" w:eastAsiaTheme="minorEastAsia" w:hAnsiTheme="minorHAnsi" w:cstheme="minorBidi"/>
          <w:noProof/>
          <w:sz w:val="22"/>
          <w:szCs w:val="22"/>
          <w:lang w:eastAsia="en-GB"/>
        </w:rPr>
      </w:pPr>
      <w:r>
        <w:rPr>
          <w:noProof/>
        </w:rPr>
        <w:t>5.2.3.3</w:t>
      </w:r>
      <w:r>
        <w:rPr>
          <w:rFonts w:asciiTheme="minorHAnsi" w:eastAsiaTheme="minorEastAsia" w:hAnsiTheme="minorHAnsi" w:cstheme="minorBidi"/>
          <w:noProof/>
          <w:sz w:val="22"/>
          <w:szCs w:val="22"/>
          <w:lang w:eastAsia="en-GB"/>
        </w:rPr>
        <w:tab/>
      </w:r>
      <w:r>
        <w:rPr>
          <w:noProof/>
        </w:rPr>
        <w:t>Subscription acceptance and notification of state changes in XML document</w:t>
      </w:r>
      <w:r>
        <w:rPr>
          <w:noProof/>
        </w:rPr>
        <w:tab/>
      </w:r>
      <w:r>
        <w:rPr>
          <w:noProof/>
        </w:rPr>
        <w:fldChar w:fldCharType="begin" w:fldLock="1"/>
      </w:r>
      <w:r>
        <w:rPr>
          <w:noProof/>
        </w:rPr>
        <w:instrText xml:space="preserve"> PAGEREF _Toc99196032 \h </w:instrText>
      </w:r>
      <w:r>
        <w:rPr>
          <w:noProof/>
        </w:rPr>
      </w:r>
      <w:r>
        <w:rPr>
          <w:noProof/>
        </w:rPr>
        <w:fldChar w:fldCharType="separate"/>
      </w:r>
      <w:r>
        <w:rPr>
          <w:noProof/>
        </w:rPr>
        <w:t>15</w:t>
      </w:r>
      <w:r>
        <w:rPr>
          <w:noProof/>
        </w:rPr>
        <w:fldChar w:fldCharType="end"/>
      </w:r>
    </w:p>
    <w:p w14:paraId="223183B9" w14:textId="23045B2F" w:rsidR="00E30076" w:rsidRDefault="00E30076">
      <w:pPr>
        <w:pStyle w:val="TOC4"/>
        <w:rPr>
          <w:rFonts w:asciiTheme="minorHAnsi" w:eastAsiaTheme="minorEastAsia" w:hAnsiTheme="minorHAnsi" w:cstheme="minorBidi"/>
          <w:noProof/>
          <w:sz w:val="22"/>
          <w:szCs w:val="22"/>
          <w:lang w:eastAsia="en-GB"/>
        </w:rPr>
      </w:pPr>
      <w:r>
        <w:rPr>
          <w:noProof/>
        </w:rPr>
        <w:t>5.2.3.4</w:t>
      </w:r>
      <w:r>
        <w:rPr>
          <w:rFonts w:asciiTheme="minorHAnsi" w:eastAsiaTheme="minorEastAsia" w:hAnsiTheme="minorHAnsi" w:cstheme="minorBidi"/>
          <w:noProof/>
          <w:sz w:val="22"/>
          <w:szCs w:val="22"/>
          <w:lang w:eastAsia="en-GB"/>
        </w:rPr>
        <w:tab/>
      </w:r>
      <w:r>
        <w:rPr>
          <w:noProof/>
        </w:rPr>
        <w:t>Validation against service capability</w:t>
      </w:r>
      <w:r>
        <w:rPr>
          <w:noProof/>
        </w:rPr>
        <w:tab/>
      </w:r>
      <w:r>
        <w:rPr>
          <w:noProof/>
        </w:rPr>
        <w:fldChar w:fldCharType="begin" w:fldLock="1"/>
      </w:r>
      <w:r>
        <w:rPr>
          <w:noProof/>
        </w:rPr>
        <w:instrText xml:space="preserve"> PAGEREF _Toc99196033 \h </w:instrText>
      </w:r>
      <w:r>
        <w:rPr>
          <w:noProof/>
        </w:rPr>
      </w:r>
      <w:r>
        <w:rPr>
          <w:noProof/>
        </w:rPr>
        <w:fldChar w:fldCharType="separate"/>
      </w:r>
      <w:r>
        <w:rPr>
          <w:noProof/>
        </w:rPr>
        <w:t>16</w:t>
      </w:r>
      <w:r>
        <w:rPr>
          <w:noProof/>
        </w:rPr>
        <w:fldChar w:fldCharType="end"/>
      </w:r>
    </w:p>
    <w:p w14:paraId="609724F3" w14:textId="05A09FB7" w:rsidR="00E30076" w:rsidRDefault="00E30076">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Roles</w:t>
      </w:r>
      <w:r>
        <w:rPr>
          <w:noProof/>
        </w:rPr>
        <w:tab/>
      </w:r>
      <w:r>
        <w:rPr>
          <w:noProof/>
        </w:rPr>
        <w:fldChar w:fldCharType="begin" w:fldLock="1"/>
      </w:r>
      <w:r>
        <w:rPr>
          <w:noProof/>
        </w:rPr>
        <w:instrText xml:space="preserve"> PAGEREF _Toc99196034 \h </w:instrText>
      </w:r>
      <w:r>
        <w:rPr>
          <w:noProof/>
        </w:rPr>
      </w:r>
      <w:r>
        <w:rPr>
          <w:noProof/>
        </w:rPr>
        <w:fldChar w:fldCharType="separate"/>
      </w:r>
      <w:r>
        <w:rPr>
          <w:noProof/>
        </w:rPr>
        <w:t>16</w:t>
      </w:r>
      <w:r>
        <w:rPr>
          <w:noProof/>
        </w:rPr>
        <w:fldChar w:fldCharType="end"/>
      </w:r>
    </w:p>
    <w:p w14:paraId="217168D4" w14:textId="5CD3C324" w:rsidR="00E30076" w:rsidRDefault="00E30076">
      <w:pPr>
        <w:pStyle w:val="TOC3"/>
        <w:rPr>
          <w:rFonts w:asciiTheme="minorHAnsi" w:eastAsiaTheme="minorEastAsia" w:hAnsiTheme="minorHAnsi" w:cstheme="minorBidi"/>
          <w:noProof/>
          <w:sz w:val="22"/>
          <w:szCs w:val="22"/>
          <w:lang w:eastAsia="en-GB"/>
        </w:rPr>
      </w:pPr>
      <w:r>
        <w:rPr>
          <w:noProof/>
        </w:rPr>
        <w:t>5.3.1</w:t>
      </w:r>
      <w:r>
        <w:rPr>
          <w:rFonts w:asciiTheme="minorHAnsi" w:eastAsiaTheme="minorEastAsia" w:hAnsiTheme="minorHAnsi" w:cstheme="minorBidi"/>
          <w:noProof/>
          <w:sz w:val="22"/>
          <w:szCs w:val="22"/>
          <w:lang w:eastAsia="en-GB"/>
        </w:rPr>
        <w:tab/>
      </w:r>
      <w:r>
        <w:rPr>
          <w:noProof/>
        </w:rPr>
        <w:t>XCAP client</w:t>
      </w:r>
      <w:r>
        <w:rPr>
          <w:noProof/>
        </w:rPr>
        <w:tab/>
      </w:r>
      <w:r>
        <w:rPr>
          <w:noProof/>
        </w:rPr>
        <w:fldChar w:fldCharType="begin" w:fldLock="1"/>
      </w:r>
      <w:r>
        <w:rPr>
          <w:noProof/>
        </w:rPr>
        <w:instrText xml:space="preserve"> PAGEREF _Toc99196035 \h </w:instrText>
      </w:r>
      <w:r>
        <w:rPr>
          <w:noProof/>
        </w:rPr>
      </w:r>
      <w:r>
        <w:rPr>
          <w:noProof/>
        </w:rPr>
        <w:fldChar w:fldCharType="separate"/>
      </w:r>
      <w:r>
        <w:rPr>
          <w:noProof/>
        </w:rPr>
        <w:t>16</w:t>
      </w:r>
      <w:r>
        <w:rPr>
          <w:noProof/>
        </w:rPr>
        <w:fldChar w:fldCharType="end"/>
      </w:r>
    </w:p>
    <w:p w14:paraId="16CF4BBC" w14:textId="635D9AE2" w:rsidR="00E30076" w:rsidRDefault="00E30076">
      <w:pPr>
        <w:pStyle w:val="TOC4"/>
        <w:rPr>
          <w:rFonts w:asciiTheme="minorHAnsi" w:eastAsiaTheme="minorEastAsia" w:hAnsiTheme="minorHAnsi" w:cstheme="minorBidi"/>
          <w:noProof/>
          <w:sz w:val="22"/>
          <w:szCs w:val="22"/>
          <w:lang w:eastAsia="en-GB"/>
        </w:rPr>
      </w:pPr>
      <w:r>
        <w:rPr>
          <w:noProof/>
        </w:rPr>
        <w:t>5.3.1.1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_Toc99196036 \h </w:instrText>
      </w:r>
      <w:r>
        <w:rPr>
          <w:noProof/>
        </w:rPr>
      </w:r>
      <w:r>
        <w:rPr>
          <w:noProof/>
        </w:rPr>
        <w:fldChar w:fldCharType="separate"/>
      </w:r>
      <w:r>
        <w:rPr>
          <w:noProof/>
        </w:rPr>
        <w:t>16</w:t>
      </w:r>
      <w:r>
        <w:rPr>
          <w:noProof/>
        </w:rPr>
        <w:fldChar w:fldCharType="end"/>
      </w:r>
    </w:p>
    <w:p w14:paraId="2999200C" w14:textId="4AE1327C" w:rsidR="00E30076" w:rsidRDefault="00E30076">
      <w:pPr>
        <w:pStyle w:val="TOC4"/>
        <w:rPr>
          <w:rFonts w:asciiTheme="minorHAnsi" w:eastAsiaTheme="minorEastAsia" w:hAnsiTheme="minorHAnsi" w:cstheme="minorBidi"/>
          <w:noProof/>
          <w:sz w:val="22"/>
          <w:szCs w:val="22"/>
          <w:lang w:eastAsia="en-GB"/>
        </w:rPr>
      </w:pPr>
      <w:r>
        <w:rPr>
          <w:noProof/>
        </w:rPr>
        <w:t>5.3.1.2</w:t>
      </w:r>
      <w:r>
        <w:rPr>
          <w:rFonts w:asciiTheme="minorHAnsi" w:eastAsiaTheme="minorEastAsia" w:hAnsiTheme="minorHAnsi" w:cstheme="minorBidi"/>
          <w:noProof/>
          <w:sz w:val="22"/>
          <w:szCs w:val="22"/>
          <w:lang w:eastAsia="en-GB"/>
        </w:rPr>
        <w:tab/>
      </w:r>
      <w:r>
        <w:rPr>
          <w:noProof/>
        </w:rPr>
        <w:t>Manipulating supplementary services</w:t>
      </w:r>
      <w:r>
        <w:rPr>
          <w:noProof/>
        </w:rPr>
        <w:tab/>
      </w:r>
      <w:r>
        <w:rPr>
          <w:noProof/>
        </w:rPr>
        <w:fldChar w:fldCharType="begin" w:fldLock="1"/>
      </w:r>
      <w:r>
        <w:rPr>
          <w:noProof/>
        </w:rPr>
        <w:instrText xml:space="preserve"> PAGEREF _Toc99196037 \h </w:instrText>
      </w:r>
      <w:r>
        <w:rPr>
          <w:noProof/>
        </w:rPr>
      </w:r>
      <w:r>
        <w:rPr>
          <w:noProof/>
        </w:rPr>
        <w:fldChar w:fldCharType="separate"/>
      </w:r>
      <w:r>
        <w:rPr>
          <w:noProof/>
        </w:rPr>
        <w:t>16</w:t>
      </w:r>
      <w:r>
        <w:rPr>
          <w:noProof/>
        </w:rPr>
        <w:fldChar w:fldCharType="end"/>
      </w:r>
    </w:p>
    <w:p w14:paraId="726F4166" w14:textId="087396D4" w:rsidR="00E30076" w:rsidRDefault="00E30076">
      <w:pPr>
        <w:pStyle w:val="TOC5"/>
        <w:rPr>
          <w:rFonts w:asciiTheme="minorHAnsi" w:eastAsiaTheme="minorEastAsia" w:hAnsiTheme="minorHAnsi" w:cstheme="minorBidi"/>
          <w:noProof/>
          <w:sz w:val="22"/>
          <w:szCs w:val="22"/>
          <w:lang w:eastAsia="en-GB"/>
        </w:rPr>
      </w:pPr>
      <w:r>
        <w:rPr>
          <w:noProof/>
        </w:rPr>
        <w:t>5.3.1.2.1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_Toc99196038 \h </w:instrText>
      </w:r>
      <w:r>
        <w:rPr>
          <w:noProof/>
        </w:rPr>
      </w:r>
      <w:r>
        <w:rPr>
          <w:noProof/>
        </w:rPr>
        <w:fldChar w:fldCharType="separate"/>
      </w:r>
      <w:r>
        <w:rPr>
          <w:noProof/>
        </w:rPr>
        <w:t>16</w:t>
      </w:r>
      <w:r>
        <w:rPr>
          <w:noProof/>
        </w:rPr>
        <w:fldChar w:fldCharType="end"/>
      </w:r>
    </w:p>
    <w:p w14:paraId="312CEC7A" w14:textId="3D0E743E" w:rsidR="00E30076" w:rsidRDefault="00E30076">
      <w:pPr>
        <w:pStyle w:val="TOC5"/>
        <w:rPr>
          <w:rFonts w:asciiTheme="minorHAnsi" w:eastAsiaTheme="minorEastAsia" w:hAnsiTheme="minorHAnsi" w:cstheme="minorBidi"/>
          <w:noProof/>
          <w:sz w:val="22"/>
          <w:szCs w:val="22"/>
          <w:lang w:eastAsia="en-GB"/>
        </w:rPr>
      </w:pPr>
      <w:r>
        <w:rPr>
          <w:noProof/>
        </w:rPr>
        <w:t>5.3.1.2.2</w:t>
      </w:r>
      <w:r>
        <w:rPr>
          <w:rFonts w:asciiTheme="minorHAnsi" w:eastAsiaTheme="minorEastAsia" w:hAnsiTheme="minorHAnsi" w:cstheme="minorBidi"/>
          <w:noProof/>
          <w:sz w:val="22"/>
          <w:szCs w:val="22"/>
          <w:lang w:eastAsia="en-GB"/>
        </w:rPr>
        <w:tab/>
      </w:r>
      <w:r>
        <w:rPr>
          <w:noProof/>
        </w:rPr>
        <w:t>U E temporarily prevented from manipulating supplementary service settings via XCAP</w:t>
      </w:r>
      <w:r>
        <w:rPr>
          <w:noProof/>
        </w:rPr>
        <w:tab/>
      </w:r>
      <w:r>
        <w:rPr>
          <w:noProof/>
        </w:rPr>
        <w:fldChar w:fldCharType="begin" w:fldLock="1"/>
      </w:r>
      <w:r>
        <w:rPr>
          <w:noProof/>
        </w:rPr>
        <w:instrText xml:space="preserve"> PAGEREF _Toc99196039 \h </w:instrText>
      </w:r>
      <w:r>
        <w:rPr>
          <w:noProof/>
        </w:rPr>
      </w:r>
      <w:r>
        <w:rPr>
          <w:noProof/>
        </w:rPr>
        <w:fldChar w:fldCharType="separate"/>
      </w:r>
      <w:r>
        <w:rPr>
          <w:noProof/>
        </w:rPr>
        <w:t>17</w:t>
      </w:r>
      <w:r>
        <w:rPr>
          <w:noProof/>
        </w:rPr>
        <w:fldChar w:fldCharType="end"/>
      </w:r>
    </w:p>
    <w:p w14:paraId="2378D911" w14:textId="097F0DEC" w:rsidR="00E30076" w:rsidRDefault="00E30076">
      <w:pPr>
        <w:pStyle w:val="TOC5"/>
        <w:rPr>
          <w:rFonts w:asciiTheme="minorHAnsi" w:eastAsiaTheme="minorEastAsia" w:hAnsiTheme="minorHAnsi" w:cstheme="minorBidi"/>
          <w:noProof/>
          <w:sz w:val="22"/>
          <w:szCs w:val="22"/>
          <w:lang w:eastAsia="en-GB"/>
        </w:rPr>
      </w:pPr>
      <w:r>
        <w:rPr>
          <w:noProof/>
        </w:rPr>
        <w:t>5.3.1.2.3</w:t>
      </w:r>
      <w:r>
        <w:rPr>
          <w:rFonts w:asciiTheme="minorHAnsi" w:eastAsiaTheme="minorEastAsia" w:hAnsiTheme="minorHAnsi" w:cstheme="minorBidi"/>
          <w:noProof/>
          <w:sz w:val="22"/>
          <w:szCs w:val="22"/>
          <w:lang w:eastAsia="en-GB"/>
        </w:rPr>
        <w:tab/>
      </w:r>
      <w:r>
        <w:rPr>
          <w:noProof/>
        </w:rPr>
        <w:t>Supplementary service settings manipulation errors</w:t>
      </w:r>
      <w:r>
        <w:rPr>
          <w:noProof/>
        </w:rPr>
        <w:tab/>
      </w:r>
      <w:r>
        <w:rPr>
          <w:noProof/>
        </w:rPr>
        <w:fldChar w:fldCharType="begin" w:fldLock="1"/>
      </w:r>
      <w:r>
        <w:rPr>
          <w:noProof/>
        </w:rPr>
        <w:instrText xml:space="preserve"> PAGEREF _Toc99196040 \h </w:instrText>
      </w:r>
      <w:r>
        <w:rPr>
          <w:noProof/>
        </w:rPr>
      </w:r>
      <w:r>
        <w:rPr>
          <w:noProof/>
        </w:rPr>
        <w:fldChar w:fldCharType="separate"/>
      </w:r>
      <w:r>
        <w:rPr>
          <w:noProof/>
        </w:rPr>
        <w:t>17</w:t>
      </w:r>
      <w:r>
        <w:rPr>
          <w:noProof/>
        </w:rPr>
        <w:fldChar w:fldCharType="end"/>
      </w:r>
    </w:p>
    <w:p w14:paraId="6E2C255C" w14:textId="4AEDC562" w:rsidR="00E30076" w:rsidRDefault="00E30076">
      <w:pPr>
        <w:pStyle w:val="TOC5"/>
        <w:rPr>
          <w:rFonts w:asciiTheme="minorHAnsi" w:eastAsiaTheme="minorEastAsia" w:hAnsiTheme="minorHAnsi" w:cstheme="minorBidi"/>
          <w:noProof/>
          <w:sz w:val="22"/>
          <w:szCs w:val="22"/>
          <w:lang w:eastAsia="en-GB"/>
        </w:rPr>
      </w:pPr>
      <w:r>
        <w:rPr>
          <w:noProof/>
        </w:rPr>
        <w:t>5.3.1.2.4</w:t>
      </w:r>
      <w:r>
        <w:rPr>
          <w:rFonts w:asciiTheme="minorHAnsi" w:eastAsiaTheme="minorEastAsia" w:hAnsiTheme="minorHAnsi" w:cstheme="minorBidi"/>
          <w:noProof/>
          <w:sz w:val="22"/>
          <w:szCs w:val="22"/>
          <w:lang w:eastAsia="en-GB"/>
        </w:rPr>
        <w:tab/>
      </w:r>
      <w:r>
        <w:rPr>
          <w:noProof/>
        </w:rPr>
        <w:t>HTTP retry when no response is received</w:t>
      </w:r>
      <w:r>
        <w:rPr>
          <w:noProof/>
        </w:rPr>
        <w:tab/>
      </w:r>
      <w:r>
        <w:rPr>
          <w:noProof/>
        </w:rPr>
        <w:fldChar w:fldCharType="begin" w:fldLock="1"/>
      </w:r>
      <w:r>
        <w:rPr>
          <w:noProof/>
        </w:rPr>
        <w:instrText xml:space="preserve"> PAGEREF _Toc99196041 \h </w:instrText>
      </w:r>
      <w:r>
        <w:rPr>
          <w:noProof/>
        </w:rPr>
      </w:r>
      <w:r>
        <w:rPr>
          <w:noProof/>
        </w:rPr>
        <w:fldChar w:fldCharType="separate"/>
      </w:r>
      <w:r>
        <w:rPr>
          <w:noProof/>
        </w:rPr>
        <w:t>17</w:t>
      </w:r>
      <w:r>
        <w:rPr>
          <w:noProof/>
        </w:rPr>
        <w:fldChar w:fldCharType="end"/>
      </w:r>
    </w:p>
    <w:p w14:paraId="2EA21F80" w14:textId="5EC58E17" w:rsidR="00E30076" w:rsidRDefault="00E30076">
      <w:pPr>
        <w:pStyle w:val="TOC4"/>
        <w:rPr>
          <w:rFonts w:asciiTheme="minorHAnsi" w:eastAsiaTheme="minorEastAsia" w:hAnsiTheme="minorHAnsi" w:cstheme="minorBidi"/>
          <w:noProof/>
          <w:sz w:val="22"/>
          <w:szCs w:val="22"/>
          <w:lang w:eastAsia="en-GB"/>
        </w:rPr>
      </w:pPr>
      <w:r>
        <w:rPr>
          <w:noProof/>
        </w:rPr>
        <w:t>5.3.1.3</w:t>
      </w:r>
      <w:r>
        <w:rPr>
          <w:rFonts w:asciiTheme="minorHAnsi" w:eastAsiaTheme="minorEastAsia" w:hAnsiTheme="minorHAnsi" w:cstheme="minorBidi"/>
          <w:noProof/>
          <w:sz w:val="22"/>
          <w:szCs w:val="22"/>
          <w:lang w:eastAsia="en-GB"/>
        </w:rPr>
        <w:tab/>
      </w:r>
      <w:r>
        <w:rPr>
          <w:noProof/>
        </w:rPr>
        <w:t>Password change</w:t>
      </w:r>
      <w:r>
        <w:rPr>
          <w:noProof/>
        </w:rPr>
        <w:tab/>
      </w:r>
      <w:r>
        <w:rPr>
          <w:noProof/>
        </w:rPr>
        <w:fldChar w:fldCharType="begin" w:fldLock="1"/>
      </w:r>
      <w:r>
        <w:rPr>
          <w:noProof/>
        </w:rPr>
        <w:instrText xml:space="preserve"> PAGEREF _Toc99196042 \h </w:instrText>
      </w:r>
      <w:r>
        <w:rPr>
          <w:noProof/>
        </w:rPr>
      </w:r>
      <w:r>
        <w:rPr>
          <w:noProof/>
        </w:rPr>
        <w:fldChar w:fldCharType="separate"/>
      </w:r>
      <w:r>
        <w:rPr>
          <w:noProof/>
        </w:rPr>
        <w:t>17</w:t>
      </w:r>
      <w:r>
        <w:rPr>
          <w:noProof/>
        </w:rPr>
        <w:fldChar w:fldCharType="end"/>
      </w:r>
    </w:p>
    <w:p w14:paraId="1C9F4CB1" w14:textId="64F59A96" w:rsidR="00E30076" w:rsidRDefault="00E30076">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XCAP server</w:t>
      </w:r>
      <w:r>
        <w:rPr>
          <w:noProof/>
        </w:rPr>
        <w:tab/>
      </w:r>
      <w:r>
        <w:rPr>
          <w:noProof/>
        </w:rPr>
        <w:fldChar w:fldCharType="begin" w:fldLock="1"/>
      </w:r>
      <w:r>
        <w:rPr>
          <w:noProof/>
        </w:rPr>
        <w:instrText xml:space="preserve"> PAGEREF _Toc99196043 \h </w:instrText>
      </w:r>
      <w:r>
        <w:rPr>
          <w:noProof/>
        </w:rPr>
      </w:r>
      <w:r>
        <w:rPr>
          <w:noProof/>
        </w:rPr>
        <w:fldChar w:fldCharType="separate"/>
      </w:r>
      <w:r>
        <w:rPr>
          <w:noProof/>
        </w:rPr>
        <w:t>18</w:t>
      </w:r>
      <w:r>
        <w:rPr>
          <w:noProof/>
        </w:rPr>
        <w:fldChar w:fldCharType="end"/>
      </w:r>
    </w:p>
    <w:p w14:paraId="264DD7F4" w14:textId="6D9E1DD6" w:rsidR="00E30076" w:rsidRDefault="00E30076">
      <w:pPr>
        <w:pStyle w:val="TOC4"/>
        <w:rPr>
          <w:rFonts w:asciiTheme="minorHAnsi" w:eastAsiaTheme="minorEastAsia" w:hAnsiTheme="minorHAnsi" w:cstheme="minorBidi"/>
          <w:noProof/>
          <w:sz w:val="22"/>
          <w:szCs w:val="22"/>
          <w:lang w:eastAsia="en-GB"/>
        </w:rPr>
      </w:pPr>
      <w:r>
        <w:rPr>
          <w:noProof/>
        </w:rPr>
        <w:t>5.3.2.1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_Toc99196044 \h </w:instrText>
      </w:r>
      <w:r>
        <w:rPr>
          <w:noProof/>
        </w:rPr>
      </w:r>
      <w:r>
        <w:rPr>
          <w:noProof/>
        </w:rPr>
        <w:fldChar w:fldCharType="separate"/>
      </w:r>
      <w:r>
        <w:rPr>
          <w:noProof/>
        </w:rPr>
        <w:t>18</w:t>
      </w:r>
      <w:r>
        <w:rPr>
          <w:noProof/>
        </w:rPr>
        <w:fldChar w:fldCharType="end"/>
      </w:r>
    </w:p>
    <w:p w14:paraId="13626138" w14:textId="7CCCE5A8" w:rsidR="00E30076" w:rsidRDefault="00E30076">
      <w:pPr>
        <w:pStyle w:val="TOC4"/>
        <w:rPr>
          <w:rFonts w:asciiTheme="minorHAnsi" w:eastAsiaTheme="minorEastAsia" w:hAnsiTheme="minorHAnsi" w:cstheme="minorBidi"/>
          <w:noProof/>
          <w:sz w:val="22"/>
          <w:szCs w:val="22"/>
          <w:lang w:eastAsia="en-GB"/>
        </w:rPr>
      </w:pPr>
      <w:r>
        <w:rPr>
          <w:noProof/>
        </w:rPr>
        <w:t>5.3.2.2</w:t>
      </w:r>
      <w:r>
        <w:rPr>
          <w:rFonts w:asciiTheme="minorHAnsi" w:eastAsiaTheme="minorEastAsia" w:hAnsiTheme="minorHAnsi" w:cstheme="minorBidi"/>
          <w:noProof/>
          <w:sz w:val="22"/>
          <w:szCs w:val="22"/>
          <w:lang w:eastAsia="en-GB"/>
        </w:rPr>
        <w:tab/>
      </w:r>
      <w:r>
        <w:rPr>
          <w:noProof/>
        </w:rPr>
        <w:t>Manipulation acceptance</w:t>
      </w:r>
      <w:r>
        <w:rPr>
          <w:noProof/>
        </w:rPr>
        <w:tab/>
      </w:r>
      <w:r>
        <w:rPr>
          <w:noProof/>
        </w:rPr>
        <w:fldChar w:fldCharType="begin" w:fldLock="1"/>
      </w:r>
      <w:r>
        <w:rPr>
          <w:noProof/>
        </w:rPr>
        <w:instrText xml:space="preserve"> PAGEREF _Toc99196045 \h </w:instrText>
      </w:r>
      <w:r>
        <w:rPr>
          <w:noProof/>
        </w:rPr>
      </w:r>
      <w:r>
        <w:rPr>
          <w:noProof/>
        </w:rPr>
        <w:fldChar w:fldCharType="separate"/>
      </w:r>
      <w:r>
        <w:rPr>
          <w:noProof/>
        </w:rPr>
        <w:t>18</w:t>
      </w:r>
      <w:r>
        <w:rPr>
          <w:noProof/>
        </w:rPr>
        <w:fldChar w:fldCharType="end"/>
      </w:r>
    </w:p>
    <w:p w14:paraId="40384FF3" w14:textId="4A8AD414" w:rsidR="00E30076" w:rsidRDefault="00E30076">
      <w:pPr>
        <w:pStyle w:val="TOC4"/>
        <w:rPr>
          <w:rFonts w:asciiTheme="minorHAnsi" w:eastAsiaTheme="minorEastAsia" w:hAnsiTheme="minorHAnsi" w:cstheme="minorBidi"/>
          <w:noProof/>
          <w:sz w:val="22"/>
          <w:szCs w:val="22"/>
          <w:lang w:eastAsia="en-GB"/>
        </w:rPr>
      </w:pPr>
      <w:r>
        <w:rPr>
          <w:noProof/>
        </w:rPr>
        <w:t>5.3.2.3</w:t>
      </w:r>
      <w:r>
        <w:rPr>
          <w:rFonts w:asciiTheme="minorHAnsi" w:eastAsiaTheme="minorEastAsia" w:hAnsiTheme="minorHAnsi" w:cstheme="minorBidi"/>
          <w:noProof/>
          <w:sz w:val="22"/>
          <w:szCs w:val="22"/>
          <w:lang w:eastAsia="en-GB"/>
        </w:rPr>
        <w:tab/>
      </w:r>
      <w:r>
        <w:rPr>
          <w:noProof/>
        </w:rPr>
        <w:t>User not allowed to manipulate settings via XCAP</w:t>
      </w:r>
      <w:r>
        <w:rPr>
          <w:noProof/>
        </w:rPr>
        <w:tab/>
      </w:r>
      <w:r>
        <w:rPr>
          <w:noProof/>
        </w:rPr>
        <w:fldChar w:fldCharType="begin" w:fldLock="1"/>
      </w:r>
      <w:r>
        <w:rPr>
          <w:noProof/>
        </w:rPr>
        <w:instrText xml:space="preserve"> PAGEREF _Toc99196046 \h </w:instrText>
      </w:r>
      <w:r>
        <w:rPr>
          <w:noProof/>
        </w:rPr>
      </w:r>
      <w:r>
        <w:rPr>
          <w:noProof/>
        </w:rPr>
        <w:fldChar w:fldCharType="separate"/>
      </w:r>
      <w:r>
        <w:rPr>
          <w:noProof/>
        </w:rPr>
        <w:t>18</w:t>
      </w:r>
      <w:r>
        <w:rPr>
          <w:noProof/>
        </w:rPr>
        <w:fldChar w:fldCharType="end"/>
      </w:r>
    </w:p>
    <w:p w14:paraId="4B5FF65E" w14:textId="4FBC0822" w:rsidR="00E30076" w:rsidRDefault="00E30076">
      <w:pPr>
        <w:pStyle w:val="TOC4"/>
        <w:rPr>
          <w:rFonts w:asciiTheme="minorHAnsi" w:eastAsiaTheme="minorEastAsia" w:hAnsiTheme="minorHAnsi" w:cstheme="minorBidi"/>
          <w:noProof/>
          <w:sz w:val="22"/>
          <w:szCs w:val="22"/>
          <w:lang w:eastAsia="en-GB"/>
        </w:rPr>
      </w:pPr>
      <w:r>
        <w:rPr>
          <w:noProof/>
        </w:rPr>
        <w:t>5.3.2.4</w:t>
      </w:r>
      <w:r>
        <w:rPr>
          <w:rFonts w:asciiTheme="minorHAnsi" w:eastAsiaTheme="minorEastAsia" w:hAnsiTheme="minorHAnsi" w:cstheme="minorBidi"/>
          <w:noProof/>
          <w:sz w:val="22"/>
          <w:szCs w:val="22"/>
          <w:lang w:eastAsia="en-GB"/>
        </w:rPr>
        <w:tab/>
      </w:r>
      <w:r>
        <w:rPr>
          <w:noProof/>
        </w:rPr>
        <w:t>Supplementary Service subscription errors</w:t>
      </w:r>
      <w:r>
        <w:rPr>
          <w:noProof/>
        </w:rPr>
        <w:tab/>
      </w:r>
      <w:r>
        <w:rPr>
          <w:noProof/>
        </w:rPr>
        <w:fldChar w:fldCharType="begin" w:fldLock="1"/>
      </w:r>
      <w:r>
        <w:rPr>
          <w:noProof/>
        </w:rPr>
        <w:instrText xml:space="preserve"> PAGEREF _Toc99196047 \h </w:instrText>
      </w:r>
      <w:r>
        <w:rPr>
          <w:noProof/>
        </w:rPr>
      </w:r>
      <w:r>
        <w:rPr>
          <w:noProof/>
        </w:rPr>
        <w:fldChar w:fldCharType="separate"/>
      </w:r>
      <w:r>
        <w:rPr>
          <w:noProof/>
        </w:rPr>
        <w:t>18</w:t>
      </w:r>
      <w:r>
        <w:rPr>
          <w:noProof/>
        </w:rPr>
        <w:fldChar w:fldCharType="end"/>
      </w:r>
    </w:p>
    <w:p w14:paraId="3B7B4CDD" w14:textId="1B26D980" w:rsidR="00E30076" w:rsidRDefault="00E30076">
      <w:pPr>
        <w:pStyle w:val="TOC4"/>
        <w:rPr>
          <w:rFonts w:asciiTheme="minorHAnsi" w:eastAsiaTheme="minorEastAsia" w:hAnsiTheme="minorHAnsi" w:cstheme="minorBidi"/>
          <w:noProof/>
          <w:sz w:val="22"/>
          <w:szCs w:val="22"/>
          <w:lang w:eastAsia="en-GB"/>
        </w:rPr>
      </w:pPr>
      <w:r w:rsidRPr="003B036A">
        <w:rPr>
          <w:noProof/>
          <w:lang w:val="de-DE"/>
        </w:rPr>
        <w:t>5.3.2.5</w:t>
      </w:r>
      <w:r>
        <w:rPr>
          <w:rFonts w:asciiTheme="minorHAnsi" w:eastAsiaTheme="minorEastAsia" w:hAnsiTheme="minorHAnsi" w:cstheme="minorBidi"/>
          <w:noProof/>
          <w:sz w:val="22"/>
          <w:szCs w:val="22"/>
          <w:lang w:eastAsia="en-GB"/>
        </w:rPr>
        <w:tab/>
      </w:r>
      <w:r w:rsidRPr="003B036A">
        <w:rPr>
          <w:noProof/>
          <w:lang w:val="de-DE"/>
        </w:rPr>
        <w:t>Password management</w:t>
      </w:r>
      <w:r>
        <w:rPr>
          <w:noProof/>
        </w:rPr>
        <w:tab/>
      </w:r>
      <w:r>
        <w:rPr>
          <w:noProof/>
        </w:rPr>
        <w:fldChar w:fldCharType="begin" w:fldLock="1"/>
      </w:r>
      <w:r>
        <w:rPr>
          <w:noProof/>
        </w:rPr>
        <w:instrText xml:space="preserve"> PAGEREF _Toc99196048 \h </w:instrText>
      </w:r>
      <w:r>
        <w:rPr>
          <w:noProof/>
        </w:rPr>
      </w:r>
      <w:r>
        <w:rPr>
          <w:noProof/>
        </w:rPr>
        <w:fldChar w:fldCharType="separate"/>
      </w:r>
      <w:r>
        <w:rPr>
          <w:noProof/>
        </w:rPr>
        <w:t>18</w:t>
      </w:r>
      <w:r>
        <w:rPr>
          <w:noProof/>
        </w:rPr>
        <w:fldChar w:fldCharType="end"/>
      </w:r>
    </w:p>
    <w:p w14:paraId="04409687" w14:textId="7687B1CC" w:rsidR="00E30076" w:rsidRDefault="00E30076">
      <w:pPr>
        <w:pStyle w:val="TOC5"/>
        <w:rPr>
          <w:rFonts w:asciiTheme="minorHAnsi" w:eastAsiaTheme="minorEastAsia" w:hAnsiTheme="minorHAnsi" w:cstheme="minorBidi"/>
          <w:noProof/>
          <w:sz w:val="22"/>
          <w:szCs w:val="22"/>
          <w:lang w:eastAsia="en-GB"/>
        </w:rPr>
      </w:pPr>
      <w:r>
        <w:rPr>
          <w:noProof/>
        </w:rPr>
        <w:t>5.3.2.5.1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_Toc99196049 \h </w:instrText>
      </w:r>
      <w:r>
        <w:rPr>
          <w:noProof/>
        </w:rPr>
      </w:r>
      <w:r>
        <w:rPr>
          <w:noProof/>
        </w:rPr>
        <w:fldChar w:fldCharType="separate"/>
      </w:r>
      <w:r>
        <w:rPr>
          <w:noProof/>
        </w:rPr>
        <w:t>18</w:t>
      </w:r>
      <w:r>
        <w:rPr>
          <w:noProof/>
        </w:rPr>
        <w:fldChar w:fldCharType="end"/>
      </w:r>
    </w:p>
    <w:p w14:paraId="3CDB5D29" w14:textId="39A908C5" w:rsidR="00E30076" w:rsidRDefault="00E30076">
      <w:pPr>
        <w:pStyle w:val="TOC5"/>
        <w:rPr>
          <w:rFonts w:asciiTheme="minorHAnsi" w:eastAsiaTheme="minorEastAsia" w:hAnsiTheme="minorHAnsi" w:cstheme="minorBidi"/>
          <w:noProof/>
          <w:sz w:val="22"/>
          <w:szCs w:val="22"/>
          <w:lang w:eastAsia="en-GB"/>
        </w:rPr>
      </w:pPr>
      <w:r>
        <w:rPr>
          <w:noProof/>
        </w:rPr>
        <w:t>5.3.2.5.2</w:t>
      </w:r>
      <w:r>
        <w:rPr>
          <w:rFonts w:asciiTheme="minorHAnsi" w:eastAsiaTheme="minorEastAsia" w:hAnsiTheme="minorHAnsi" w:cstheme="minorBidi"/>
          <w:noProof/>
          <w:sz w:val="22"/>
          <w:szCs w:val="22"/>
          <w:lang w:eastAsia="en-GB"/>
        </w:rPr>
        <w:tab/>
      </w:r>
      <w:r>
        <w:rPr>
          <w:noProof/>
        </w:rPr>
        <w:t>Password check</w:t>
      </w:r>
      <w:r>
        <w:rPr>
          <w:noProof/>
        </w:rPr>
        <w:tab/>
      </w:r>
      <w:r>
        <w:rPr>
          <w:noProof/>
        </w:rPr>
        <w:fldChar w:fldCharType="begin" w:fldLock="1"/>
      </w:r>
      <w:r>
        <w:rPr>
          <w:noProof/>
        </w:rPr>
        <w:instrText xml:space="preserve"> PAGEREF _Toc99196050 \h </w:instrText>
      </w:r>
      <w:r>
        <w:rPr>
          <w:noProof/>
        </w:rPr>
      </w:r>
      <w:r>
        <w:rPr>
          <w:noProof/>
        </w:rPr>
        <w:fldChar w:fldCharType="separate"/>
      </w:r>
      <w:r>
        <w:rPr>
          <w:noProof/>
        </w:rPr>
        <w:t>19</w:t>
      </w:r>
      <w:r>
        <w:rPr>
          <w:noProof/>
        </w:rPr>
        <w:fldChar w:fldCharType="end"/>
      </w:r>
    </w:p>
    <w:p w14:paraId="4691B680" w14:textId="621FEEDE" w:rsidR="00E30076" w:rsidRDefault="00E30076">
      <w:pPr>
        <w:pStyle w:val="TOC5"/>
        <w:rPr>
          <w:rFonts w:asciiTheme="minorHAnsi" w:eastAsiaTheme="minorEastAsia" w:hAnsiTheme="minorHAnsi" w:cstheme="minorBidi"/>
          <w:noProof/>
          <w:sz w:val="22"/>
          <w:szCs w:val="22"/>
          <w:lang w:eastAsia="en-GB"/>
        </w:rPr>
      </w:pPr>
      <w:r>
        <w:rPr>
          <w:noProof/>
        </w:rPr>
        <w:t>5.3.2.5.3</w:t>
      </w:r>
      <w:r>
        <w:rPr>
          <w:rFonts w:asciiTheme="minorHAnsi" w:eastAsiaTheme="minorEastAsia" w:hAnsiTheme="minorHAnsi" w:cstheme="minorBidi"/>
          <w:noProof/>
          <w:sz w:val="22"/>
          <w:szCs w:val="22"/>
          <w:lang w:eastAsia="en-GB"/>
        </w:rPr>
        <w:tab/>
      </w:r>
      <w:r>
        <w:rPr>
          <w:noProof/>
        </w:rPr>
        <w:t>Password change</w:t>
      </w:r>
      <w:r>
        <w:rPr>
          <w:noProof/>
        </w:rPr>
        <w:tab/>
      </w:r>
      <w:r>
        <w:rPr>
          <w:noProof/>
        </w:rPr>
        <w:fldChar w:fldCharType="begin" w:fldLock="1"/>
      </w:r>
      <w:r>
        <w:rPr>
          <w:noProof/>
        </w:rPr>
        <w:instrText xml:space="preserve"> PAGEREF _Toc99196051 \h </w:instrText>
      </w:r>
      <w:r>
        <w:rPr>
          <w:noProof/>
        </w:rPr>
      </w:r>
      <w:r>
        <w:rPr>
          <w:noProof/>
        </w:rPr>
        <w:fldChar w:fldCharType="separate"/>
      </w:r>
      <w:r>
        <w:rPr>
          <w:noProof/>
        </w:rPr>
        <w:t>20</w:t>
      </w:r>
      <w:r>
        <w:rPr>
          <w:noProof/>
        </w:rPr>
        <w:fldChar w:fldCharType="end"/>
      </w:r>
    </w:p>
    <w:p w14:paraId="5F1326B6" w14:textId="019C8DC7" w:rsidR="00E30076" w:rsidRDefault="00E3007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Supplementary services XCAP application usage</w:t>
      </w:r>
      <w:r>
        <w:rPr>
          <w:noProof/>
        </w:rPr>
        <w:tab/>
      </w:r>
      <w:r>
        <w:rPr>
          <w:noProof/>
        </w:rPr>
        <w:fldChar w:fldCharType="begin" w:fldLock="1"/>
      </w:r>
      <w:r>
        <w:rPr>
          <w:noProof/>
        </w:rPr>
        <w:instrText xml:space="preserve"> PAGEREF _Toc99196052 \h </w:instrText>
      </w:r>
      <w:r>
        <w:rPr>
          <w:noProof/>
        </w:rPr>
      </w:r>
      <w:r>
        <w:rPr>
          <w:noProof/>
        </w:rPr>
        <w:fldChar w:fldCharType="separate"/>
      </w:r>
      <w:r>
        <w:rPr>
          <w:noProof/>
        </w:rPr>
        <w:t>20</w:t>
      </w:r>
      <w:r>
        <w:rPr>
          <w:noProof/>
        </w:rPr>
        <w:fldChar w:fldCharType="end"/>
      </w:r>
    </w:p>
    <w:p w14:paraId="7CC108A1" w14:textId="4AA84550" w:rsidR="00E30076" w:rsidRDefault="00E30076">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Structure of the XML document</w:t>
      </w:r>
      <w:r>
        <w:rPr>
          <w:noProof/>
        </w:rPr>
        <w:tab/>
      </w:r>
      <w:r>
        <w:rPr>
          <w:noProof/>
        </w:rPr>
        <w:fldChar w:fldCharType="begin" w:fldLock="1"/>
      </w:r>
      <w:r>
        <w:rPr>
          <w:noProof/>
        </w:rPr>
        <w:instrText xml:space="preserve"> PAGEREF _Toc99196053 \h </w:instrText>
      </w:r>
      <w:r>
        <w:rPr>
          <w:noProof/>
        </w:rPr>
      </w:r>
      <w:r>
        <w:rPr>
          <w:noProof/>
        </w:rPr>
        <w:fldChar w:fldCharType="separate"/>
      </w:r>
      <w:r>
        <w:rPr>
          <w:noProof/>
        </w:rPr>
        <w:t>20</w:t>
      </w:r>
      <w:r>
        <w:rPr>
          <w:noProof/>
        </w:rPr>
        <w:fldChar w:fldCharType="end"/>
      </w:r>
    </w:p>
    <w:p w14:paraId="1474F3A4" w14:textId="65676C42" w:rsidR="00E30076" w:rsidRDefault="00E30076">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XCAP application usage</w:t>
      </w:r>
      <w:r>
        <w:rPr>
          <w:noProof/>
        </w:rPr>
        <w:tab/>
      </w:r>
      <w:r>
        <w:rPr>
          <w:noProof/>
        </w:rPr>
        <w:fldChar w:fldCharType="begin" w:fldLock="1"/>
      </w:r>
      <w:r>
        <w:rPr>
          <w:noProof/>
        </w:rPr>
        <w:instrText xml:space="preserve"> PAGEREF _Toc99196054 \h </w:instrText>
      </w:r>
      <w:r>
        <w:rPr>
          <w:noProof/>
        </w:rPr>
      </w:r>
      <w:r>
        <w:rPr>
          <w:noProof/>
        </w:rPr>
        <w:fldChar w:fldCharType="separate"/>
      </w:r>
      <w:r>
        <w:rPr>
          <w:noProof/>
        </w:rPr>
        <w:t>21</w:t>
      </w:r>
      <w:r>
        <w:rPr>
          <w:noProof/>
        </w:rPr>
        <w:fldChar w:fldCharType="end"/>
      </w:r>
    </w:p>
    <w:p w14:paraId="65B38476" w14:textId="1341BDCA" w:rsidR="00E30076" w:rsidRDefault="00E30076">
      <w:pPr>
        <w:pStyle w:val="TOC2"/>
        <w:rPr>
          <w:rFonts w:asciiTheme="minorHAnsi" w:eastAsiaTheme="minorEastAsia" w:hAnsiTheme="minorHAnsi" w:cstheme="minorBidi"/>
          <w:noProof/>
          <w:sz w:val="22"/>
          <w:szCs w:val="22"/>
          <w:lang w:eastAsia="en-GB"/>
        </w:rPr>
      </w:pPr>
      <w:r w:rsidRPr="003B036A">
        <w:rPr>
          <w:noProof/>
          <w:lang w:val="de-DE"/>
        </w:rPr>
        <w:t>6.3</w:t>
      </w:r>
      <w:r>
        <w:rPr>
          <w:rFonts w:asciiTheme="minorHAnsi" w:eastAsiaTheme="minorEastAsia" w:hAnsiTheme="minorHAnsi" w:cstheme="minorBidi"/>
          <w:noProof/>
          <w:sz w:val="22"/>
          <w:szCs w:val="22"/>
          <w:lang w:eastAsia="en-GB"/>
        </w:rPr>
        <w:tab/>
      </w:r>
      <w:r w:rsidRPr="003B036A">
        <w:rPr>
          <w:noProof/>
          <w:lang w:val="de-DE"/>
        </w:rPr>
        <w:t>XML schema</w:t>
      </w:r>
      <w:r>
        <w:rPr>
          <w:noProof/>
        </w:rPr>
        <w:tab/>
      </w:r>
      <w:r>
        <w:rPr>
          <w:noProof/>
        </w:rPr>
        <w:fldChar w:fldCharType="begin" w:fldLock="1"/>
      </w:r>
      <w:r>
        <w:rPr>
          <w:noProof/>
        </w:rPr>
        <w:instrText xml:space="preserve"> PAGEREF _Toc99196055 \h </w:instrText>
      </w:r>
      <w:r>
        <w:rPr>
          <w:noProof/>
        </w:rPr>
      </w:r>
      <w:r>
        <w:rPr>
          <w:noProof/>
        </w:rPr>
        <w:fldChar w:fldCharType="separate"/>
      </w:r>
      <w:r>
        <w:rPr>
          <w:noProof/>
        </w:rPr>
        <w:t>22</w:t>
      </w:r>
      <w:r>
        <w:rPr>
          <w:noProof/>
        </w:rPr>
        <w:fldChar w:fldCharType="end"/>
      </w:r>
    </w:p>
    <w:p w14:paraId="32ED9150" w14:textId="0644ABA3" w:rsidR="00E30076" w:rsidRDefault="00E30076">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Template for a supplementary service XML schema</w:t>
      </w:r>
      <w:r>
        <w:rPr>
          <w:noProof/>
        </w:rPr>
        <w:tab/>
      </w:r>
      <w:r>
        <w:rPr>
          <w:noProof/>
        </w:rPr>
        <w:fldChar w:fldCharType="begin" w:fldLock="1"/>
      </w:r>
      <w:r>
        <w:rPr>
          <w:noProof/>
        </w:rPr>
        <w:instrText xml:space="preserve"> PAGEREF _Toc99196056 \h </w:instrText>
      </w:r>
      <w:r>
        <w:rPr>
          <w:noProof/>
        </w:rPr>
      </w:r>
      <w:r>
        <w:rPr>
          <w:noProof/>
        </w:rPr>
        <w:fldChar w:fldCharType="separate"/>
      </w:r>
      <w:r>
        <w:rPr>
          <w:noProof/>
        </w:rPr>
        <w:t>24</w:t>
      </w:r>
      <w:r>
        <w:rPr>
          <w:noProof/>
        </w:rPr>
        <w:fldChar w:fldCharType="end"/>
      </w:r>
    </w:p>
    <w:p w14:paraId="5EEC79DC" w14:textId="02449FE3" w:rsidR="00E30076" w:rsidRDefault="00E30076">
      <w:pPr>
        <w:pStyle w:val="TOC2"/>
        <w:rPr>
          <w:rFonts w:asciiTheme="minorHAnsi" w:eastAsiaTheme="minorEastAsia" w:hAnsiTheme="minorHAnsi" w:cstheme="minorBidi"/>
          <w:noProof/>
          <w:sz w:val="22"/>
          <w:szCs w:val="22"/>
          <w:lang w:eastAsia="en-GB"/>
        </w:rPr>
      </w:pPr>
      <w:r w:rsidRPr="003B036A">
        <w:rPr>
          <w:rFonts w:ascii="Courier New" w:hAnsi="Courier New"/>
          <w:noProof/>
        </w:rPr>
        <w:t>6.5</w:t>
      </w:r>
      <w:r>
        <w:rPr>
          <w:rFonts w:asciiTheme="minorHAnsi" w:eastAsiaTheme="minorEastAsia" w:hAnsiTheme="minorHAnsi" w:cstheme="minorBidi"/>
          <w:noProof/>
          <w:sz w:val="22"/>
          <w:szCs w:val="22"/>
          <w:lang w:eastAsia="en-GB"/>
        </w:rPr>
        <w:tab/>
      </w:r>
      <w:r w:rsidRPr="003B036A">
        <w:rPr>
          <w:rFonts w:ascii="Courier New" w:hAnsi="Courier New"/>
          <w:noProof/>
        </w:rPr>
        <w:t>XML schema for password change</w:t>
      </w:r>
      <w:r>
        <w:rPr>
          <w:noProof/>
        </w:rPr>
        <w:tab/>
      </w:r>
      <w:r>
        <w:rPr>
          <w:noProof/>
        </w:rPr>
        <w:fldChar w:fldCharType="begin" w:fldLock="1"/>
      </w:r>
      <w:r>
        <w:rPr>
          <w:noProof/>
        </w:rPr>
        <w:instrText xml:space="preserve"> PAGEREF _Toc99196057 \h </w:instrText>
      </w:r>
      <w:r>
        <w:rPr>
          <w:noProof/>
        </w:rPr>
      </w:r>
      <w:r>
        <w:rPr>
          <w:noProof/>
        </w:rPr>
        <w:fldChar w:fldCharType="separate"/>
      </w:r>
      <w:r>
        <w:rPr>
          <w:noProof/>
        </w:rPr>
        <w:t>24</w:t>
      </w:r>
      <w:r>
        <w:rPr>
          <w:noProof/>
        </w:rPr>
        <w:fldChar w:fldCharType="end"/>
      </w:r>
    </w:p>
    <w:p w14:paraId="310BD7EC" w14:textId="75022735" w:rsidR="00E30076" w:rsidRDefault="00E30076">
      <w:pPr>
        <w:pStyle w:val="TOC8"/>
        <w:rPr>
          <w:rFonts w:asciiTheme="minorHAnsi" w:eastAsiaTheme="minorEastAsia" w:hAnsiTheme="minorHAnsi" w:cstheme="minorBidi"/>
          <w:b w:val="0"/>
          <w:noProof/>
          <w:szCs w:val="22"/>
          <w:lang w:eastAsia="en-GB"/>
        </w:rPr>
      </w:pPr>
      <w:r>
        <w:rPr>
          <w:noProof/>
        </w:rPr>
        <w:lastRenderedPageBreak/>
        <w:t>Annex A (informative): Void</w:t>
      </w:r>
      <w:r>
        <w:rPr>
          <w:noProof/>
        </w:rPr>
        <w:tab/>
      </w:r>
      <w:r>
        <w:rPr>
          <w:noProof/>
        </w:rPr>
        <w:fldChar w:fldCharType="begin" w:fldLock="1"/>
      </w:r>
      <w:r>
        <w:rPr>
          <w:noProof/>
        </w:rPr>
        <w:instrText xml:space="preserve"> PAGEREF _Toc99196058 \h </w:instrText>
      </w:r>
      <w:r>
        <w:rPr>
          <w:noProof/>
        </w:rPr>
      </w:r>
      <w:r>
        <w:rPr>
          <w:noProof/>
        </w:rPr>
        <w:fldChar w:fldCharType="separate"/>
      </w:r>
      <w:r>
        <w:rPr>
          <w:noProof/>
        </w:rPr>
        <w:t>26</w:t>
      </w:r>
      <w:r>
        <w:rPr>
          <w:noProof/>
        </w:rPr>
        <w:fldChar w:fldCharType="end"/>
      </w:r>
    </w:p>
    <w:p w14:paraId="2E673AE6" w14:textId="565AB14F" w:rsidR="00E30076" w:rsidRDefault="00E30076">
      <w:pPr>
        <w:pStyle w:val="TOC8"/>
        <w:rPr>
          <w:rFonts w:asciiTheme="minorHAnsi" w:eastAsiaTheme="minorEastAsia" w:hAnsiTheme="minorHAnsi" w:cstheme="minorBidi"/>
          <w:b w:val="0"/>
          <w:noProof/>
          <w:szCs w:val="22"/>
          <w:lang w:eastAsia="en-GB"/>
        </w:rPr>
      </w:pPr>
      <w:r>
        <w:rPr>
          <w:noProof/>
        </w:rPr>
        <w:t>Annex B (normative): Connectivity Aspects when using XCAP</w:t>
      </w:r>
      <w:r>
        <w:rPr>
          <w:noProof/>
        </w:rPr>
        <w:tab/>
      </w:r>
      <w:r>
        <w:rPr>
          <w:noProof/>
        </w:rPr>
        <w:fldChar w:fldCharType="begin" w:fldLock="1"/>
      </w:r>
      <w:r>
        <w:rPr>
          <w:noProof/>
        </w:rPr>
        <w:instrText xml:space="preserve"> PAGEREF _Toc99196059 \h </w:instrText>
      </w:r>
      <w:r>
        <w:rPr>
          <w:noProof/>
        </w:rPr>
      </w:r>
      <w:r>
        <w:rPr>
          <w:noProof/>
        </w:rPr>
        <w:fldChar w:fldCharType="separate"/>
      </w:r>
      <w:r>
        <w:rPr>
          <w:noProof/>
        </w:rPr>
        <w:t>27</w:t>
      </w:r>
      <w:r>
        <w:rPr>
          <w:noProof/>
        </w:rPr>
        <w:fldChar w:fldCharType="end"/>
      </w:r>
    </w:p>
    <w:p w14:paraId="494B4BF1" w14:textId="6D64D539" w:rsidR="00E30076" w:rsidRDefault="00E30076">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_Toc99196060 \h </w:instrText>
      </w:r>
      <w:r>
        <w:rPr>
          <w:noProof/>
        </w:rPr>
      </w:r>
      <w:r>
        <w:rPr>
          <w:noProof/>
        </w:rPr>
        <w:fldChar w:fldCharType="separate"/>
      </w:r>
      <w:r>
        <w:rPr>
          <w:noProof/>
        </w:rPr>
        <w:t>27</w:t>
      </w:r>
      <w:r>
        <w:rPr>
          <w:noProof/>
        </w:rPr>
        <w:fldChar w:fldCharType="end"/>
      </w:r>
    </w:p>
    <w:p w14:paraId="68AD33D7" w14:textId="1B1150F7" w:rsidR="00E30076" w:rsidRDefault="00E30076">
      <w:pPr>
        <w:pStyle w:val="TOC1"/>
        <w:rPr>
          <w:rFonts w:asciiTheme="minorHAnsi" w:eastAsiaTheme="minorEastAsia" w:hAnsiTheme="minorHAnsi" w:cstheme="minorBidi"/>
          <w:noProof/>
          <w:szCs w:val="22"/>
          <w:lang w:eastAsia="en-GB"/>
        </w:rPr>
      </w:pPr>
      <w:r>
        <w:rPr>
          <w:noProof/>
        </w:rPr>
        <w:t>B.2</w:t>
      </w:r>
      <w:r>
        <w:rPr>
          <w:rFonts w:asciiTheme="minorHAnsi" w:eastAsiaTheme="minorEastAsia" w:hAnsiTheme="minorHAnsi" w:cstheme="minorBidi"/>
          <w:noProof/>
          <w:szCs w:val="22"/>
          <w:lang w:eastAsia="en-GB"/>
        </w:rPr>
        <w:tab/>
      </w:r>
      <w:r>
        <w:rPr>
          <w:noProof/>
        </w:rPr>
        <w:t>Procedures at the UE</w:t>
      </w:r>
      <w:r>
        <w:rPr>
          <w:noProof/>
        </w:rPr>
        <w:tab/>
      </w:r>
      <w:r>
        <w:rPr>
          <w:noProof/>
        </w:rPr>
        <w:fldChar w:fldCharType="begin" w:fldLock="1"/>
      </w:r>
      <w:r>
        <w:rPr>
          <w:noProof/>
        </w:rPr>
        <w:instrText xml:space="preserve"> PAGEREF _Toc99196061 \h </w:instrText>
      </w:r>
      <w:r>
        <w:rPr>
          <w:noProof/>
        </w:rPr>
      </w:r>
      <w:r>
        <w:rPr>
          <w:noProof/>
        </w:rPr>
        <w:fldChar w:fldCharType="separate"/>
      </w:r>
      <w:r>
        <w:rPr>
          <w:noProof/>
        </w:rPr>
        <w:t>27</w:t>
      </w:r>
      <w:r>
        <w:rPr>
          <w:noProof/>
        </w:rPr>
        <w:fldChar w:fldCharType="end"/>
      </w:r>
    </w:p>
    <w:p w14:paraId="57AAB065" w14:textId="721B03DD" w:rsidR="00E30076" w:rsidRDefault="00E30076">
      <w:pPr>
        <w:pStyle w:val="TOC8"/>
        <w:rPr>
          <w:rFonts w:asciiTheme="minorHAnsi" w:eastAsiaTheme="minorEastAsia" w:hAnsiTheme="minorHAnsi" w:cstheme="minorBidi"/>
          <w:b w:val="0"/>
          <w:noProof/>
          <w:szCs w:val="22"/>
          <w:lang w:eastAsia="en-GB"/>
        </w:rPr>
      </w:pPr>
      <w:r>
        <w:rPr>
          <w:noProof/>
        </w:rPr>
        <w:t>Annex C (normative): IP-Connectivity Access Network specific concepts when using EPS to access IM CN subsystem</w:t>
      </w:r>
      <w:r>
        <w:rPr>
          <w:noProof/>
        </w:rPr>
        <w:tab/>
      </w:r>
      <w:r>
        <w:rPr>
          <w:noProof/>
        </w:rPr>
        <w:fldChar w:fldCharType="begin" w:fldLock="1"/>
      </w:r>
      <w:r>
        <w:rPr>
          <w:noProof/>
        </w:rPr>
        <w:instrText xml:space="preserve"> PAGEREF _Toc99196062 \h </w:instrText>
      </w:r>
      <w:r>
        <w:rPr>
          <w:noProof/>
        </w:rPr>
      </w:r>
      <w:r>
        <w:rPr>
          <w:noProof/>
        </w:rPr>
        <w:fldChar w:fldCharType="separate"/>
      </w:r>
      <w:r>
        <w:rPr>
          <w:noProof/>
        </w:rPr>
        <w:t>28</w:t>
      </w:r>
      <w:r>
        <w:rPr>
          <w:noProof/>
        </w:rPr>
        <w:fldChar w:fldCharType="end"/>
      </w:r>
    </w:p>
    <w:p w14:paraId="4A3E051B" w14:textId="55AE6F21" w:rsidR="00E30076" w:rsidRDefault="00E30076">
      <w:pPr>
        <w:pStyle w:val="TOC1"/>
        <w:rPr>
          <w:rFonts w:asciiTheme="minorHAnsi" w:eastAsiaTheme="minorEastAsia" w:hAnsiTheme="minorHAnsi" w:cstheme="minorBidi"/>
          <w:noProof/>
          <w:szCs w:val="22"/>
          <w:lang w:eastAsia="en-GB"/>
        </w:rPr>
      </w:pPr>
      <w:r>
        <w:rPr>
          <w:noProof/>
        </w:rPr>
        <w:t>C.1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_Toc99196063 \h </w:instrText>
      </w:r>
      <w:r>
        <w:rPr>
          <w:noProof/>
        </w:rPr>
      </w:r>
      <w:r>
        <w:rPr>
          <w:noProof/>
        </w:rPr>
        <w:fldChar w:fldCharType="separate"/>
      </w:r>
      <w:r>
        <w:rPr>
          <w:noProof/>
        </w:rPr>
        <w:t>28</w:t>
      </w:r>
      <w:r>
        <w:rPr>
          <w:noProof/>
        </w:rPr>
        <w:fldChar w:fldCharType="end"/>
      </w:r>
    </w:p>
    <w:p w14:paraId="4856C4A9" w14:textId="283D638D" w:rsidR="00E30076" w:rsidRDefault="00E30076">
      <w:pPr>
        <w:pStyle w:val="TOC1"/>
        <w:rPr>
          <w:rFonts w:asciiTheme="minorHAnsi" w:eastAsiaTheme="minorEastAsia" w:hAnsiTheme="minorHAnsi" w:cstheme="minorBidi"/>
          <w:noProof/>
          <w:szCs w:val="22"/>
          <w:lang w:eastAsia="en-GB"/>
        </w:rPr>
      </w:pPr>
      <w:r>
        <w:rPr>
          <w:noProof/>
        </w:rPr>
        <w:t>C.2</w:t>
      </w:r>
      <w:r>
        <w:rPr>
          <w:rFonts w:asciiTheme="minorHAnsi" w:eastAsiaTheme="minorEastAsia" w:hAnsiTheme="minorHAnsi" w:cstheme="minorBidi"/>
          <w:noProof/>
          <w:szCs w:val="22"/>
          <w:lang w:eastAsia="en-GB"/>
        </w:rPr>
        <w:tab/>
      </w:r>
      <w:r>
        <w:rPr>
          <w:noProof/>
        </w:rPr>
        <w:t>Application usage of XCAP</w:t>
      </w:r>
      <w:r>
        <w:rPr>
          <w:noProof/>
        </w:rPr>
        <w:tab/>
      </w:r>
      <w:r>
        <w:rPr>
          <w:noProof/>
        </w:rPr>
        <w:fldChar w:fldCharType="begin" w:fldLock="1"/>
      </w:r>
      <w:r>
        <w:rPr>
          <w:noProof/>
        </w:rPr>
        <w:instrText xml:space="preserve"> PAGEREF _Toc99196064 \h </w:instrText>
      </w:r>
      <w:r>
        <w:rPr>
          <w:noProof/>
        </w:rPr>
      </w:r>
      <w:r>
        <w:rPr>
          <w:noProof/>
        </w:rPr>
        <w:fldChar w:fldCharType="separate"/>
      </w:r>
      <w:r>
        <w:rPr>
          <w:noProof/>
        </w:rPr>
        <w:t>28</w:t>
      </w:r>
      <w:r>
        <w:rPr>
          <w:noProof/>
        </w:rPr>
        <w:fldChar w:fldCharType="end"/>
      </w:r>
    </w:p>
    <w:p w14:paraId="43C357CB" w14:textId="30718760" w:rsidR="00E30076" w:rsidRDefault="00E30076">
      <w:pPr>
        <w:pStyle w:val="TOC2"/>
        <w:rPr>
          <w:rFonts w:asciiTheme="minorHAnsi" w:eastAsiaTheme="minorEastAsia" w:hAnsiTheme="minorHAnsi" w:cstheme="minorBidi"/>
          <w:noProof/>
          <w:sz w:val="22"/>
          <w:szCs w:val="22"/>
          <w:lang w:eastAsia="en-GB"/>
        </w:rPr>
      </w:pPr>
      <w:r>
        <w:rPr>
          <w:noProof/>
        </w:rPr>
        <w:t>C.2.1</w:t>
      </w:r>
      <w:r>
        <w:rPr>
          <w:rFonts w:asciiTheme="minorHAnsi" w:eastAsiaTheme="minorEastAsia" w:hAnsiTheme="minorHAnsi" w:cstheme="minorBidi"/>
          <w:noProof/>
          <w:sz w:val="22"/>
          <w:szCs w:val="22"/>
          <w:lang w:eastAsia="en-GB"/>
        </w:rPr>
        <w:tab/>
      </w:r>
      <w:r>
        <w:rPr>
          <w:noProof/>
        </w:rPr>
        <w:t>Procedures at the UE</w:t>
      </w:r>
      <w:r>
        <w:rPr>
          <w:noProof/>
        </w:rPr>
        <w:tab/>
      </w:r>
      <w:r>
        <w:rPr>
          <w:noProof/>
        </w:rPr>
        <w:fldChar w:fldCharType="begin" w:fldLock="1"/>
      </w:r>
      <w:r>
        <w:rPr>
          <w:noProof/>
        </w:rPr>
        <w:instrText xml:space="preserve"> PAGEREF _Toc99196065 \h </w:instrText>
      </w:r>
      <w:r>
        <w:rPr>
          <w:noProof/>
        </w:rPr>
      </w:r>
      <w:r>
        <w:rPr>
          <w:noProof/>
        </w:rPr>
        <w:fldChar w:fldCharType="separate"/>
      </w:r>
      <w:r>
        <w:rPr>
          <w:noProof/>
        </w:rPr>
        <w:t>28</w:t>
      </w:r>
      <w:r>
        <w:rPr>
          <w:noProof/>
        </w:rPr>
        <w:fldChar w:fldCharType="end"/>
      </w:r>
    </w:p>
    <w:p w14:paraId="380BDCC4" w14:textId="341E6530" w:rsidR="00E30076" w:rsidRDefault="00E30076">
      <w:pPr>
        <w:pStyle w:val="TOC3"/>
        <w:rPr>
          <w:rFonts w:asciiTheme="minorHAnsi" w:eastAsiaTheme="minorEastAsia" w:hAnsiTheme="minorHAnsi" w:cstheme="minorBidi"/>
          <w:noProof/>
          <w:sz w:val="22"/>
          <w:szCs w:val="22"/>
          <w:lang w:eastAsia="en-GB"/>
        </w:rPr>
      </w:pPr>
      <w:r>
        <w:rPr>
          <w:noProof/>
        </w:rPr>
        <w:t>C.2.1.1</w:t>
      </w:r>
      <w:r>
        <w:rPr>
          <w:rFonts w:asciiTheme="minorHAnsi" w:eastAsiaTheme="minorEastAsia" w:hAnsiTheme="minorHAnsi" w:cstheme="minorBidi"/>
          <w:noProof/>
          <w:sz w:val="22"/>
          <w:szCs w:val="22"/>
          <w:lang w:eastAsia="en-GB"/>
        </w:rPr>
        <w:tab/>
      </w:r>
      <w:r>
        <w:rPr>
          <w:noProof/>
        </w:rPr>
        <w:t>3GPP PS data off</w:t>
      </w:r>
      <w:r>
        <w:rPr>
          <w:noProof/>
        </w:rPr>
        <w:tab/>
      </w:r>
      <w:r>
        <w:rPr>
          <w:noProof/>
        </w:rPr>
        <w:fldChar w:fldCharType="begin" w:fldLock="1"/>
      </w:r>
      <w:r>
        <w:rPr>
          <w:noProof/>
        </w:rPr>
        <w:instrText xml:space="preserve"> PAGEREF _Toc99196066 \h </w:instrText>
      </w:r>
      <w:r>
        <w:rPr>
          <w:noProof/>
        </w:rPr>
      </w:r>
      <w:r>
        <w:rPr>
          <w:noProof/>
        </w:rPr>
        <w:fldChar w:fldCharType="separate"/>
      </w:r>
      <w:r>
        <w:rPr>
          <w:noProof/>
        </w:rPr>
        <w:t>28</w:t>
      </w:r>
      <w:r>
        <w:rPr>
          <w:noProof/>
        </w:rPr>
        <w:fldChar w:fldCharType="end"/>
      </w:r>
    </w:p>
    <w:p w14:paraId="3A2112C3" w14:textId="0F802FC5" w:rsidR="00E30076" w:rsidRDefault="00E30076">
      <w:pPr>
        <w:pStyle w:val="TOC4"/>
        <w:rPr>
          <w:rFonts w:asciiTheme="minorHAnsi" w:eastAsiaTheme="minorEastAsia" w:hAnsiTheme="minorHAnsi" w:cstheme="minorBidi"/>
          <w:noProof/>
          <w:sz w:val="22"/>
          <w:szCs w:val="22"/>
          <w:lang w:eastAsia="en-GB"/>
        </w:rPr>
      </w:pPr>
      <w:r>
        <w:rPr>
          <w:noProof/>
        </w:rPr>
        <w:t>C.2.1.1.1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_Toc99196067 \h </w:instrText>
      </w:r>
      <w:r>
        <w:rPr>
          <w:noProof/>
        </w:rPr>
      </w:r>
      <w:r>
        <w:rPr>
          <w:noProof/>
        </w:rPr>
        <w:fldChar w:fldCharType="separate"/>
      </w:r>
      <w:r>
        <w:rPr>
          <w:noProof/>
        </w:rPr>
        <w:t>28</w:t>
      </w:r>
      <w:r>
        <w:rPr>
          <w:noProof/>
        </w:rPr>
        <w:fldChar w:fldCharType="end"/>
      </w:r>
    </w:p>
    <w:p w14:paraId="21D9883A" w14:textId="750B903D" w:rsidR="00E30076" w:rsidRDefault="00E30076">
      <w:pPr>
        <w:pStyle w:val="TOC4"/>
        <w:rPr>
          <w:rFonts w:asciiTheme="minorHAnsi" w:eastAsiaTheme="minorEastAsia" w:hAnsiTheme="minorHAnsi" w:cstheme="minorBidi"/>
          <w:noProof/>
          <w:sz w:val="22"/>
          <w:szCs w:val="22"/>
          <w:lang w:eastAsia="en-GB"/>
        </w:rPr>
      </w:pPr>
      <w:r>
        <w:rPr>
          <w:noProof/>
        </w:rPr>
        <w:t>C.2.1.1.2</w:t>
      </w:r>
      <w:r>
        <w:rPr>
          <w:rFonts w:asciiTheme="minorHAnsi" w:eastAsiaTheme="minorEastAsia" w:hAnsiTheme="minorHAnsi" w:cstheme="minorBidi"/>
          <w:noProof/>
          <w:sz w:val="22"/>
          <w:szCs w:val="22"/>
          <w:lang w:eastAsia="en-GB"/>
        </w:rPr>
        <w:tab/>
      </w:r>
      <w:r>
        <w:rPr>
          <w:noProof/>
        </w:rPr>
        <w:t>Enforcement</w:t>
      </w:r>
      <w:r>
        <w:rPr>
          <w:noProof/>
        </w:rPr>
        <w:tab/>
      </w:r>
      <w:r>
        <w:rPr>
          <w:noProof/>
        </w:rPr>
        <w:fldChar w:fldCharType="begin" w:fldLock="1"/>
      </w:r>
      <w:r>
        <w:rPr>
          <w:noProof/>
        </w:rPr>
        <w:instrText xml:space="preserve"> PAGEREF _Toc99196068 \h </w:instrText>
      </w:r>
      <w:r>
        <w:rPr>
          <w:noProof/>
        </w:rPr>
      </w:r>
      <w:r>
        <w:rPr>
          <w:noProof/>
        </w:rPr>
        <w:fldChar w:fldCharType="separate"/>
      </w:r>
      <w:r>
        <w:rPr>
          <w:noProof/>
        </w:rPr>
        <w:t>28</w:t>
      </w:r>
      <w:r>
        <w:rPr>
          <w:noProof/>
        </w:rPr>
        <w:fldChar w:fldCharType="end"/>
      </w:r>
    </w:p>
    <w:p w14:paraId="314BD431" w14:textId="7EFB0C62" w:rsidR="00E30076" w:rsidRDefault="00E30076">
      <w:pPr>
        <w:pStyle w:val="TOC8"/>
        <w:rPr>
          <w:rFonts w:asciiTheme="minorHAnsi" w:eastAsiaTheme="minorEastAsia" w:hAnsiTheme="minorHAnsi" w:cstheme="minorBidi"/>
          <w:b w:val="0"/>
          <w:noProof/>
          <w:szCs w:val="22"/>
          <w:lang w:eastAsia="en-GB"/>
        </w:rPr>
      </w:pPr>
      <w:r>
        <w:rPr>
          <w:noProof/>
        </w:rPr>
        <w:t>Annex D (normative): IP-Connectivity Access Network specific concepts when using GPRS to access IM CN subsystem</w:t>
      </w:r>
      <w:r>
        <w:rPr>
          <w:noProof/>
        </w:rPr>
        <w:tab/>
      </w:r>
      <w:r>
        <w:rPr>
          <w:noProof/>
        </w:rPr>
        <w:fldChar w:fldCharType="begin" w:fldLock="1"/>
      </w:r>
      <w:r>
        <w:rPr>
          <w:noProof/>
        </w:rPr>
        <w:instrText xml:space="preserve"> PAGEREF _Toc99196069 \h </w:instrText>
      </w:r>
      <w:r>
        <w:rPr>
          <w:noProof/>
        </w:rPr>
      </w:r>
      <w:r>
        <w:rPr>
          <w:noProof/>
        </w:rPr>
        <w:fldChar w:fldCharType="separate"/>
      </w:r>
      <w:r>
        <w:rPr>
          <w:noProof/>
        </w:rPr>
        <w:t>29</w:t>
      </w:r>
      <w:r>
        <w:rPr>
          <w:noProof/>
        </w:rPr>
        <w:fldChar w:fldCharType="end"/>
      </w:r>
    </w:p>
    <w:p w14:paraId="45181B57" w14:textId="4E63B293" w:rsidR="00E30076" w:rsidRDefault="00E30076">
      <w:pPr>
        <w:pStyle w:val="TOC1"/>
        <w:rPr>
          <w:rFonts w:asciiTheme="minorHAnsi" w:eastAsiaTheme="minorEastAsia" w:hAnsiTheme="minorHAnsi" w:cstheme="minorBidi"/>
          <w:noProof/>
          <w:szCs w:val="22"/>
          <w:lang w:eastAsia="en-GB"/>
        </w:rPr>
      </w:pPr>
      <w:r>
        <w:rPr>
          <w:noProof/>
        </w:rPr>
        <w:t>D.1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_Toc99196070 \h </w:instrText>
      </w:r>
      <w:r>
        <w:rPr>
          <w:noProof/>
        </w:rPr>
      </w:r>
      <w:r>
        <w:rPr>
          <w:noProof/>
        </w:rPr>
        <w:fldChar w:fldCharType="separate"/>
      </w:r>
      <w:r>
        <w:rPr>
          <w:noProof/>
        </w:rPr>
        <w:t>29</w:t>
      </w:r>
      <w:r>
        <w:rPr>
          <w:noProof/>
        </w:rPr>
        <w:fldChar w:fldCharType="end"/>
      </w:r>
    </w:p>
    <w:p w14:paraId="48DDB3A5" w14:textId="34821B9A" w:rsidR="00E30076" w:rsidRDefault="00E30076">
      <w:pPr>
        <w:pStyle w:val="TOC1"/>
        <w:rPr>
          <w:rFonts w:asciiTheme="minorHAnsi" w:eastAsiaTheme="minorEastAsia" w:hAnsiTheme="minorHAnsi" w:cstheme="minorBidi"/>
          <w:noProof/>
          <w:szCs w:val="22"/>
          <w:lang w:eastAsia="en-GB"/>
        </w:rPr>
      </w:pPr>
      <w:r>
        <w:rPr>
          <w:noProof/>
        </w:rPr>
        <w:t>D.2</w:t>
      </w:r>
      <w:r>
        <w:rPr>
          <w:rFonts w:asciiTheme="minorHAnsi" w:eastAsiaTheme="minorEastAsia" w:hAnsiTheme="minorHAnsi" w:cstheme="minorBidi"/>
          <w:noProof/>
          <w:szCs w:val="22"/>
          <w:lang w:eastAsia="en-GB"/>
        </w:rPr>
        <w:tab/>
      </w:r>
      <w:r>
        <w:rPr>
          <w:noProof/>
        </w:rPr>
        <w:t>Application usage of XCAP</w:t>
      </w:r>
      <w:r>
        <w:rPr>
          <w:noProof/>
        </w:rPr>
        <w:tab/>
      </w:r>
      <w:r>
        <w:rPr>
          <w:noProof/>
        </w:rPr>
        <w:fldChar w:fldCharType="begin" w:fldLock="1"/>
      </w:r>
      <w:r>
        <w:rPr>
          <w:noProof/>
        </w:rPr>
        <w:instrText xml:space="preserve"> PAGEREF _Toc99196071 \h </w:instrText>
      </w:r>
      <w:r>
        <w:rPr>
          <w:noProof/>
        </w:rPr>
      </w:r>
      <w:r>
        <w:rPr>
          <w:noProof/>
        </w:rPr>
        <w:fldChar w:fldCharType="separate"/>
      </w:r>
      <w:r>
        <w:rPr>
          <w:noProof/>
        </w:rPr>
        <w:t>29</w:t>
      </w:r>
      <w:r>
        <w:rPr>
          <w:noProof/>
        </w:rPr>
        <w:fldChar w:fldCharType="end"/>
      </w:r>
    </w:p>
    <w:p w14:paraId="7C418F03" w14:textId="2D3DB9A9" w:rsidR="00E30076" w:rsidRDefault="00E30076">
      <w:pPr>
        <w:pStyle w:val="TOC2"/>
        <w:rPr>
          <w:rFonts w:asciiTheme="minorHAnsi" w:eastAsiaTheme="minorEastAsia" w:hAnsiTheme="minorHAnsi" w:cstheme="minorBidi"/>
          <w:noProof/>
          <w:sz w:val="22"/>
          <w:szCs w:val="22"/>
          <w:lang w:eastAsia="en-GB"/>
        </w:rPr>
      </w:pPr>
      <w:r>
        <w:rPr>
          <w:noProof/>
        </w:rPr>
        <w:t>D.2.1</w:t>
      </w:r>
      <w:r>
        <w:rPr>
          <w:rFonts w:asciiTheme="minorHAnsi" w:eastAsiaTheme="minorEastAsia" w:hAnsiTheme="minorHAnsi" w:cstheme="minorBidi"/>
          <w:noProof/>
          <w:sz w:val="22"/>
          <w:szCs w:val="22"/>
          <w:lang w:eastAsia="en-GB"/>
        </w:rPr>
        <w:tab/>
      </w:r>
      <w:r>
        <w:rPr>
          <w:noProof/>
        </w:rPr>
        <w:t>Procedures at the UE</w:t>
      </w:r>
      <w:r>
        <w:rPr>
          <w:noProof/>
        </w:rPr>
        <w:tab/>
      </w:r>
      <w:r>
        <w:rPr>
          <w:noProof/>
        </w:rPr>
        <w:fldChar w:fldCharType="begin" w:fldLock="1"/>
      </w:r>
      <w:r>
        <w:rPr>
          <w:noProof/>
        </w:rPr>
        <w:instrText xml:space="preserve"> PAGEREF _Toc99196072 \h </w:instrText>
      </w:r>
      <w:r>
        <w:rPr>
          <w:noProof/>
        </w:rPr>
      </w:r>
      <w:r>
        <w:rPr>
          <w:noProof/>
        </w:rPr>
        <w:fldChar w:fldCharType="separate"/>
      </w:r>
      <w:r>
        <w:rPr>
          <w:noProof/>
        </w:rPr>
        <w:t>29</w:t>
      </w:r>
      <w:r>
        <w:rPr>
          <w:noProof/>
        </w:rPr>
        <w:fldChar w:fldCharType="end"/>
      </w:r>
    </w:p>
    <w:p w14:paraId="7A1870A1" w14:textId="4E50A2C5" w:rsidR="00E30076" w:rsidRDefault="00E30076">
      <w:pPr>
        <w:pStyle w:val="TOC3"/>
        <w:rPr>
          <w:rFonts w:asciiTheme="minorHAnsi" w:eastAsiaTheme="minorEastAsia" w:hAnsiTheme="minorHAnsi" w:cstheme="minorBidi"/>
          <w:noProof/>
          <w:sz w:val="22"/>
          <w:szCs w:val="22"/>
          <w:lang w:eastAsia="en-GB"/>
        </w:rPr>
      </w:pPr>
      <w:r>
        <w:rPr>
          <w:noProof/>
        </w:rPr>
        <w:t>D.2.1.1</w:t>
      </w:r>
      <w:r>
        <w:rPr>
          <w:rFonts w:asciiTheme="minorHAnsi" w:eastAsiaTheme="minorEastAsia" w:hAnsiTheme="minorHAnsi" w:cstheme="minorBidi"/>
          <w:noProof/>
          <w:sz w:val="22"/>
          <w:szCs w:val="22"/>
          <w:lang w:eastAsia="en-GB"/>
        </w:rPr>
        <w:tab/>
      </w:r>
      <w:r>
        <w:rPr>
          <w:noProof/>
        </w:rPr>
        <w:t>3GPP PS data off</w:t>
      </w:r>
      <w:r>
        <w:rPr>
          <w:noProof/>
        </w:rPr>
        <w:tab/>
      </w:r>
      <w:r>
        <w:rPr>
          <w:noProof/>
        </w:rPr>
        <w:fldChar w:fldCharType="begin" w:fldLock="1"/>
      </w:r>
      <w:r>
        <w:rPr>
          <w:noProof/>
        </w:rPr>
        <w:instrText xml:space="preserve"> PAGEREF _Toc99196073 \h </w:instrText>
      </w:r>
      <w:r>
        <w:rPr>
          <w:noProof/>
        </w:rPr>
      </w:r>
      <w:r>
        <w:rPr>
          <w:noProof/>
        </w:rPr>
        <w:fldChar w:fldCharType="separate"/>
      </w:r>
      <w:r>
        <w:rPr>
          <w:noProof/>
        </w:rPr>
        <w:t>29</w:t>
      </w:r>
      <w:r>
        <w:rPr>
          <w:noProof/>
        </w:rPr>
        <w:fldChar w:fldCharType="end"/>
      </w:r>
    </w:p>
    <w:p w14:paraId="16A5CB26" w14:textId="682CEE79" w:rsidR="00E30076" w:rsidRDefault="00E30076">
      <w:pPr>
        <w:pStyle w:val="TOC4"/>
        <w:rPr>
          <w:rFonts w:asciiTheme="minorHAnsi" w:eastAsiaTheme="minorEastAsia" w:hAnsiTheme="minorHAnsi" w:cstheme="minorBidi"/>
          <w:noProof/>
          <w:sz w:val="22"/>
          <w:szCs w:val="22"/>
          <w:lang w:eastAsia="en-GB"/>
        </w:rPr>
      </w:pPr>
      <w:r>
        <w:rPr>
          <w:noProof/>
        </w:rPr>
        <w:t>D.2.1.1.1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_Toc99196074 \h </w:instrText>
      </w:r>
      <w:r>
        <w:rPr>
          <w:noProof/>
        </w:rPr>
      </w:r>
      <w:r>
        <w:rPr>
          <w:noProof/>
        </w:rPr>
        <w:fldChar w:fldCharType="separate"/>
      </w:r>
      <w:r>
        <w:rPr>
          <w:noProof/>
        </w:rPr>
        <w:t>29</w:t>
      </w:r>
      <w:r>
        <w:rPr>
          <w:noProof/>
        </w:rPr>
        <w:fldChar w:fldCharType="end"/>
      </w:r>
    </w:p>
    <w:p w14:paraId="716F319D" w14:textId="54273FB1" w:rsidR="00E30076" w:rsidRDefault="00E30076">
      <w:pPr>
        <w:pStyle w:val="TOC4"/>
        <w:rPr>
          <w:rFonts w:asciiTheme="minorHAnsi" w:eastAsiaTheme="minorEastAsia" w:hAnsiTheme="minorHAnsi" w:cstheme="minorBidi"/>
          <w:noProof/>
          <w:sz w:val="22"/>
          <w:szCs w:val="22"/>
          <w:lang w:eastAsia="en-GB"/>
        </w:rPr>
      </w:pPr>
      <w:r>
        <w:rPr>
          <w:noProof/>
        </w:rPr>
        <w:t>D.2.1.1.2</w:t>
      </w:r>
      <w:r>
        <w:rPr>
          <w:rFonts w:asciiTheme="minorHAnsi" w:eastAsiaTheme="minorEastAsia" w:hAnsiTheme="minorHAnsi" w:cstheme="minorBidi"/>
          <w:noProof/>
          <w:sz w:val="22"/>
          <w:szCs w:val="22"/>
          <w:lang w:eastAsia="en-GB"/>
        </w:rPr>
        <w:tab/>
      </w:r>
      <w:r>
        <w:rPr>
          <w:noProof/>
        </w:rPr>
        <w:t>Enforcement</w:t>
      </w:r>
      <w:r>
        <w:rPr>
          <w:noProof/>
        </w:rPr>
        <w:tab/>
      </w:r>
      <w:r>
        <w:rPr>
          <w:noProof/>
        </w:rPr>
        <w:fldChar w:fldCharType="begin" w:fldLock="1"/>
      </w:r>
      <w:r>
        <w:rPr>
          <w:noProof/>
        </w:rPr>
        <w:instrText xml:space="preserve"> PAGEREF _Toc99196075 \h </w:instrText>
      </w:r>
      <w:r>
        <w:rPr>
          <w:noProof/>
        </w:rPr>
      </w:r>
      <w:r>
        <w:rPr>
          <w:noProof/>
        </w:rPr>
        <w:fldChar w:fldCharType="separate"/>
      </w:r>
      <w:r>
        <w:rPr>
          <w:noProof/>
        </w:rPr>
        <w:t>29</w:t>
      </w:r>
      <w:r>
        <w:rPr>
          <w:noProof/>
        </w:rPr>
        <w:fldChar w:fldCharType="end"/>
      </w:r>
    </w:p>
    <w:p w14:paraId="51CF58CF" w14:textId="7383A74A" w:rsidR="00E30076" w:rsidRDefault="00E30076">
      <w:pPr>
        <w:pStyle w:val="TOC8"/>
        <w:rPr>
          <w:rFonts w:asciiTheme="minorHAnsi" w:eastAsiaTheme="minorEastAsia" w:hAnsiTheme="minorHAnsi" w:cstheme="minorBidi"/>
          <w:b w:val="0"/>
          <w:noProof/>
          <w:szCs w:val="22"/>
          <w:lang w:eastAsia="en-GB"/>
        </w:rPr>
      </w:pPr>
      <w:r>
        <w:rPr>
          <w:noProof/>
        </w:rPr>
        <w:t>Annex E (normative): IP-Connectivity Access Network specific concepts when using 5GS to access an IM CN subsystem</w:t>
      </w:r>
      <w:r>
        <w:rPr>
          <w:noProof/>
        </w:rPr>
        <w:tab/>
      </w:r>
      <w:r>
        <w:rPr>
          <w:noProof/>
        </w:rPr>
        <w:fldChar w:fldCharType="begin" w:fldLock="1"/>
      </w:r>
      <w:r>
        <w:rPr>
          <w:noProof/>
        </w:rPr>
        <w:instrText xml:space="preserve"> PAGEREF _Toc99196076 \h </w:instrText>
      </w:r>
      <w:r>
        <w:rPr>
          <w:noProof/>
        </w:rPr>
      </w:r>
      <w:r>
        <w:rPr>
          <w:noProof/>
        </w:rPr>
        <w:fldChar w:fldCharType="separate"/>
      </w:r>
      <w:r>
        <w:rPr>
          <w:noProof/>
        </w:rPr>
        <w:t>29</w:t>
      </w:r>
      <w:r>
        <w:rPr>
          <w:noProof/>
        </w:rPr>
        <w:fldChar w:fldCharType="end"/>
      </w:r>
    </w:p>
    <w:p w14:paraId="1A8ED1F2" w14:textId="4D410E04" w:rsidR="00E30076" w:rsidRDefault="00E30076">
      <w:pPr>
        <w:pStyle w:val="TOC1"/>
        <w:rPr>
          <w:rFonts w:asciiTheme="minorHAnsi" w:eastAsiaTheme="minorEastAsia" w:hAnsiTheme="minorHAnsi" w:cstheme="minorBidi"/>
          <w:noProof/>
          <w:szCs w:val="22"/>
          <w:lang w:eastAsia="en-GB"/>
        </w:rPr>
      </w:pPr>
      <w:r>
        <w:rPr>
          <w:noProof/>
        </w:rPr>
        <w:t>E.1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_Toc99196077 \h </w:instrText>
      </w:r>
      <w:r>
        <w:rPr>
          <w:noProof/>
        </w:rPr>
      </w:r>
      <w:r>
        <w:rPr>
          <w:noProof/>
        </w:rPr>
        <w:fldChar w:fldCharType="separate"/>
      </w:r>
      <w:r>
        <w:rPr>
          <w:noProof/>
        </w:rPr>
        <w:t>29</w:t>
      </w:r>
      <w:r>
        <w:rPr>
          <w:noProof/>
        </w:rPr>
        <w:fldChar w:fldCharType="end"/>
      </w:r>
    </w:p>
    <w:p w14:paraId="7418F519" w14:textId="73BDA2BD" w:rsidR="00E30076" w:rsidRDefault="00E30076">
      <w:pPr>
        <w:pStyle w:val="TOC1"/>
        <w:rPr>
          <w:rFonts w:asciiTheme="minorHAnsi" w:eastAsiaTheme="minorEastAsia" w:hAnsiTheme="minorHAnsi" w:cstheme="minorBidi"/>
          <w:noProof/>
          <w:szCs w:val="22"/>
          <w:lang w:eastAsia="en-GB"/>
        </w:rPr>
      </w:pPr>
      <w:r>
        <w:rPr>
          <w:noProof/>
        </w:rPr>
        <w:t>E.2</w:t>
      </w:r>
      <w:r>
        <w:rPr>
          <w:rFonts w:asciiTheme="minorHAnsi" w:eastAsiaTheme="minorEastAsia" w:hAnsiTheme="minorHAnsi" w:cstheme="minorBidi"/>
          <w:noProof/>
          <w:szCs w:val="22"/>
          <w:lang w:eastAsia="en-GB"/>
        </w:rPr>
        <w:tab/>
      </w:r>
      <w:r>
        <w:rPr>
          <w:noProof/>
        </w:rPr>
        <w:t>Application usage of XCAP</w:t>
      </w:r>
      <w:r>
        <w:rPr>
          <w:noProof/>
        </w:rPr>
        <w:tab/>
      </w:r>
      <w:r>
        <w:rPr>
          <w:noProof/>
        </w:rPr>
        <w:fldChar w:fldCharType="begin" w:fldLock="1"/>
      </w:r>
      <w:r>
        <w:rPr>
          <w:noProof/>
        </w:rPr>
        <w:instrText xml:space="preserve"> PAGEREF _Toc99196078 \h </w:instrText>
      </w:r>
      <w:r>
        <w:rPr>
          <w:noProof/>
        </w:rPr>
      </w:r>
      <w:r>
        <w:rPr>
          <w:noProof/>
        </w:rPr>
        <w:fldChar w:fldCharType="separate"/>
      </w:r>
      <w:r>
        <w:rPr>
          <w:noProof/>
        </w:rPr>
        <w:t>30</w:t>
      </w:r>
      <w:r>
        <w:rPr>
          <w:noProof/>
        </w:rPr>
        <w:fldChar w:fldCharType="end"/>
      </w:r>
    </w:p>
    <w:p w14:paraId="7C7FA528" w14:textId="46D7D0ED" w:rsidR="00E30076" w:rsidRDefault="00E30076">
      <w:pPr>
        <w:pStyle w:val="TOC2"/>
        <w:rPr>
          <w:rFonts w:asciiTheme="minorHAnsi" w:eastAsiaTheme="minorEastAsia" w:hAnsiTheme="minorHAnsi" w:cstheme="minorBidi"/>
          <w:noProof/>
          <w:sz w:val="22"/>
          <w:szCs w:val="22"/>
          <w:lang w:eastAsia="en-GB"/>
        </w:rPr>
      </w:pPr>
      <w:r>
        <w:rPr>
          <w:noProof/>
        </w:rPr>
        <w:t>E.2.1</w:t>
      </w:r>
      <w:r>
        <w:rPr>
          <w:rFonts w:asciiTheme="minorHAnsi" w:eastAsiaTheme="minorEastAsia" w:hAnsiTheme="minorHAnsi" w:cstheme="minorBidi"/>
          <w:noProof/>
          <w:sz w:val="22"/>
          <w:szCs w:val="22"/>
          <w:lang w:eastAsia="en-GB"/>
        </w:rPr>
        <w:tab/>
      </w:r>
      <w:r>
        <w:rPr>
          <w:noProof/>
        </w:rPr>
        <w:t>Procedures at the UE</w:t>
      </w:r>
      <w:r>
        <w:rPr>
          <w:noProof/>
        </w:rPr>
        <w:tab/>
      </w:r>
      <w:r>
        <w:rPr>
          <w:noProof/>
        </w:rPr>
        <w:fldChar w:fldCharType="begin" w:fldLock="1"/>
      </w:r>
      <w:r>
        <w:rPr>
          <w:noProof/>
        </w:rPr>
        <w:instrText xml:space="preserve"> PAGEREF _Toc99196079 \h </w:instrText>
      </w:r>
      <w:r>
        <w:rPr>
          <w:noProof/>
        </w:rPr>
      </w:r>
      <w:r>
        <w:rPr>
          <w:noProof/>
        </w:rPr>
        <w:fldChar w:fldCharType="separate"/>
      </w:r>
      <w:r>
        <w:rPr>
          <w:noProof/>
        </w:rPr>
        <w:t>30</w:t>
      </w:r>
      <w:r>
        <w:rPr>
          <w:noProof/>
        </w:rPr>
        <w:fldChar w:fldCharType="end"/>
      </w:r>
    </w:p>
    <w:p w14:paraId="47EFF115" w14:textId="32C72A47" w:rsidR="00E30076" w:rsidRDefault="00E30076">
      <w:pPr>
        <w:pStyle w:val="TOC3"/>
        <w:rPr>
          <w:rFonts w:asciiTheme="minorHAnsi" w:eastAsiaTheme="minorEastAsia" w:hAnsiTheme="minorHAnsi" w:cstheme="minorBidi"/>
          <w:noProof/>
          <w:sz w:val="22"/>
          <w:szCs w:val="22"/>
          <w:lang w:eastAsia="en-GB"/>
        </w:rPr>
      </w:pPr>
      <w:r>
        <w:rPr>
          <w:noProof/>
        </w:rPr>
        <w:t>E.2.1.1</w:t>
      </w:r>
      <w:r>
        <w:rPr>
          <w:rFonts w:asciiTheme="minorHAnsi" w:eastAsiaTheme="minorEastAsia" w:hAnsiTheme="minorHAnsi" w:cstheme="minorBidi"/>
          <w:noProof/>
          <w:sz w:val="22"/>
          <w:szCs w:val="22"/>
          <w:lang w:eastAsia="en-GB"/>
        </w:rPr>
        <w:tab/>
      </w:r>
      <w:r>
        <w:rPr>
          <w:noProof/>
        </w:rPr>
        <w:t>3GPP PS data off</w:t>
      </w:r>
      <w:r>
        <w:rPr>
          <w:noProof/>
        </w:rPr>
        <w:tab/>
      </w:r>
      <w:r>
        <w:rPr>
          <w:noProof/>
        </w:rPr>
        <w:fldChar w:fldCharType="begin" w:fldLock="1"/>
      </w:r>
      <w:r>
        <w:rPr>
          <w:noProof/>
        </w:rPr>
        <w:instrText xml:space="preserve"> PAGEREF _Toc99196080 \h </w:instrText>
      </w:r>
      <w:r>
        <w:rPr>
          <w:noProof/>
        </w:rPr>
      </w:r>
      <w:r>
        <w:rPr>
          <w:noProof/>
        </w:rPr>
        <w:fldChar w:fldCharType="separate"/>
      </w:r>
      <w:r>
        <w:rPr>
          <w:noProof/>
        </w:rPr>
        <w:t>30</w:t>
      </w:r>
      <w:r>
        <w:rPr>
          <w:noProof/>
        </w:rPr>
        <w:fldChar w:fldCharType="end"/>
      </w:r>
    </w:p>
    <w:p w14:paraId="5B008EB7" w14:textId="610053DA" w:rsidR="00E30076" w:rsidRDefault="00E30076">
      <w:pPr>
        <w:pStyle w:val="TOC4"/>
        <w:rPr>
          <w:rFonts w:asciiTheme="minorHAnsi" w:eastAsiaTheme="minorEastAsia" w:hAnsiTheme="minorHAnsi" w:cstheme="minorBidi"/>
          <w:noProof/>
          <w:sz w:val="22"/>
          <w:szCs w:val="22"/>
          <w:lang w:eastAsia="en-GB"/>
        </w:rPr>
      </w:pPr>
      <w:r>
        <w:rPr>
          <w:noProof/>
        </w:rPr>
        <w:t>E.2.1.1.1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_Toc99196081 \h </w:instrText>
      </w:r>
      <w:r>
        <w:rPr>
          <w:noProof/>
        </w:rPr>
      </w:r>
      <w:r>
        <w:rPr>
          <w:noProof/>
        </w:rPr>
        <w:fldChar w:fldCharType="separate"/>
      </w:r>
      <w:r>
        <w:rPr>
          <w:noProof/>
        </w:rPr>
        <w:t>30</w:t>
      </w:r>
      <w:r>
        <w:rPr>
          <w:noProof/>
        </w:rPr>
        <w:fldChar w:fldCharType="end"/>
      </w:r>
    </w:p>
    <w:p w14:paraId="3F6FE563" w14:textId="550DD9E1" w:rsidR="00E30076" w:rsidRDefault="00E30076">
      <w:pPr>
        <w:pStyle w:val="TOC4"/>
        <w:rPr>
          <w:rFonts w:asciiTheme="minorHAnsi" w:eastAsiaTheme="minorEastAsia" w:hAnsiTheme="minorHAnsi" w:cstheme="minorBidi"/>
          <w:noProof/>
          <w:sz w:val="22"/>
          <w:szCs w:val="22"/>
          <w:lang w:eastAsia="en-GB"/>
        </w:rPr>
      </w:pPr>
      <w:r>
        <w:rPr>
          <w:noProof/>
        </w:rPr>
        <w:t>E.2.1.1.2</w:t>
      </w:r>
      <w:r>
        <w:rPr>
          <w:rFonts w:asciiTheme="minorHAnsi" w:eastAsiaTheme="minorEastAsia" w:hAnsiTheme="minorHAnsi" w:cstheme="minorBidi"/>
          <w:noProof/>
          <w:sz w:val="22"/>
          <w:szCs w:val="22"/>
          <w:lang w:eastAsia="en-GB"/>
        </w:rPr>
        <w:tab/>
      </w:r>
      <w:r>
        <w:rPr>
          <w:noProof/>
        </w:rPr>
        <w:t>Enforcement</w:t>
      </w:r>
      <w:r>
        <w:rPr>
          <w:noProof/>
        </w:rPr>
        <w:tab/>
      </w:r>
      <w:r>
        <w:rPr>
          <w:noProof/>
        </w:rPr>
        <w:fldChar w:fldCharType="begin" w:fldLock="1"/>
      </w:r>
      <w:r>
        <w:rPr>
          <w:noProof/>
        </w:rPr>
        <w:instrText xml:space="preserve"> PAGEREF _Toc99196082 \h </w:instrText>
      </w:r>
      <w:r>
        <w:rPr>
          <w:noProof/>
        </w:rPr>
      </w:r>
      <w:r>
        <w:rPr>
          <w:noProof/>
        </w:rPr>
        <w:fldChar w:fldCharType="separate"/>
      </w:r>
      <w:r>
        <w:rPr>
          <w:noProof/>
        </w:rPr>
        <w:t>30</w:t>
      </w:r>
      <w:r>
        <w:rPr>
          <w:noProof/>
        </w:rPr>
        <w:fldChar w:fldCharType="end"/>
      </w:r>
    </w:p>
    <w:p w14:paraId="42BFD7D0" w14:textId="6FF826B7" w:rsidR="00E30076" w:rsidRDefault="00E30076">
      <w:pPr>
        <w:pStyle w:val="TOC8"/>
        <w:rPr>
          <w:rFonts w:asciiTheme="minorHAnsi" w:eastAsiaTheme="minorEastAsia" w:hAnsiTheme="minorHAnsi" w:cstheme="minorBidi"/>
          <w:b w:val="0"/>
          <w:noProof/>
          <w:szCs w:val="22"/>
          <w:lang w:eastAsia="en-GB"/>
        </w:rPr>
      </w:pPr>
      <w:r>
        <w:rPr>
          <w:noProof/>
        </w:rPr>
        <w:t>Annex F (informative): Change history</w:t>
      </w:r>
      <w:r>
        <w:rPr>
          <w:noProof/>
        </w:rPr>
        <w:tab/>
      </w:r>
      <w:r>
        <w:rPr>
          <w:noProof/>
        </w:rPr>
        <w:fldChar w:fldCharType="begin" w:fldLock="1"/>
      </w:r>
      <w:r>
        <w:rPr>
          <w:noProof/>
        </w:rPr>
        <w:instrText xml:space="preserve"> PAGEREF _Toc99196083 \h </w:instrText>
      </w:r>
      <w:r>
        <w:rPr>
          <w:noProof/>
        </w:rPr>
      </w:r>
      <w:r>
        <w:rPr>
          <w:noProof/>
        </w:rPr>
        <w:fldChar w:fldCharType="separate"/>
      </w:r>
      <w:r>
        <w:rPr>
          <w:noProof/>
        </w:rPr>
        <w:t>31</w:t>
      </w:r>
      <w:r>
        <w:rPr>
          <w:noProof/>
        </w:rPr>
        <w:fldChar w:fldCharType="end"/>
      </w:r>
    </w:p>
    <w:p w14:paraId="0CE7C289" w14:textId="54C72007" w:rsidR="00080512" w:rsidRPr="00E32A2E" w:rsidRDefault="004D3578">
      <w:r w:rsidRPr="00E32A2E">
        <w:rPr>
          <w:noProof/>
          <w:sz w:val="22"/>
        </w:rPr>
        <w:fldChar w:fldCharType="end"/>
      </w:r>
    </w:p>
    <w:p w14:paraId="2AEAD9A1" w14:textId="6078CE1D" w:rsidR="00080512" w:rsidRPr="00E32A2E" w:rsidRDefault="00080512" w:rsidP="00716321">
      <w:pPr>
        <w:pStyle w:val="Heading1"/>
      </w:pPr>
      <w:r w:rsidRPr="00E32A2E">
        <w:br w:type="page"/>
      </w:r>
      <w:bookmarkStart w:id="8" w:name="foreword"/>
      <w:bookmarkStart w:id="9" w:name="_Toc99196005"/>
      <w:bookmarkEnd w:id="8"/>
      <w:r w:rsidRPr="00E32A2E">
        <w:lastRenderedPageBreak/>
        <w:t>Foreword</w:t>
      </w:r>
      <w:bookmarkEnd w:id="9"/>
    </w:p>
    <w:p w14:paraId="6FB0C186" w14:textId="103B7649" w:rsidR="00080512" w:rsidRPr="00E32A2E" w:rsidRDefault="00080512">
      <w:r w:rsidRPr="00E32A2E">
        <w:t xml:space="preserve">This Technical </w:t>
      </w:r>
      <w:bookmarkStart w:id="10" w:name="spectype3"/>
      <w:r w:rsidRPr="00E32A2E">
        <w:t>Specification</w:t>
      </w:r>
      <w:bookmarkEnd w:id="10"/>
      <w:r w:rsidRPr="00E32A2E">
        <w:t xml:space="preserve"> has been produced by the 3</w:t>
      </w:r>
      <w:r w:rsidR="00F04712" w:rsidRPr="00E32A2E">
        <w:t>rd</w:t>
      </w:r>
      <w:r w:rsidRPr="00E32A2E">
        <w:t xml:space="preserve"> Generation Partnership Project (3GPP).</w:t>
      </w:r>
    </w:p>
    <w:p w14:paraId="6AFD152F" w14:textId="77777777" w:rsidR="00080512" w:rsidRPr="00E32A2E" w:rsidRDefault="00080512">
      <w:r w:rsidRPr="00E32A2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A228E4F" w14:textId="77777777" w:rsidR="00080512" w:rsidRPr="00E32A2E" w:rsidRDefault="00080512">
      <w:pPr>
        <w:pStyle w:val="B1"/>
      </w:pPr>
      <w:r w:rsidRPr="00E32A2E">
        <w:t>Version x.y.z</w:t>
      </w:r>
    </w:p>
    <w:p w14:paraId="6ABA2545" w14:textId="77777777" w:rsidR="00080512" w:rsidRPr="00E32A2E" w:rsidRDefault="00080512">
      <w:pPr>
        <w:pStyle w:val="B1"/>
      </w:pPr>
      <w:r w:rsidRPr="00E32A2E">
        <w:t>where:</w:t>
      </w:r>
    </w:p>
    <w:p w14:paraId="0234A73B" w14:textId="77777777" w:rsidR="00080512" w:rsidRPr="00E32A2E" w:rsidRDefault="00080512">
      <w:pPr>
        <w:pStyle w:val="B2"/>
      </w:pPr>
      <w:r w:rsidRPr="00E32A2E">
        <w:t>x</w:t>
      </w:r>
      <w:r w:rsidRPr="00E32A2E">
        <w:tab/>
        <w:t>the first digit:</w:t>
      </w:r>
    </w:p>
    <w:p w14:paraId="390029C6" w14:textId="77777777" w:rsidR="00080512" w:rsidRPr="00E32A2E" w:rsidRDefault="00080512">
      <w:pPr>
        <w:pStyle w:val="B3"/>
      </w:pPr>
      <w:r w:rsidRPr="00E32A2E">
        <w:t>1</w:t>
      </w:r>
      <w:r w:rsidRPr="00E32A2E">
        <w:tab/>
        <w:t>presented to TSG for information;</w:t>
      </w:r>
    </w:p>
    <w:p w14:paraId="564F5245" w14:textId="77777777" w:rsidR="00080512" w:rsidRPr="00E32A2E" w:rsidRDefault="00080512">
      <w:pPr>
        <w:pStyle w:val="B3"/>
      </w:pPr>
      <w:r w:rsidRPr="00E32A2E">
        <w:t>2</w:t>
      </w:r>
      <w:r w:rsidRPr="00E32A2E">
        <w:tab/>
        <w:t>presented to TSG for approval;</w:t>
      </w:r>
    </w:p>
    <w:p w14:paraId="3C13FA88" w14:textId="77777777" w:rsidR="00080512" w:rsidRPr="00E32A2E" w:rsidRDefault="00080512">
      <w:pPr>
        <w:pStyle w:val="B3"/>
      </w:pPr>
      <w:r w:rsidRPr="00E32A2E">
        <w:t>3</w:t>
      </w:r>
      <w:r w:rsidRPr="00E32A2E">
        <w:tab/>
        <w:t>or greater indicates TSG approved document under change control.</w:t>
      </w:r>
    </w:p>
    <w:p w14:paraId="657F0899" w14:textId="77777777" w:rsidR="00080512" w:rsidRPr="00E32A2E" w:rsidRDefault="00080512">
      <w:pPr>
        <w:pStyle w:val="B2"/>
      </w:pPr>
      <w:r w:rsidRPr="00E32A2E">
        <w:t>y</w:t>
      </w:r>
      <w:r w:rsidRPr="00E32A2E">
        <w:tab/>
        <w:t>the second digit is incremented for all changes of substance, i.e. technical enhancements, corrections, updates, etc.</w:t>
      </w:r>
    </w:p>
    <w:p w14:paraId="5579C393" w14:textId="77777777" w:rsidR="00080512" w:rsidRPr="00E32A2E" w:rsidRDefault="00080512">
      <w:pPr>
        <w:pStyle w:val="B2"/>
      </w:pPr>
      <w:r w:rsidRPr="00E32A2E">
        <w:t>z</w:t>
      </w:r>
      <w:r w:rsidRPr="00E32A2E">
        <w:tab/>
        <w:t>the third digit is incremented when editorial only changes have been incorporated in the document.</w:t>
      </w:r>
    </w:p>
    <w:p w14:paraId="26734943" w14:textId="77777777" w:rsidR="008C384C" w:rsidRPr="00E32A2E" w:rsidRDefault="008C384C" w:rsidP="008C384C">
      <w:r w:rsidRPr="00E32A2E">
        <w:t xml:space="preserve">In </w:t>
      </w:r>
      <w:r w:rsidR="0074026F" w:rsidRPr="00E32A2E">
        <w:t>the present</w:t>
      </w:r>
      <w:r w:rsidRPr="00E32A2E">
        <w:t xml:space="preserve"> document, modal verbs have the following meanings:</w:t>
      </w:r>
    </w:p>
    <w:p w14:paraId="2FCE4F41" w14:textId="37042DE4" w:rsidR="008C384C" w:rsidRPr="00E32A2E" w:rsidRDefault="008C384C" w:rsidP="00774DA4">
      <w:pPr>
        <w:pStyle w:val="EX"/>
      </w:pPr>
      <w:r w:rsidRPr="00E32A2E">
        <w:rPr>
          <w:b/>
        </w:rPr>
        <w:t>shall</w:t>
      </w:r>
      <w:r w:rsidR="00716321">
        <w:tab/>
      </w:r>
      <w:r w:rsidRPr="00E32A2E">
        <w:t>indicates a mandatory requirement to do something</w:t>
      </w:r>
    </w:p>
    <w:p w14:paraId="18C34822" w14:textId="77777777" w:rsidR="008C384C" w:rsidRPr="00E32A2E" w:rsidRDefault="008C384C" w:rsidP="00774DA4">
      <w:pPr>
        <w:pStyle w:val="EX"/>
      </w:pPr>
      <w:r w:rsidRPr="00E32A2E">
        <w:rPr>
          <w:b/>
        </w:rPr>
        <w:t>shall not</w:t>
      </w:r>
      <w:r w:rsidRPr="00E32A2E">
        <w:tab/>
        <w:t>indicates an interdiction (</w:t>
      </w:r>
      <w:r w:rsidR="001F1132" w:rsidRPr="00E32A2E">
        <w:t>prohibition</w:t>
      </w:r>
      <w:r w:rsidRPr="00E32A2E">
        <w:t>) to do something</w:t>
      </w:r>
    </w:p>
    <w:p w14:paraId="16B2F9D3" w14:textId="77777777" w:rsidR="00BA19ED" w:rsidRPr="00E32A2E" w:rsidRDefault="00BA19ED" w:rsidP="00A27486">
      <w:r w:rsidRPr="00E32A2E">
        <w:t>The constructions "shall" and "shall not" are confined to the context of normative provisions, and do not appear in Technical Reports.</w:t>
      </w:r>
    </w:p>
    <w:p w14:paraId="6B26D357" w14:textId="77777777" w:rsidR="00C1496A" w:rsidRPr="00E32A2E" w:rsidRDefault="00C1496A" w:rsidP="00A27486">
      <w:r w:rsidRPr="00E32A2E">
        <w:t xml:space="preserve">The constructions "must" and "must not" are not used as substitutes for "shall" and "shall not". Their use is avoided insofar as possible, and </w:t>
      </w:r>
      <w:r w:rsidR="001F1132" w:rsidRPr="00E32A2E">
        <w:t xml:space="preserve">they </w:t>
      </w:r>
      <w:r w:rsidRPr="00E32A2E">
        <w:t xml:space="preserve">are </w:t>
      </w:r>
      <w:r w:rsidR="001F1132" w:rsidRPr="00E32A2E">
        <w:t>not</w:t>
      </w:r>
      <w:r w:rsidRPr="00E32A2E">
        <w:t xml:space="preserve"> used in a normative context except in a direct citation from an external, referenced, non-3GPP document, or so as to maintain continuity of style when extending or modifying the provisions of such a referenced document.</w:t>
      </w:r>
    </w:p>
    <w:p w14:paraId="4B869994" w14:textId="7F92B49A" w:rsidR="008C384C" w:rsidRPr="00E32A2E" w:rsidRDefault="008C384C" w:rsidP="00774DA4">
      <w:pPr>
        <w:pStyle w:val="EX"/>
      </w:pPr>
      <w:r w:rsidRPr="00E32A2E">
        <w:rPr>
          <w:b/>
        </w:rPr>
        <w:t>should</w:t>
      </w:r>
      <w:r w:rsidR="00716321">
        <w:tab/>
      </w:r>
      <w:r w:rsidRPr="00E32A2E">
        <w:t>indicates a recommendation to do something</w:t>
      </w:r>
    </w:p>
    <w:p w14:paraId="05BEAF0A" w14:textId="77777777" w:rsidR="008C384C" w:rsidRPr="00E32A2E" w:rsidRDefault="008C384C" w:rsidP="00774DA4">
      <w:pPr>
        <w:pStyle w:val="EX"/>
      </w:pPr>
      <w:r w:rsidRPr="00E32A2E">
        <w:rPr>
          <w:b/>
        </w:rPr>
        <w:t>should not</w:t>
      </w:r>
      <w:r w:rsidRPr="00E32A2E">
        <w:tab/>
        <w:t>indicates a recommendation not to do something</w:t>
      </w:r>
    </w:p>
    <w:p w14:paraId="7F4DD82A" w14:textId="14A9B90A" w:rsidR="008C384C" w:rsidRPr="00E32A2E" w:rsidRDefault="008C384C" w:rsidP="00774DA4">
      <w:pPr>
        <w:pStyle w:val="EX"/>
      </w:pPr>
      <w:r w:rsidRPr="00E32A2E">
        <w:rPr>
          <w:b/>
        </w:rPr>
        <w:t>may</w:t>
      </w:r>
      <w:r w:rsidR="00716321">
        <w:tab/>
      </w:r>
      <w:r w:rsidRPr="00E32A2E">
        <w:t>indicates permission to do something</w:t>
      </w:r>
    </w:p>
    <w:p w14:paraId="686AB2AD" w14:textId="77777777" w:rsidR="008C384C" w:rsidRPr="00E32A2E" w:rsidRDefault="008C384C" w:rsidP="00774DA4">
      <w:pPr>
        <w:pStyle w:val="EX"/>
      </w:pPr>
      <w:r w:rsidRPr="00E32A2E">
        <w:rPr>
          <w:b/>
        </w:rPr>
        <w:t>need not</w:t>
      </w:r>
      <w:r w:rsidRPr="00E32A2E">
        <w:tab/>
        <w:t>indicates permission not to do something</w:t>
      </w:r>
    </w:p>
    <w:p w14:paraId="60557495" w14:textId="77777777" w:rsidR="008C384C" w:rsidRPr="00E32A2E" w:rsidRDefault="008C384C" w:rsidP="00A27486">
      <w:r w:rsidRPr="00E32A2E">
        <w:t>The construction "may not" is ambiguous</w:t>
      </w:r>
      <w:r w:rsidR="001F1132" w:rsidRPr="00E32A2E">
        <w:t xml:space="preserve"> </w:t>
      </w:r>
      <w:r w:rsidRPr="00E32A2E">
        <w:t xml:space="preserve">and </w:t>
      </w:r>
      <w:r w:rsidR="00774DA4" w:rsidRPr="00E32A2E">
        <w:t>is not</w:t>
      </w:r>
      <w:r w:rsidR="00F9008D" w:rsidRPr="00E32A2E">
        <w:t xml:space="preserve"> </w:t>
      </w:r>
      <w:r w:rsidRPr="00E32A2E">
        <w:t>used in normative elements.</w:t>
      </w:r>
      <w:r w:rsidR="001F1132" w:rsidRPr="00E32A2E">
        <w:t xml:space="preserve"> The </w:t>
      </w:r>
      <w:r w:rsidR="003765B8" w:rsidRPr="00E32A2E">
        <w:t xml:space="preserve">unambiguous </w:t>
      </w:r>
      <w:r w:rsidR="001F1132" w:rsidRPr="00E32A2E">
        <w:t>construction</w:t>
      </w:r>
      <w:r w:rsidR="003765B8" w:rsidRPr="00E32A2E">
        <w:t>s</w:t>
      </w:r>
      <w:r w:rsidR="001F1132" w:rsidRPr="00E32A2E">
        <w:t xml:space="preserve"> "might not" </w:t>
      </w:r>
      <w:r w:rsidR="003765B8" w:rsidRPr="00E32A2E">
        <w:t>or "shall not" are</w:t>
      </w:r>
      <w:r w:rsidR="001F1132" w:rsidRPr="00E32A2E">
        <w:t xml:space="preserve"> used </w:t>
      </w:r>
      <w:r w:rsidR="003765B8" w:rsidRPr="00E32A2E">
        <w:t xml:space="preserve">instead, depending upon the </w:t>
      </w:r>
      <w:r w:rsidR="001F1132" w:rsidRPr="00E32A2E">
        <w:t>meaning intended.</w:t>
      </w:r>
    </w:p>
    <w:p w14:paraId="49665AE2" w14:textId="1C714001" w:rsidR="008C384C" w:rsidRPr="00E32A2E" w:rsidRDefault="008C384C" w:rsidP="00774DA4">
      <w:pPr>
        <w:pStyle w:val="EX"/>
      </w:pPr>
      <w:r w:rsidRPr="00E32A2E">
        <w:rPr>
          <w:b/>
        </w:rPr>
        <w:t>can</w:t>
      </w:r>
      <w:r w:rsidR="00716321">
        <w:tab/>
      </w:r>
      <w:r w:rsidRPr="00E32A2E">
        <w:t>indicates</w:t>
      </w:r>
      <w:r w:rsidR="00774DA4" w:rsidRPr="00E32A2E">
        <w:t xml:space="preserve"> that something is possible</w:t>
      </w:r>
    </w:p>
    <w:p w14:paraId="76B9795F" w14:textId="0B8358E3" w:rsidR="00774DA4" w:rsidRPr="00E32A2E" w:rsidRDefault="00774DA4" w:rsidP="00774DA4">
      <w:pPr>
        <w:pStyle w:val="EX"/>
      </w:pPr>
      <w:r w:rsidRPr="00E32A2E">
        <w:rPr>
          <w:b/>
        </w:rPr>
        <w:t>cannot</w:t>
      </w:r>
      <w:r w:rsidR="00716321">
        <w:tab/>
      </w:r>
      <w:r w:rsidRPr="00E32A2E">
        <w:t>indicates that something is impossible</w:t>
      </w:r>
    </w:p>
    <w:p w14:paraId="44723995" w14:textId="77777777" w:rsidR="00774DA4" w:rsidRPr="00E32A2E" w:rsidRDefault="00774DA4" w:rsidP="00A27486">
      <w:r w:rsidRPr="00E32A2E">
        <w:t xml:space="preserve">The constructions "can" and "cannot" </w:t>
      </w:r>
      <w:r w:rsidR="00F9008D" w:rsidRPr="00E32A2E">
        <w:t xml:space="preserve">are not </w:t>
      </w:r>
      <w:r w:rsidRPr="00E32A2E">
        <w:t>substitute</w:t>
      </w:r>
      <w:r w:rsidR="003765B8" w:rsidRPr="00E32A2E">
        <w:t>s</w:t>
      </w:r>
      <w:r w:rsidRPr="00E32A2E">
        <w:t xml:space="preserve"> for "may" and "need not".</w:t>
      </w:r>
    </w:p>
    <w:p w14:paraId="6D17DD92" w14:textId="175F8036" w:rsidR="00774DA4" w:rsidRPr="00E32A2E" w:rsidRDefault="00774DA4" w:rsidP="00774DA4">
      <w:pPr>
        <w:pStyle w:val="EX"/>
      </w:pPr>
      <w:r w:rsidRPr="00E32A2E">
        <w:rPr>
          <w:b/>
        </w:rPr>
        <w:t>will</w:t>
      </w:r>
      <w:r w:rsidR="00716321">
        <w:tab/>
      </w:r>
      <w:r w:rsidRPr="00E32A2E">
        <w:t xml:space="preserve">indicates that something is certain </w:t>
      </w:r>
      <w:r w:rsidR="003765B8" w:rsidRPr="00E32A2E">
        <w:t xml:space="preserve">or </w:t>
      </w:r>
      <w:r w:rsidRPr="00E32A2E">
        <w:t xml:space="preserve">expected to happen </w:t>
      </w:r>
      <w:r w:rsidR="003765B8" w:rsidRPr="00E32A2E">
        <w:t xml:space="preserve">as a result of action taken by an </w:t>
      </w:r>
      <w:r w:rsidRPr="00E32A2E">
        <w:t>agency the behaviour of which is outside the scope of the present document</w:t>
      </w:r>
    </w:p>
    <w:p w14:paraId="479C1F14" w14:textId="677758A2" w:rsidR="00774DA4" w:rsidRPr="00E32A2E" w:rsidRDefault="00774DA4" w:rsidP="00774DA4">
      <w:pPr>
        <w:pStyle w:val="EX"/>
      </w:pPr>
      <w:r w:rsidRPr="00E32A2E">
        <w:rPr>
          <w:b/>
        </w:rPr>
        <w:t>will not</w:t>
      </w:r>
      <w:r w:rsidR="00716321">
        <w:tab/>
      </w:r>
      <w:r w:rsidRPr="00E32A2E">
        <w:t xml:space="preserve">indicates that something is certain </w:t>
      </w:r>
      <w:r w:rsidR="003765B8" w:rsidRPr="00E32A2E">
        <w:t xml:space="preserve">or expected not </w:t>
      </w:r>
      <w:r w:rsidRPr="00E32A2E">
        <w:t xml:space="preserve">to happen </w:t>
      </w:r>
      <w:r w:rsidR="003765B8" w:rsidRPr="00E32A2E">
        <w:t xml:space="preserve">as a result of action taken </w:t>
      </w:r>
      <w:r w:rsidRPr="00E32A2E">
        <w:t xml:space="preserve">by </w:t>
      </w:r>
      <w:r w:rsidR="003765B8" w:rsidRPr="00E32A2E">
        <w:t xml:space="preserve">an </w:t>
      </w:r>
      <w:r w:rsidRPr="00E32A2E">
        <w:t>agency the behaviour of which is outside the scope of the present document</w:t>
      </w:r>
    </w:p>
    <w:p w14:paraId="4B61119D" w14:textId="77777777" w:rsidR="001F1132" w:rsidRPr="00E32A2E" w:rsidRDefault="001F1132" w:rsidP="00774DA4">
      <w:pPr>
        <w:pStyle w:val="EX"/>
      </w:pPr>
      <w:r w:rsidRPr="00E32A2E">
        <w:rPr>
          <w:b/>
        </w:rPr>
        <w:t>might</w:t>
      </w:r>
      <w:r w:rsidRPr="00E32A2E">
        <w:tab/>
        <w:t xml:space="preserve">indicates a likelihood that something will happen as a result of </w:t>
      </w:r>
      <w:r w:rsidR="003765B8" w:rsidRPr="00E32A2E">
        <w:t xml:space="preserve">action taken by </w:t>
      </w:r>
      <w:r w:rsidRPr="00E32A2E">
        <w:t>some agency the behaviour of which is outside the scope of the present document</w:t>
      </w:r>
    </w:p>
    <w:p w14:paraId="65ED9B96" w14:textId="77777777" w:rsidR="003765B8" w:rsidRPr="00E32A2E" w:rsidRDefault="003765B8" w:rsidP="003765B8">
      <w:pPr>
        <w:pStyle w:val="EX"/>
      </w:pPr>
      <w:r w:rsidRPr="00E32A2E">
        <w:rPr>
          <w:b/>
        </w:rPr>
        <w:lastRenderedPageBreak/>
        <w:t>might not</w:t>
      </w:r>
      <w:r w:rsidRPr="00E32A2E">
        <w:tab/>
        <w:t>indicates a likelihood that something will not happen as a result of action taken by some agency the behaviour of which is outside the scope of the present document</w:t>
      </w:r>
    </w:p>
    <w:p w14:paraId="6776A461" w14:textId="77777777" w:rsidR="001F1132" w:rsidRPr="00E32A2E" w:rsidRDefault="001F1132" w:rsidP="001F1132">
      <w:r w:rsidRPr="00E32A2E">
        <w:t>In addition:</w:t>
      </w:r>
    </w:p>
    <w:p w14:paraId="4D8D03BD" w14:textId="77777777" w:rsidR="00774DA4" w:rsidRPr="00E32A2E" w:rsidRDefault="00774DA4" w:rsidP="00774DA4">
      <w:pPr>
        <w:pStyle w:val="EX"/>
      </w:pPr>
      <w:r w:rsidRPr="00E32A2E">
        <w:rPr>
          <w:b/>
        </w:rPr>
        <w:t>is</w:t>
      </w:r>
      <w:r w:rsidRPr="00E32A2E">
        <w:tab/>
        <w:t>(or any other verb in the indicative</w:t>
      </w:r>
      <w:r w:rsidR="001F1132" w:rsidRPr="00E32A2E">
        <w:t xml:space="preserve"> mood</w:t>
      </w:r>
      <w:r w:rsidRPr="00E32A2E">
        <w:t>) indicates a statement of fact</w:t>
      </w:r>
    </w:p>
    <w:p w14:paraId="35D55615" w14:textId="77777777" w:rsidR="00647114" w:rsidRPr="00E32A2E" w:rsidRDefault="00647114" w:rsidP="00774DA4">
      <w:pPr>
        <w:pStyle w:val="EX"/>
      </w:pPr>
      <w:r w:rsidRPr="00E32A2E">
        <w:rPr>
          <w:b/>
        </w:rPr>
        <w:t>is not</w:t>
      </w:r>
      <w:r w:rsidRPr="00E32A2E">
        <w:tab/>
        <w:t>(or any other negative verb in the indicative</w:t>
      </w:r>
      <w:r w:rsidR="001F1132" w:rsidRPr="00E32A2E">
        <w:t xml:space="preserve"> mood</w:t>
      </w:r>
      <w:r w:rsidRPr="00E32A2E">
        <w:t>) indicates a statement of fact</w:t>
      </w:r>
    </w:p>
    <w:p w14:paraId="54543719" w14:textId="77777777" w:rsidR="00774DA4" w:rsidRPr="00E32A2E" w:rsidRDefault="00647114" w:rsidP="00A27486">
      <w:r w:rsidRPr="00E32A2E">
        <w:t>The constructions "is" and "is not" do not indicate requirements.</w:t>
      </w:r>
    </w:p>
    <w:p w14:paraId="4C108BA6" w14:textId="77777777" w:rsidR="00E32A2E" w:rsidRPr="009B7123" w:rsidRDefault="00E32A2E" w:rsidP="00E32A2E">
      <w:pPr>
        <w:pStyle w:val="Heading1"/>
      </w:pPr>
      <w:bookmarkStart w:id="11" w:name="introduction"/>
      <w:bookmarkStart w:id="12" w:name="_Toc11342820"/>
      <w:bookmarkStart w:id="13" w:name="_Toc91862009"/>
      <w:bookmarkStart w:id="14" w:name="_Toc99196006"/>
      <w:bookmarkEnd w:id="11"/>
      <w:r w:rsidRPr="009B7123">
        <w:t>1</w:t>
      </w:r>
      <w:r w:rsidRPr="009B7123">
        <w:tab/>
        <w:t>Scope</w:t>
      </w:r>
      <w:bookmarkEnd w:id="12"/>
      <w:bookmarkEnd w:id="13"/>
      <w:bookmarkEnd w:id="14"/>
    </w:p>
    <w:p w14:paraId="31CA370C" w14:textId="77777777" w:rsidR="00E32A2E" w:rsidRPr="00417769" w:rsidRDefault="00E32A2E" w:rsidP="00E32A2E">
      <w:r w:rsidRPr="00417769">
        <w:t xml:space="preserve">The present document defines a protocol used for manipulating data related to </w:t>
      </w:r>
      <w:r>
        <w:t xml:space="preserve">supplementary </w:t>
      </w:r>
      <w:r w:rsidRPr="00417769">
        <w:t>services. The protocol is based on the eXtensible Markup Language (XML) Configuration Access Protocol (XCAP)</w:t>
      </w:r>
      <w:r>
        <w:t xml:space="preserve"> </w:t>
      </w:r>
      <w:r w:rsidRPr="00417769">
        <w:t>RFC</w:t>
      </w:r>
      <w:r>
        <w:t> 4825 </w:t>
      </w:r>
      <w:r w:rsidRPr="00417769">
        <w:t>[8]. A new XCAP application usage is defined for the purpose of manipulating</w:t>
      </w:r>
      <w:r>
        <w:t xml:space="preserve"> the supplementary</w:t>
      </w:r>
      <w:r w:rsidRPr="00417769">
        <w:t xml:space="preserve"> services data. The common XCAP related aspects that are applicable to </w:t>
      </w:r>
      <w:r>
        <w:t>supplementary</w:t>
      </w:r>
      <w:r w:rsidRPr="00417769">
        <w:t xml:space="preserve"> services are specified in the present document. The protocol allows authorized users to manipulate service</w:t>
      </w:r>
      <w:r w:rsidRPr="00417769">
        <w:noBreakHyphen/>
        <w:t>related data either when they are connected to IMS or when they are connected to non</w:t>
      </w:r>
      <w:r w:rsidRPr="00417769">
        <w:noBreakHyphen/>
        <w:t>IMS networks (e.g. the public Internet).</w:t>
      </w:r>
    </w:p>
    <w:p w14:paraId="35AE95BC" w14:textId="77777777" w:rsidR="00E32A2E" w:rsidRDefault="00E32A2E" w:rsidP="00E32A2E">
      <w:pPr>
        <w:spacing w:before="60" w:after="60"/>
      </w:pPr>
      <w:r>
        <w:t xml:space="preserve">The present document is applicable to User Equipment (UE) and Application Servers (AS) which are intended to support XCAP application usage </w:t>
      </w:r>
      <w:r w:rsidRPr="00417769">
        <w:t xml:space="preserve">for manipulating data related to </w:t>
      </w:r>
      <w:r>
        <w:t xml:space="preserve">supplementary </w:t>
      </w:r>
      <w:r w:rsidRPr="00417769">
        <w:t>services</w:t>
      </w:r>
      <w:r>
        <w:t>.</w:t>
      </w:r>
    </w:p>
    <w:p w14:paraId="05B326FD" w14:textId="77777777" w:rsidR="00E32A2E" w:rsidRPr="009B7123" w:rsidRDefault="00E32A2E" w:rsidP="00E32A2E">
      <w:pPr>
        <w:pStyle w:val="Heading1"/>
      </w:pPr>
      <w:bookmarkStart w:id="15" w:name="_Toc11342821"/>
      <w:bookmarkStart w:id="16" w:name="_Toc91862010"/>
      <w:bookmarkStart w:id="17" w:name="_Toc99196007"/>
      <w:r w:rsidRPr="009B7123">
        <w:t>2</w:t>
      </w:r>
      <w:r w:rsidRPr="009B7123">
        <w:tab/>
        <w:t>References</w:t>
      </w:r>
      <w:bookmarkEnd w:id="15"/>
      <w:bookmarkEnd w:id="16"/>
      <w:bookmarkEnd w:id="17"/>
    </w:p>
    <w:p w14:paraId="44EB7BA5" w14:textId="77777777" w:rsidR="00E32A2E" w:rsidRDefault="00E32A2E" w:rsidP="00E32A2E">
      <w:r>
        <w:t>The following documents contain provisions which, through reference in this text, constitute provisions of the present document.</w:t>
      </w:r>
    </w:p>
    <w:p w14:paraId="18F34A93" w14:textId="77777777" w:rsidR="00E32A2E" w:rsidRDefault="00E32A2E" w:rsidP="00E32A2E">
      <w:pPr>
        <w:pStyle w:val="B1"/>
      </w:pPr>
      <w:r>
        <w:t>-</w:t>
      </w:r>
      <w:r>
        <w:tab/>
        <w:t>References are either specific (identified by date of publication, edition number, version number, etc.) or non</w:t>
      </w:r>
      <w:r>
        <w:noBreakHyphen/>
        <w:t>specific.</w:t>
      </w:r>
    </w:p>
    <w:p w14:paraId="4880B6E1" w14:textId="77777777" w:rsidR="00E32A2E" w:rsidRDefault="00E32A2E" w:rsidP="00E32A2E">
      <w:pPr>
        <w:pStyle w:val="B1"/>
      </w:pPr>
      <w:r>
        <w:t>-</w:t>
      </w:r>
      <w:r>
        <w:tab/>
        <w:t>For a specific reference, subsequent revisions do not apply.</w:t>
      </w:r>
    </w:p>
    <w:p w14:paraId="0CF4A88A" w14:textId="77777777" w:rsidR="00E32A2E" w:rsidRDefault="00E32A2E" w:rsidP="00E32A2E">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20F25E99" w14:textId="77777777" w:rsidR="00E32A2E" w:rsidRPr="00417769" w:rsidRDefault="00E32A2E" w:rsidP="00E32A2E">
      <w:pPr>
        <w:pStyle w:val="EX"/>
      </w:pPr>
      <w:r w:rsidRPr="00417769">
        <w:t>[</w:t>
      </w:r>
      <w:bookmarkStart w:id="18" w:name="REF_IETFRFC2616"/>
      <w:r w:rsidRPr="00417769">
        <w:t>1</w:t>
      </w:r>
      <w:bookmarkEnd w:id="18"/>
      <w:r w:rsidRPr="00417769">
        <w:t>]</w:t>
      </w:r>
      <w:r w:rsidRPr="00417769">
        <w:tab/>
        <w:t>Void.</w:t>
      </w:r>
    </w:p>
    <w:p w14:paraId="0D23CA5C" w14:textId="77777777" w:rsidR="00E32A2E" w:rsidRPr="00417769" w:rsidRDefault="00E32A2E" w:rsidP="00E32A2E">
      <w:pPr>
        <w:pStyle w:val="EX"/>
      </w:pPr>
      <w:r w:rsidRPr="00417769">
        <w:t>[</w:t>
      </w:r>
      <w:bookmarkStart w:id="19" w:name="REF_W3CREC_XMLSCHEMA_1_20010502"/>
      <w:r w:rsidRPr="00417769">
        <w:t>2</w:t>
      </w:r>
      <w:bookmarkEnd w:id="19"/>
      <w:r w:rsidRPr="00417769">
        <w:t>]</w:t>
      </w:r>
      <w:r w:rsidRPr="00417769">
        <w:tab/>
        <w:t>W3C REC-xmlschema-1-20010502: "XML Schema Part 1: Structures".</w:t>
      </w:r>
    </w:p>
    <w:p w14:paraId="3116D66F" w14:textId="77777777" w:rsidR="00E32A2E" w:rsidRPr="00417769" w:rsidRDefault="00E32A2E" w:rsidP="00E32A2E">
      <w:pPr>
        <w:pStyle w:val="EX"/>
      </w:pPr>
      <w:r w:rsidRPr="00417769">
        <w:t>[</w:t>
      </w:r>
      <w:bookmarkStart w:id="20" w:name="REF_IETFRFC2617"/>
      <w:r w:rsidRPr="00417769">
        <w:t>3</w:t>
      </w:r>
      <w:bookmarkEnd w:id="20"/>
      <w:r w:rsidRPr="00417769">
        <w:t>]</w:t>
      </w:r>
      <w:r w:rsidRPr="00417769">
        <w:tab/>
        <w:t>Void.</w:t>
      </w:r>
    </w:p>
    <w:p w14:paraId="542D1DD7" w14:textId="77777777" w:rsidR="00E32A2E" w:rsidRPr="00417769" w:rsidRDefault="00E32A2E" w:rsidP="00E32A2E">
      <w:pPr>
        <w:pStyle w:val="EX"/>
      </w:pPr>
      <w:r w:rsidRPr="00417769">
        <w:t>[</w:t>
      </w:r>
      <w:bookmarkStart w:id="21" w:name="REF_IETFRFC2246"/>
      <w:r w:rsidRPr="00417769">
        <w:t>4</w:t>
      </w:r>
      <w:bookmarkEnd w:id="21"/>
      <w:r w:rsidRPr="00417769">
        <w:t>]</w:t>
      </w:r>
      <w:r w:rsidRPr="00417769">
        <w:tab/>
        <w:t>Void.</w:t>
      </w:r>
    </w:p>
    <w:p w14:paraId="61DE9FD0" w14:textId="77777777" w:rsidR="00E32A2E" w:rsidRPr="00417769" w:rsidRDefault="00E32A2E" w:rsidP="00E32A2E">
      <w:pPr>
        <w:pStyle w:val="EX"/>
      </w:pPr>
      <w:r w:rsidRPr="00417769">
        <w:t>[</w:t>
      </w:r>
      <w:bookmarkStart w:id="22" w:name="REF_TS124109"/>
      <w:r w:rsidRPr="00417769">
        <w:t>5</w:t>
      </w:r>
      <w:bookmarkEnd w:id="22"/>
      <w:r w:rsidRPr="00417769">
        <w:t>]</w:t>
      </w:r>
      <w:r w:rsidRPr="00417769">
        <w:tab/>
      </w:r>
      <w:r>
        <w:t>3GPP TS 24.109: "Bootstrapping interface (Ub) and Network application function interface (Ua); Protocol details".</w:t>
      </w:r>
    </w:p>
    <w:p w14:paraId="34A5DF2E" w14:textId="77777777" w:rsidR="00E32A2E" w:rsidRPr="00417769" w:rsidRDefault="00E32A2E" w:rsidP="00E32A2E">
      <w:pPr>
        <w:pStyle w:val="EX"/>
      </w:pPr>
      <w:r w:rsidRPr="00417769">
        <w:t>[</w:t>
      </w:r>
      <w:bookmarkStart w:id="23" w:name="REF_TS133222"/>
      <w:r w:rsidRPr="00417769">
        <w:t>6</w:t>
      </w:r>
      <w:bookmarkEnd w:id="23"/>
      <w:r w:rsidRPr="00417769">
        <w:t>]</w:t>
      </w:r>
      <w:r w:rsidRPr="00417769">
        <w:tab/>
      </w:r>
      <w:r w:rsidRPr="00730ECD">
        <w:t>3GPP</w:t>
      </w:r>
      <w:r>
        <w:t> </w:t>
      </w:r>
      <w:r w:rsidRPr="00730ECD">
        <w:t>TS</w:t>
      </w:r>
      <w:r>
        <w:t> </w:t>
      </w:r>
      <w:r w:rsidRPr="00730ECD">
        <w:t>33.222: "</w:t>
      </w:r>
      <w:r w:rsidRPr="004523D9">
        <w:t>Generic Authentication Architecture (</w:t>
      </w:r>
      <w:r w:rsidRPr="00C527D5">
        <w:t>GAA</w:t>
      </w:r>
      <w:r w:rsidRPr="004523D9">
        <w:t>); Access to network application functions using Hypertext Transfer Protocol over Transport Layer Security (HTTPS)</w:t>
      </w:r>
      <w:r w:rsidRPr="00730ECD">
        <w:t>".</w:t>
      </w:r>
    </w:p>
    <w:p w14:paraId="5A6FC1C6" w14:textId="77777777" w:rsidR="00E32A2E" w:rsidRPr="00417769" w:rsidRDefault="00E32A2E" w:rsidP="00E32A2E">
      <w:pPr>
        <w:pStyle w:val="EX"/>
      </w:pPr>
      <w:r w:rsidRPr="00417769">
        <w:t>[</w:t>
      </w:r>
      <w:bookmarkStart w:id="24" w:name="REF_VOID"/>
      <w:r w:rsidRPr="00417769">
        <w:t>7</w:t>
      </w:r>
      <w:bookmarkEnd w:id="24"/>
      <w:r w:rsidRPr="00417769">
        <w:t>]</w:t>
      </w:r>
      <w:r w:rsidRPr="00417769">
        <w:tab/>
        <w:t>Void.</w:t>
      </w:r>
    </w:p>
    <w:p w14:paraId="0C69AF83" w14:textId="77777777" w:rsidR="00E32A2E" w:rsidRPr="00417769" w:rsidRDefault="00E32A2E" w:rsidP="00E32A2E">
      <w:pPr>
        <w:pStyle w:val="EX"/>
      </w:pPr>
      <w:r w:rsidRPr="00417769">
        <w:t>[</w:t>
      </w:r>
      <w:bookmarkStart w:id="25" w:name="REF_DRAFT_IETF_SIMPLE_XCAP_08TXT"/>
      <w:r w:rsidRPr="00417769">
        <w:t>8</w:t>
      </w:r>
      <w:bookmarkEnd w:id="25"/>
      <w:r w:rsidRPr="00417769">
        <w:t>]</w:t>
      </w:r>
      <w:r w:rsidRPr="00417769">
        <w:tab/>
        <w:t>IETF</w:t>
      </w:r>
      <w:r>
        <w:t> </w:t>
      </w:r>
      <w:r w:rsidRPr="00417769">
        <w:t>RFC</w:t>
      </w:r>
      <w:r>
        <w:t> 4825</w:t>
      </w:r>
      <w:r w:rsidRPr="00417769">
        <w:t>: "The Extensible Markup Language (XML) Configuration Access Protocol (XCAP)".</w:t>
      </w:r>
    </w:p>
    <w:p w14:paraId="4D7EDB41" w14:textId="77777777" w:rsidR="00E32A2E" w:rsidRPr="00417769" w:rsidRDefault="00E32A2E" w:rsidP="00E32A2E">
      <w:pPr>
        <w:pStyle w:val="EX"/>
      </w:pPr>
      <w:r w:rsidRPr="00417769">
        <w:t>[</w:t>
      </w:r>
      <w:bookmarkStart w:id="26" w:name="REF_TS187003"/>
      <w:r w:rsidRPr="00417769">
        <w:t>9</w:t>
      </w:r>
      <w:bookmarkEnd w:id="26"/>
      <w:r w:rsidRPr="00417769">
        <w:t>]</w:t>
      </w:r>
      <w:r w:rsidRPr="00417769">
        <w:tab/>
      </w:r>
      <w:r>
        <w:t>Void</w:t>
      </w:r>
    </w:p>
    <w:p w14:paraId="16AE1BF7" w14:textId="77777777" w:rsidR="00E32A2E" w:rsidRPr="00417769" w:rsidRDefault="00E32A2E" w:rsidP="00E32A2E">
      <w:pPr>
        <w:pStyle w:val="EX"/>
      </w:pPr>
      <w:r w:rsidRPr="00417769">
        <w:t>[</w:t>
      </w:r>
      <w:bookmarkStart w:id="27" w:name="REF_DRAFT_IETF_SIMPLE_XCAP_DIFF_03TXT"/>
      <w:r w:rsidRPr="00417769">
        <w:t>10</w:t>
      </w:r>
      <w:bookmarkEnd w:id="27"/>
      <w:r w:rsidRPr="00417769">
        <w:t>]</w:t>
      </w:r>
      <w:r w:rsidRPr="00417769">
        <w:tab/>
      </w:r>
      <w:r>
        <w:t>Void</w:t>
      </w:r>
      <w:r w:rsidRPr="00417769">
        <w:t>.</w:t>
      </w:r>
    </w:p>
    <w:p w14:paraId="307393EB" w14:textId="77777777" w:rsidR="00E32A2E" w:rsidRPr="00417769" w:rsidRDefault="00E32A2E" w:rsidP="00E32A2E">
      <w:pPr>
        <w:pStyle w:val="EX"/>
      </w:pPr>
      <w:r w:rsidRPr="00417769">
        <w:t>[</w:t>
      </w:r>
      <w:bookmarkStart w:id="28" w:name="REF_DRAFT_IETF_SIPPING_CONFIG_FRAMEWORK_"/>
      <w:r w:rsidRPr="00417769">
        <w:t>11</w:t>
      </w:r>
      <w:bookmarkEnd w:id="28"/>
      <w:r w:rsidRPr="00417769">
        <w:t>]</w:t>
      </w:r>
      <w:r w:rsidRPr="00417769">
        <w:tab/>
      </w:r>
      <w:r>
        <w:t>IETF RFC 5875 (May 2010)</w:t>
      </w:r>
      <w:r w:rsidRPr="00417769">
        <w:t>: "</w:t>
      </w:r>
      <w:r w:rsidRPr="00364EF3">
        <w:rPr>
          <w:rFonts w:eastAsia="SimSun"/>
        </w:rPr>
        <w:t>An Extensible Markup Language (XML) Configuration Access Protocol (XCAP) Diff Event Package</w:t>
      </w:r>
      <w:r w:rsidRPr="00417769">
        <w:t>".</w:t>
      </w:r>
    </w:p>
    <w:p w14:paraId="5CFE7942" w14:textId="77777777" w:rsidR="00E32A2E" w:rsidRDefault="00E32A2E" w:rsidP="00E32A2E">
      <w:pPr>
        <w:pStyle w:val="EX"/>
      </w:pPr>
      <w:r w:rsidRPr="00417769">
        <w:lastRenderedPageBreak/>
        <w:t>[</w:t>
      </w:r>
      <w:bookmarkStart w:id="29" w:name="REF_TS183038"/>
      <w:r w:rsidRPr="00417769">
        <w:t>12</w:t>
      </w:r>
      <w:bookmarkEnd w:id="29"/>
      <w:r w:rsidRPr="00417769">
        <w:t>]</w:t>
      </w:r>
      <w:r w:rsidRPr="00417769">
        <w:tab/>
        <w:t>ETSI</w:t>
      </w:r>
      <w:r>
        <w:t> </w:t>
      </w:r>
      <w:r w:rsidRPr="00417769">
        <w:t>TS</w:t>
      </w:r>
      <w:r>
        <w:t> </w:t>
      </w:r>
      <w:r w:rsidRPr="00417769">
        <w:t xml:space="preserve">183 038: "Telecommunications and Internet converged Services and Protocols for Advanced Networking (TISPAN); PSTN/ISDN Simulation Services; Extensible Markup Language (XML) Document Management; Protocol Specification (Endorsement of </w:t>
      </w:r>
      <w:r w:rsidRPr="00417769">
        <w:br/>
        <w:t>OMA-TS-XDM-Core-V1-0-20051103-C and OMA-TS-XDM-Shared-V1-0-20051006-C)".</w:t>
      </w:r>
    </w:p>
    <w:p w14:paraId="297EBF7B" w14:textId="77777777" w:rsidR="00E32A2E" w:rsidRDefault="00E32A2E" w:rsidP="00E32A2E">
      <w:pPr>
        <w:pStyle w:val="EX"/>
      </w:pPr>
      <w:r>
        <w:t>[13]</w:t>
      </w:r>
      <w:r>
        <w:tab/>
      </w:r>
      <w:r w:rsidRPr="006806B4">
        <w:t>ETSI</w:t>
      </w:r>
      <w:r>
        <w:t> </w:t>
      </w:r>
      <w:r w:rsidRPr="006806B4">
        <w:t>TS</w:t>
      </w:r>
      <w:r>
        <w:t> </w:t>
      </w:r>
      <w:r w:rsidRPr="006806B4">
        <w:t>183 023 V1.4.0: "Telecommunications and Internet converged Services and Protocols for Advanced Networking (TISPAN); PSTN/ISDN simulation services; Extensible Markup Language (XML) Configuration Access Protocol (XCAP) over the Ut interface for Manipulating NGN PSTN/ISDN Simulation Services".</w:t>
      </w:r>
    </w:p>
    <w:p w14:paraId="7E8497BD" w14:textId="77777777" w:rsidR="00E32A2E" w:rsidRDefault="00E32A2E" w:rsidP="00E32A2E">
      <w:pPr>
        <w:pStyle w:val="EX"/>
      </w:pPr>
      <w:r>
        <w:t>[14]</w:t>
      </w:r>
      <w:r>
        <w:tab/>
      </w:r>
      <w:r w:rsidRPr="00861E12">
        <w:t>OMA-TS-XDM_Core-V1_1-20080627-A</w:t>
      </w:r>
      <w:r w:rsidRPr="00F963AD">
        <w:t>: "XML Document</w:t>
      </w:r>
      <w:r>
        <w:t xml:space="preserve"> Management (XDM) Specification".</w:t>
      </w:r>
    </w:p>
    <w:p w14:paraId="3FBE277E" w14:textId="77777777" w:rsidR="00E32A2E" w:rsidRDefault="00E32A2E" w:rsidP="00E32A2E">
      <w:pPr>
        <w:pStyle w:val="EX"/>
      </w:pPr>
      <w:r w:rsidRPr="00C87CA0">
        <w:t>[15]</w:t>
      </w:r>
      <w:r w:rsidRPr="00C87CA0">
        <w:tab/>
        <w:t>3GPP TS 23.003: "Numbering, addressing and identification".</w:t>
      </w:r>
    </w:p>
    <w:p w14:paraId="7CFDF419" w14:textId="77777777" w:rsidR="00E32A2E" w:rsidRPr="0091628F" w:rsidRDefault="00E32A2E" w:rsidP="00E32A2E">
      <w:pPr>
        <w:pStyle w:val="EX"/>
      </w:pPr>
      <w:r>
        <w:t>[15A]</w:t>
      </w:r>
      <w:r>
        <w:tab/>
        <w:t>3GPP</w:t>
      </w:r>
      <w:r w:rsidRPr="004377A4">
        <w:t> </w:t>
      </w:r>
      <w:r>
        <w:t>TS</w:t>
      </w:r>
      <w:r w:rsidRPr="004377A4">
        <w:t> </w:t>
      </w:r>
      <w:r>
        <w:t xml:space="preserve">31.103: </w:t>
      </w:r>
      <w:r w:rsidRPr="0091628F">
        <w:t>"</w:t>
      </w:r>
      <w:r>
        <w:t>Characteristics of the IP multimedia services identity module (ISIM) application</w:t>
      </w:r>
      <w:r w:rsidRPr="0091628F">
        <w:t>"</w:t>
      </w:r>
      <w:r>
        <w:t>.</w:t>
      </w:r>
    </w:p>
    <w:p w14:paraId="358A4F6E" w14:textId="77777777" w:rsidR="00E32A2E" w:rsidRDefault="00E32A2E" w:rsidP="00E32A2E">
      <w:pPr>
        <w:pStyle w:val="EX"/>
      </w:pPr>
      <w:r>
        <w:t>[15B]</w:t>
      </w:r>
      <w:r>
        <w:tab/>
        <w:t>3GPP TS 31.102: "Characteristics of the Universal Subscriber Identity Module (USIM) application</w:t>
      </w:r>
      <w:r w:rsidRPr="0091628F">
        <w:t>"</w:t>
      </w:r>
      <w:r>
        <w:t>.</w:t>
      </w:r>
    </w:p>
    <w:p w14:paraId="1615FB9E" w14:textId="77777777" w:rsidR="00E32A2E" w:rsidRDefault="00E32A2E" w:rsidP="00E32A2E">
      <w:pPr>
        <w:pStyle w:val="EX"/>
      </w:pPr>
      <w:r>
        <w:t>[16]</w:t>
      </w:r>
      <w:r>
        <w:tab/>
        <w:t xml:space="preserve">3GPP TS 24.315: </w:t>
      </w:r>
      <w:r w:rsidRPr="00990ACB">
        <w:t>"</w:t>
      </w:r>
      <w:r w:rsidRPr="00BF1A2A">
        <w:t xml:space="preserve">IP Multimedia Subsystem (IMS) Operator </w:t>
      </w:r>
      <w:r>
        <w:t>Determined Barring (ODB); Stage </w:t>
      </w:r>
      <w:r w:rsidRPr="00BF1A2A">
        <w:t>3</w:t>
      </w:r>
      <w:r>
        <w:t>".</w:t>
      </w:r>
    </w:p>
    <w:p w14:paraId="646288E7" w14:textId="77777777" w:rsidR="00E32A2E" w:rsidRDefault="00E32A2E" w:rsidP="00E32A2E">
      <w:pPr>
        <w:pStyle w:val="EX"/>
      </w:pPr>
      <w:r>
        <w:t>[17]</w:t>
      </w:r>
      <w:r>
        <w:tab/>
        <w:t>3GPP TS 33.141: "Presence service; Security".</w:t>
      </w:r>
    </w:p>
    <w:p w14:paraId="332B0213" w14:textId="77777777" w:rsidR="00E32A2E" w:rsidRDefault="00E32A2E" w:rsidP="00E32A2E">
      <w:pPr>
        <w:pStyle w:val="EX"/>
      </w:pPr>
      <w:r>
        <w:t>[1</w:t>
      </w:r>
      <w:r w:rsidRPr="00B81036">
        <w:t>8]</w:t>
      </w:r>
      <w:r w:rsidRPr="00B81036">
        <w:tab/>
      </w:r>
      <w:r>
        <w:t>IETF </w:t>
      </w:r>
      <w:r w:rsidRPr="00B81036">
        <w:t>RFC </w:t>
      </w:r>
      <w:r>
        <w:t>66</w:t>
      </w:r>
      <w:r w:rsidRPr="00B81036">
        <w:t>65 (Ju</w:t>
      </w:r>
      <w:r>
        <w:t>ly </w:t>
      </w:r>
      <w:r w:rsidRPr="00B81036">
        <w:t>20</w:t>
      </w:r>
      <w:r>
        <w:t>1</w:t>
      </w:r>
      <w:r w:rsidRPr="00B81036">
        <w:t>2): "SIP</w:t>
      </w:r>
      <w:r>
        <w:t>-</w:t>
      </w:r>
      <w:r w:rsidRPr="00B81036">
        <w:t>Specific Event Notification".</w:t>
      </w:r>
    </w:p>
    <w:p w14:paraId="13FB6BEC" w14:textId="77777777" w:rsidR="00E32A2E" w:rsidRDefault="00E32A2E" w:rsidP="00E32A2E">
      <w:pPr>
        <w:pStyle w:val="EX"/>
      </w:pPr>
      <w:r>
        <w:t>[19]</w:t>
      </w:r>
      <w:r>
        <w:tab/>
      </w:r>
      <w:r w:rsidRPr="00B9646A">
        <w:t>3GPP</w:t>
      </w:r>
      <w:r>
        <w:t> </w:t>
      </w:r>
      <w:r w:rsidRPr="00B9646A">
        <w:t>TS</w:t>
      </w:r>
      <w:r>
        <w:t> </w:t>
      </w:r>
      <w:r w:rsidRPr="00B9646A">
        <w:t>24.</w:t>
      </w:r>
      <w:r>
        <w:t>167</w:t>
      </w:r>
      <w:r w:rsidRPr="00B9646A">
        <w:t>: "</w:t>
      </w:r>
      <w:r>
        <w:t>3GPP IMS Management Object (MO)</w:t>
      </w:r>
      <w:r w:rsidRPr="00B9646A">
        <w:t>; Stage</w:t>
      </w:r>
      <w:r>
        <w:t> </w:t>
      </w:r>
      <w:r w:rsidRPr="00B9646A">
        <w:t>3".</w:t>
      </w:r>
    </w:p>
    <w:p w14:paraId="2F67E81F" w14:textId="77777777" w:rsidR="00E32A2E" w:rsidRPr="006806B4" w:rsidRDefault="00E32A2E" w:rsidP="00E32A2E">
      <w:pPr>
        <w:pStyle w:val="EX"/>
      </w:pPr>
      <w:r w:rsidRPr="00BE114E">
        <w:t>[20]</w:t>
      </w:r>
      <w:r w:rsidRPr="00BE114E">
        <w:tab/>
        <w:t>3GPP</w:t>
      </w:r>
      <w:r>
        <w:t> TR </w:t>
      </w:r>
      <w:r w:rsidRPr="00BE114E">
        <w:t>21.905: "Vocabulary for 3GPP Specifications"</w:t>
      </w:r>
      <w:r>
        <w:t>.</w:t>
      </w:r>
    </w:p>
    <w:p w14:paraId="4040A742" w14:textId="77777777" w:rsidR="00E32A2E" w:rsidRDefault="00E32A2E" w:rsidP="00E32A2E">
      <w:pPr>
        <w:pStyle w:val="EX"/>
      </w:pPr>
      <w:bookmarkStart w:id="30" w:name="historyclause"/>
      <w:r>
        <w:t>[21]</w:t>
      </w:r>
      <w:r>
        <w:tab/>
        <w:t>3GPP TS 33.310: "Network Domain Security (NDS); Authentication Framework (AF)".</w:t>
      </w:r>
    </w:p>
    <w:p w14:paraId="0B5D5916" w14:textId="77777777" w:rsidR="00E32A2E" w:rsidRDefault="00E32A2E" w:rsidP="00E32A2E">
      <w:pPr>
        <w:pStyle w:val="EX"/>
      </w:pPr>
      <w:r>
        <w:t>[22]</w:t>
      </w:r>
      <w:r>
        <w:tab/>
        <w:t>3GPP TS 24.424: "</w:t>
      </w:r>
      <w:r w:rsidRPr="008011AD">
        <w:t>Management Object (MO) for Extensible Markup Language (XML) Configuration Access Protocol (XCAP) over the Ut interface for Manipulating Supplementary Services (SS)</w:t>
      </w:r>
      <w:r>
        <w:t>".</w:t>
      </w:r>
    </w:p>
    <w:p w14:paraId="172F46C2" w14:textId="77777777" w:rsidR="00E32A2E" w:rsidRDefault="00E32A2E" w:rsidP="00E32A2E">
      <w:pPr>
        <w:pStyle w:val="EX"/>
      </w:pPr>
      <w:r>
        <w:t>[23]</w:t>
      </w:r>
      <w:r>
        <w:tab/>
        <w:t>3GPP TS 22.030: "</w:t>
      </w:r>
      <w:r w:rsidRPr="00B908BE">
        <w:t>Man-Machine Interface (MMI) of the User Equipment (UE)</w:t>
      </w:r>
      <w:r>
        <w:t>".</w:t>
      </w:r>
    </w:p>
    <w:p w14:paraId="0BBA48F0" w14:textId="77777777" w:rsidR="00E32A2E" w:rsidRDefault="00E32A2E" w:rsidP="00E32A2E">
      <w:pPr>
        <w:pStyle w:val="EX"/>
      </w:pPr>
      <w:r>
        <w:rPr>
          <w:lang w:eastAsia="zh-CN"/>
        </w:rPr>
        <w:t>[24]</w:t>
      </w:r>
      <w:r>
        <w:rPr>
          <w:lang w:eastAsia="zh-CN"/>
        </w:rPr>
        <w:tab/>
      </w:r>
      <w:r w:rsidRPr="00A34EDD">
        <w:t>3GPP TS 2</w:t>
      </w:r>
      <w:r>
        <w:t>2</w:t>
      </w:r>
      <w:r w:rsidRPr="00A34EDD">
        <w:t>.</w:t>
      </w:r>
      <w:r>
        <w:t>011</w:t>
      </w:r>
      <w:r w:rsidRPr="00A34EDD">
        <w:t>: "</w:t>
      </w:r>
      <w:r>
        <w:t>Service accessibility</w:t>
      </w:r>
      <w:r w:rsidRPr="00A34EDD">
        <w:t>".</w:t>
      </w:r>
    </w:p>
    <w:p w14:paraId="048CC51B" w14:textId="77777777" w:rsidR="00E32A2E" w:rsidRDefault="00E32A2E" w:rsidP="00E32A2E">
      <w:pPr>
        <w:pStyle w:val="EX"/>
      </w:pPr>
      <w:r>
        <w:rPr>
          <w:lang w:eastAsia="zh-CN"/>
        </w:rPr>
        <w:t>[25]</w:t>
      </w:r>
      <w:r>
        <w:rPr>
          <w:lang w:eastAsia="zh-CN"/>
        </w:rPr>
        <w:tab/>
      </w:r>
      <w:r w:rsidRPr="00A34EDD">
        <w:t>3GPP TS 2</w:t>
      </w:r>
      <w:r>
        <w:t>4</w:t>
      </w:r>
      <w:r w:rsidRPr="00A34EDD">
        <w:t>.</w:t>
      </w:r>
      <w:r>
        <w:t>229</w:t>
      </w:r>
      <w:r w:rsidRPr="00A34EDD">
        <w:t>: "</w:t>
      </w:r>
      <w:r>
        <w:t>IP multimedia call control protocol based on Session Initiation Protocol (SIP) and Session Description Protocol (SDP); Stage 3</w:t>
      </w:r>
      <w:r w:rsidRPr="00A34EDD">
        <w:t>".</w:t>
      </w:r>
    </w:p>
    <w:p w14:paraId="27724CD7" w14:textId="77777777" w:rsidR="00E32A2E" w:rsidRPr="00BB0B19" w:rsidRDefault="00E32A2E" w:rsidP="00E32A2E">
      <w:pPr>
        <w:pStyle w:val="EX"/>
      </w:pPr>
      <w:r>
        <w:t>[26</w:t>
      </w:r>
      <w:r w:rsidRPr="00BB0B19">
        <w:t>]</w:t>
      </w:r>
      <w:r w:rsidRPr="00BB0B19">
        <w:tab/>
        <w:t>3GPP TS 29.292: "Interworking between the IP Multimedia (IM) Core Network (CN) subsystem (IMS) and MSC Server for IMS Centralized Services (ICS)".</w:t>
      </w:r>
    </w:p>
    <w:p w14:paraId="66FA9823" w14:textId="77777777" w:rsidR="00E32A2E" w:rsidRDefault="00E32A2E" w:rsidP="00E32A2E">
      <w:pPr>
        <w:pStyle w:val="EX"/>
      </w:pPr>
      <w:r>
        <w:t>[27</w:t>
      </w:r>
      <w:r w:rsidRPr="00FE320E">
        <w:t>]</w:t>
      </w:r>
      <w:r w:rsidRPr="00FE320E">
        <w:tab/>
        <w:t>3GPP</w:t>
      </w:r>
      <w:r>
        <w:t> </w:t>
      </w:r>
      <w:r w:rsidRPr="00FE320E">
        <w:t>TS </w:t>
      </w:r>
      <w:r>
        <w:t>3</w:t>
      </w:r>
      <w:r w:rsidRPr="00FE320E">
        <w:t>3.22</w:t>
      </w:r>
      <w:r>
        <w:t>0</w:t>
      </w:r>
      <w:r w:rsidRPr="00FE320E">
        <w:t>: "</w:t>
      </w:r>
      <w:r>
        <w:t>Generic Authentication Architecture (GAA); Generic Bootstrapping Architecture (GBA)</w:t>
      </w:r>
      <w:r w:rsidRPr="00FE320E">
        <w:t>"</w:t>
      </w:r>
      <w:r>
        <w:t>.</w:t>
      </w:r>
    </w:p>
    <w:p w14:paraId="36AB7438" w14:textId="77777777" w:rsidR="00E32A2E" w:rsidRPr="0059451C" w:rsidRDefault="00E32A2E" w:rsidP="00E32A2E">
      <w:pPr>
        <w:pStyle w:val="EX"/>
        <w:rPr>
          <w:noProof/>
        </w:rPr>
      </w:pPr>
      <w:r>
        <w:t>[28</w:t>
      </w:r>
      <w:r w:rsidRPr="00FE320E">
        <w:t>]</w:t>
      </w:r>
      <w:r w:rsidRPr="00FE320E">
        <w:tab/>
        <w:t>3GPP</w:t>
      </w:r>
      <w:r>
        <w:t> </w:t>
      </w:r>
      <w:r w:rsidRPr="00FE320E">
        <w:t>TS </w:t>
      </w:r>
      <w:r>
        <w:t>3</w:t>
      </w:r>
      <w:r w:rsidRPr="00FE320E">
        <w:t>3.22</w:t>
      </w:r>
      <w:r>
        <w:t>1</w:t>
      </w:r>
      <w:r w:rsidRPr="00FE320E">
        <w:t>: "</w:t>
      </w:r>
      <w:r>
        <w:t>Generic Authentication Architecture (GAA); S</w:t>
      </w:r>
      <w:r w:rsidRPr="00C62915">
        <w:t>upport for subscriber certificates</w:t>
      </w:r>
      <w:r w:rsidRPr="00FE320E">
        <w:t>"</w:t>
      </w:r>
      <w:r>
        <w:t>.</w:t>
      </w:r>
    </w:p>
    <w:p w14:paraId="6A966BB2" w14:textId="77777777" w:rsidR="00E32A2E" w:rsidRDefault="00E32A2E" w:rsidP="00E32A2E">
      <w:pPr>
        <w:pStyle w:val="EX"/>
      </w:pPr>
      <w:r>
        <w:t>[29]</w:t>
      </w:r>
      <w:r>
        <w:tab/>
        <w:t>3GPP</w:t>
      </w:r>
      <w:r w:rsidRPr="00235394">
        <w:t> </w:t>
      </w:r>
      <w:r>
        <w:t>TS</w:t>
      </w:r>
      <w:r w:rsidRPr="00235394">
        <w:t> </w:t>
      </w:r>
      <w:r>
        <w:t>24.008: "</w:t>
      </w:r>
      <w:r w:rsidRPr="003168A2">
        <w:t>Mobile Radio Interface Layer 3 specification; Core Network Protocols; Stage 3</w:t>
      </w:r>
      <w:r>
        <w:t>".</w:t>
      </w:r>
    </w:p>
    <w:p w14:paraId="27AE8653" w14:textId="77777777" w:rsidR="00E32A2E" w:rsidRDefault="00E32A2E" w:rsidP="00E32A2E">
      <w:pPr>
        <w:pStyle w:val="EX"/>
      </w:pPr>
      <w:r>
        <w:rPr>
          <w:lang w:val="en-US"/>
        </w:rPr>
        <w:t>[30]</w:t>
      </w:r>
      <w:r>
        <w:rPr>
          <w:lang w:val="en-US"/>
        </w:rPr>
        <w:tab/>
      </w:r>
      <w:r>
        <w:t>3GPP</w:t>
      </w:r>
      <w:r w:rsidRPr="00235394">
        <w:t> </w:t>
      </w:r>
      <w:r>
        <w:t>TS</w:t>
      </w:r>
      <w:r w:rsidRPr="00235394">
        <w:t> </w:t>
      </w:r>
      <w:r>
        <w:t>24.301: "</w:t>
      </w:r>
      <w:r w:rsidRPr="00A978C2">
        <w:t>Non-Access-Stratum (NAS) protocol for Evolved Packet System (EPS); Stage</w:t>
      </w:r>
      <w:r>
        <w:t> 3".</w:t>
      </w:r>
    </w:p>
    <w:p w14:paraId="6D63DEE3" w14:textId="77777777" w:rsidR="00E32A2E" w:rsidRDefault="00E32A2E" w:rsidP="00E32A2E">
      <w:pPr>
        <w:pStyle w:val="EX"/>
      </w:pPr>
      <w:r>
        <w:rPr>
          <w:lang w:eastAsia="zh-CN"/>
        </w:rPr>
        <w:t>[31]</w:t>
      </w:r>
      <w:r>
        <w:rPr>
          <w:lang w:eastAsia="zh-CN"/>
        </w:rPr>
        <w:tab/>
        <w:t>3GPP TS 24.302:</w:t>
      </w:r>
      <w:r>
        <w:t xml:space="preserve"> "Access to the 3GPP Evolved Packet Core (EPC) via non-3GPP access networks; Stage 3".</w:t>
      </w:r>
    </w:p>
    <w:p w14:paraId="2B6AA845" w14:textId="77777777" w:rsidR="00E32A2E" w:rsidRDefault="00E32A2E" w:rsidP="00E32A2E">
      <w:pPr>
        <w:pStyle w:val="EX"/>
        <w:rPr>
          <w:lang w:val="en-US"/>
        </w:rPr>
      </w:pPr>
      <w:r>
        <w:rPr>
          <w:iCs/>
          <w:snapToGrid w:val="0"/>
          <w:lang w:val="en-AU" w:eastAsia="zh-CN"/>
        </w:rPr>
        <w:t>[32]</w:t>
      </w:r>
      <w:r>
        <w:rPr>
          <w:iCs/>
          <w:snapToGrid w:val="0"/>
          <w:lang w:val="en-AU"/>
        </w:rPr>
        <w:tab/>
      </w:r>
      <w:r>
        <w:rPr>
          <w:lang w:val="en-US"/>
        </w:rPr>
        <w:t>3GPP TS 24.</w:t>
      </w:r>
      <w:r>
        <w:rPr>
          <w:lang w:val="en-US" w:eastAsia="zh-CN"/>
        </w:rPr>
        <w:t>244</w:t>
      </w:r>
      <w:r>
        <w:rPr>
          <w:lang w:val="en-US"/>
        </w:rPr>
        <w:t>: "Wireless LAN control plane protocol for trusted WLAN access to EPC".</w:t>
      </w:r>
    </w:p>
    <w:p w14:paraId="35C63802" w14:textId="77777777" w:rsidR="00E32A2E" w:rsidRDefault="00E32A2E" w:rsidP="00E32A2E">
      <w:pPr>
        <w:pStyle w:val="EX"/>
      </w:pPr>
      <w:r>
        <w:t>[33]</w:t>
      </w:r>
      <w:r>
        <w:tab/>
        <w:t>3GPP TS 24.501: "Non-Access-Stratum (NAS) protocol for 5G System (5GS); Stage 3".</w:t>
      </w:r>
    </w:p>
    <w:p w14:paraId="105F6F82" w14:textId="77777777" w:rsidR="00E32A2E" w:rsidRDefault="00E32A2E" w:rsidP="00E32A2E">
      <w:pPr>
        <w:pStyle w:val="EX"/>
      </w:pPr>
      <w:r>
        <w:lastRenderedPageBreak/>
        <w:t>[34]</w:t>
      </w:r>
      <w:r>
        <w:tab/>
        <w:t>3GPP TS 24.502: "Access to the 3GPP 5G Core Network (5GCN) via non-3GPP access networks".</w:t>
      </w:r>
    </w:p>
    <w:p w14:paraId="7BD896BC" w14:textId="42021C77" w:rsidR="00417B52" w:rsidRPr="00B33A75" w:rsidRDefault="00417B52" w:rsidP="00417B52">
      <w:pPr>
        <w:pStyle w:val="EX"/>
      </w:pPr>
      <w:bookmarkStart w:id="31" w:name="_Toc11342822"/>
      <w:r w:rsidRPr="00B33A75">
        <w:t>[</w:t>
      </w:r>
      <w:r>
        <w:t>35</w:t>
      </w:r>
      <w:r w:rsidRPr="00B33A75">
        <w:t>]</w:t>
      </w:r>
      <w:r w:rsidRPr="00B33A75">
        <w:tab/>
      </w:r>
      <w:r>
        <w:t>IETF </w:t>
      </w:r>
      <w:r w:rsidRPr="00B33A75">
        <w:t>RFC </w:t>
      </w:r>
      <w:r>
        <w:t>9112</w:t>
      </w:r>
      <w:r w:rsidRPr="00B33A75">
        <w:t> (June 20</w:t>
      </w:r>
      <w:r>
        <w:t>22</w:t>
      </w:r>
      <w:r w:rsidRPr="00B33A75">
        <w:t>): "HTTP/1.1".</w:t>
      </w:r>
    </w:p>
    <w:p w14:paraId="3F1BAE52" w14:textId="7D59834D" w:rsidR="00417B52" w:rsidRPr="00B33A75" w:rsidRDefault="00417B52" w:rsidP="00417B52">
      <w:pPr>
        <w:pStyle w:val="EX"/>
      </w:pPr>
      <w:r w:rsidRPr="00B33A75">
        <w:t>[</w:t>
      </w:r>
      <w:r>
        <w:t>36</w:t>
      </w:r>
      <w:r w:rsidRPr="00B33A75">
        <w:t>]</w:t>
      </w:r>
      <w:r w:rsidRPr="00B33A75">
        <w:tab/>
      </w:r>
      <w:r>
        <w:t>IETF </w:t>
      </w:r>
      <w:r w:rsidRPr="00B33A75">
        <w:t>RFC </w:t>
      </w:r>
      <w:bookmarkStart w:id="32" w:name="_Hlk149218576"/>
      <w:r>
        <w:t>9110</w:t>
      </w:r>
      <w:bookmarkEnd w:id="32"/>
      <w:r w:rsidRPr="00B33A75">
        <w:t> (June 20</w:t>
      </w:r>
      <w:r>
        <w:t>22</w:t>
      </w:r>
      <w:r w:rsidRPr="00B33A75">
        <w:t>): "HTTP Semantics".</w:t>
      </w:r>
    </w:p>
    <w:p w14:paraId="23FB5BBA" w14:textId="53E05F75" w:rsidR="00417B52" w:rsidRPr="00B33A75" w:rsidRDefault="00417B52" w:rsidP="00417B52">
      <w:pPr>
        <w:pStyle w:val="EX"/>
      </w:pPr>
      <w:r w:rsidRPr="00B33A75">
        <w:t>[</w:t>
      </w:r>
      <w:r>
        <w:t>37</w:t>
      </w:r>
      <w:r w:rsidRPr="00B33A75">
        <w:t>]</w:t>
      </w:r>
      <w:r w:rsidRPr="00B33A75">
        <w:tab/>
      </w:r>
      <w:r w:rsidRPr="00417769">
        <w:t>Void.</w:t>
      </w:r>
    </w:p>
    <w:p w14:paraId="7CFAC389" w14:textId="5C6FD672" w:rsidR="00417B52" w:rsidRPr="00B33A75" w:rsidRDefault="00417B52" w:rsidP="00417B52">
      <w:pPr>
        <w:pStyle w:val="EX"/>
      </w:pPr>
      <w:r w:rsidRPr="00B33A75">
        <w:t>[</w:t>
      </w:r>
      <w:r>
        <w:t>38</w:t>
      </w:r>
      <w:r w:rsidRPr="00B33A75">
        <w:t>]</w:t>
      </w:r>
      <w:r w:rsidRPr="00B33A75">
        <w:tab/>
      </w:r>
      <w:r w:rsidRPr="00417769">
        <w:t>Void.</w:t>
      </w:r>
    </w:p>
    <w:p w14:paraId="3B2C5E39" w14:textId="78B3E113" w:rsidR="00417B52" w:rsidRPr="00B33A75" w:rsidRDefault="00417B52" w:rsidP="00417B52">
      <w:pPr>
        <w:pStyle w:val="EX"/>
      </w:pPr>
      <w:r w:rsidRPr="00B33A75">
        <w:t>[</w:t>
      </w:r>
      <w:r>
        <w:t>39</w:t>
      </w:r>
      <w:r w:rsidRPr="00B33A75">
        <w:t>]</w:t>
      </w:r>
      <w:r w:rsidRPr="00B33A75">
        <w:tab/>
      </w:r>
      <w:r w:rsidRPr="006161E3">
        <w:t>IETF </w:t>
      </w:r>
      <w:r w:rsidRPr="00B33A75">
        <w:t>RFC </w:t>
      </w:r>
      <w:r>
        <w:t>9111</w:t>
      </w:r>
      <w:r w:rsidRPr="00B33A75">
        <w:t> (June 20</w:t>
      </w:r>
      <w:r>
        <w:t>22</w:t>
      </w:r>
      <w:r w:rsidRPr="00B33A75">
        <w:t>): "HTTP Caching".</w:t>
      </w:r>
    </w:p>
    <w:p w14:paraId="30278980" w14:textId="38CDD091" w:rsidR="00417B52" w:rsidRPr="00B33A75" w:rsidRDefault="00417B52" w:rsidP="00417B52">
      <w:pPr>
        <w:pStyle w:val="EX"/>
      </w:pPr>
      <w:r w:rsidRPr="00B33A75">
        <w:t>[</w:t>
      </w:r>
      <w:r>
        <w:t>40</w:t>
      </w:r>
      <w:r w:rsidRPr="00B33A75">
        <w:t>]</w:t>
      </w:r>
      <w:r w:rsidRPr="00B33A75">
        <w:tab/>
      </w:r>
      <w:r w:rsidRPr="00417769">
        <w:t>Void.</w:t>
      </w:r>
    </w:p>
    <w:p w14:paraId="3C0588C2" w14:textId="77777777" w:rsidR="00E32A2E" w:rsidRPr="00B33A75" w:rsidRDefault="00E32A2E" w:rsidP="00E32A2E">
      <w:pPr>
        <w:pStyle w:val="EX"/>
      </w:pPr>
      <w:r w:rsidRPr="00B33A75">
        <w:t>[</w:t>
      </w:r>
      <w:r>
        <w:t>41</w:t>
      </w:r>
      <w:r w:rsidRPr="00B33A75">
        <w:t>]</w:t>
      </w:r>
      <w:r w:rsidRPr="00B33A75">
        <w:tab/>
      </w:r>
      <w:r w:rsidRPr="006161E3">
        <w:t>IETF </w:t>
      </w:r>
      <w:r w:rsidRPr="00B33A75">
        <w:t>RFC 7616 (September 2015): "HTTP Digest Access Authentication".</w:t>
      </w:r>
    </w:p>
    <w:p w14:paraId="3B5C4841" w14:textId="77777777" w:rsidR="00E32A2E" w:rsidRPr="009B7123" w:rsidRDefault="00E32A2E" w:rsidP="00E32A2E">
      <w:pPr>
        <w:pStyle w:val="Heading1"/>
      </w:pPr>
      <w:bookmarkStart w:id="33" w:name="_Toc91862011"/>
      <w:bookmarkStart w:id="34" w:name="_Toc99196008"/>
      <w:r w:rsidRPr="009B7123">
        <w:t>3</w:t>
      </w:r>
      <w:r w:rsidRPr="009B7123">
        <w:tab/>
        <w:t>Definitions and abbreviations</w:t>
      </w:r>
      <w:bookmarkEnd w:id="31"/>
      <w:bookmarkEnd w:id="33"/>
      <w:bookmarkEnd w:id="34"/>
    </w:p>
    <w:p w14:paraId="5E4CADEB" w14:textId="77777777" w:rsidR="00E32A2E" w:rsidRPr="00854A1E" w:rsidRDefault="00E32A2E" w:rsidP="00E32A2E">
      <w:pPr>
        <w:pStyle w:val="Heading2"/>
      </w:pPr>
      <w:bookmarkStart w:id="35" w:name="_Toc11342823"/>
      <w:bookmarkStart w:id="36" w:name="_Toc91862012"/>
      <w:bookmarkStart w:id="37" w:name="_Toc99196009"/>
      <w:r w:rsidRPr="00854A1E">
        <w:t>3.1</w:t>
      </w:r>
      <w:r w:rsidRPr="00854A1E">
        <w:tab/>
        <w:t>Definitions</w:t>
      </w:r>
      <w:bookmarkEnd w:id="35"/>
      <w:bookmarkEnd w:id="36"/>
      <w:bookmarkEnd w:id="37"/>
    </w:p>
    <w:p w14:paraId="3EB8F513" w14:textId="77777777" w:rsidR="00E32A2E" w:rsidRDefault="00E32A2E" w:rsidP="00E32A2E">
      <w:r w:rsidRPr="00417769">
        <w:t xml:space="preserve">For the purposes of the present document, the terms and definitions given in </w:t>
      </w:r>
      <w:r w:rsidRPr="00550F0C">
        <w:t>TR</w:t>
      </w:r>
      <w:r>
        <w:t> </w:t>
      </w:r>
      <w:r w:rsidRPr="00550F0C">
        <w:t>21.905</w:t>
      </w:r>
      <w:r>
        <w:t> </w:t>
      </w:r>
      <w:r w:rsidRPr="00550F0C">
        <w:t>[</w:t>
      </w:r>
      <w:r>
        <w:t>20</w:t>
      </w:r>
      <w:r w:rsidRPr="00550F0C">
        <w:t xml:space="preserve">] </w:t>
      </w:r>
      <w:r>
        <w:t xml:space="preserve">and </w:t>
      </w:r>
      <w:r w:rsidRPr="00417769">
        <w:t>IETF</w:t>
      </w:r>
      <w:r>
        <w:t> </w:t>
      </w:r>
      <w:r w:rsidRPr="00417769">
        <w:t>RFC</w:t>
      </w:r>
      <w:r w:rsidRPr="000F2B9E">
        <w:t> </w:t>
      </w:r>
      <w:r>
        <w:t>4825</w:t>
      </w:r>
      <w:r w:rsidRPr="000F2B9E">
        <w:t> </w:t>
      </w:r>
      <w:r w:rsidRPr="00417769">
        <w:t>[8] apply.</w:t>
      </w:r>
    </w:p>
    <w:p w14:paraId="589EB889" w14:textId="77777777" w:rsidR="00E32A2E" w:rsidRPr="00DB3AC4" w:rsidRDefault="00E32A2E" w:rsidP="00E32A2E">
      <w:pPr>
        <w:rPr>
          <w:b/>
          <w:bCs/>
          <w:lang w:val="en-US"/>
        </w:rPr>
      </w:pPr>
      <w:r w:rsidRPr="00DB3AC4">
        <w:rPr>
          <w:b/>
          <w:noProof/>
          <w:lang w:val="en-US"/>
        </w:rPr>
        <w:t>SS configuration via XCAP</w:t>
      </w:r>
      <w:r>
        <w:rPr>
          <w:b/>
          <w:noProof/>
          <w:lang w:val="en-US"/>
        </w:rPr>
        <w:t>:</w:t>
      </w:r>
      <w:r w:rsidRPr="00CB2819">
        <w:rPr>
          <w:noProof/>
        </w:rPr>
        <w:t xml:space="preserve"> </w:t>
      </w:r>
      <w:r>
        <w:rPr>
          <w:noProof/>
        </w:rPr>
        <w:t>supplementary services (SS) configuration based on XCAP protocol sent over the Ut interface.</w:t>
      </w:r>
    </w:p>
    <w:p w14:paraId="5C1A496B" w14:textId="77777777" w:rsidR="00E32A2E" w:rsidRPr="00F27B52" w:rsidRDefault="00E32A2E" w:rsidP="00E32A2E">
      <w:r>
        <w:t xml:space="preserve">For the purposes of the present document, the following terms and definitions given in </w:t>
      </w:r>
      <w:r w:rsidRPr="00F27B52">
        <w:t>3GPP TS 2</w:t>
      </w:r>
      <w:r>
        <w:t>2</w:t>
      </w:r>
      <w:r w:rsidRPr="00F27B52">
        <w:t>.</w:t>
      </w:r>
      <w:r>
        <w:t>011 [24] apply:</w:t>
      </w:r>
    </w:p>
    <w:p w14:paraId="777F6C0E" w14:textId="77777777" w:rsidR="00E32A2E" w:rsidRDefault="00E32A2E" w:rsidP="00E32A2E">
      <w:pPr>
        <w:pStyle w:val="EW"/>
        <w:rPr>
          <w:b/>
          <w:bCs/>
          <w:lang w:val="cs-CZ"/>
        </w:rPr>
      </w:pPr>
      <w:r w:rsidRPr="007C55FA">
        <w:rPr>
          <w:b/>
          <w:bCs/>
          <w:lang w:val="cs-CZ"/>
        </w:rPr>
        <w:t xml:space="preserve">3GPP PS </w:t>
      </w:r>
      <w:r>
        <w:rPr>
          <w:b/>
          <w:bCs/>
          <w:lang w:val="cs-CZ"/>
        </w:rPr>
        <w:t>d</w:t>
      </w:r>
      <w:r w:rsidRPr="007C55FA">
        <w:rPr>
          <w:b/>
          <w:bCs/>
          <w:lang w:val="cs-CZ"/>
        </w:rPr>
        <w:t xml:space="preserve">ata </w:t>
      </w:r>
      <w:r>
        <w:rPr>
          <w:b/>
          <w:bCs/>
          <w:lang w:val="cs-CZ"/>
        </w:rPr>
        <w:t>o</w:t>
      </w:r>
      <w:r w:rsidRPr="007C55FA">
        <w:rPr>
          <w:b/>
          <w:bCs/>
          <w:lang w:val="cs-CZ"/>
        </w:rPr>
        <w:t>ff</w:t>
      </w:r>
    </w:p>
    <w:p w14:paraId="6E613B49" w14:textId="77777777" w:rsidR="00E32A2E" w:rsidRPr="0055785A" w:rsidRDefault="00E32A2E" w:rsidP="00E32A2E">
      <w:pPr>
        <w:pStyle w:val="EX"/>
        <w:rPr>
          <w:b/>
          <w:bCs/>
          <w:lang w:val="cs-CZ"/>
        </w:rPr>
      </w:pPr>
      <w:r w:rsidRPr="0055785A">
        <w:rPr>
          <w:b/>
          <w:bCs/>
          <w:lang w:val="cs-CZ"/>
        </w:rPr>
        <w:t>3GPP PS data off exempt service</w:t>
      </w:r>
    </w:p>
    <w:p w14:paraId="232C566F" w14:textId="77777777" w:rsidR="00E32A2E" w:rsidRPr="001B47EE" w:rsidRDefault="00E32A2E" w:rsidP="00E32A2E">
      <w:r>
        <w:t xml:space="preserve">For the purposes of the present document, the following terms and definitions given in </w:t>
      </w:r>
      <w:r w:rsidRPr="00A25067">
        <w:t>3GPP TS 24.229</w:t>
      </w:r>
      <w:r>
        <w:t> [25] apply:</w:t>
      </w:r>
    </w:p>
    <w:p w14:paraId="76FC9DFD" w14:textId="77777777" w:rsidR="00E32A2E" w:rsidRPr="002D65A3" w:rsidRDefault="00E32A2E" w:rsidP="00E32A2E">
      <w:pPr>
        <w:pStyle w:val="EX"/>
        <w:rPr>
          <w:b/>
          <w:lang w:val="en-US" w:eastAsia="zh-CN"/>
        </w:rPr>
      </w:pPr>
      <w:r>
        <w:rPr>
          <w:b/>
          <w:bCs/>
          <w:lang w:val="cs-CZ"/>
        </w:rPr>
        <w:t>3GPP PS data off status</w:t>
      </w:r>
    </w:p>
    <w:p w14:paraId="5445DF8E" w14:textId="77777777" w:rsidR="00E32A2E" w:rsidRDefault="00E32A2E" w:rsidP="00E32A2E">
      <w:r>
        <w:t>For the purposes of the present document, the following terms and definitions given in 3GPP TS 24.501 [33] apply:</w:t>
      </w:r>
    </w:p>
    <w:p w14:paraId="179E331D" w14:textId="77777777" w:rsidR="00E32A2E" w:rsidRDefault="00E32A2E" w:rsidP="00E32A2E">
      <w:pPr>
        <w:pStyle w:val="EX"/>
        <w:rPr>
          <w:b/>
          <w:lang w:val="en-US" w:eastAsia="zh-CN"/>
        </w:rPr>
      </w:pPr>
      <w:r>
        <w:rPr>
          <w:b/>
          <w:bCs/>
          <w:lang w:val="cs-CZ"/>
        </w:rPr>
        <w:t>NG-RAN</w:t>
      </w:r>
    </w:p>
    <w:p w14:paraId="2B1BA1EC" w14:textId="77777777" w:rsidR="00E32A2E" w:rsidRPr="00417769" w:rsidRDefault="00E32A2E" w:rsidP="00E32A2E">
      <w:pPr>
        <w:pStyle w:val="Heading2"/>
      </w:pPr>
      <w:bookmarkStart w:id="38" w:name="_Toc11342824"/>
      <w:bookmarkStart w:id="39" w:name="_Toc91862013"/>
      <w:bookmarkStart w:id="40" w:name="_Toc99196010"/>
      <w:r w:rsidRPr="00417769">
        <w:t>3.2</w:t>
      </w:r>
      <w:r w:rsidRPr="00417769">
        <w:tab/>
        <w:t>Abbreviations</w:t>
      </w:r>
      <w:bookmarkEnd w:id="38"/>
      <w:bookmarkEnd w:id="39"/>
      <w:bookmarkEnd w:id="40"/>
    </w:p>
    <w:p w14:paraId="5E1FB206" w14:textId="77777777" w:rsidR="00E32A2E" w:rsidRPr="00417769" w:rsidRDefault="00E32A2E" w:rsidP="00E32A2E">
      <w:r w:rsidRPr="00417769">
        <w:t>For the purposes of the present document, the following abbreviations apply:</w:t>
      </w:r>
    </w:p>
    <w:p w14:paraId="00FD817A" w14:textId="77777777" w:rsidR="00E32A2E" w:rsidRDefault="00E32A2E" w:rsidP="00E32A2E">
      <w:pPr>
        <w:pStyle w:val="EW"/>
      </w:pPr>
      <w:r>
        <w:t>5GCN</w:t>
      </w:r>
      <w:r>
        <w:tab/>
        <w:t>5G Core Network</w:t>
      </w:r>
    </w:p>
    <w:p w14:paraId="185CCB03" w14:textId="77777777" w:rsidR="00E32A2E" w:rsidRDefault="00E32A2E" w:rsidP="00E32A2E">
      <w:pPr>
        <w:pStyle w:val="EW"/>
      </w:pPr>
      <w:r>
        <w:t>5GS</w:t>
      </w:r>
      <w:r>
        <w:tab/>
        <w:t>5G System</w:t>
      </w:r>
    </w:p>
    <w:p w14:paraId="3AE4F394" w14:textId="77777777" w:rsidR="00E32A2E" w:rsidRPr="00417769" w:rsidRDefault="00E32A2E" w:rsidP="00E32A2E">
      <w:pPr>
        <w:pStyle w:val="EW"/>
        <w:rPr>
          <w:bCs/>
        </w:rPr>
      </w:pPr>
      <w:r w:rsidRPr="00417769">
        <w:t>AP</w:t>
      </w:r>
      <w:r w:rsidRPr="00417769">
        <w:tab/>
      </w:r>
      <w:r w:rsidRPr="00417769">
        <w:rPr>
          <w:bCs/>
        </w:rPr>
        <w:t>Authentication Proxy</w:t>
      </w:r>
    </w:p>
    <w:p w14:paraId="7C6150A9" w14:textId="77777777" w:rsidR="00E32A2E" w:rsidRPr="00417769" w:rsidRDefault="00E32A2E" w:rsidP="00E32A2E">
      <w:pPr>
        <w:pStyle w:val="EW"/>
        <w:rPr>
          <w:bCs/>
        </w:rPr>
      </w:pPr>
      <w:r w:rsidRPr="00417769">
        <w:t>AS</w:t>
      </w:r>
      <w:r w:rsidRPr="00417769">
        <w:tab/>
      </w:r>
      <w:r w:rsidRPr="00417769">
        <w:rPr>
          <w:bCs/>
        </w:rPr>
        <w:t>Application Server</w:t>
      </w:r>
    </w:p>
    <w:p w14:paraId="3C606E76" w14:textId="77777777" w:rsidR="00E32A2E" w:rsidRDefault="00E32A2E" w:rsidP="00E32A2E">
      <w:pPr>
        <w:pStyle w:val="EW"/>
      </w:pPr>
      <w:r w:rsidRPr="00417769">
        <w:t>AUID</w:t>
      </w:r>
      <w:r w:rsidRPr="00417769">
        <w:tab/>
        <w:t>Application Unique ID</w:t>
      </w:r>
    </w:p>
    <w:p w14:paraId="5A7A8380" w14:textId="77777777" w:rsidR="00E32A2E" w:rsidRDefault="00E32A2E" w:rsidP="00E32A2E">
      <w:pPr>
        <w:pStyle w:val="EW"/>
      </w:pPr>
      <w:r>
        <w:t>EPS</w:t>
      </w:r>
      <w:r>
        <w:tab/>
        <w:t>Evolved Packet System</w:t>
      </w:r>
    </w:p>
    <w:p w14:paraId="2913AF27" w14:textId="77777777" w:rsidR="00E32A2E" w:rsidRPr="00417769" w:rsidRDefault="00E32A2E" w:rsidP="00E32A2E">
      <w:pPr>
        <w:pStyle w:val="EW"/>
      </w:pPr>
      <w:r>
        <w:t>GPRS</w:t>
      </w:r>
      <w:r>
        <w:tab/>
      </w:r>
      <w:r w:rsidRPr="00AD7DAE">
        <w:t>General Packet Radio Service</w:t>
      </w:r>
    </w:p>
    <w:p w14:paraId="733322FD" w14:textId="77777777" w:rsidR="00E32A2E" w:rsidRPr="00417769" w:rsidRDefault="00E32A2E" w:rsidP="00E32A2E">
      <w:pPr>
        <w:pStyle w:val="EW"/>
        <w:rPr>
          <w:bCs/>
        </w:rPr>
      </w:pPr>
      <w:r w:rsidRPr="00417769">
        <w:t>HTTP</w:t>
      </w:r>
      <w:r w:rsidRPr="00417769">
        <w:tab/>
      </w:r>
      <w:r w:rsidRPr="00417769">
        <w:rPr>
          <w:bCs/>
        </w:rPr>
        <w:t>HyperText Transfer Protocol</w:t>
      </w:r>
    </w:p>
    <w:p w14:paraId="0BD22A1E" w14:textId="77777777" w:rsidR="00E32A2E" w:rsidRDefault="00E32A2E" w:rsidP="00E32A2E">
      <w:pPr>
        <w:pStyle w:val="EW"/>
        <w:rPr>
          <w:lang w:val="it-IT"/>
        </w:rPr>
      </w:pPr>
      <w:r w:rsidRPr="00103C3B">
        <w:rPr>
          <w:lang w:val="it-IT"/>
        </w:rPr>
        <w:t>IMS</w:t>
      </w:r>
      <w:r w:rsidRPr="00103C3B">
        <w:rPr>
          <w:lang w:val="it-IT"/>
        </w:rPr>
        <w:tab/>
        <w:t>IP Multimedia Subsystem</w:t>
      </w:r>
    </w:p>
    <w:p w14:paraId="18A66B16" w14:textId="77777777" w:rsidR="00E32A2E" w:rsidRPr="00103C3B" w:rsidRDefault="00E32A2E" w:rsidP="00E32A2E">
      <w:pPr>
        <w:pStyle w:val="EW"/>
        <w:rPr>
          <w:lang w:val="it-IT"/>
        </w:rPr>
      </w:pPr>
      <w:r>
        <w:rPr>
          <w:lang w:val="it-IT"/>
        </w:rPr>
        <w:t>IP-CAN</w:t>
      </w:r>
      <w:r>
        <w:rPr>
          <w:lang w:val="it-IT"/>
        </w:rPr>
        <w:tab/>
        <w:t>IP Connectivity Access Network</w:t>
      </w:r>
    </w:p>
    <w:p w14:paraId="4366E895" w14:textId="77777777" w:rsidR="00E32A2E" w:rsidRPr="00417769" w:rsidRDefault="00E32A2E" w:rsidP="00E32A2E">
      <w:pPr>
        <w:pStyle w:val="EW"/>
        <w:rPr>
          <w:bCs/>
        </w:rPr>
      </w:pPr>
      <w:r w:rsidRPr="00417769">
        <w:t>ISDN</w:t>
      </w:r>
      <w:r w:rsidRPr="00417769">
        <w:tab/>
      </w:r>
      <w:r w:rsidRPr="00417769">
        <w:rPr>
          <w:bCs/>
        </w:rPr>
        <w:t>Integrated Services Digital Network</w:t>
      </w:r>
    </w:p>
    <w:p w14:paraId="5DF581CE" w14:textId="77777777" w:rsidR="00E32A2E" w:rsidRDefault="00E32A2E" w:rsidP="00E32A2E">
      <w:pPr>
        <w:pStyle w:val="EW"/>
      </w:pPr>
      <w:r w:rsidRPr="00417769">
        <w:t>MIME</w:t>
      </w:r>
      <w:r w:rsidRPr="00417769">
        <w:tab/>
        <w:t>Multipurpose Internet Mail Extensions</w:t>
      </w:r>
    </w:p>
    <w:p w14:paraId="2E81A855" w14:textId="77777777" w:rsidR="00E32A2E" w:rsidRPr="00417769" w:rsidRDefault="00E32A2E" w:rsidP="00E32A2E">
      <w:pPr>
        <w:pStyle w:val="EW"/>
        <w:rPr>
          <w:bCs/>
        </w:rPr>
      </w:pPr>
      <w:r>
        <w:t>MMI</w:t>
      </w:r>
      <w:r>
        <w:tab/>
        <w:t>Man-Machine Interface</w:t>
      </w:r>
    </w:p>
    <w:p w14:paraId="3F239F51" w14:textId="77777777" w:rsidR="00E32A2E" w:rsidRPr="00417769" w:rsidRDefault="00E32A2E" w:rsidP="00E32A2E">
      <w:pPr>
        <w:pStyle w:val="EW"/>
        <w:rPr>
          <w:bCs/>
        </w:rPr>
      </w:pPr>
      <w:r w:rsidRPr="00417769">
        <w:t>NAF</w:t>
      </w:r>
      <w:r w:rsidRPr="00417769">
        <w:tab/>
      </w:r>
      <w:r w:rsidRPr="00417769">
        <w:rPr>
          <w:bCs/>
        </w:rPr>
        <w:t>Network Application Function</w:t>
      </w:r>
    </w:p>
    <w:p w14:paraId="54A3C97B" w14:textId="77777777" w:rsidR="00E32A2E" w:rsidRPr="00417769" w:rsidRDefault="00E32A2E" w:rsidP="00E32A2E">
      <w:pPr>
        <w:pStyle w:val="EW"/>
        <w:rPr>
          <w:bCs/>
        </w:rPr>
      </w:pPr>
      <w:r w:rsidRPr="00417769">
        <w:t>NGN</w:t>
      </w:r>
      <w:r w:rsidRPr="00417769">
        <w:tab/>
      </w:r>
      <w:r w:rsidRPr="00417769">
        <w:rPr>
          <w:bCs/>
        </w:rPr>
        <w:t>Next Generation Network</w:t>
      </w:r>
    </w:p>
    <w:p w14:paraId="2A755278" w14:textId="77777777" w:rsidR="00E32A2E" w:rsidRDefault="00E32A2E" w:rsidP="00E32A2E">
      <w:pPr>
        <w:pStyle w:val="EW"/>
        <w:rPr>
          <w:lang w:val="en-US"/>
        </w:rPr>
      </w:pPr>
      <w:r>
        <w:rPr>
          <w:lang w:val="en-US"/>
        </w:rPr>
        <w:t>NG-RAN</w:t>
      </w:r>
      <w:r>
        <w:rPr>
          <w:lang w:val="en-US"/>
        </w:rPr>
        <w:tab/>
        <w:t>Next Generation Radio Access Network</w:t>
      </w:r>
    </w:p>
    <w:p w14:paraId="71E996D0" w14:textId="77777777" w:rsidR="00E32A2E" w:rsidRDefault="00E32A2E" w:rsidP="00E32A2E">
      <w:pPr>
        <w:pStyle w:val="EW"/>
      </w:pPr>
      <w:r>
        <w:t>ODB</w:t>
      </w:r>
      <w:r>
        <w:tab/>
        <w:t>Operator Determined Barring</w:t>
      </w:r>
    </w:p>
    <w:p w14:paraId="294BA5DF" w14:textId="77777777" w:rsidR="00E32A2E" w:rsidRPr="007C3BA1" w:rsidRDefault="00E32A2E" w:rsidP="00E32A2E">
      <w:pPr>
        <w:pStyle w:val="EW"/>
      </w:pPr>
      <w:r>
        <w:lastRenderedPageBreak/>
        <w:t>PS</w:t>
      </w:r>
      <w:r>
        <w:tab/>
        <w:t>Packet Switched</w:t>
      </w:r>
    </w:p>
    <w:p w14:paraId="56271CAC" w14:textId="77777777" w:rsidR="00E32A2E" w:rsidRPr="00417769" w:rsidRDefault="00E32A2E" w:rsidP="00E32A2E">
      <w:pPr>
        <w:pStyle w:val="EW"/>
        <w:rPr>
          <w:bCs/>
        </w:rPr>
      </w:pPr>
      <w:r w:rsidRPr="00417769">
        <w:t>PSTN</w:t>
      </w:r>
      <w:r w:rsidRPr="00417769">
        <w:tab/>
      </w:r>
      <w:r w:rsidRPr="00417769">
        <w:rPr>
          <w:bCs/>
        </w:rPr>
        <w:t>Public Switched Telephone Network</w:t>
      </w:r>
    </w:p>
    <w:p w14:paraId="3583E952" w14:textId="77777777" w:rsidR="00E32A2E" w:rsidRDefault="00E32A2E" w:rsidP="00E32A2E">
      <w:pPr>
        <w:pStyle w:val="EW"/>
      </w:pPr>
      <w:r>
        <w:t>SS</w:t>
      </w:r>
      <w:r>
        <w:tab/>
        <w:t>S</w:t>
      </w:r>
      <w:r w:rsidRPr="00FB14FB">
        <w:t xml:space="preserve">upplementary </w:t>
      </w:r>
      <w:r>
        <w:t>S</w:t>
      </w:r>
      <w:r w:rsidRPr="00FB14FB">
        <w:t>ervice</w:t>
      </w:r>
    </w:p>
    <w:p w14:paraId="209ACBC7" w14:textId="77777777" w:rsidR="00E32A2E" w:rsidRPr="00417769" w:rsidRDefault="00E32A2E" w:rsidP="00E32A2E">
      <w:pPr>
        <w:pStyle w:val="EW"/>
        <w:rPr>
          <w:bCs/>
        </w:rPr>
      </w:pPr>
      <w:r w:rsidRPr="00417769">
        <w:t>TLS</w:t>
      </w:r>
      <w:r w:rsidRPr="00417769">
        <w:tab/>
      </w:r>
      <w:r w:rsidRPr="00417769">
        <w:rPr>
          <w:bCs/>
        </w:rPr>
        <w:t>Transport Layer Security</w:t>
      </w:r>
    </w:p>
    <w:p w14:paraId="6D8854BA" w14:textId="77777777" w:rsidR="00E32A2E" w:rsidRPr="00417769" w:rsidRDefault="00E32A2E" w:rsidP="00E32A2E">
      <w:pPr>
        <w:pStyle w:val="EW"/>
        <w:rPr>
          <w:bCs/>
        </w:rPr>
      </w:pPr>
      <w:r w:rsidRPr="00417769">
        <w:t>UE</w:t>
      </w:r>
      <w:r w:rsidRPr="00417769">
        <w:tab/>
      </w:r>
      <w:r w:rsidRPr="00417769">
        <w:rPr>
          <w:bCs/>
        </w:rPr>
        <w:t>User Equipment</w:t>
      </w:r>
    </w:p>
    <w:p w14:paraId="22274FB2" w14:textId="77777777" w:rsidR="00E32A2E" w:rsidRPr="00417769" w:rsidRDefault="00E32A2E" w:rsidP="00E32A2E">
      <w:pPr>
        <w:pStyle w:val="EW"/>
        <w:rPr>
          <w:bCs/>
        </w:rPr>
      </w:pPr>
      <w:r w:rsidRPr="00417769">
        <w:t>URI</w:t>
      </w:r>
      <w:r w:rsidRPr="00417769">
        <w:tab/>
      </w:r>
      <w:r w:rsidRPr="00417769">
        <w:rPr>
          <w:bCs/>
        </w:rPr>
        <w:t>Uniform Resource Identifier</w:t>
      </w:r>
    </w:p>
    <w:p w14:paraId="59291756" w14:textId="77777777" w:rsidR="00E32A2E" w:rsidRPr="00F26E97" w:rsidRDefault="00E32A2E" w:rsidP="00E32A2E">
      <w:pPr>
        <w:pStyle w:val="EW"/>
      </w:pPr>
      <w:r>
        <w:t>WPA</w:t>
      </w:r>
      <w:r>
        <w:tab/>
        <w:t>Wrong Password Attempts</w:t>
      </w:r>
    </w:p>
    <w:p w14:paraId="18711683" w14:textId="77777777" w:rsidR="00E32A2E" w:rsidRPr="00417769" w:rsidRDefault="00E32A2E" w:rsidP="00E32A2E">
      <w:pPr>
        <w:pStyle w:val="EW"/>
        <w:rPr>
          <w:bCs/>
        </w:rPr>
      </w:pPr>
      <w:r w:rsidRPr="00417769">
        <w:t>XCAP</w:t>
      </w:r>
      <w:r w:rsidRPr="00417769">
        <w:tab/>
      </w:r>
      <w:r w:rsidRPr="00417769">
        <w:rPr>
          <w:bCs/>
        </w:rPr>
        <w:t>XML Configuration Access Protocol</w:t>
      </w:r>
    </w:p>
    <w:p w14:paraId="45795204" w14:textId="77777777" w:rsidR="00E32A2E" w:rsidRDefault="00E32A2E" w:rsidP="00E32A2E">
      <w:pPr>
        <w:pStyle w:val="EW"/>
        <w:rPr>
          <w:bCs/>
        </w:rPr>
      </w:pPr>
      <w:r w:rsidRPr="00F26E97">
        <w:rPr>
          <w:bCs/>
        </w:rPr>
        <w:t>XML</w:t>
      </w:r>
      <w:r w:rsidRPr="00F26E97">
        <w:rPr>
          <w:bCs/>
        </w:rPr>
        <w:tab/>
        <w:t>eXtended Markup Language</w:t>
      </w:r>
    </w:p>
    <w:p w14:paraId="5A4C46A8" w14:textId="77777777" w:rsidR="00E32A2E" w:rsidRPr="00F26E97" w:rsidRDefault="00E32A2E" w:rsidP="00E32A2E">
      <w:pPr>
        <w:pStyle w:val="EW"/>
      </w:pPr>
      <w:r>
        <w:t>XUI</w:t>
      </w:r>
      <w:r>
        <w:tab/>
        <w:t>XCAP User Identifier</w:t>
      </w:r>
    </w:p>
    <w:p w14:paraId="3B3F87C1" w14:textId="77777777" w:rsidR="00E32A2E" w:rsidRPr="009B7123" w:rsidRDefault="00E32A2E" w:rsidP="00E32A2E">
      <w:pPr>
        <w:pStyle w:val="Heading1"/>
      </w:pPr>
      <w:bookmarkStart w:id="41" w:name="_Toc11342825"/>
      <w:bookmarkStart w:id="42" w:name="_Toc91862014"/>
      <w:bookmarkStart w:id="43" w:name="_Toc99196011"/>
      <w:r w:rsidRPr="009B7123">
        <w:t>4</w:t>
      </w:r>
      <w:r w:rsidRPr="009B7123">
        <w:tab/>
        <w:t>Architecture for manipulating supplementary services settings</w:t>
      </w:r>
      <w:bookmarkEnd w:id="41"/>
      <w:bookmarkEnd w:id="42"/>
      <w:bookmarkEnd w:id="43"/>
    </w:p>
    <w:p w14:paraId="0F47C019" w14:textId="77777777" w:rsidR="00E32A2E" w:rsidRPr="00994FE2" w:rsidRDefault="00E32A2E" w:rsidP="00E32A2E">
      <w:r w:rsidRPr="00994FE2">
        <w:t>The protocol described in the present document allows to manipulate settings and variables related that influence the execution of one or more supplementary services. Manipulation of the supplementary services take place over the Ut interface (UE to AS), as shown in figure 1.</w:t>
      </w:r>
    </w:p>
    <w:p w14:paraId="4EA12F69" w14:textId="3884A67E" w:rsidR="00E32A2E" w:rsidRPr="00417769" w:rsidRDefault="00E32A2E" w:rsidP="00E32A2E">
      <w:pPr>
        <w:pStyle w:val="TH"/>
      </w:pPr>
      <w:r>
        <w:rPr>
          <w:noProof/>
        </w:rPr>
        <w:drawing>
          <wp:inline distT="0" distB="0" distL="0" distR="0" wp14:anchorId="22F911E9" wp14:editId="3C698E4B">
            <wp:extent cx="2061210" cy="10553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1210" cy="1055370"/>
                    </a:xfrm>
                    <a:prstGeom prst="rect">
                      <a:avLst/>
                    </a:prstGeom>
                    <a:noFill/>
                    <a:ln>
                      <a:noFill/>
                    </a:ln>
                  </pic:spPr>
                </pic:pic>
              </a:graphicData>
            </a:graphic>
          </wp:inline>
        </w:drawing>
      </w:r>
    </w:p>
    <w:p w14:paraId="18A4AF0E" w14:textId="77777777" w:rsidR="00E32A2E" w:rsidRPr="00417769" w:rsidRDefault="00E32A2E" w:rsidP="00E32A2E">
      <w:pPr>
        <w:pStyle w:val="TF"/>
        <w:keepNext/>
        <w:keepLines w:val="0"/>
      </w:pPr>
      <w:r w:rsidRPr="00417769">
        <w:t xml:space="preserve">Figure </w:t>
      </w:r>
      <w:r>
        <w:rPr>
          <w:noProof/>
        </w:rPr>
        <w:t>1</w:t>
      </w:r>
      <w:r w:rsidRPr="00417769">
        <w:t>: Ut interface</w:t>
      </w:r>
    </w:p>
    <w:p w14:paraId="00DC72BF" w14:textId="77777777" w:rsidR="00E32A2E" w:rsidRPr="00994FE2" w:rsidRDefault="00E32A2E" w:rsidP="00E32A2E">
      <w:r w:rsidRPr="00994FE2">
        <w:t>Manipulation of supplementary services does not usually take place during real</w:t>
      </w:r>
      <w:r w:rsidRPr="00994FE2">
        <w:noBreakHyphen/>
        <w:t>time operation. Typically users manipulate their services configuration data prior to the invocation and execution of the service.</w:t>
      </w:r>
    </w:p>
    <w:p w14:paraId="242AC7E1" w14:textId="77777777" w:rsidR="00E32A2E" w:rsidRPr="00994FE2" w:rsidRDefault="00E32A2E" w:rsidP="00E32A2E">
      <w:r w:rsidRPr="00994FE2">
        <w:t>Authentication of the user with HTTP may take place directly at the AS, such as in figure 1, or with the support of an Authentication Proxy, such as in figure 2. The architecture for authentication is provided in 3GPP TS 33.222 [6].</w:t>
      </w:r>
    </w:p>
    <w:p w14:paraId="1842C8F3" w14:textId="77777777" w:rsidR="00E32A2E" w:rsidRPr="00417769" w:rsidRDefault="00E32A2E" w:rsidP="00E32A2E">
      <w:pPr>
        <w:pStyle w:val="NO"/>
      </w:pPr>
      <w:r>
        <w:t>NOTE:</w:t>
      </w:r>
      <w:r>
        <w:tab/>
        <w:t xml:space="preserve">The </w:t>
      </w:r>
      <w:r w:rsidRPr="00417769">
        <w:t xml:space="preserve">Network Application Function (NAF) </w:t>
      </w:r>
      <w:r>
        <w:t xml:space="preserve">can be an </w:t>
      </w:r>
      <w:r w:rsidRPr="00417769">
        <w:t>AS.</w:t>
      </w:r>
    </w:p>
    <w:p w14:paraId="5523D8D2" w14:textId="0CA964FA" w:rsidR="00E32A2E" w:rsidRPr="00417769" w:rsidRDefault="00E32A2E" w:rsidP="00E32A2E">
      <w:pPr>
        <w:pStyle w:val="TH"/>
      </w:pPr>
      <w:r>
        <w:rPr>
          <w:noProof/>
        </w:rPr>
        <w:drawing>
          <wp:inline distT="0" distB="0" distL="0" distR="0" wp14:anchorId="4830D71C" wp14:editId="7C2E0602">
            <wp:extent cx="3594100" cy="8724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4100" cy="872490"/>
                    </a:xfrm>
                    <a:prstGeom prst="rect">
                      <a:avLst/>
                    </a:prstGeom>
                    <a:noFill/>
                    <a:ln>
                      <a:noFill/>
                    </a:ln>
                  </pic:spPr>
                </pic:pic>
              </a:graphicData>
            </a:graphic>
          </wp:inline>
        </w:drawing>
      </w:r>
    </w:p>
    <w:p w14:paraId="5B41DDDF" w14:textId="77777777" w:rsidR="00E32A2E" w:rsidRPr="00417769" w:rsidRDefault="00E32A2E" w:rsidP="00E32A2E">
      <w:pPr>
        <w:pStyle w:val="TF"/>
        <w:keepLines w:val="0"/>
      </w:pPr>
      <w:r w:rsidRPr="00417769">
        <w:t xml:space="preserve">Figure </w:t>
      </w:r>
      <w:r>
        <w:rPr>
          <w:noProof/>
        </w:rPr>
        <w:t>2</w:t>
      </w:r>
      <w:r w:rsidRPr="00417769">
        <w:t>: Authentication proxy in the Ut interface path</w:t>
      </w:r>
    </w:p>
    <w:p w14:paraId="08E993A0" w14:textId="77777777" w:rsidR="00E32A2E" w:rsidRPr="009B7123" w:rsidRDefault="00E32A2E" w:rsidP="00E32A2E">
      <w:pPr>
        <w:pStyle w:val="Heading1"/>
      </w:pPr>
      <w:bookmarkStart w:id="44" w:name="_Toc11342826"/>
      <w:bookmarkStart w:id="45" w:name="_Toc91862015"/>
      <w:bookmarkStart w:id="46" w:name="_Toc99196012"/>
      <w:r w:rsidRPr="009B7123">
        <w:t>5</w:t>
      </w:r>
      <w:r w:rsidRPr="009B7123">
        <w:tab/>
        <w:t>The eXtensible Markup Language (XML) Configuration Access Protocol (XCAP)</w:t>
      </w:r>
      <w:bookmarkEnd w:id="44"/>
      <w:bookmarkEnd w:id="45"/>
      <w:bookmarkEnd w:id="46"/>
    </w:p>
    <w:p w14:paraId="03D10BEA" w14:textId="77777777" w:rsidR="00E32A2E" w:rsidRPr="00417769" w:rsidRDefault="00E32A2E" w:rsidP="00E32A2E">
      <w:pPr>
        <w:pStyle w:val="Heading2"/>
      </w:pPr>
      <w:bookmarkStart w:id="47" w:name="_Toc11342827"/>
      <w:bookmarkStart w:id="48" w:name="_Toc91862016"/>
      <w:bookmarkStart w:id="49" w:name="_Toc99196013"/>
      <w:r w:rsidRPr="00417769">
        <w:t>5.1</w:t>
      </w:r>
      <w:r w:rsidRPr="00417769">
        <w:tab/>
        <w:t>Introduction</w:t>
      </w:r>
      <w:bookmarkEnd w:id="47"/>
      <w:bookmarkEnd w:id="48"/>
      <w:bookmarkEnd w:id="49"/>
    </w:p>
    <w:p w14:paraId="3A8EB374" w14:textId="10393A33" w:rsidR="00EA66A8" w:rsidRPr="00417769" w:rsidRDefault="00EA66A8" w:rsidP="00EA66A8">
      <w:r w:rsidRPr="00417769">
        <w:t>For the purpose of manipulating data stored in an application server the XML Configuration Access Protocol (XCAP) [8] is used. XCAP allows a client to read, write and modify application configuration data, stored in XML format on a server. XCAP maps XML document sub</w:t>
      </w:r>
      <w:r w:rsidRPr="00417769">
        <w:noBreakHyphen/>
        <w:t>trees and element attributes to HTTP URIs, so that these components can be directly accessed by HTTP</w:t>
      </w:r>
      <w:r>
        <w:t xml:space="preserve"> (see IETF </w:t>
      </w:r>
      <w:r w:rsidRPr="00B33A75">
        <w:t>RFC </w:t>
      </w:r>
      <w:r>
        <w:t>9112</w:t>
      </w:r>
      <w:r w:rsidRPr="00B33A75">
        <w:t> [</w:t>
      </w:r>
      <w:r>
        <w:t>35</w:t>
      </w:r>
      <w:r w:rsidRPr="00B33A75">
        <w:t xml:space="preserve">], </w:t>
      </w:r>
      <w:r>
        <w:t>IETF </w:t>
      </w:r>
      <w:r w:rsidRPr="00B33A75">
        <w:t>RFC </w:t>
      </w:r>
      <w:r>
        <w:t>9110</w:t>
      </w:r>
      <w:r w:rsidRPr="00B33A75">
        <w:t> [</w:t>
      </w:r>
      <w:r>
        <w:t>36</w:t>
      </w:r>
      <w:r w:rsidRPr="00B33A75">
        <w:t>]</w:t>
      </w:r>
      <w:r>
        <w:t xml:space="preserve"> and</w:t>
      </w:r>
      <w:r w:rsidRPr="00B33A75">
        <w:t xml:space="preserve"> </w:t>
      </w:r>
      <w:r>
        <w:t>IETF </w:t>
      </w:r>
      <w:r w:rsidRPr="00B33A75">
        <w:t>RFC </w:t>
      </w:r>
      <w:r>
        <w:t>9111</w:t>
      </w:r>
      <w:r w:rsidRPr="00B33A75">
        <w:t> [</w:t>
      </w:r>
      <w:r>
        <w:t>39</w:t>
      </w:r>
      <w:r w:rsidRPr="00B33A75">
        <w:t>]</w:t>
      </w:r>
      <w:r>
        <w:t>)</w:t>
      </w:r>
      <w:r w:rsidRPr="00417769">
        <w:t>. XCAP uses the HTTP methods PUT, GET, and DELETE to operating on XML documents stored in the server.</w:t>
      </w:r>
    </w:p>
    <w:p w14:paraId="1A317079" w14:textId="77777777" w:rsidR="00E32A2E" w:rsidRPr="00417769" w:rsidRDefault="00E32A2E" w:rsidP="00E32A2E">
      <w:r w:rsidRPr="00417769">
        <w:lastRenderedPageBreak/>
        <w:t xml:space="preserve">In the case of </w:t>
      </w:r>
      <w:r>
        <w:t>supplementary</w:t>
      </w:r>
      <w:r w:rsidRPr="00417769">
        <w:t xml:space="preserve"> services, the data stored in a server is related to the execution of that given service. The present document defines a new XCAP Application Usage for the purpose of allowing a client to manipulate data related to </w:t>
      </w:r>
      <w:r>
        <w:t>supplementary</w:t>
      </w:r>
      <w:r w:rsidRPr="00417769">
        <w:t xml:space="preserve"> services.</w:t>
      </w:r>
    </w:p>
    <w:p w14:paraId="75B49B16" w14:textId="77777777" w:rsidR="00E32A2E" w:rsidRPr="00417769" w:rsidRDefault="00E32A2E" w:rsidP="00E32A2E">
      <w:r w:rsidRPr="00417769">
        <w:t>XCAP </w:t>
      </w:r>
      <w:r>
        <w:t>(see IETF </w:t>
      </w:r>
      <w:r w:rsidRPr="00417769">
        <w:t>RFC</w:t>
      </w:r>
      <w:r>
        <w:t> 4825 </w:t>
      </w:r>
      <w:r w:rsidRPr="00417769">
        <w:t>[8]</w:t>
      </w:r>
      <w:r>
        <w:t>)</w:t>
      </w:r>
      <w:r w:rsidRPr="00417769">
        <w:t xml:space="preserve"> defines two logical roles: XCAP client and XCAP servers. An XCAP client is an HTTP/1.1 compliant client. Similarly an XCAP server is an HTTP/1.1 compliant server. The XCAP server acts as a repository of XML documents that customize and modify the execution of </w:t>
      </w:r>
      <w:r>
        <w:t>the supplementary</w:t>
      </w:r>
      <w:r w:rsidRPr="00417769" w:rsidDel="008F7D54">
        <w:t xml:space="preserve"> </w:t>
      </w:r>
      <w:r w:rsidRPr="00417769">
        <w:t>services. Figure</w:t>
      </w:r>
      <w:r>
        <w:t> </w:t>
      </w:r>
      <w:r w:rsidRPr="00417769">
        <w:t>3 depicts the XCAP architecture where an XCAP client sends an HTTP/1.1 request to an XCAP server. The server replies with an HTTP/1.1 response.</w:t>
      </w:r>
    </w:p>
    <w:p w14:paraId="2CAE7F9F" w14:textId="2765B330" w:rsidR="00E32A2E" w:rsidRPr="00417769" w:rsidRDefault="00E32A2E" w:rsidP="00E32A2E">
      <w:pPr>
        <w:pStyle w:val="TH"/>
      </w:pPr>
      <w:r>
        <w:rPr>
          <w:noProof/>
        </w:rPr>
        <w:drawing>
          <wp:inline distT="0" distB="0" distL="0" distR="0" wp14:anchorId="14B9213F" wp14:editId="46B4F69D">
            <wp:extent cx="2061210" cy="10553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1210" cy="1055370"/>
                    </a:xfrm>
                    <a:prstGeom prst="rect">
                      <a:avLst/>
                    </a:prstGeom>
                    <a:noFill/>
                    <a:ln>
                      <a:noFill/>
                    </a:ln>
                  </pic:spPr>
                </pic:pic>
              </a:graphicData>
            </a:graphic>
          </wp:inline>
        </w:drawing>
      </w:r>
    </w:p>
    <w:p w14:paraId="3D62CE81" w14:textId="77777777" w:rsidR="00E32A2E" w:rsidRPr="00417769" w:rsidRDefault="00E32A2E" w:rsidP="00E32A2E">
      <w:pPr>
        <w:pStyle w:val="TF"/>
        <w:keepLines w:val="0"/>
      </w:pPr>
      <w:r w:rsidRPr="00417769">
        <w:t xml:space="preserve">Figure </w:t>
      </w:r>
      <w:r>
        <w:rPr>
          <w:noProof/>
        </w:rPr>
        <w:t>3</w:t>
      </w:r>
      <w:r w:rsidRPr="00417769">
        <w:t>: XCAP architecture</w:t>
      </w:r>
    </w:p>
    <w:p w14:paraId="1298F93E" w14:textId="77777777" w:rsidR="00E32A2E" w:rsidRPr="00417769" w:rsidRDefault="00E32A2E" w:rsidP="00E32A2E">
      <w:pPr>
        <w:rPr>
          <w:rFonts w:eastAsia="Arial Unicode MS"/>
        </w:rPr>
      </w:pPr>
      <w:r w:rsidRPr="00417769">
        <w:t>According to XCAP</w:t>
      </w:r>
      <w:r>
        <w:t xml:space="preserve"> (see IETF </w:t>
      </w:r>
      <w:r w:rsidRPr="00417769">
        <w:t>RFC</w:t>
      </w:r>
      <w:r>
        <w:t> 4825 </w:t>
      </w:r>
      <w:r w:rsidRPr="00417769">
        <w:t>[8]</w:t>
      </w:r>
      <w:r>
        <w:t>)</w:t>
      </w:r>
      <w:r w:rsidRPr="00417769">
        <w:t xml:space="preserve">, each application that makes use of XCAP defines its own XCAP application usage. The present document defines an </w:t>
      </w:r>
      <w:r>
        <w:t>supplementary</w:t>
      </w:r>
      <w:r w:rsidRPr="00417769" w:rsidDel="00ED6016">
        <w:t xml:space="preserve"> </w:t>
      </w:r>
      <w:r w:rsidRPr="00417769">
        <w:t>services XCAP application usage in clause 6. This application usage defines the XML schema</w:t>
      </w:r>
      <w:r>
        <w:t xml:space="preserve"> </w:t>
      </w:r>
      <w:r w:rsidRPr="00417769">
        <w:t>W3C REC-xmlschema-1-20010502</w:t>
      </w:r>
      <w:r>
        <w:t> </w:t>
      </w:r>
      <w:r w:rsidRPr="00417769">
        <w:t xml:space="preserve">[2] for the data used by the application, along with other key pieces of information. </w:t>
      </w:r>
    </w:p>
    <w:p w14:paraId="119E72DA" w14:textId="77777777" w:rsidR="00E32A2E" w:rsidRPr="00417769" w:rsidRDefault="00E32A2E" w:rsidP="00E32A2E">
      <w:r w:rsidRPr="00417769">
        <w:t>XCAP focuses on the definition of XML documents that are compliant with the XML schema and constrains defined for a particular XCAP application usage. XCAP allows application to provide XML documents that are common for all users or XML documents that affect the service of a given user.</w:t>
      </w:r>
    </w:p>
    <w:p w14:paraId="06A8D8EF" w14:textId="77777777" w:rsidR="00E32A2E" w:rsidRPr="00417769" w:rsidRDefault="00E32A2E" w:rsidP="00E32A2E">
      <w:r w:rsidRPr="00417769">
        <w:t>Central to XCAP is the construction of the HTTP URI that points to particular XML document or certain components of it. A component in an XML document can be an XML element, attribute, or the value of it.</w:t>
      </w:r>
    </w:p>
    <w:p w14:paraId="16970418" w14:textId="77777777" w:rsidR="00E32A2E" w:rsidRPr="00417769" w:rsidRDefault="00E32A2E" w:rsidP="00E32A2E">
      <w:pPr>
        <w:pStyle w:val="Heading2"/>
      </w:pPr>
      <w:bookmarkStart w:id="50" w:name="_Toc11342828"/>
      <w:bookmarkStart w:id="51" w:name="_Toc91862017"/>
      <w:bookmarkStart w:id="52" w:name="_Toc99196014"/>
      <w:r w:rsidRPr="00417769">
        <w:t>5.2</w:t>
      </w:r>
      <w:r w:rsidRPr="00417769">
        <w:tab/>
        <w:t>Functional entities</w:t>
      </w:r>
      <w:bookmarkEnd w:id="50"/>
      <w:bookmarkEnd w:id="51"/>
      <w:bookmarkEnd w:id="52"/>
    </w:p>
    <w:p w14:paraId="3A84DA32" w14:textId="77777777" w:rsidR="00E32A2E" w:rsidRPr="00417769" w:rsidRDefault="00E32A2E" w:rsidP="00E32A2E">
      <w:pPr>
        <w:pStyle w:val="Heading3"/>
      </w:pPr>
      <w:bookmarkStart w:id="53" w:name="_Toc11342829"/>
      <w:bookmarkStart w:id="54" w:name="_Toc91862018"/>
      <w:bookmarkStart w:id="55" w:name="_Toc99196015"/>
      <w:r w:rsidRPr="00417769">
        <w:t>5.2.1</w:t>
      </w:r>
      <w:r w:rsidRPr="00417769">
        <w:tab/>
        <w:t>User Equipment (UE)</w:t>
      </w:r>
      <w:bookmarkEnd w:id="53"/>
      <w:bookmarkEnd w:id="54"/>
      <w:bookmarkEnd w:id="55"/>
    </w:p>
    <w:p w14:paraId="15B382F6" w14:textId="77777777" w:rsidR="00E32A2E" w:rsidRPr="00417769" w:rsidRDefault="00E32A2E" w:rsidP="00E32A2E">
      <w:pPr>
        <w:pStyle w:val="Heading4"/>
      </w:pPr>
      <w:bookmarkStart w:id="56" w:name="_Toc11342830"/>
      <w:bookmarkStart w:id="57" w:name="_Toc91862019"/>
      <w:bookmarkStart w:id="58" w:name="_Toc99196016"/>
      <w:r w:rsidRPr="00417769">
        <w:t>5.2.1.1</w:t>
      </w:r>
      <w:r w:rsidRPr="00417769">
        <w:tab/>
        <w:t>General</w:t>
      </w:r>
      <w:bookmarkEnd w:id="56"/>
      <w:bookmarkEnd w:id="57"/>
      <w:bookmarkEnd w:id="58"/>
    </w:p>
    <w:p w14:paraId="22B3E632" w14:textId="69F7F681" w:rsidR="00E32A2E" w:rsidRPr="00417769" w:rsidRDefault="00E32A2E" w:rsidP="00E32A2E">
      <w:r w:rsidRPr="00417769">
        <w:t xml:space="preserve">The UE implements the role of an XCAP client, as described in </w:t>
      </w:r>
      <w:r w:rsidR="00716321">
        <w:t>clause</w:t>
      </w:r>
      <w:r>
        <w:t> </w:t>
      </w:r>
      <w:r w:rsidRPr="00417769">
        <w:t>5.3.1</w:t>
      </w:r>
      <w:r>
        <w:t xml:space="preserve"> accessing the XCAP application usage as described in </w:t>
      </w:r>
      <w:r w:rsidR="00716321">
        <w:t>clause</w:t>
      </w:r>
      <w:r>
        <w:t> 6.2</w:t>
      </w:r>
      <w:r w:rsidRPr="00417769">
        <w:t>.</w:t>
      </w:r>
    </w:p>
    <w:p w14:paraId="6A92C2EF" w14:textId="77777777" w:rsidR="00E32A2E" w:rsidDel="0009314D" w:rsidRDefault="00E32A2E" w:rsidP="00E32A2E">
      <w:r>
        <w:t xml:space="preserve">For systems where Generic </w:t>
      </w:r>
      <w:r w:rsidRPr="00417769">
        <w:t>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xml:space="preserve"> [6] is used, the </w:t>
      </w:r>
      <w:r>
        <w:t xml:space="preserve">UE </w:t>
      </w:r>
      <w:r w:rsidRPr="00417769">
        <w:t xml:space="preserve">shall </w:t>
      </w:r>
      <w:r>
        <w:t xml:space="preserve">support the authentication </w:t>
      </w:r>
      <w:r w:rsidRPr="00417769">
        <w:t>mechanisms specified in </w:t>
      </w:r>
      <w:r w:rsidRPr="00730ECD">
        <w:t>3GPP</w:t>
      </w:r>
      <w:r>
        <w:t> </w:t>
      </w:r>
      <w:r w:rsidRPr="00730ECD">
        <w:t>TS</w:t>
      </w:r>
      <w:r>
        <w:t> </w:t>
      </w:r>
      <w:r w:rsidRPr="00730ECD">
        <w:t>33.222</w:t>
      </w:r>
      <w:r>
        <w:t> </w:t>
      </w:r>
      <w:r w:rsidRPr="00417769">
        <w:t>[6]</w:t>
      </w:r>
      <w:r>
        <w:t xml:space="preserve"> and 3GPP TS 24.109 </w:t>
      </w:r>
      <w:r w:rsidRPr="00417769">
        <w:t>[5].</w:t>
      </w:r>
    </w:p>
    <w:p w14:paraId="1B4D4290" w14:textId="77777777" w:rsidR="00E32A2E" w:rsidRPr="00417769" w:rsidRDefault="00E32A2E" w:rsidP="00E32A2E">
      <w:r>
        <w:t xml:space="preserve">For systems where </w:t>
      </w:r>
      <w:r w:rsidRPr="00417769">
        <w:t>Generic 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xml:space="preserve"> [6] is not used, the </w:t>
      </w:r>
      <w:r>
        <w:t xml:space="preserve">UE </w:t>
      </w:r>
      <w:r w:rsidRPr="00417769">
        <w:t xml:space="preserve">shall </w:t>
      </w:r>
      <w:r>
        <w:t>support IETF </w:t>
      </w:r>
      <w:r w:rsidRPr="00B33A75">
        <w:t>RFC 7616 [</w:t>
      </w:r>
      <w:r>
        <w:t>41</w:t>
      </w:r>
      <w:r w:rsidRPr="00B33A75">
        <w:t>]</w:t>
      </w:r>
      <w:r>
        <w:t xml:space="preserve"> in all procedures of </w:t>
      </w:r>
      <w:r w:rsidRPr="00417769">
        <w:t>ETSI</w:t>
      </w:r>
      <w:r>
        <w:t> </w:t>
      </w:r>
      <w:r w:rsidRPr="00417769">
        <w:t>TS</w:t>
      </w:r>
      <w:r>
        <w:t> </w:t>
      </w:r>
      <w:r w:rsidRPr="00417769">
        <w:t>183</w:t>
      </w:r>
      <w:r>
        <w:t> </w:t>
      </w:r>
      <w:r w:rsidRPr="00417769">
        <w:t>038 [12]</w:t>
      </w:r>
      <w:r>
        <w:t xml:space="preserve"> where </w:t>
      </w:r>
      <w:r w:rsidRPr="00B33A75">
        <w:t xml:space="preserve">HTTP </w:t>
      </w:r>
      <w:r>
        <w:t>d</w:t>
      </w:r>
      <w:r w:rsidRPr="00B33A75">
        <w:t xml:space="preserve">igest </w:t>
      </w:r>
      <w:r>
        <w:t>a</w:t>
      </w:r>
      <w:r w:rsidRPr="00B33A75">
        <w:t>uthentication</w:t>
      </w:r>
      <w:r>
        <w:t xml:space="preserve"> support is specified and shall support the TLS profile specified in 3GPP TS 33.310 [21] annex E in all procedures of </w:t>
      </w:r>
      <w:r w:rsidRPr="00417769">
        <w:t>ETSI</w:t>
      </w:r>
      <w:r>
        <w:t> </w:t>
      </w:r>
      <w:r w:rsidRPr="00417769">
        <w:t>TS</w:t>
      </w:r>
      <w:r>
        <w:t> </w:t>
      </w:r>
      <w:r w:rsidRPr="00417769">
        <w:t>183</w:t>
      </w:r>
      <w:r>
        <w:t> </w:t>
      </w:r>
      <w:r w:rsidRPr="00417769">
        <w:t>038 [12]</w:t>
      </w:r>
      <w:r>
        <w:t xml:space="preserve"> where TLS support is specified</w:t>
      </w:r>
      <w:r w:rsidRPr="00417769">
        <w:t>.</w:t>
      </w:r>
    </w:p>
    <w:p w14:paraId="7DFF4BD3" w14:textId="77777777" w:rsidR="00E32A2E" w:rsidRPr="00417769" w:rsidRDefault="00E32A2E" w:rsidP="00E32A2E">
      <w:r>
        <w:t xml:space="preserve">For systems where </w:t>
      </w:r>
      <w:r w:rsidRPr="00417769">
        <w:t>Generic 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[6] is not</w:t>
      </w:r>
      <w:r>
        <w:t xml:space="preserve"> used</w:t>
      </w:r>
      <w:r w:rsidRPr="00417769">
        <w:t xml:space="preserve">, the </w:t>
      </w:r>
      <w:r>
        <w:t xml:space="preserve">UE may support </w:t>
      </w:r>
      <w:r w:rsidRPr="00F75B68">
        <w:t xml:space="preserve">the authentication mechanisms specified in </w:t>
      </w:r>
      <w:r>
        <w:t>3GPP TS 33.141 [17</w:t>
      </w:r>
      <w:r w:rsidRPr="00F75B68">
        <w:t>]</w:t>
      </w:r>
      <w:r>
        <w:t xml:space="preserve"> annex D.</w:t>
      </w:r>
    </w:p>
    <w:p w14:paraId="460CE2BA" w14:textId="77777777" w:rsidR="00E32A2E" w:rsidRDefault="00E32A2E" w:rsidP="00E32A2E">
      <w:r w:rsidRPr="00417769">
        <w:t>On sending an HTTP request, the UE may indicate the user's identity intended to be used with the AS by adding a HTTP X</w:t>
      </w:r>
      <w:r w:rsidRPr="00417769">
        <w:noBreakHyphen/>
        <w:t>3GPP</w:t>
      </w:r>
      <w:r w:rsidRPr="00417769">
        <w:noBreakHyphen/>
        <w:t>Intended</w:t>
      </w:r>
      <w:r w:rsidRPr="00417769">
        <w:noBreakHyphen/>
        <w:t>Identity header (</w:t>
      </w:r>
      <w:r>
        <w:t>3GPP TS 24.109 </w:t>
      </w:r>
      <w:r w:rsidRPr="00417769">
        <w:t>[5]) to the outgoing HTTP request.</w:t>
      </w:r>
      <w:r>
        <w:t xml:space="preserve"> If the authentication mechanism specified in 3GPP TS 33.141 [17</w:t>
      </w:r>
      <w:r w:rsidRPr="00F75B68">
        <w:t>]</w:t>
      </w:r>
      <w:r>
        <w:t xml:space="preserve"> annex D is used, the UE shall add a </w:t>
      </w:r>
      <w:r w:rsidRPr="00417769">
        <w:t>HTTP X</w:t>
      </w:r>
      <w:r w:rsidRPr="00417769">
        <w:noBreakHyphen/>
        <w:t>3GPP</w:t>
      </w:r>
      <w:r w:rsidRPr="00417769">
        <w:noBreakHyphen/>
        <w:t>Intended</w:t>
      </w:r>
      <w:r w:rsidRPr="00417769">
        <w:noBreakHyphen/>
        <w:t>Identity header</w:t>
      </w:r>
      <w:r>
        <w:t xml:space="preserve"> field.</w:t>
      </w:r>
      <w:r w:rsidRPr="00B073C2">
        <w:t xml:space="preserve"> </w:t>
      </w:r>
    </w:p>
    <w:p w14:paraId="7762C3D2" w14:textId="77777777" w:rsidR="00E32A2E" w:rsidRPr="00417769" w:rsidRDefault="00E32A2E" w:rsidP="00E32A2E">
      <w:r w:rsidRPr="009A1E55">
        <w:t xml:space="preserve">If the UE supports the optional configuration parameter "Access_Point_Name_Parameter_Reading_Rule", as defined in </w:t>
      </w:r>
      <w:r w:rsidRPr="006E59FF">
        <w:rPr>
          <w:rFonts w:eastAsia="MS Mincho"/>
        </w:rPr>
        <w:t>3GPP TS 24.167 </w:t>
      </w:r>
      <w:r>
        <w:t>[19</w:t>
      </w:r>
      <w:r w:rsidRPr="006E59FF">
        <w:t xml:space="preserve">] </w:t>
      </w:r>
      <w:r w:rsidRPr="009A1E55">
        <w:t>and has been configured with this parameter, then the UE shall use it to re</w:t>
      </w:r>
      <w:r>
        <w:t xml:space="preserve">trieve the access point name </w:t>
      </w:r>
      <w:r>
        <w:rPr>
          <w:lang w:val="en-US"/>
        </w:rPr>
        <w:t xml:space="preserve">to use in the </w:t>
      </w:r>
      <w:r w:rsidRPr="009A1E55">
        <w:t>PDP context activation procedure</w:t>
      </w:r>
      <w:r>
        <w:t xml:space="preserve"> or in the PDN connection procedure for XCAP.</w:t>
      </w:r>
    </w:p>
    <w:p w14:paraId="22FF4FB8" w14:textId="77777777" w:rsidR="00E32A2E" w:rsidRPr="00417769" w:rsidRDefault="00E32A2E" w:rsidP="00E32A2E">
      <w:pPr>
        <w:pStyle w:val="Heading4"/>
      </w:pPr>
      <w:bookmarkStart w:id="59" w:name="_Toc11342831"/>
      <w:bookmarkStart w:id="60" w:name="_Toc91862020"/>
      <w:bookmarkStart w:id="61" w:name="_Toc99196017"/>
      <w:r w:rsidRPr="00417769">
        <w:lastRenderedPageBreak/>
        <w:t>5.2.1.2</w:t>
      </w:r>
      <w:r w:rsidRPr="00417769">
        <w:tab/>
        <w:t>Subscription for notification of state changes in XML document</w:t>
      </w:r>
      <w:bookmarkEnd w:id="59"/>
      <w:bookmarkEnd w:id="60"/>
      <w:bookmarkEnd w:id="61"/>
    </w:p>
    <w:p w14:paraId="37A20635" w14:textId="77777777" w:rsidR="00E32A2E" w:rsidRPr="00417769" w:rsidRDefault="00E32A2E" w:rsidP="00E32A2E">
      <w:r w:rsidRPr="00417769">
        <w:rPr>
          <w:rFonts w:eastAsia="Arial Unicode MS"/>
        </w:rPr>
        <w:t xml:space="preserve">In order to keep the </w:t>
      </w:r>
      <w:r>
        <w:rPr>
          <w:rFonts w:eastAsia="Arial Unicode MS"/>
        </w:rPr>
        <w:t>supplementary</w:t>
      </w:r>
      <w:r w:rsidRPr="00417769">
        <w:rPr>
          <w:rFonts w:eastAsia="Arial Unicode MS"/>
        </w:rPr>
        <w:t xml:space="preserve"> services state synchronized with the network elements and other terminals that the user might be using, the UE should subscribe to changes in the XCAP simserv documents by </w:t>
      </w:r>
      <w:r w:rsidRPr="00417769">
        <w:t xml:space="preserve">generating a SUBSCRIBE request in accordance with </w:t>
      </w:r>
      <w:r>
        <w:t>RFC 5875 </w:t>
      </w:r>
      <w:r w:rsidRPr="00417769">
        <w:t>[11]</w:t>
      </w:r>
      <w:r>
        <w:t xml:space="preserve"> and </w:t>
      </w:r>
      <w:r w:rsidRPr="00B81036">
        <w:t>RFC </w:t>
      </w:r>
      <w:r>
        <w:t>6665</w:t>
      </w:r>
      <w:r w:rsidRPr="00B81036">
        <w:t> [</w:t>
      </w:r>
      <w:r>
        <w:t>18</w:t>
      </w:r>
      <w:r w:rsidRPr="00B81036">
        <w:t>]</w:t>
      </w:r>
      <w:r w:rsidRPr="00417769">
        <w:t>.</w:t>
      </w:r>
    </w:p>
    <w:p w14:paraId="5DD4FA37" w14:textId="77777777" w:rsidR="00E32A2E" w:rsidRPr="00417769" w:rsidRDefault="00E32A2E" w:rsidP="00E32A2E">
      <w:pPr>
        <w:pStyle w:val="Heading4"/>
        <w:rPr>
          <w:lang w:eastAsia="zh-CN"/>
        </w:rPr>
      </w:pPr>
      <w:bookmarkStart w:id="62" w:name="_Toc11342832"/>
      <w:bookmarkStart w:id="63" w:name="_Toc91862021"/>
      <w:bookmarkStart w:id="64" w:name="_Toc99196018"/>
      <w:r>
        <w:t>5.2.1.</w:t>
      </w:r>
      <w:r>
        <w:rPr>
          <w:lang w:eastAsia="zh-CN"/>
        </w:rPr>
        <w:t>3</w:t>
      </w:r>
      <w:r w:rsidRPr="00417769">
        <w:tab/>
      </w:r>
      <w:r>
        <w:rPr>
          <w:rFonts w:hint="eastAsia"/>
          <w:lang w:eastAsia="zh-CN"/>
        </w:rPr>
        <w:t>Policy on access type used for XCAP</w:t>
      </w:r>
      <w:bookmarkEnd w:id="62"/>
      <w:bookmarkEnd w:id="63"/>
      <w:bookmarkEnd w:id="64"/>
    </w:p>
    <w:p w14:paraId="4E8FFD73" w14:textId="77777777" w:rsidR="00E32A2E" w:rsidRDefault="00E32A2E" w:rsidP="00E32A2E">
      <w:pPr>
        <w:rPr>
          <w:lang w:eastAsia="zh-CN"/>
        </w:rPr>
      </w:pPr>
      <w:r>
        <w:rPr>
          <w:lang w:eastAsia="zh-CN"/>
        </w:rPr>
        <w:t>T</w:t>
      </w:r>
      <w:r>
        <w:rPr>
          <w:rFonts w:hint="eastAsia"/>
          <w:lang w:eastAsia="zh-CN"/>
        </w:rPr>
        <w:t>he policy on acces</w:t>
      </w:r>
      <w:r>
        <w:rPr>
          <w:lang w:eastAsia="zh-CN"/>
        </w:rPr>
        <w:t>s</w:t>
      </w:r>
      <w:r>
        <w:rPr>
          <w:rFonts w:hint="eastAsia"/>
          <w:lang w:eastAsia="zh-CN"/>
        </w:rPr>
        <w:t xml:space="preserve"> type</w:t>
      </w:r>
      <w:r>
        <w:rPr>
          <w:lang w:eastAsia="zh-CN"/>
        </w:rPr>
        <w:t xml:space="preserve"> </w:t>
      </w:r>
      <w:r>
        <w:rPr>
          <w:rFonts w:hint="eastAsia"/>
          <w:lang w:eastAsia="zh-CN"/>
        </w:rPr>
        <w:t xml:space="preserve">used for </w:t>
      </w:r>
      <w:r>
        <w:rPr>
          <w:lang w:eastAsia="zh-CN"/>
        </w:rPr>
        <w:t>the</w:t>
      </w:r>
      <w:r>
        <w:rPr>
          <w:rFonts w:hint="eastAsia"/>
          <w:lang w:eastAsia="zh-CN"/>
        </w:rPr>
        <w:t xml:space="preserve"> XCAP </w:t>
      </w:r>
      <w:r>
        <w:rPr>
          <w:lang w:eastAsia="zh-CN"/>
        </w:rPr>
        <w:t>enables HPLMN control of access used for XCAP messages</w:t>
      </w:r>
      <w:r>
        <w:rPr>
          <w:rFonts w:hint="eastAsia"/>
          <w:lang w:eastAsia="zh-CN"/>
        </w:rPr>
        <w:t>.</w:t>
      </w:r>
    </w:p>
    <w:p w14:paraId="04FB0D15" w14:textId="77777777" w:rsidR="00E32A2E" w:rsidRDefault="00E32A2E" w:rsidP="00E32A2E">
      <w:pPr>
        <w:rPr>
          <w:lang w:eastAsia="zh-CN"/>
        </w:rPr>
      </w:pPr>
      <w:r>
        <w:rPr>
          <w:rFonts w:hint="eastAsia"/>
          <w:lang w:eastAsia="zh-CN"/>
        </w:rPr>
        <w:t xml:space="preserve">The policy </w:t>
      </w:r>
      <w:r>
        <w:rPr>
          <w:lang w:eastAsia="zh-CN"/>
        </w:rPr>
        <w:t xml:space="preserve">on access type </w:t>
      </w:r>
      <w:r>
        <w:rPr>
          <w:rFonts w:hint="eastAsia"/>
          <w:lang w:eastAsia="zh-CN"/>
        </w:rPr>
        <w:t xml:space="preserve">used for </w:t>
      </w:r>
      <w:r>
        <w:rPr>
          <w:lang w:eastAsia="zh-CN"/>
        </w:rPr>
        <w:t>the</w:t>
      </w:r>
      <w:r>
        <w:rPr>
          <w:rFonts w:hint="eastAsia"/>
          <w:lang w:eastAsia="zh-CN"/>
        </w:rPr>
        <w:t xml:space="preserve"> XCAP</w:t>
      </w:r>
      <w:r>
        <w:rPr>
          <w:lang w:eastAsia="zh-CN"/>
        </w:rPr>
        <w:t xml:space="preserve"> </w:t>
      </w:r>
      <w:r>
        <w:rPr>
          <w:rFonts w:hint="eastAsia"/>
          <w:lang w:eastAsia="zh-CN"/>
        </w:rPr>
        <w:t xml:space="preserve">can be </w:t>
      </w:r>
      <w:r>
        <w:rPr>
          <w:lang w:eastAsia="zh-CN"/>
        </w:rPr>
        <w:t xml:space="preserve">set to </w:t>
      </w:r>
      <w:r>
        <w:rPr>
          <w:rFonts w:hint="eastAsia"/>
          <w:lang w:eastAsia="zh-CN"/>
        </w:rPr>
        <w:t>one of the following values:</w:t>
      </w:r>
    </w:p>
    <w:p w14:paraId="2E318C1D" w14:textId="77777777" w:rsidR="00E32A2E" w:rsidRDefault="00E32A2E" w:rsidP="00E32A2E">
      <w:pPr>
        <w:pStyle w:val="B1"/>
      </w:pPr>
      <w:r>
        <w:t>a)</w:t>
      </w:r>
      <w:r>
        <w:tab/>
      </w:r>
      <w:r w:rsidRPr="00093E59">
        <w:t xml:space="preserve">any </w:t>
      </w:r>
      <w:r>
        <w:t>access type;</w:t>
      </w:r>
    </w:p>
    <w:p w14:paraId="3DD8F1D4" w14:textId="77777777" w:rsidR="00E32A2E" w:rsidRDefault="00E32A2E" w:rsidP="00E32A2E">
      <w:pPr>
        <w:pStyle w:val="B1"/>
      </w:pPr>
      <w:r>
        <w:t>b</w:t>
      </w:r>
      <w:r w:rsidRPr="00693677">
        <w:t>)</w:t>
      </w:r>
      <w:r w:rsidRPr="00693677">
        <w:tab/>
      </w:r>
      <w:r>
        <w:t>3GPP accesses only;</w:t>
      </w:r>
    </w:p>
    <w:p w14:paraId="46C21BD2" w14:textId="77777777" w:rsidR="00E32A2E" w:rsidRDefault="00E32A2E" w:rsidP="00E32A2E">
      <w:pPr>
        <w:pStyle w:val="B1"/>
      </w:pPr>
      <w:r>
        <w:t>c)</w:t>
      </w:r>
      <w:r>
        <w:tab/>
        <w:t>EPC or 5GCN via WLAN IP-CAN only;</w:t>
      </w:r>
    </w:p>
    <w:p w14:paraId="1FB21DE9" w14:textId="77777777" w:rsidR="00E32A2E" w:rsidRPr="00093E59" w:rsidRDefault="00E32A2E" w:rsidP="00E32A2E">
      <w:pPr>
        <w:pStyle w:val="B1"/>
      </w:pPr>
      <w:r>
        <w:t>d)</w:t>
      </w:r>
      <w:r>
        <w:tab/>
        <w:t>Non-seamless WLAN offload</w:t>
      </w:r>
      <w:r w:rsidRPr="00093E59">
        <w:t xml:space="preserve"> only;</w:t>
      </w:r>
    </w:p>
    <w:p w14:paraId="0F322639" w14:textId="77777777" w:rsidR="00E32A2E" w:rsidRDefault="00E32A2E" w:rsidP="00E32A2E">
      <w:pPr>
        <w:pStyle w:val="B1"/>
      </w:pPr>
      <w:r>
        <w:t>e)</w:t>
      </w:r>
      <w:r>
        <w:tab/>
        <w:t xml:space="preserve">3GPP accesses preferred, </w:t>
      </w:r>
      <w:r>
        <w:rPr>
          <w:rFonts w:hint="eastAsia"/>
          <w:lang w:eastAsia="zh-CN"/>
        </w:rPr>
        <w:t>n</w:t>
      </w:r>
      <w:r>
        <w:t>on-seamless WLAN offload as secondary; and</w:t>
      </w:r>
    </w:p>
    <w:p w14:paraId="11F1237D" w14:textId="77777777" w:rsidR="00E32A2E" w:rsidRDefault="00E32A2E" w:rsidP="00E32A2E">
      <w:pPr>
        <w:pStyle w:val="B1"/>
      </w:pPr>
      <w:r>
        <w:t>f)</w:t>
      </w:r>
      <w:r>
        <w:tab/>
        <w:t>3GPP accesses preferred, EPC or 5GCN via WLAN IP-CAN as secondary.</w:t>
      </w:r>
    </w:p>
    <w:p w14:paraId="6AEB3086" w14:textId="77777777" w:rsidR="00E32A2E" w:rsidRDefault="00E32A2E" w:rsidP="00E32A2E">
      <w:pPr>
        <w:rPr>
          <w:lang w:eastAsia="zh-CN"/>
        </w:rPr>
      </w:pPr>
      <w:r>
        <w:t xml:space="preserve">The UE may support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rPr>
          <w:lang w:eastAsia="zh-CN"/>
        </w:rPr>
        <w:t>.</w:t>
      </w:r>
    </w:p>
    <w:p w14:paraId="5BB174C5" w14:textId="77777777" w:rsidR="00E32A2E" w:rsidRDefault="00E32A2E" w:rsidP="00E32A2E">
      <w:r>
        <w:t xml:space="preserve">If the UE supports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t>:</w:t>
      </w:r>
    </w:p>
    <w:p w14:paraId="41D99F94" w14:textId="77777777" w:rsidR="00E32A2E" w:rsidRDefault="00E32A2E" w:rsidP="00E32A2E">
      <w:pPr>
        <w:pStyle w:val="B1"/>
      </w:pPr>
      <w:r w:rsidRPr="00693677">
        <w:t>a)</w:t>
      </w:r>
      <w:r w:rsidRPr="00693677">
        <w:tab/>
      </w:r>
      <w:r>
        <w:t>when the UE needs to send an XCAP request:</w:t>
      </w:r>
    </w:p>
    <w:p w14:paraId="54CBCDD3" w14:textId="77777777" w:rsidR="00E32A2E" w:rsidRPr="00044D35" w:rsidRDefault="00E32A2E" w:rsidP="00E32A2E">
      <w:pPr>
        <w:pStyle w:val="B2"/>
        <w:rPr>
          <w:lang w:eastAsia="zh-CN"/>
        </w:rPr>
      </w:pPr>
      <w:r>
        <w:rPr>
          <w:lang w:eastAsia="zh-CN"/>
        </w:rPr>
        <w:t>1</w:t>
      </w:r>
      <w:r>
        <w:rPr>
          <w:rFonts w:hint="eastAsia"/>
          <w:lang w:eastAsia="zh-CN"/>
        </w:rPr>
        <w:t>)</w:t>
      </w:r>
      <w:r>
        <w:rPr>
          <w:rFonts w:hint="eastAsia"/>
          <w:lang w:eastAsia="zh-CN"/>
        </w:rPr>
        <w:tab/>
        <w:t xml:space="preserve">if the policy on access type used for the XCAP is set to </w:t>
      </w:r>
      <w:r>
        <w:rPr>
          <w:lang w:eastAsia="zh-CN"/>
        </w:rPr>
        <w:t>"</w:t>
      </w:r>
      <w:r w:rsidRPr="00093E59">
        <w:t xml:space="preserve">any </w:t>
      </w:r>
      <w:r>
        <w:t>access type"</w:t>
      </w:r>
      <w:r>
        <w:rPr>
          <w:lang w:eastAsia="zh-CN"/>
        </w:rPr>
        <w:t>,</w:t>
      </w:r>
      <w:r>
        <w:t xml:space="preserve"> the UE shall send XCAP requests from an IP address associated with a bearer of any access</w:t>
      </w:r>
      <w:r>
        <w:rPr>
          <w:rFonts w:hint="eastAsia"/>
          <w:lang w:eastAsia="zh-CN"/>
        </w:rPr>
        <w:t>;</w:t>
      </w:r>
    </w:p>
    <w:p w14:paraId="29A4086C" w14:textId="77777777" w:rsidR="00E32A2E" w:rsidRDefault="00E32A2E" w:rsidP="00E32A2E">
      <w:pPr>
        <w:pStyle w:val="B2"/>
      </w:pPr>
      <w:r>
        <w:t>2)</w:t>
      </w:r>
      <w:r>
        <w:tab/>
        <w:t xml:space="preserve">if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rPr>
          <w:lang w:eastAsia="zh-CN"/>
        </w:rPr>
        <w:t xml:space="preserve"> is set to </w:t>
      </w:r>
      <w:r>
        <w:t>"3GPP accesses</w:t>
      </w:r>
      <w:r w:rsidRPr="007A4911">
        <w:t xml:space="preserve"> </w:t>
      </w:r>
      <w:r w:rsidRPr="007A4911">
        <w:rPr>
          <w:rFonts w:hint="eastAsia"/>
        </w:rPr>
        <w:t>only</w:t>
      </w:r>
      <w:r>
        <w:t>":</w:t>
      </w:r>
    </w:p>
    <w:p w14:paraId="14E3D8E0" w14:textId="77777777" w:rsidR="00E32A2E" w:rsidRDefault="00E32A2E" w:rsidP="00E32A2E">
      <w:pPr>
        <w:pStyle w:val="B3"/>
      </w:pPr>
      <w:r>
        <w:t>A)</w:t>
      </w:r>
      <w:r>
        <w:tab/>
        <w:t xml:space="preserve">the UE shall attempt to obtain a PDP context for XCAP as specified in 3GPP TS 24.008 [29] </w:t>
      </w:r>
      <w:r w:rsidRPr="007A4911">
        <w:t xml:space="preserve">or </w:t>
      </w:r>
      <w:r>
        <w:t xml:space="preserve">a EPS bearer context for XCAP as specified in 3GPP TS 24.301 [30] or a </w:t>
      </w:r>
      <w:r>
        <w:rPr>
          <w:lang w:val="en-US" w:eastAsia="zh-CN"/>
        </w:rPr>
        <w:t>5GS QoS flow</w:t>
      </w:r>
      <w:r>
        <w:rPr>
          <w:lang w:eastAsia="zh-CN"/>
        </w:rPr>
        <w:t xml:space="preserve"> using NG-RAN </w:t>
      </w:r>
      <w:r>
        <w:t>as specified in 3GPP TS 24.501 [33];</w:t>
      </w:r>
    </w:p>
    <w:p w14:paraId="0403C15A" w14:textId="77777777" w:rsidR="00E32A2E" w:rsidRDefault="00E32A2E" w:rsidP="00E32A2E">
      <w:pPr>
        <w:pStyle w:val="B3"/>
      </w:pPr>
      <w:r>
        <w:t>B)</w:t>
      </w:r>
      <w:r>
        <w:tab/>
        <w:t xml:space="preserve">if the UE obtains the PDP context for XCAP </w:t>
      </w:r>
      <w:r w:rsidRPr="007A4911">
        <w:t xml:space="preserve">or </w:t>
      </w:r>
      <w:r>
        <w:t xml:space="preserve">the </w:t>
      </w:r>
      <w:r w:rsidRPr="007A4911">
        <w:t xml:space="preserve">EPS </w:t>
      </w:r>
      <w:r>
        <w:t xml:space="preserve">bearer context for XCAP or the </w:t>
      </w:r>
      <w:r>
        <w:rPr>
          <w:lang w:val="en-US" w:eastAsia="zh-CN"/>
        </w:rPr>
        <w:t>5GS QoS flow</w:t>
      </w:r>
      <w:r>
        <w:rPr>
          <w:lang w:eastAsia="zh-CN"/>
        </w:rPr>
        <w:t xml:space="preserve"> using NG-RAN</w:t>
      </w:r>
      <w:r>
        <w:t xml:space="preserve">, the UE shall send XCAP requests from an IP address associated with the obtained PDP context for XCAP </w:t>
      </w:r>
      <w:r w:rsidRPr="007A4911">
        <w:t xml:space="preserve">or </w:t>
      </w:r>
      <w:r>
        <w:t xml:space="preserve">the obtained </w:t>
      </w:r>
      <w:r w:rsidRPr="007A4911">
        <w:t xml:space="preserve">EPS </w:t>
      </w:r>
      <w:r>
        <w:t xml:space="preserve">bearer context for XCAP or the </w:t>
      </w:r>
      <w:r>
        <w:rPr>
          <w:lang w:val="en-US" w:eastAsia="zh-CN"/>
        </w:rPr>
        <w:t>5GS QoS flow</w:t>
      </w:r>
      <w:r>
        <w:rPr>
          <w:lang w:eastAsia="zh-CN"/>
        </w:rPr>
        <w:t xml:space="preserve"> using NG-RAN</w:t>
      </w:r>
      <w:r>
        <w:t>; and</w:t>
      </w:r>
    </w:p>
    <w:p w14:paraId="1F1D411C" w14:textId="77777777" w:rsidR="00E32A2E" w:rsidRDefault="00E32A2E" w:rsidP="00E32A2E">
      <w:pPr>
        <w:pStyle w:val="B3"/>
      </w:pPr>
      <w:r>
        <w:t>C)</w:t>
      </w:r>
      <w:r>
        <w:tab/>
        <w:t xml:space="preserve">if the UE </w:t>
      </w:r>
      <w:r>
        <w:rPr>
          <w:rFonts w:hint="eastAsia"/>
          <w:lang w:eastAsia="zh-CN"/>
        </w:rPr>
        <w:t>cannot</w:t>
      </w:r>
      <w:r>
        <w:t xml:space="preserve"> obtain the PDP context for XCAP </w:t>
      </w:r>
      <w:r w:rsidRPr="007A4911">
        <w:t xml:space="preserve">or </w:t>
      </w:r>
      <w:r>
        <w:t xml:space="preserve">the </w:t>
      </w:r>
      <w:r w:rsidRPr="007A4911">
        <w:t xml:space="preserve">EPS </w:t>
      </w:r>
      <w:r>
        <w:t xml:space="preserve">bearer context for XCAP or the </w:t>
      </w:r>
      <w:r>
        <w:rPr>
          <w:lang w:val="en-US" w:eastAsia="zh-CN"/>
        </w:rPr>
        <w:t>5GS QoS flow</w:t>
      </w:r>
      <w:r>
        <w:rPr>
          <w:lang w:eastAsia="zh-CN"/>
        </w:rPr>
        <w:t xml:space="preserve"> using NG-RAN</w:t>
      </w:r>
      <w:r>
        <w:t>, the UE shall not send XCAP request;</w:t>
      </w:r>
    </w:p>
    <w:p w14:paraId="4057977A" w14:textId="77777777" w:rsidR="00E32A2E" w:rsidRDefault="00E32A2E" w:rsidP="00E32A2E">
      <w:pPr>
        <w:pStyle w:val="B2"/>
      </w:pPr>
      <w:r>
        <w:t>3)</w:t>
      </w:r>
      <w:r>
        <w:tab/>
        <w:t xml:space="preserve">if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rPr>
          <w:lang w:eastAsia="zh-CN"/>
        </w:rPr>
        <w:t xml:space="preserve"> is set to </w:t>
      </w:r>
      <w:r>
        <w:t>"</w:t>
      </w:r>
      <w:r w:rsidRPr="007A4911">
        <w:t xml:space="preserve">EPC </w:t>
      </w:r>
      <w:r>
        <w:t xml:space="preserve">or 5GCN </w:t>
      </w:r>
      <w:r w:rsidRPr="007A4911">
        <w:t>via WLAN</w:t>
      </w:r>
      <w:r w:rsidRPr="007A4911">
        <w:rPr>
          <w:rFonts w:hint="eastAsia"/>
        </w:rPr>
        <w:t xml:space="preserve"> </w:t>
      </w:r>
      <w:r w:rsidRPr="007A4911">
        <w:t xml:space="preserve">IP-CAN </w:t>
      </w:r>
      <w:r w:rsidRPr="007A4911">
        <w:rPr>
          <w:rFonts w:hint="eastAsia"/>
        </w:rPr>
        <w:t>only</w:t>
      </w:r>
      <w:r>
        <w:t>":</w:t>
      </w:r>
    </w:p>
    <w:p w14:paraId="7B5B0805" w14:textId="77777777" w:rsidR="00E32A2E" w:rsidRDefault="00E32A2E" w:rsidP="00E32A2E">
      <w:pPr>
        <w:pStyle w:val="B3"/>
      </w:pPr>
      <w:r>
        <w:t>A)</w:t>
      </w:r>
      <w:r>
        <w:tab/>
        <w:t>the UE shall attempt to associate with a WLAN as specified in 3GPP TS 24.302 [31] or as specified in 3GPP TS 24.502 [34] and the UE shall attempt to obtain:</w:t>
      </w:r>
    </w:p>
    <w:p w14:paraId="6E4FACD0" w14:textId="77777777" w:rsidR="00E32A2E" w:rsidRDefault="00E32A2E" w:rsidP="00E32A2E">
      <w:pPr>
        <w:pStyle w:val="B4"/>
      </w:pPr>
      <w:r>
        <w:t>-</w:t>
      </w:r>
      <w:r>
        <w:tab/>
        <w:t>a PDN connection for XCAP as specified in 3GPP TS 24.302 [31], or 3GPP TS 24.244 [32]; or</w:t>
      </w:r>
    </w:p>
    <w:p w14:paraId="01A5914A" w14:textId="77777777" w:rsidR="00E32A2E" w:rsidRDefault="00E32A2E" w:rsidP="00E32A2E">
      <w:pPr>
        <w:pStyle w:val="B4"/>
      </w:pPr>
      <w:r>
        <w:t>-</w:t>
      </w:r>
      <w:r>
        <w:tab/>
        <w:t xml:space="preserve">a </w:t>
      </w:r>
      <w:r>
        <w:rPr>
          <w:lang w:val="en-US" w:eastAsia="zh-CN"/>
        </w:rPr>
        <w:t>5GS QoS flow</w:t>
      </w:r>
      <w:r>
        <w:rPr>
          <w:lang w:eastAsia="zh-CN"/>
        </w:rPr>
        <w:t xml:space="preserve"> using WLAN </w:t>
      </w:r>
      <w:r>
        <w:t>as specified in 3GPP TS 24.502 [34];</w:t>
      </w:r>
    </w:p>
    <w:p w14:paraId="47C382BF" w14:textId="77777777" w:rsidR="00E32A2E" w:rsidRDefault="00E32A2E" w:rsidP="00E32A2E">
      <w:pPr>
        <w:pStyle w:val="B3"/>
      </w:pPr>
      <w:r>
        <w:t>B)</w:t>
      </w:r>
      <w:r>
        <w:tab/>
        <w:t xml:space="preserve">if the UE obtains the PDN connection or </w:t>
      </w:r>
      <w:r>
        <w:rPr>
          <w:lang w:val="en-US" w:eastAsia="zh-CN"/>
        </w:rPr>
        <w:t>5GS QoS flow</w:t>
      </w:r>
      <w:r>
        <w:t xml:space="preserve"> for XCAP, the UE shall send XCAP requests from an IP address associated with the PDN connection or </w:t>
      </w:r>
      <w:r>
        <w:rPr>
          <w:lang w:val="en-US" w:eastAsia="zh-CN"/>
        </w:rPr>
        <w:t>5GS QoS flow</w:t>
      </w:r>
      <w:r>
        <w:t xml:space="preserve"> for XCAP; and</w:t>
      </w:r>
    </w:p>
    <w:p w14:paraId="327BC270" w14:textId="77777777" w:rsidR="00E32A2E" w:rsidRDefault="00E32A2E" w:rsidP="00E32A2E">
      <w:pPr>
        <w:pStyle w:val="B3"/>
      </w:pPr>
      <w:r>
        <w:t>C)</w:t>
      </w:r>
      <w:r>
        <w:tab/>
        <w:t xml:space="preserve">if the UE </w:t>
      </w:r>
      <w:r>
        <w:rPr>
          <w:rFonts w:hint="eastAsia"/>
          <w:lang w:eastAsia="zh-CN"/>
        </w:rPr>
        <w:t>cannot</w:t>
      </w:r>
      <w:r>
        <w:t xml:space="preserve"> obtain the PDN connection or </w:t>
      </w:r>
      <w:r>
        <w:rPr>
          <w:lang w:val="en-US" w:eastAsia="zh-CN"/>
        </w:rPr>
        <w:t>5GS QoS flow</w:t>
      </w:r>
      <w:r>
        <w:t xml:space="preserve"> for XCAP, the UE shall not send an XCAP request;</w:t>
      </w:r>
    </w:p>
    <w:p w14:paraId="50DF1AF4" w14:textId="77777777" w:rsidR="00E32A2E" w:rsidRDefault="00E32A2E" w:rsidP="00E32A2E">
      <w:pPr>
        <w:pStyle w:val="B2"/>
      </w:pPr>
      <w:r>
        <w:t>4)</w:t>
      </w:r>
      <w:r>
        <w:tab/>
        <w:t xml:space="preserve">if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rPr>
          <w:lang w:eastAsia="zh-CN"/>
        </w:rPr>
        <w:t xml:space="preserve"> is set to </w:t>
      </w:r>
      <w:r>
        <w:t>"Non-seamless WLAN offload</w:t>
      </w:r>
      <w:r w:rsidRPr="007A4911">
        <w:t xml:space="preserve"> </w:t>
      </w:r>
      <w:r w:rsidRPr="007A4911">
        <w:rPr>
          <w:rFonts w:hint="eastAsia"/>
        </w:rPr>
        <w:t>only</w:t>
      </w:r>
      <w:r>
        <w:t>":</w:t>
      </w:r>
    </w:p>
    <w:p w14:paraId="1A19DB6F" w14:textId="77777777" w:rsidR="00E32A2E" w:rsidRDefault="00E32A2E" w:rsidP="00E32A2E">
      <w:pPr>
        <w:pStyle w:val="B3"/>
      </w:pPr>
      <w:r>
        <w:t>A)</w:t>
      </w:r>
      <w:r>
        <w:tab/>
        <w:t>the UE shall attempt to associate with a WLAN as specified in 3GPP TS 24.302 [31];</w:t>
      </w:r>
    </w:p>
    <w:p w14:paraId="6D03EE2A" w14:textId="77777777" w:rsidR="00E32A2E" w:rsidRDefault="00E32A2E" w:rsidP="00E32A2E">
      <w:pPr>
        <w:pStyle w:val="B3"/>
      </w:pPr>
      <w:r>
        <w:lastRenderedPageBreak/>
        <w:t>B)</w:t>
      </w:r>
      <w:r>
        <w:tab/>
        <w:t>if the UE associates with a WLAN and the WLAN is either untrusted non-3GPP access or the UE established NSWO via TWAN, the UE shall send XCAP requests from an IP address associated with the WLAN; and</w:t>
      </w:r>
    </w:p>
    <w:p w14:paraId="4AD4ADFA" w14:textId="77777777" w:rsidR="00E32A2E" w:rsidRDefault="00E32A2E" w:rsidP="00E32A2E">
      <w:pPr>
        <w:pStyle w:val="B3"/>
        <w:rPr>
          <w:lang w:eastAsia="zh-CN"/>
        </w:rPr>
      </w:pPr>
      <w:r>
        <w:t>C)</w:t>
      </w:r>
      <w:r>
        <w:tab/>
        <w:t>if the UE cannot associate with a WLAN or the UE associates with TWAN and NSWO is not available, the UE shall not send an XCAP request;</w:t>
      </w:r>
    </w:p>
    <w:p w14:paraId="5C233F3D" w14:textId="77777777" w:rsidR="00E32A2E" w:rsidRDefault="00E32A2E" w:rsidP="00E32A2E">
      <w:pPr>
        <w:pStyle w:val="B2"/>
        <w:rPr>
          <w:lang w:eastAsia="zh-CN"/>
        </w:rPr>
      </w:pPr>
      <w:r>
        <w:rPr>
          <w:lang w:eastAsia="zh-CN"/>
        </w:rPr>
        <w:t>5</w:t>
      </w:r>
      <w:r>
        <w:rPr>
          <w:rFonts w:hint="eastAsia"/>
          <w:lang w:eastAsia="zh-CN"/>
        </w:rPr>
        <w:t>)</w:t>
      </w:r>
      <w:r>
        <w:rPr>
          <w:rFonts w:hint="eastAsia"/>
          <w:lang w:eastAsia="zh-CN"/>
        </w:rPr>
        <w:tab/>
        <w:t xml:space="preserve">if the policy on access type used for the XCAP is set to </w:t>
      </w:r>
      <w:r>
        <w:rPr>
          <w:lang w:eastAsia="zh-CN"/>
        </w:rPr>
        <w:t>"</w:t>
      </w:r>
      <w:r>
        <w:t xml:space="preserve">3GPP accesses preferred, </w:t>
      </w:r>
      <w:r>
        <w:rPr>
          <w:rFonts w:hint="eastAsia"/>
          <w:lang w:eastAsia="zh-CN"/>
        </w:rPr>
        <w:t>n</w:t>
      </w:r>
      <w:r>
        <w:t>on-seamless WLAN offload as secondary"</w:t>
      </w:r>
      <w:r>
        <w:rPr>
          <w:rFonts w:hint="eastAsia"/>
          <w:lang w:eastAsia="zh-CN"/>
        </w:rPr>
        <w:t>:</w:t>
      </w:r>
    </w:p>
    <w:p w14:paraId="4F3DE4D2" w14:textId="77777777" w:rsidR="00E32A2E" w:rsidRDefault="00E32A2E" w:rsidP="00E32A2E">
      <w:pPr>
        <w:pStyle w:val="B3"/>
      </w:pPr>
      <w:r>
        <w:t>A)</w:t>
      </w:r>
      <w:r>
        <w:tab/>
        <w:t xml:space="preserve">the UE shall attempt to obtain a PDP context for XCAP as specified in 3GPP TS 24.008 [298] </w:t>
      </w:r>
      <w:r w:rsidRPr="007A4911">
        <w:t xml:space="preserve">or </w:t>
      </w:r>
      <w:r>
        <w:t xml:space="preserve">a EPS bearer context for XCAP as specified in 3GPP TS 24.301 [30] or a </w:t>
      </w:r>
      <w:r>
        <w:rPr>
          <w:lang w:val="en-US" w:eastAsia="zh-CN"/>
        </w:rPr>
        <w:t>5GS QoS flow</w:t>
      </w:r>
      <w:r>
        <w:rPr>
          <w:lang w:eastAsia="zh-CN"/>
        </w:rPr>
        <w:t xml:space="preserve"> for XCAP </w:t>
      </w:r>
      <w:r>
        <w:t>as specified in 3GPP TS 24.501 [33];</w:t>
      </w:r>
    </w:p>
    <w:p w14:paraId="14802814" w14:textId="77777777" w:rsidR="00E32A2E" w:rsidRDefault="00E32A2E" w:rsidP="00E32A2E">
      <w:pPr>
        <w:pStyle w:val="B3"/>
      </w:pPr>
      <w:r>
        <w:t>B)</w:t>
      </w:r>
      <w:r>
        <w:tab/>
        <w:t xml:space="preserve">if the UE obtains the PDP context for XCAP </w:t>
      </w:r>
      <w:r w:rsidRPr="007A4911">
        <w:t xml:space="preserve">or </w:t>
      </w:r>
      <w:r>
        <w:t xml:space="preserve">the </w:t>
      </w:r>
      <w:r w:rsidRPr="007A4911">
        <w:t xml:space="preserve">EPS </w:t>
      </w:r>
      <w:r>
        <w:t>bearer context for XCAP</w:t>
      </w:r>
      <w:r w:rsidRPr="00EB74F9">
        <w:t xml:space="preserve"> </w:t>
      </w:r>
      <w:r>
        <w:t xml:space="preserve">or a </w:t>
      </w:r>
      <w:r>
        <w:rPr>
          <w:lang w:val="en-US" w:eastAsia="zh-CN"/>
        </w:rPr>
        <w:t>5GS QoS flow</w:t>
      </w:r>
      <w:r>
        <w:rPr>
          <w:lang w:eastAsia="zh-CN"/>
        </w:rPr>
        <w:t xml:space="preserve"> for XCAP</w:t>
      </w:r>
      <w:r>
        <w:t xml:space="preserve">, the UE shall send XCAP requests from an IP address associated with the obtained PDP context for XCAP </w:t>
      </w:r>
      <w:r w:rsidRPr="007A4911">
        <w:t xml:space="preserve">or </w:t>
      </w:r>
      <w:r>
        <w:t xml:space="preserve">the obtained </w:t>
      </w:r>
      <w:r w:rsidRPr="007A4911">
        <w:t xml:space="preserve">EPS </w:t>
      </w:r>
      <w:r>
        <w:t>bearer context for XCAP; and</w:t>
      </w:r>
    </w:p>
    <w:p w14:paraId="138E4E4D" w14:textId="77777777" w:rsidR="00E32A2E" w:rsidRDefault="00E32A2E" w:rsidP="00E32A2E">
      <w:pPr>
        <w:pStyle w:val="B3"/>
      </w:pPr>
      <w:r>
        <w:t>C)</w:t>
      </w:r>
      <w:r>
        <w:tab/>
        <w:t xml:space="preserve">if the UE </w:t>
      </w:r>
      <w:r>
        <w:rPr>
          <w:rFonts w:hint="eastAsia"/>
          <w:lang w:eastAsia="zh-CN"/>
        </w:rPr>
        <w:t>cannot</w:t>
      </w:r>
      <w:r>
        <w:t xml:space="preserve"> obtain the PDP context for XCAP </w:t>
      </w:r>
      <w:r w:rsidRPr="007A4911">
        <w:t xml:space="preserve">or </w:t>
      </w:r>
      <w:r>
        <w:t xml:space="preserve">the </w:t>
      </w:r>
      <w:r w:rsidRPr="007A4911">
        <w:t xml:space="preserve">EPS </w:t>
      </w:r>
      <w:r>
        <w:t>bearer context for XCAP</w:t>
      </w:r>
      <w:r w:rsidRPr="00EB74F9">
        <w:t xml:space="preserve"> </w:t>
      </w:r>
      <w:r>
        <w:t xml:space="preserve">or a </w:t>
      </w:r>
      <w:r>
        <w:rPr>
          <w:lang w:val="en-US" w:eastAsia="zh-CN"/>
        </w:rPr>
        <w:t>5GS QoS flow</w:t>
      </w:r>
      <w:r>
        <w:rPr>
          <w:lang w:eastAsia="zh-CN"/>
        </w:rPr>
        <w:t xml:space="preserve"> for XCAP</w:t>
      </w:r>
      <w:r>
        <w:t>:</w:t>
      </w:r>
    </w:p>
    <w:p w14:paraId="555E9AF1" w14:textId="77777777" w:rsidR="00E32A2E" w:rsidRDefault="00E32A2E" w:rsidP="00E32A2E">
      <w:pPr>
        <w:pStyle w:val="B4"/>
        <w:rPr>
          <w:lang w:eastAsia="zh-CN"/>
        </w:rPr>
      </w:pPr>
      <w:r>
        <w:t>i)</w:t>
      </w:r>
      <w:r>
        <w:tab/>
        <w:t>the UE shall attempt to associate with a WLAN as specified in 3GPP TS 24.302 [31];</w:t>
      </w:r>
    </w:p>
    <w:p w14:paraId="296AE785" w14:textId="77777777" w:rsidR="00E32A2E" w:rsidRDefault="00E32A2E" w:rsidP="00E32A2E">
      <w:pPr>
        <w:pStyle w:val="B4"/>
        <w:rPr>
          <w:lang w:eastAsia="zh-CN"/>
        </w:rPr>
      </w:pPr>
      <w:r>
        <w:rPr>
          <w:lang w:eastAsia="zh-CN"/>
        </w:rPr>
        <w:t>ii</w:t>
      </w:r>
      <w:r>
        <w:rPr>
          <w:rFonts w:hint="eastAsia"/>
          <w:lang w:eastAsia="zh-CN"/>
        </w:rPr>
        <w:t>)</w:t>
      </w:r>
      <w:r>
        <w:rPr>
          <w:rFonts w:hint="eastAsia"/>
          <w:lang w:eastAsia="zh-CN"/>
        </w:rPr>
        <w:tab/>
      </w:r>
      <w:r>
        <w:t>if the UE associates with a WLAN and the WLAN is either untrusted non-3GPP access or the UE established NSWO via TWAN, the UE shall send XCAP requests from an IP address associated with the WLAN</w:t>
      </w:r>
      <w:r>
        <w:rPr>
          <w:rFonts w:hint="eastAsia"/>
          <w:lang w:eastAsia="zh-CN"/>
        </w:rPr>
        <w:t>; and</w:t>
      </w:r>
    </w:p>
    <w:p w14:paraId="0540963D" w14:textId="77777777" w:rsidR="00E32A2E" w:rsidRDefault="00E32A2E" w:rsidP="00E32A2E">
      <w:pPr>
        <w:pStyle w:val="B4"/>
        <w:rPr>
          <w:lang w:eastAsia="zh-CN"/>
        </w:rPr>
      </w:pPr>
      <w:r>
        <w:rPr>
          <w:lang w:eastAsia="zh-CN"/>
        </w:rPr>
        <w:t>iii</w:t>
      </w:r>
      <w:r>
        <w:rPr>
          <w:rFonts w:hint="eastAsia"/>
          <w:lang w:eastAsia="zh-CN"/>
        </w:rPr>
        <w:t>)</w:t>
      </w:r>
      <w:r>
        <w:rPr>
          <w:rFonts w:hint="eastAsia"/>
          <w:lang w:eastAsia="zh-CN"/>
        </w:rPr>
        <w:tab/>
      </w:r>
      <w:r>
        <w:t>if the UE cannot associate with a WLAN or the UE associates with TWAN and NSWO is not available, the UE shall not send an XCAP request</w:t>
      </w:r>
      <w:r>
        <w:rPr>
          <w:rFonts w:hint="eastAsia"/>
          <w:lang w:eastAsia="zh-CN"/>
        </w:rPr>
        <w:t>;</w:t>
      </w:r>
      <w:r>
        <w:rPr>
          <w:lang w:eastAsia="zh-CN"/>
        </w:rPr>
        <w:t xml:space="preserve"> and</w:t>
      </w:r>
    </w:p>
    <w:p w14:paraId="19D04920" w14:textId="77777777" w:rsidR="00E32A2E" w:rsidRDefault="00E32A2E" w:rsidP="00E32A2E">
      <w:pPr>
        <w:pStyle w:val="B2"/>
        <w:rPr>
          <w:lang w:eastAsia="zh-CN"/>
        </w:rPr>
      </w:pPr>
      <w:r>
        <w:rPr>
          <w:lang w:eastAsia="zh-CN"/>
        </w:rPr>
        <w:t>6</w:t>
      </w:r>
      <w:r>
        <w:rPr>
          <w:rFonts w:hint="eastAsia"/>
          <w:lang w:eastAsia="zh-CN"/>
        </w:rPr>
        <w:t>)</w:t>
      </w:r>
      <w:r>
        <w:rPr>
          <w:rFonts w:hint="eastAsia"/>
          <w:lang w:eastAsia="zh-CN"/>
        </w:rPr>
        <w:tab/>
        <w:t xml:space="preserve">if the policy on access type used for the XCAP is set to </w:t>
      </w:r>
      <w:r>
        <w:rPr>
          <w:lang w:eastAsia="zh-CN"/>
        </w:rPr>
        <w:t>"</w:t>
      </w:r>
      <w:r>
        <w:t>3GPP accesses preferred, EPC or 5GCN via WLAN IP-CAN as secondary"</w:t>
      </w:r>
      <w:r>
        <w:rPr>
          <w:rFonts w:hint="eastAsia"/>
          <w:lang w:eastAsia="zh-CN"/>
        </w:rPr>
        <w:t>:</w:t>
      </w:r>
    </w:p>
    <w:p w14:paraId="6692157B" w14:textId="77777777" w:rsidR="00E32A2E" w:rsidRDefault="00E32A2E" w:rsidP="00E32A2E">
      <w:pPr>
        <w:pStyle w:val="B3"/>
      </w:pPr>
      <w:r>
        <w:t>A)</w:t>
      </w:r>
      <w:r>
        <w:tab/>
        <w:t xml:space="preserve">the UE shall attempt to obtain a PDP context for XCAP as specified in 3GPP TS 24.008 [29] </w:t>
      </w:r>
      <w:r w:rsidRPr="007A4911">
        <w:t xml:space="preserve">or </w:t>
      </w:r>
      <w:r>
        <w:t xml:space="preserve">a EPS bearer context for XCAP as specified in 3GPP TS 24.301 [30] or a </w:t>
      </w:r>
      <w:r>
        <w:rPr>
          <w:lang w:val="en-US" w:eastAsia="zh-CN"/>
        </w:rPr>
        <w:t>5GS QoS flow</w:t>
      </w:r>
      <w:r>
        <w:rPr>
          <w:lang w:eastAsia="zh-CN"/>
        </w:rPr>
        <w:t xml:space="preserve"> using NG-RAN </w:t>
      </w:r>
      <w:r>
        <w:t>as specified in 3GPP TS 24.501 [33];</w:t>
      </w:r>
    </w:p>
    <w:p w14:paraId="0D4F0D1E" w14:textId="77777777" w:rsidR="00E32A2E" w:rsidRDefault="00E32A2E" w:rsidP="00E32A2E">
      <w:pPr>
        <w:pStyle w:val="B3"/>
      </w:pPr>
      <w:r>
        <w:t>B)</w:t>
      </w:r>
      <w:r>
        <w:tab/>
        <w:t xml:space="preserve">if the UE obtains the PDP context for XCAP </w:t>
      </w:r>
      <w:r w:rsidRPr="007A4911">
        <w:t xml:space="preserve">or </w:t>
      </w:r>
      <w:r>
        <w:t xml:space="preserve">the </w:t>
      </w:r>
      <w:r w:rsidRPr="007A4911">
        <w:t xml:space="preserve">EPS </w:t>
      </w:r>
      <w:r>
        <w:t xml:space="preserve">bearer context for XCAP or the </w:t>
      </w:r>
      <w:r>
        <w:rPr>
          <w:lang w:val="en-US" w:eastAsia="zh-CN"/>
        </w:rPr>
        <w:t>5GS QoS flow</w:t>
      </w:r>
      <w:r>
        <w:rPr>
          <w:lang w:eastAsia="zh-CN"/>
        </w:rPr>
        <w:t xml:space="preserve"> for XCAP</w:t>
      </w:r>
      <w:r>
        <w:t xml:space="preserve">, the UE shall send XCAP requests from an IP address associated with the obtained PDP context for XCAP </w:t>
      </w:r>
      <w:r w:rsidRPr="007A4911">
        <w:t xml:space="preserve">or </w:t>
      </w:r>
      <w:r>
        <w:t xml:space="preserve">the obtained </w:t>
      </w:r>
      <w:r w:rsidRPr="007A4911">
        <w:t xml:space="preserve">EPS </w:t>
      </w:r>
      <w:r>
        <w:t xml:space="preserve">bearer context for XCAP or the </w:t>
      </w:r>
      <w:r>
        <w:rPr>
          <w:lang w:val="en-US" w:eastAsia="zh-CN"/>
        </w:rPr>
        <w:t>5GS QoS flow</w:t>
      </w:r>
      <w:r>
        <w:rPr>
          <w:lang w:eastAsia="zh-CN"/>
        </w:rPr>
        <w:t xml:space="preserve"> using NG-RAN</w:t>
      </w:r>
      <w:r>
        <w:t>; and</w:t>
      </w:r>
    </w:p>
    <w:p w14:paraId="2CB6EDEC" w14:textId="77777777" w:rsidR="00E32A2E" w:rsidRDefault="00E32A2E" w:rsidP="00E32A2E">
      <w:pPr>
        <w:pStyle w:val="B3"/>
      </w:pPr>
      <w:r>
        <w:t>C)</w:t>
      </w:r>
      <w:r>
        <w:tab/>
        <w:t xml:space="preserve">if the UE </w:t>
      </w:r>
      <w:r>
        <w:rPr>
          <w:rFonts w:hint="eastAsia"/>
          <w:lang w:eastAsia="zh-CN"/>
        </w:rPr>
        <w:t>cannot</w:t>
      </w:r>
      <w:r>
        <w:t xml:space="preserve"> obtain the PDP context for XCAP </w:t>
      </w:r>
      <w:r w:rsidRPr="007A4911">
        <w:t xml:space="preserve">or </w:t>
      </w:r>
      <w:r>
        <w:t xml:space="preserve">the </w:t>
      </w:r>
      <w:r w:rsidRPr="007A4911">
        <w:t xml:space="preserve">EPS </w:t>
      </w:r>
      <w:r>
        <w:t xml:space="preserve">bearer context for XCAP or the </w:t>
      </w:r>
      <w:r>
        <w:rPr>
          <w:lang w:val="en-US" w:eastAsia="zh-CN"/>
        </w:rPr>
        <w:t>5GS QoS flow</w:t>
      </w:r>
      <w:r>
        <w:rPr>
          <w:lang w:eastAsia="zh-CN"/>
        </w:rPr>
        <w:t xml:space="preserve"> using NG-RAN</w:t>
      </w:r>
      <w:r>
        <w:t>:</w:t>
      </w:r>
    </w:p>
    <w:p w14:paraId="00D24F27" w14:textId="77777777" w:rsidR="00E32A2E" w:rsidRDefault="00E32A2E" w:rsidP="00E32A2E">
      <w:pPr>
        <w:pStyle w:val="B4"/>
      </w:pPr>
      <w:r>
        <w:t>i)</w:t>
      </w:r>
      <w:r>
        <w:tab/>
        <w:t>the UE shall attempt to associate with a WLAN as specified in 3GPP TS 24.302 [31] or as specified in 3GPP TS 24.502 [34] and the UE shall attempt to obtain:</w:t>
      </w:r>
    </w:p>
    <w:p w14:paraId="1F334B89" w14:textId="77777777" w:rsidR="00E32A2E" w:rsidRDefault="00E32A2E" w:rsidP="00E32A2E">
      <w:pPr>
        <w:pStyle w:val="B5"/>
        <w:rPr>
          <w:lang w:eastAsia="zh-CN"/>
        </w:rPr>
      </w:pPr>
      <w:r>
        <w:t>-</w:t>
      </w:r>
      <w:r>
        <w:tab/>
        <w:t>a PDN connection for XCAP as specified in 3GPP TS 24.302 [31], or 3GPP TS 24.244 [32]; or</w:t>
      </w:r>
    </w:p>
    <w:p w14:paraId="0DE57B60" w14:textId="77777777" w:rsidR="00E32A2E" w:rsidRDefault="00E32A2E" w:rsidP="00E32A2E">
      <w:pPr>
        <w:pStyle w:val="B5"/>
        <w:rPr>
          <w:lang w:eastAsia="zh-CN"/>
        </w:rPr>
      </w:pPr>
      <w:r>
        <w:rPr>
          <w:lang w:eastAsia="zh-CN"/>
        </w:rPr>
        <w:t>-</w:t>
      </w:r>
      <w:r>
        <w:rPr>
          <w:lang w:eastAsia="zh-CN"/>
        </w:rPr>
        <w:tab/>
      </w:r>
      <w:r>
        <w:t xml:space="preserve">a </w:t>
      </w:r>
      <w:r>
        <w:rPr>
          <w:lang w:val="en-US" w:eastAsia="zh-CN"/>
        </w:rPr>
        <w:t>5GS QoS flow</w:t>
      </w:r>
      <w:r>
        <w:rPr>
          <w:lang w:eastAsia="zh-CN"/>
        </w:rPr>
        <w:t xml:space="preserve"> using WLAN </w:t>
      </w:r>
      <w:r>
        <w:t>as specified in 3GPP TS 24.502 [34];</w:t>
      </w:r>
    </w:p>
    <w:p w14:paraId="37BABE1F" w14:textId="77777777" w:rsidR="00E32A2E" w:rsidRDefault="00E32A2E" w:rsidP="00E32A2E">
      <w:pPr>
        <w:pStyle w:val="B4"/>
        <w:rPr>
          <w:lang w:eastAsia="zh-CN"/>
        </w:rPr>
      </w:pPr>
      <w:r>
        <w:rPr>
          <w:lang w:eastAsia="zh-CN"/>
        </w:rPr>
        <w:t>ii</w:t>
      </w:r>
      <w:r>
        <w:rPr>
          <w:rFonts w:hint="eastAsia"/>
          <w:lang w:eastAsia="zh-CN"/>
        </w:rPr>
        <w:t>)</w:t>
      </w:r>
      <w:r>
        <w:tab/>
        <w:t xml:space="preserve">if the UE obtains the PDN connection or </w:t>
      </w:r>
      <w:r>
        <w:rPr>
          <w:lang w:val="en-US" w:eastAsia="zh-CN"/>
        </w:rPr>
        <w:t>5GS QoS flow</w:t>
      </w:r>
      <w:r>
        <w:t xml:space="preserve"> for XCAP, the UE shall send XCAP requests from an IP address associated with the PDN connection or </w:t>
      </w:r>
      <w:r>
        <w:rPr>
          <w:lang w:val="en-US" w:eastAsia="zh-CN"/>
        </w:rPr>
        <w:t>5GS QoS flow</w:t>
      </w:r>
      <w:r>
        <w:t xml:space="preserve"> for XCAP</w:t>
      </w:r>
      <w:r>
        <w:rPr>
          <w:rFonts w:hint="eastAsia"/>
          <w:lang w:eastAsia="zh-CN"/>
        </w:rPr>
        <w:t>; and</w:t>
      </w:r>
    </w:p>
    <w:p w14:paraId="121C7BDA" w14:textId="77777777" w:rsidR="00E32A2E" w:rsidRDefault="00E32A2E" w:rsidP="00E32A2E">
      <w:pPr>
        <w:pStyle w:val="B4"/>
        <w:rPr>
          <w:lang w:eastAsia="zh-CN"/>
        </w:rPr>
      </w:pPr>
      <w:r>
        <w:rPr>
          <w:lang w:eastAsia="zh-CN"/>
        </w:rPr>
        <w:t>iii</w:t>
      </w:r>
      <w:r>
        <w:rPr>
          <w:rFonts w:hint="eastAsia"/>
          <w:lang w:eastAsia="zh-CN"/>
        </w:rPr>
        <w:t>)</w:t>
      </w:r>
      <w:r>
        <w:rPr>
          <w:rFonts w:hint="eastAsia"/>
          <w:lang w:eastAsia="zh-CN"/>
        </w:rPr>
        <w:tab/>
      </w:r>
      <w:r>
        <w:t xml:space="preserve">if the UE </w:t>
      </w:r>
      <w:r>
        <w:rPr>
          <w:rFonts w:hint="eastAsia"/>
          <w:lang w:eastAsia="zh-CN"/>
        </w:rPr>
        <w:t>cannot</w:t>
      </w:r>
      <w:r>
        <w:t xml:space="preserve"> obtain the PDN connection or </w:t>
      </w:r>
      <w:r>
        <w:rPr>
          <w:lang w:val="en-US" w:eastAsia="zh-CN"/>
        </w:rPr>
        <w:t>5GS QoS flow</w:t>
      </w:r>
      <w:r>
        <w:t xml:space="preserve"> for XCAP, the UE shall not send an XCAP request</w:t>
      </w:r>
      <w:r>
        <w:rPr>
          <w:rFonts w:hint="eastAsia"/>
          <w:lang w:eastAsia="zh-CN"/>
        </w:rPr>
        <w:t>; and</w:t>
      </w:r>
    </w:p>
    <w:p w14:paraId="69C8080D" w14:textId="77777777" w:rsidR="00E32A2E" w:rsidRDefault="00E32A2E" w:rsidP="00E32A2E">
      <w:pPr>
        <w:pStyle w:val="B1"/>
      </w:pPr>
      <w:r>
        <w:rPr>
          <w:rFonts w:hint="eastAsia"/>
          <w:lang w:eastAsia="zh-CN"/>
        </w:rPr>
        <w:t>b</w:t>
      </w:r>
      <w:r w:rsidRPr="00BC7772">
        <w:t>)</w:t>
      </w:r>
      <w:r w:rsidRPr="00BC7772">
        <w:tab/>
        <w:t xml:space="preserve">the UE may support being configured with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rsidRPr="00BC7772">
        <w:t xml:space="preserve"> </w:t>
      </w:r>
      <w:r w:rsidRPr="007C0BE6">
        <w:t>using one or more of the following methods:</w:t>
      </w:r>
    </w:p>
    <w:p w14:paraId="39E9BADB" w14:textId="77777777" w:rsidR="00E32A2E" w:rsidRPr="00CC19C0" w:rsidRDefault="00E32A2E" w:rsidP="00E32A2E">
      <w:pPr>
        <w:pStyle w:val="B2"/>
        <w:rPr>
          <w:lang w:eastAsia="zh-CN"/>
        </w:rPr>
      </w:pPr>
      <w:r w:rsidRPr="00AE3AA8">
        <w:rPr>
          <w:lang w:val="x-none" w:eastAsia="zh-CN"/>
        </w:rPr>
        <w:t>a)</w:t>
      </w:r>
      <w:r w:rsidRPr="00AE3AA8">
        <w:rPr>
          <w:lang w:val="x-none" w:eastAsia="zh-CN"/>
        </w:rPr>
        <w:tab/>
      </w:r>
      <w:r w:rsidRPr="00BC7772">
        <w:t xml:space="preserve">the </w:t>
      </w:r>
      <w:r w:rsidRPr="00AE3AA8">
        <w:rPr>
          <w:lang w:val="x-none" w:eastAsia="zh-CN"/>
        </w:rPr>
        <w:t>EF</w:t>
      </w:r>
      <w:r>
        <w:rPr>
          <w:vertAlign w:val="subscript"/>
          <w:lang w:val="x-none" w:eastAsia="zh-CN"/>
        </w:rPr>
        <w:t>XCAP</w:t>
      </w:r>
      <w:r w:rsidRPr="00AE3AA8">
        <w:rPr>
          <w:vertAlign w:val="subscript"/>
          <w:lang w:val="x-none" w:eastAsia="zh-CN"/>
        </w:rPr>
        <w:t>ConfigDat</w:t>
      </w:r>
      <w:r w:rsidRPr="00A15D80">
        <w:rPr>
          <w:vertAlign w:val="subscript"/>
          <w:lang w:val="x-none" w:eastAsia="zh-CN"/>
        </w:rPr>
        <w:t>a</w:t>
      </w:r>
      <w:r>
        <w:rPr>
          <w:vertAlign w:val="subscript"/>
          <w:lang w:val="en-US" w:eastAsia="zh-CN"/>
        </w:rPr>
        <w:t xml:space="preserve"> </w:t>
      </w:r>
      <w:r w:rsidRPr="00AE3AA8">
        <w:rPr>
          <w:lang w:val="x-none" w:eastAsia="zh-CN"/>
        </w:rPr>
        <w:t xml:space="preserve"> file </w:t>
      </w:r>
      <w:r w:rsidRPr="00CC19C0">
        <w:rPr>
          <w:lang w:eastAsia="zh-CN"/>
        </w:rPr>
        <w:t>described in 3GPP TS 31.102 [15</w:t>
      </w:r>
      <w:r>
        <w:rPr>
          <w:lang w:eastAsia="zh-CN"/>
        </w:rPr>
        <w:t>B</w:t>
      </w:r>
      <w:r w:rsidRPr="00CC19C0">
        <w:rPr>
          <w:lang w:eastAsia="zh-CN"/>
        </w:rPr>
        <w:t>];</w:t>
      </w:r>
    </w:p>
    <w:p w14:paraId="56B23F1F" w14:textId="77777777" w:rsidR="00E32A2E" w:rsidRPr="00AE3AA8" w:rsidRDefault="00E32A2E" w:rsidP="00E32A2E">
      <w:pPr>
        <w:pStyle w:val="B2"/>
        <w:rPr>
          <w:lang w:val="x-none" w:eastAsia="zh-CN"/>
        </w:rPr>
      </w:pPr>
      <w:r w:rsidRPr="00CC19C0">
        <w:rPr>
          <w:lang w:eastAsia="zh-CN"/>
        </w:rPr>
        <w:t>b)</w:t>
      </w:r>
      <w:r w:rsidRPr="00CC19C0">
        <w:rPr>
          <w:lang w:eastAsia="zh-CN"/>
        </w:rPr>
        <w:tab/>
      </w:r>
      <w:r w:rsidRPr="00BC7772">
        <w:t xml:space="preserve">the </w:t>
      </w:r>
      <w:r w:rsidRPr="00AE3AA8">
        <w:rPr>
          <w:lang w:val="x-none" w:eastAsia="zh-CN"/>
        </w:rPr>
        <w:t>EF</w:t>
      </w:r>
      <w:r>
        <w:rPr>
          <w:vertAlign w:val="subscript"/>
          <w:lang w:val="x-none" w:eastAsia="zh-CN"/>
        </w:rPr>
        <w:t>XCAP</w:t>
      </w:r>
      <w:r w:rsidRPr="00AE3AA8">
        <w:rPr>
          <w:vertAlign w:val="subscript"/>
          <w:lang w:val="x-none" w:eastAsia="zh-CN"/>
        </w:rPr>
        <w:t>ConfigDat</w:t>
      </w:r>
      <w:r w:rsidRPr="00A15D80">
        <w:rPr>
          <w:vertAlign w:val="subscript"/>
          <w:lang w:val="x-none" w:eastAsia="zh-CN"/>
        </w:rPr>
        <w:t>a</w:t>
      </w:r>
      <w:r w:rsidRPr="007C0BE6">
        <w:rPr>
          <w:lang w:eastAsia="zh-CN"/>
        </w:rPr>
        <w:t xml:space="preserve"> file described in 3GPP TS 31.103 [15</w:t>
      </w:r>
      <w:r>
        <w:rPr>
          <w:lang w:eastAsia="zh-CN"/>
        </w:rPr>
        <w:t>A</w:t>
      </w:r>
      <w:r w:rsidRPr="007C0BE6">
        <w:rPr>
          <w:lang w:eastAsia="zh-CN"/>
        </w:rPr>
        <w:t>]</w:t>
      </w:r>
      <w:r w:rsidRPr="00AE3AA8">
        <w:rPr>
          <w:lang w:val="x-none" w:eastAsia="zh-CN"/>
        </w:rPr>
        <w:t>; and</w:t>
      </w:r>
    </w:p>
    <w:p w14:paraId="0F2C60C1" w14:textId="77777777" w:rsidR="00E32A2E" w:rsidRDefault="00E32A2E" w:rsidP="00E32A2E">
      <w:pPr>
        <w:pStyle w:val="B2"/>
        <w:rPr>
          <w:lang w:eastAsia="zh-CN"/>
        </w:rPr>
      </w:pPr>
      <w:r>
        <w:t>c)</w:t>
      </w:r>
      <w:r>
        <w:tab/>
      </w:r>
      <w:r w:rsidRPr="00BC7772">
        <w:t xml:space="preserve">the </w:t>
      </w:r>
      <w:r>
        <w:rPr>
          <w:rFonts w:hint="eastAsia"/>
          <w:lang w:eastAsia="zh-CN"/>
        </w:rPr>
        <w:t>AccessForXCAP</w:t>
      </w:r>
      <w:r>
        <w:t xml:space="preserve"> node of 3GPP TS </w:t>
      </w:r>
      <w:r w:rsidRPr="00BC7772">
        <w:t>24.</w:t>
      </w:r>
      <w:r>
        <w:t>424 </w:t>
      </w:r>
      <w:r w:rsidRPr="00BC7772">
        <w:t>[</w:t>
      </w:r>
      <w:r>
        <w:t>22</w:t>
      </w:r>
      <w:r w:rsidRPr="00BC7772">
        <w:t>].</w:t>
      </w:r>
    </w:p>
    <w:p w14:paraId="34889372" w14:textId="77777777" w:rsidR="00E32A2E" w:rsidRPr="007C0BE6" w:rsidRDefault="00E32A2E" w:rsidP="00E32A2E">
      <w:r w:rsidRPr="007C0BE6">
        <w:lastRenderedPageBreak/>
        <w:t>If the UE i</w:t>
      </w:r>
      <w:r>
        <w:t xml:space="preserve">s configured with both the </w:t>
      </w:r>
      <w:r>
        <w:rPr>
          <w:rFonts w:hint="eastAsia"/>
          <w:lang w:eastAsia="zh-CN"/>
        </w:rPr>
        <w:t>AccessForXCAP</w:t>
      </w:r>
      <w:r>
        <w:t xml:space="preserve"> node of 3GPP </w:t>
      </w:r>
      <w:r>
        <w:rPr>
          <w:lang w:eastAsia="zh-CN"/>
        </w:rPr>
        <w:t>TS</w:t>
      </w:r>
      <w:r>
        <w:t> </w:t>
      </w:r>
      <w:r w:rsidRPr="00BC7772">
        <w:t>24.</w:t>
      </w:r>
      <w:r>
        <w:t>424 </w:t>
      </w:r>
      <w:r w:rsidRPr="00BC7772">
        <w:t>[</w:t>
      </w:r>
      <w:r>
        <w:t>22]</w:t>
      </w:r>
      <w:r w:rsidRPr="007C0BE6">
        <w:t xml:space="preserve"> and the </w:t>
      </w:r>
      <w:r w:rsidRPr="00AE3AA8">
        <w:rPr>
          <w:lang w:val="x-none" w:eastAsia="zh-CN"/>
        </w:rPr>
        <w:t>EF</w:t>
      </w:r>
      <w:r>
        <w:rPr>
          <w:vertAlign w:val="subscript"/>
          <w:lang w:val="x-none" w:eastAsia="zh-CN"/>
        </w:rPr>
        <w:t>XCAP</w:t>
      </w:r>
      <w:r w:rsidRPr="00AE3AA8">
        <w:rPr>
          <w:vertAlign w:val="subscript"/>
          <w:lang w:val="x-none" w:eastAsia="zh-CN"/>
        </w:rPr>
        <w:t>ConfigDat</w:t>
      </w:r>
      <w:r w:rsidRPr="00A15D80">
        <w:rPr>
          <w:vertAlign w:val="subscript"/>
          <w:lang w:val="x-none" w:eastAsia="zh-CN"/>
        </w:rPr>
        <w:t>a</w:t>
      </w:r>
      <w:r w:rsidRPr="007C0BE6">
        <w:t xml:space="preserve"> file described in 3GPP TS 31.102 [15</w:t>
      </w:r>
      <w:r>
        <w:t>B</w:t>
      </w:r>
      <w:r w:rsidRPr="007C0BE6">
        <w:t>]</w:t>
      </w:r>
      <w:r w:rsidRPr="007C0BE6">
        <w:rPr>
          <w:lang w:val="en-US"/>
        </w:rPr>
        <w:t xml:space="preserve"> or </w:t>
      </w:r>
      <w:r w:rsidRPr="007C0BE6">
        <w:t>3GPP TS 31.103 [15</w:t>
      </w:r>
      <w:r>
        <w:t>A]</w:t>
      </w:r>
      <w:r w:rsidRPr="007C0BE6">
        <w:t xml:space="preserve">, then the </w:t>
      </w:r>
      <w:r w:rsidRPr="00AE3AA8">
        <w:rPr>
          <w:lang w:val="x-none" w:eastAsia="zh-CN"/>
        </w:rPr>
        <w:t>EF</w:t>
      </w:r>
      <w:r>
        <w:rPr>
          <w:vertAlign w:val="subscript"/>
          <w:lang w:val="x-none" w:eastAsia="zh-CN"/>
        </w:rPr>
        <w:t>XCAP</w:t>
      </w:r>
      <w:r w:rsidRPr="00AE3AA8">
        <w:rPr>
          <w:vertAlign w:val="subscript"/>
          <w:lang w:val="x-none" w:eastAsia="zh-CN"/>
        </w:rPr>
        <w:t>ConfigDat</w:t>
      </w:r>
      <w:r w:rsidRPr="00A15D80">
        <w:rPr>
          <w:vertAlign w:val="subscript"/>
          <w:lang w:val="x-none" w:eastAsia="zh-CN"/>
        </w:rPr>
        <w:t>a</w:t>
      </w:r>
      <w:r w:rsidRPr="007C0BE6">
        <w:t xml:space="preserve"> file shall take precedence.</w:t>
      </w:r>
    </w:p>
    <w:p w14:paraId="768D5341" w14:textId="77777777" w:rsidR="00E32A2E" w:rsidRPr="007C0BE6" w:rsidRDefault="00E32A2E" w:rsidP="00E32A2E">
      <w:pPr>
        <w:pStyle w:val="NO"/>
        <w:rPr>
          <w:lang w:val="en-US"/>
        </w:rPr>
      </w:pPr>
      <w:r>
        <w:rPr>
          <w:lang w:val="en-US"/>
        </w:rPr>
        <w:t>NOTE</w:t>
      </w:r>
      <w:r w:rsidRPr="007C0BE6">
        <w:rPr>
          <w:lang w:val="en-US"/>
        </w:rPr>
        <w:t>:</w:t>
      </w:r>
      <w:r w:rsidRPr="007C0BE6">
        <w:rPr>
          <w:lang w:val="en-US"/>
        </w:rPr>
        <w:tab/>
      </w:r>
      <w:r w:rsidRPr="007C0BE6">
        <w:rPr>
          <w:lang w:val="en-US" w:eastAsia="zh-CN"/>
        </w:rPr>
        <w:t>Precedence</w:t>
      </w:r>
      <w:r w:rsidRPr="007C0BE6">
        <w:rPr>
          <w:lang w:val="en-US"/>
        </w:rPr>
        <w:t xml:space="preserve"> for files configured on both the USIM and ISIM is defined in 3GPP TS 31.10</w:t>
      </w:r>
      <w:r>
        <w:rPr>
          <w:lang w:val="en-US"/>
        </w:rPr>
        <w:t>2</w:t>
      </w:r>
      <w:r w:rsidRPr="007C0BE6">
        <w:rPr>
          <w:lang w:val="en-US"/>
        </w:rPr>
        <w:t> [15</w:t>
      </w:r>
      <w:r>
        <w:rPr>
          <w:lang w:val="en-US"/>
        </w:rPr>
        <w:t>B</w:t>
      </w:r>
      <w:r w:rsidRPr="007C0BE6">
        <w:rPr>
          <w:lang w:val="en-US"/>
        </w:rPr>
        <w:t>].</w:t>
      </w:r>
    </w:p>
    <w:p w14:paraId="26BFD276" w14:textId="77777777" w:rsidR="00E32A2E" w:rsidRPr="00417769" w:rsidRDefault="00E32A2E" w:rsidP="00E32A2E">
      <w:pPr>
        <w:pStyle w:val="Heading4"/>
        <w:rPr>
          <w:lang w:eastAsia="zh-CN"/>
        </w:rPr>
      </w:pPr>
      <w:bookmarkStart w:id="65" w:name="_Toc11342833"/>
      <w:bookmarkStart w:id="66" w:name="_Toc91862022"/>
      <w:bookmarkStart w:id="67" w:name="_Toc99196019"/>
      <w:r>
        <w:t>5.2.1.4</w:t>
      </w:r>
      <w:r w:rsidRPr="00417769">
        <w:tab/>
      </w:r>
      <w:r>
        <w:t>Policy on a</w:t>
      </w:r>
      <w:r>
        <w:rPr>
          <w:lang w:eastAsia="zh-CN"/>
        </w:rPr>
        <w:t>uthentication</w:t>
      </w:r>
      <w:r>
        <w:rPr>
          <w:rFonts w:hint="eastAsia"/>
          <w:lang w:eastAsia="zh-CN"/>
        </w:rPr>
        <w:t xml:space="preserve"> </w:t>
      </w:r>
      <w:r>
        <w:rPr>
          <w:lang w:eastAsia="zh-CN"/>
        </w:rPr>
        <w:t xml:space="preserve">mechanism </w:t>
      </w:r>
      <w:r>
        <w:rPr>
          <w:rFonts w:hint="eastAsia"/>
          <w:lang w:eastAsia="zh-CN"/>
        </w:rPr>
        <w:t>used for XCAP</w:t>
      </w:r>
      <w:bookmarkEnd w:id="65"/>
      <w:bookmarkEnd w:id="66"/>
      <w:bookmarkEnd w:id="67"/>
    </w:p>
    <w:p w14:paraId="27F9B76F" w14:textId="77777777" w:rsidR="00E32A2E" w:rsidRDefault="00E32A2E" w:rsidP="00E32A2E">
      <w:pPr>
        <w:rPr>
          <w:lang w:eastAsia="zh-CN"/>
        </w:rPr>
      </w:pPr>
      <w:r>
        <w:rPr>
          <w:lang w:eastAsia="zh-CN"/>
        </w:rPr>
        <w:t>T</w:t>
      </w:r>
      <w:r>
        <w:rPr>
          <w:rFonts w:hint="eastAsia"/>
          <w:lang w:eastAsia="zh-CN"/>
        </w:rPr>
        <w:t xml:space="preserve">he policy on </w:t>
      </w:r>
      <w:r>
        <w:t>a</w:t>
      </w:r>
      <w:r>
        <w:rPr>
          <w:lang w:eastAsia="zh-CN"/>
        </w:rPr>
        <w:t>uthentication</w:t>
      </w:r>
      <w:r>
        <w:rPr>
          <w:rFonts w:hint="eastAsia"/>
          <w:lang w:eastAsia="zh-CN"/>
        </w:rPr>
        <w:t xml:space="preserve"> </w:t>
      </w:r>
      <w:r>
        <w:rPr>
          <w:lang w:eastAsia="zh-CN"/>
        </w:rPr>
        <w:t>mechanism</w:t>
      </w:r>
      <w:r>
        <w:rPr>
          <w:rFonts w:hint="eastAsia"/>
          <w:lang w:eastAsia="zh-CN"/>
        </w:rPr>
        <w:t xml:space="preserve"> used for </w:t>
      </w:r>
      <w:r>
        <w:rPr>
          <w:lang w:eastAsia="zh-CN"/>
        </w:rPr>
        <w:t>the</w:t>
      </w:r>
      <w:r>
        <w:rPr>
          <w:rFonts w:hint="eastAsia"/>
          <w:lang w:eastAsia="zh-CN"/>
        </w:rPr>
        <w:t xml:space="preserve"> XCAP </w:t>
      </w:r>
      <w:r>
        <w:rPr>
          <w:lang w:eastAsia="zh-CN"/>
        </w:rPr>
        <w:t>enables the network to choose authentication mechanism for the Ut reference point.</w:t>
      </w:r>
    </w:p>
    <w:p w14:paraId="31FEEA80" w14:textId="77777777" w:rsidR="00E32A2E" w:rsidRDefault="00E32A2E" w:rsidP="00E32A2E">
      <w:pPr>
        <w:rPr>
          <w:lang w:eastAsia="zh-CN"/>
        </w:rPr>
      </w:pPr>
      <w:r>
        <w:rPr>
          <w:rFonts w:hint="eastAsia"/>
          <w:lang w:eastAsia="zh-CN"/>
        </w:rPr>
        <w:t xml:space="preserve">The policy </w:t>
      </w:r>
      <w:r>
        <w:rPr>
          <w:lang w:eastAsia="zh-CN"/>
        </w:rPr>
        <w:t xml:space="preserve">on authentication mechanism </w:t>
      </w:r>
      <w:r>
        <w:rPr>
          <w:rFonts w:hint="eastAsia"/>
          <w:lang w:eastAsia="zh-CN"/>
        </w:rPr>
        <w:t xml:space="preserve">used for </w:t>
      </w:r>
      <w:r>
        <w:rPr>
          <w:lang w:eastAsia="zh-CN"/>
        </w:rPr>
        <w:t>the</w:t>
      </w:r>
      <w:r>
        <w:rPr>
          <w:rFonts w:hint="eastAsia"/>
          <w:lang w:eastAsia="zh-CN"/>
        </w:rPr>
        <w:t xml:space="preserve"> XCAP</w:t>
      </w:r>
      <w:r>
        <w:rPr>
          <w:lang w:eastAsia="zh-CN"/>
        </w:rPr>
        <w:t xml:space="preserve"> </w:t>
      </w:r>
      <w:r>
        <w:rPr>
          <w:rFonts w:hint="eastAsia"/>
          <w:lang w:eastAsia="zh-CN"/>
        </w:rPr>
        <w:t xml:space="preserve">can be </w:t>
      </w:r>
      <w:r>
        <w:rPr>
          <w:lang w:eastAsia="zh-CN"/>
        </w:rPr>
        <w:t xml:space="preserve">set to </w:t>
      </w:r>
      <w:r>
        <w:rPr>
          <w:rFonts w:hint="eastAsia"/>
          <w:lang w:eastAsia="zh-CN"/>
        </w:rPr>
        <w:t>one of the following values:</w:t>
      </w:r>
    </w:p>
    <w:p w14:paraId="1B770DCA" w14:textId="77777777" w:rsidR="00E32A2E" w:rsidRDefault="00E32A2E" w:rsidP="00E32A2E">
      <w:pPr>
        <w:pStyle w:val="B1"/>
      </w:pPr>
      <w:r>
        <w:t>a)</w:t>
      </w:r>
      <w:r>
        <w:tab/>
        <w:t>GBA_ME;</w:t>
      </w:r>
    </w:p>
    <w:p w14:paraId="4158B754" w14:textId="77777777" w:rsidR="00E32A2E" w:rsidRDefault="00E32A2E" w:rsidP="00E32A2E">
      <w:pPr>
        <w:pStyle w:val="B1"/>
      </w:pPr>
      <w:r>
        <w:t>b</w:t>
      </w:r>
      <w:r w:rsidRPr="00693677">
        <w:t>)</w:t>
      </w:r>
      <w:r w:rsidRPr="00693677">
        <w:tab/>
      </w:r>
      <w:r>
        <w:t>GBA_U;</w:t>
      </w:r>
    </w:p>
    <w:p w14:paraId="037DED28" w14:textId="77777777" w:rsidR="00E32A2E" w:rsidRDefault="00E32A2E" w:rsidP="00E32A2E">
      <w:pPr>
        <w:pStyle w:val="B1"/>
      </w:pPr>
      <w:r>
        <w:t>c)</w:t>
      </w:r>
      <w:r>
        <w:tab/>
        <w:t>GBA_Digest; and</w:t>
      </w:r>
    </w:p>
    <w:p w14:paraId="10FFD0A1" w14:textId="77777777" w:rsidR="00E32A2E" w:rsidRDefault="00E32A2E" w:rsidP="00E32A2E">
      <w:pPr>
        <w:pStyle w:val="B1"/>
      </w:pPr>
      <w:r>
        <w:t>d)</w:t>
      </w:r>
      <w:r>
        <w:tab/>
        <w:t>SSC (support for subscriber certificates).</w:t>
      </w:r>
    </w:p>
    <w:p w14:paraId="40F373B3" w14:textId="77777777" w:rsidR="00E32A2E" w:rsidRDefault="00E32A2E" w:rsidP="00E32A2E">
      <w:pPr>
        <w:rPr>
          <w:lang w:eastAsia="zh-CN"/>
        </w:rPr>
      </w:pPr>
      <w:r>
        <w:t xml:space="preserve">The UE may support </w:t>
      </w:r>
      <w:r>
        <w:rPr>
          <w:lang w:eastAsia="zh-CN"/>
        </w:rPr>
        <w:t>t</w:t>
      </w:r>
      <w:r>
        <w:rPr>
          <w:rFonts w:hint="eastAsia"/>
          <w:lang w:eastAsia="zh-CN"/>
        </w:rPr>
        <w:t xml:space="preserve">he policy </w:t>
      </w:r>
      <w:r>
        <w:rPr>
          <w:lang w:eastAsia="zh-CN"/>
        </w:rPr>
        <w:t xml:space="preserve">on authentication mechanism </w:t>
      </w:r>
      <w:r>
        <w:t>used</w:t>
      </w:r>
      <w:r>
        <w:rPr>
          <w:rFonts w:hint="eastAsia"/>
          <w:lang w:eastAsia="zh-CN"/>
        </w:rPr>
        <w:t xml:space="preserve"> for </w:t>
      </w:r>
      <w:r>
        <w:rPr>
          <w:lang w:eastAsia="zh-CN"/>
        </w:rPr>
        <w:t>the</w:t>
      </w:r>
      <w:r>
        <w:rPr>
          <w:rFonts w:hint="eastAsia"/>
          <w:lang w:eastAsia="zh-CN"/>
        </w:rPr>
        <w:t xml:space="preserve"> XCAP</w:t>
      </w:r>
      <w:r>
        <w:rPr>
          <w:lang w:eastAsia="zh-CN"/>
        </w:rPr>
        <w:t>.</w:t>
      </w:r>
    </w:p>
    <w:p w14:paraId="56AA713E" w14:textId="77777777" w:rsidR="00E32A2E" w:rsidRDefault="00E32A2E" w:rsidP="00E32A2E">
      <w:r>
        <w:t xml:space="preserve">If the UE supports </w:t>
      </w:r>
      <w:r>
        <w:rPr>
          <w:lang w:eastAsia="zh-CN"/>
        </w:rPr>
        <w:t>t</w:t>
      </w:r>
      <w:r>
        <w:rPr>
          <w:rFonts w:hint="eastAsia"/>
          <w:lang w:eastAsia="zh-CN"/>
        </w:rPr>
        <w:t xml:space="preserve">he policy </w:t>
      </w:r>
      <w:r>
        <w:rPr>
          <w:lang w:eastAsia="zh-CN"/>
        </w:rPr>
        <w:t xml:space="preserve">on authentication mechanism </w:t>
      </w:r>
      <w:r>
        <w:rPr>
          <w:rFonts w:hint="eastAsia"/>
          <w:lang w:eastAsia="zh-CN"/>
        </w:rPr>
        <w:t xml:space="preserve">for </w:t>
      </w:r>
      <w:r>
        <w:rPr>
          <w:lang w:eastAsia="zh-CN"/>
        </w:rPr>
        <w:t>the</w:t>
      </w:r>
      <w:r>
        <w:rPr>
          <w:rFonts w:hint="eastAsia"/>
          <w:lang w:eastAsia="zh-CN"/>
        </w:rPr>
        <w:t xml:space="preserve"> XCAP</w:t>
      </w:r>
      <w:r>
        <w:t>, when the UE needs to send an HTTP request:</w:t>
      </w:r>
    </w:p>
    <w:p w14:paraId="63C741D8" w14:textId="77777777" w:rsidR="00E32A2E" w:rsidRPr="00044D35" w:rsidRDefault="00E32A2E" w:rsidP="00E32A2E">
      <w:pPr>
        <w:pStyle w:val="B1"/>
      </w:pPr>
      <w:r>
        <w:t>a</w:t>
      </w:r>
      <w:r>
        <w:rPr>
          <w:rFonts w:hint="eastAsia"/>
        </w:rPr>
        <w:t>)</w:t>
      </w:r>
      <w:r>
        <w:rPr>
          <w:rFonts w:hint="eastAsia"/>
        </w:rPr>
        <w:tab/>
        <w:t xml:space="preserve">if </w:t>
      </w:r>
      <w:r w:rsidRPr="00CF22D9">
        <w:rPr>
          <w:rFonts w:hint="eastAsia"/>
        </w:rPr>
        <w:t>the</w:t>
      </w:r>
      <w:r>
        <w:rPr>
          <w:rFonts w:hint="eastAsia"/>
        </w:rPr>
        <w:t xml:space="preserve"> policy on </w:t>
      </w:r>
      <w:r>
        <w:t xml:space="preserve">authentication mechanism used </w:t>
      </w:r>
      <w:r>
        <w:rPr>
          <w:rFonts w:hint="eastAsia"/>
        </w:rPr>
        <w:t xml:space="preserve">for </w:t>
      </w:r>
      <w:r>
        <w:t>the</w:t>
      </w:r>
      <w:r>
        <w:rPr>
          <w:rFonts w:hint="eastAsia"/>
        </w:rPr>
        <w:t xml:space="preserve"> XCAP is set to </w:t>
      </w:r>
      <w:r>
        <w:t>"GBA_ME", the UE shall use GBA_ME authentication mechanism as defined in 3GPP TS 33.220 [27]</w:t>
      </w:r>
      <w:r>
        <w:rPr>
          <w:rFonts w:hint="eastAsia"/>
        </w:rPr>
        <w:t>;</w:t>
      </w:r>
    </w:p>
    <w:p w14:paraId="6E35F201" w14:textId="77777777" w:rsidR="00E32A2E" w:rsidRPr="00044D35" w:rsidRDefault="00E32A2E" w:rsidP="00E32A2E">
      <w:pPr>
        <w:pStyle w:val="B1"/>
      </w:pPr>
      <w:r>
        <w:t>b)</w:t>
      </w:r>
      <w:r>
        <w:tab/>
      </w:r>
      <w:r>
        <w:rPr>
          <w:rFonts w:hint="eastAsia"/>
        </w:rPr>
        <w:t xml:space="preserve">if </w:t>
      </w:r>
      <w:r w:rsidRPr="00B24D51">
        <w:rPr>
          <w:rFonts w:hint="eastAsia"/>
        </w:rPr>
        <w:t>the</w:t>
      </w:r>
      <w:r>
        <w:rPr>
          <w:rFonts w:hint="eastAsia"/>
        </w:rPr>
        <w:t xml:space="preserve"> policy on </w:t>
      </w:r>
      <w:r>
        <w:t xml:space="preserve">authentication mechanism used </w:t>
      </w:r>
      <w:r>
        <w:rPr>
          <w:rFonts w:hint="eastAsia"/>
        </w:rPr>
        <w:t xml:space="preserve">for </w:t>
      </w:r>
      <w:r>
        <w:t>the</w:t>
      </w:r>
      <w:r>
        <w:rPr>
          <w:rFonts w:hint="eastAsia"/>
        </w:rPr>
        <w:t xml:space="preserve"> XCAP is set to </w:t>
      </w:r>
      <w:r>
        <w:t>"GBA_U", the UE shall use GBA_U authentication mechanism as defined in 3GPP TS 33.220 [27]</w:t>
      </w:r>
      <w:r>
        <w:rPr>
          <w:rFonts w:hint="eastAsia"/>
        </w:rPr>
        <w:t>;</w:t>
      </w:r>
    </w:p>
    <w:p w14:paraId="2691F7D7" w14:textId="77777777" w:rsidR="00E32A2E" w:rsidRDefault="00E32A2E" w:rsidP="00E32A2E">
      <w:pPr>
        <w:pStyle w:val="B1"/>
      </w:pPr>
      <w:r>
        <w:t>c)</w:t>
      </w:r>
      <w:r>
        <w:tab/>
      </w:r>
      <w:r>
        <w:rPr>
          <w:rFonts w:hint="eastAsia"/>
        </w:rPr>
        <w:t xml:space="preserve">if </w:t>
      </w:r>
      <w:r w:rsidRPr="00B24D51">
        <w:rPr>
          <w:rFonts w:hint="eastAsia"/>
        </w:rPr>
        <w:t>the</w:t>
      </w:r>
      <w:r>
        <w:rPr>
          <w:rFonts w:hint="eastAsia"/>
        </w:rPr>
        <w:t xml:space="preserve"> policy on </w:t>
      </w:r>
      <w:r>
        <w:t xml:space="preserve">authentication mechanism used </w:t>
      </w:r>
      <w:r>
        <w:rPr>
          <w:rFonts w:hint="eastAsia"/>
        </w:rPr>
        <w:t xml:space="preserve">for </w:t>
      </w:r>
      <w:r>
        <w:t>the</w:t>
      </w:r>
      <w:r>
        <w:rPr>
          <w:rFonts w:hint="eastAsia"/>
        </w:rPr>
        <w:t xml:space="preserve"> XCAP is set to </w:t>
      </w:r>
      <w:r>
        <w:t>"GBA_Digest", the UE shall use GBA_Digest authentication mechanism as defined in 3GPP TS 33.220 [27]</w:t>
      </w:r>
      <w:r>
        <w:rPr>
          <w:rFonts w:hint="eastAsia"/>
        </w:rPr>
        <w:t>;</w:t>
      </w:r>
      <w:r>
        <w:t xml:space="preserve"> or</w:t>
      </w:r>
    </w:p>
    <w:p w14:paraId="48DDC71A" w14:textId="77777777" w:rsidR="00E32A2E" w:rsidRDefault="00E32A2E" w:rsidP="00E32A2E">
      <w:pPr>
        <w:pStyle w:val="B1"/>
      </w:pPr>
      <w:r>
        <w:t>d)</w:t>
      </w:r>
      <w:r>
        <w:tab/>
      </w:r>
      <w:r w:rsidRPr="006A013B">
        <w:t>if the policy on authentication mechanism used for the XCAP is set to "SSC", the UE shall use SSC authentication mechanism as defined in 3GPP</w:t>
      </w:r>
      <w:r>
        <w:t> </w:t>
      </w:r>
      <w:r w:rsidRPr="006A013B">
        <w:t>TS</w:t>
      </w:r>
      <w:r>
        <w:t> </w:t>
      </w:r>
      <w:r w:rsidRPr="006A013B">
        <w:t>33.221</w:t>
      </w:r>
      <w:r>
        <w:t> [28</w:t>
      </w:r>
      <w:r w:rsidRPr="006A013B">
        <w:t>].</w:t>
      </w:r>
    </w:p>
    <w:p w14:paraId="7F2BFBAB" w14:textId="77777777" w:rsidR="00E32A2E" w:rsidRDefault="00E32A2E" w:rsidP="00E32A2E">
      <w:r w:rsidRPr="006A013B">
        <w:t>The UE may support being configured with the policy on authentication mechanism used for the XCAP using the AuthenticationForXCAP node of 3GPP</w:t>
      </w:r>
      <w:r>
        <w:rPr>
          <w:sz w:val="21"/>
        </w:rPr>
        <w:t> </w:t>
      </w:r>
      <w:r w:rsidRPr="006A013B">
        <w:t>TS</w:t>
      </w:r>
      <w:r>
        <w:rPr>
          <w:sz w:val="21"/>
        </w:rPr>
        <w:t> </w:t>
      </w:r>
      <w:r w:rsidRPr="006A013B">
        <w:t>24.424</w:t>
      </w:r>
      <w:r>
        <w:t> </w:t>
      </w:r>
      <w:r w:rsidRPr="006A013B">
        <w:t>[22].</w:t>
      </w:r>
    </w:p>
    <w:p w14:paraId="5562DD69" w14:textId="77777777" w:rsidR="00E32A2E" w:rsidRPr="00417769" w:rsidRDefault="00E32A2E" w:rsidP="00E32A2E">
      <w:pPr>
        <w:pStyle w:val="Heading3"/>
      </w:pPr>
      <w:bookmarkStart w:id="68" w:name="_Toc11342834"/>
      <w:bookmarkStart w:id="69" w:name="_Toc91862023"/>
      <w:bookmarkStart w:id="70" w:name="_Toc99196020"/>
      <w:r w:rsidRPr="00417769">
        <w:t>5.2.2</w:t>
      </w:r>
      <w:r w:rsidRPr="00417769">
        <w:tab/>
        <w:t>Authentication Proxy (AP)</w:t>
      </w:r>
      <w:bookmarkEnd w:id="68"/>
      <w:bookmarkEnd w:id="69"/>
      <w:bookmarkEnd w:id="70"/>
    </w:p>
    <w:p w14:paraId="4CD4DC96" w14:textId="77777777" w:rsidR="00E32A2E" w:rsidRPr="00417769" w:rsidRDefault="00E32A2E" w:rsidP="00E32A2E">
      <w:pPr>
        <w:pStyle w:val="Heading4"/>
      </w:pPr>
      <w:bookmarkStart w:id="71" w:name="_Toc11342835"/>
      <w:bookmarkStart w:id="72" w:name="_Toc91862024"/>
      <w:bookmarkStart w:id="73" w:name="_Toc99196021"/>
      <w:r w:rsidRPr="00417769">
        <w:t>5.2.2.1</w:t>
      </w:r>
      <w:r w:rsidRPr="00417769">
        <w:tab/>
        <w:t>Introduction</w:t>
      </w:r>
      <w:bookmarkEnd w:id="71"/>
      <w:bookmarkEnd w:id="72"/>
      <w:bookmarkEnd w:id="73"/>
    </w:p>
    <w:p w14:paraId="347FC4A7" w14:textId="760D3F9B" w:rsidR="00C25704" w:rsidRPr="00417769" w:rsidRDefault="00C25704" w:rsidP="00C25704">
      <w:r w:rsidRPr="00417769">
        <w:t>An Authentication Proxy is an HTTP/1.1</w:t>
      </w:r>
      <w:r>
        <w:t xml:space="preserve"> (see IETF </w:t>
      </w:r>
      <w:r w:rsidRPr="00B33A75">
        <w:t>RFC </w:t>
      </w:r>
      <w:r>
        <w:t>9112</w:t>
      </w:r>
      <w:r w:rsidRPr="00B33A75">
        <w:t> [</w:t>
      </w:r>
      <w:r>
        <w:t>35</w:t>
      </w:r>
      <w:r w:rsidRPr="00B33A75">
        <w:t xml:space="preserve">], </w:t>
      </w:r>
      <w:r>
        <w:t>IETF </w:t>
      </w:r>
      <w:r w:rsidRPr="00B33A75">
        <w:t>RFC </w:t>
      </w:r>
      <w:r>
        <w:t>9110</w:t>
      </w:r>
      <w:r w:rsidRPr="00B33A75">
        <w:t> [</w:t>
      </w:r>
      <w:r>
        <w:t>36</w:t>
      </w:r>
      <w:r w:rsidRPr="00B33A75">
        <w:t>]</w:t>
      </w:r>
      <w:r>
        <w:t xml:space="preserve"> and</w:t>
      </w:r>
      <w:r w:rsidRPr="00B33A75">
        <w:t xml:space="preserve"> </w:t>
      </w:r>
      <w:r>
        <w:t>IETF </w:t>
      </w:r>
      <w:r w:rsidRPr="00B33A75">
        <w:t>RFC </w:t>
      </w:r>
      <w:r>
        <w:t>9111</w:t>
      </w:r>
      <w:r w:rsidRPr="00B33A75">
        <w:t> [</w:t>
      </w:r>
      <w:r>
        <w:t>39</w:t>
      </w:r>
      <w:r w:rsidRPr="00B33A75">
        <w:t>]</w:t>
      </w:r>
      <w:r>
        <w:t>)</w:t>
      </w:r>
      <w:r w:rsidRPr="00417769">
        <w:t xml:space="preserve"> compliant server whose main purpose is to authenticate the user requests. The Authentication Proxy is used to separate the authentication procedure and the Application Server (AS) specific application logic to different logical entities.</w:t>
      </w:r>
    </w:p>
    <w:p w14:paraId="52CE703B" w14:textId="77777777" w:rsidR="00E32A2E" w:rsidRPr="00417769" w:rsidRDefault="00E32A2E" w:rsidP="00E32A2E">
      <w:r w:rsidRPr="00417769">
        <w:t>The AP is configured as a HTTP reverse proxy, i.e. the FQDN of the AS is configured to the AP such a way that the IP traffic intended to the AS is directed to the AP by the network. The AP performs the authentication of the UE. After the authentication procedure has been successfully completed, the AP assumes the typical role of a reverse proxy, i.e. the AP forwards HTTP requests originating from the UE to the correct AS, and returns the corresponding HTTP responses from the AS to the originating UE.</w:t>
      </w:r>
    </w:p>
    <w:p w14:paraId="54B47008" w14:textId="77777777" w:rsidR="00E32A2E" w:rsidRDefault="00E32A2E" w:rsidP="00E32A2E">
      <w:pPr>
        <w:rPr>
          <w:lang w:eastAsia="zh-CN"/>
        </w:rPr>
      </w:pPr>
      <w:r w:rsidRPr="00417769">
        <w:t>The AP allows authorized users to manipulate services when they are connected to an IMS network or when they are connected to a non</w:t>
      </w:r>
      <w:r w:rsidRPr="00417769">
        <w:noBreakHyphen/>
        <w:t xml:space="preserve">IMS network (e.g. the public Internet). Authentication details can differ in both situations. Provisioning of credentials to authenticate the user is outside the scope of the present document. </w:t>
      </w:r>
      <w:r w:rsidRPr="00730ECD">
        <w:t>3GPP</w:t>
      </w:r>
      <w:r>
        <w:t> </w:t>
      </w:r>
      <w:r w:rsidRPr="00730ECD">
        <w:t>TS</w:t>
      </w:r>
      <w:r>
        <w:t> </w:t>
      </w:r>
      <w:r w:rsidRPr="00730ECD">
        <w:t>33.222</w:t>
      </w:r>
      <w:r>
        <w:t> </w:t>
      </w:r>
      <w:r w:rsidRPr="00417769">
        <w:t>[</w:t>
      </w:r>
      <w:r w:rsidRPr="00C37A98">
        <w:t>6</w:t>
      </w:r>
      <w:r w:rsidRPr="00417769">
        <w:t>] provides further architectural authentication details.</w:t>
      </w:r>
    </w:p>
    <w:p w14:paraId="293AD2A0" w14:textId="77777777" w:rsidR="00E32A2E" w:rsidRPr="00417769" w:rsidRDefault="00E32A2E" w:rsidP="00E32A2E">
      <w:pPr>
        <w:pStyle w:val="NO"/>
      </w:pPr>
      <w:r>
        <w:t>NOTE:</w:t>
      </w:r>
      <w:r>
        <w:tab/>
      </w:r>
      <w:r>
        <w:rPr>
          <w:rFonts w:hint="eastAsia"/>
          <w:lang w:eastAsia="zh-CN"/>
        </w:rPr>
        <w:t xml:space="preserve">Multiple APs </w:t>
      </w:r>
      <w:r>
        <w:rPr>
          <w:lang w:eastAsia="zh-CN"/>
        </w:rPr>
        <w:t>can</w:t>
      </w:r>
      <w:r>
        <w:rPr>
          <w:rFonts w:hint="eastAsia"/>
          <w:lang w:eastAsia="zh-CN"/>
        </w:rPr>
        <w:t xml:space="preserve"> exist between the UE and the AS, and the UE </w:t>
      </w:r>
      <w:r>
        <w:rPr>
          <w:lang w:eastAsia="zh-CN"/>
        </w:rPr>
        <w:t>can</w:t>
      </w:r>
      <w:r>
        <w:rPr>
          <w:rFonts w:hint="eastAsia"/>
          <w:lang w:eastAsia="zh-CN"/>
        </w:rPr>
        <w:t xml:space="preserve"> obtain a list of </w:t>
      </w:r>
      <w:r>
        <w:rPr>
          <w:lang w:eastAsia="zh-CN"/>
        </w:rPr>
        <w:t xml:space="preserve">different </w:t>
      </w:r>
      <w:r>
        <w:rPr>
          <w:rFonts w:hint="eastAsia"/>
          <w:lang w:eastAsia="zh-CN"/>
        </w:rPr>
        <w:t>AP addresses via DNS query.</w:t>
      </w:r>
    </w:p>
    <w:p w14:paraId="50AF174B" w14:textId="77777777" w:rsidR="00E32A2E" w:rsidRPr="00417769" w:rsidRDefault="00E32A2E" w:rsidP="00E32A2E">
      <w:pPr>
        <w:pStyle w:val="Heading4"/>
      </w:pPr>
      <w:bookmarkStart w:id="74" w:name="_Toc11342836"/>
      <w:bookmarkStart w:id="75" w:name="_Toc91862025"/>
      <w:bookmarkStart w:id="76" w:name="_Toc99196022"/>
      <w:r w:rsidRPr="00417769">
        <w:lastRenderedPageBreak/>
        <w:t>5.2.2.2</w:t>
      </w:r>
      <w:r w:rsidRPr="00417769">
        <w:tab/>
        <w:t>Authentication</w:t>
      </w:r>
      <w:bookmarkEnd w:id="74"/>
      <w:bookmarkEnd w:id="75"/>
      <w:bookmarkEnd w:id="76"/>
    </w:p>
    <w:p w14:paraId="681D89E9" w14:textId="77777777" w:rsidR="00E32A2E" w:rsidRPr="00A70351" w:rsidRDefault="00E32A2E" w:rsidP="00E32A2E">
      <w:pPr>
        <w:pStyle w:val="Heading5"/>
      </w:pPr>
      <w:bookmarkStart w:id="77" w:name="_Toc11342837"/>
      <w:bookmarkStart w:id="78" w:name="_Toc91862026"/>
      <w:bookmarkStart w:id="79" w:name="_Toc99196023"/>
      <w:r w:rsidRPr="00417769">
        <w:t>5.2.2.2.</w:t>
      </w:r>
      <w:r>
        <w:t>0</w:t>
      </w:r>
      <w:r w:rsidRPr="00417769">
        <w:tab/>
      </w:r>
      <w:r>
        <w:t>General</w:t>
      </w:r>
      <w:bookmarkEnd w:id="77"/>
      <w:bookmarkEnd w:id="78"/>
      <w:bookmarkEnd w:id="79"/>
    </w:p>
    <w:p w14:paraId="50409E8A" w14:textId="0DE60571" w:rsidR="00E32A2E" w:rsidRPr="00417769" w:rsidRDefault="00E32A2E" w:rsidP="00E32A2E">
      <w:r w:rsidRPr="00417769">
        <w:t>On receiving an HTTP request, the AP shall first determine the mechanism used to authenticate the user. If the Generic 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[6] is used, the AP shall attempt to authenticate the user via the mechanisms specified in </w:t>
      </w:r>
      <w:r w:rsidRPr="00730ECD">
        <w:t>3GPP</w:t>
      </w:r>
      <w:r>
        <w:t> </w:t>
      </w:r>
      <w:r w:rsidRPr="00730ECD">
        <w:t>TS</w:t>
      </w:r>
      <w:r>
        <w:t> </w:t>
      </w:r>
      <w:r w:rsidRPr="00730ECD">
        <w:t>33.222</w:t>
      </w:r>
      <w:r>
        <w:t> </w:t>
      </w:r>
      <w:r w:rsidRPr="00417769">
        <w:t xml:space="preserve">[6] and the AP shall follow the procedures indicated in </w:t>
      </w:r>
      <w:r w:rsidR="00716321">
        <w:t>clause</w:t>
      </w:r>
      <w:r w:rsidRPr="00417769">
        <w:t xml:space="preserve"> 5.2.2.2.1. </w:t>
      </w:r>
      <w:r>
        <w:t xml:space="preserve">For systems where </w:t>
      </w:r>
      <w:r w:rsidRPr="00417769">
        <w:t>Generic Authentication Architecture</w:t>
      </w:r>
      <w:r>
        <w:t xml:space="preserve"> specified in </w:t>
      </w:r>
      <w:r w:rsidRPr="00730ECD">
        <w:t>3GPP</w:t>
      </w:r>
      <w:r>
        <w:t> </w:t>
      </w:r>
      <w:r w:rsidRPr="00730ECD">
        <w:t>TS</w:t>
      </w:r>
      <w:r>
        <w:t> </w:t>
      </w:r>
      <w:r w:rsidRPr="00730ECD">
        <w:t>33.222</w:t>
      </w:r>
      <w:r>
        <w:t> </w:t>
      </w:r>
      <w:r w:rsidRPr="00417769">
        <w:t xml:space="preserve">[6] is not used, the AP shall attempt to authenticate the user according to </w:t>
      </w:r>
      <w:r>
        <w:t>IETF </w:t>
      </w:r>
      <w:r w:rsidRPr="00B33A75">
        <w:t>RFC 7616 [</w:t>
      </w:r>
      <w:r>
        <w:t>41</w:t>
      </w:r>
      <w:r w:rsidRPr="00B33A75">
        <w:t>]</w:t>
      </w:r>
      <w:r>
        <w:t xml:space="preserve"> (</w:t>
      </w:r>
      <w:r w:rsidRPr="00417769">
        <w:t>ETSI</w:t>
      </w:r>
      <w:r>
        <w:t> </w:t>
      </w:r>
      <w:r w:rsidRPr="00417769">
        <w:t>TS</w:t>
      </w:r>
      <w:r>
        <w:t> </w:t>
      </w:r>
      <w:r w:rsidRPr="00417769">
        <w:t>183</w:t>
      </w:r>
      <w:r>
        <w:t> </w:t>
      </w:r>
      <w:r w:rsidRPr="00417769">
        <w:t>038</w:t>
      </w:r>
      <w:r>
        <w:t> </w:t>
      </w:r>
      <w:r w:rsidRPr="00417769">
        <w:t>[12] provides guidelines for the Authentication Proxy</w:t>
      </w:r>
      <w:r>
        <w:t>) or 3GPP TS 33.141 [17</w:t>
      </w:r>
      <w:r w:rsidRPr="00F75B68">
        <w:t>]</w:t>
      </w:r>
      <w:r>
        <w:t xml:space="preserve"> annex D</w:t>
      </w:r>
      <w:r w:rsidRPr="00417769">
        <w:t>.</w:t>
      </w:r>
    </w:p>
    <w:p w14:paraId="5A0EE760" w14:textId="77777777" w:rsidR="00E32A2E" w:rsidRPr="00417769" w:rsidRDefault="00E32A2E" w:rsidP="00E32A2E">
      <w:pPr>
        <w:pStyle w:val="Heading5"/>
      </w:pPr>
      <w:bookmarkStart w:id="80" w:name="_Toc11342838"/>
      <w:bookmarkStart w:id="81" w:name="_Toc91862027"/>
      <w:bookmarkStart w:id="82" w:name="_Toc99196024"/>
      <w:r w:rsidRPr="00417769">
        <w:t>5.2.2.2.1</w:t>
      </w:r>
      <w:r w:rsidRPr="00417769">
        <w:tab/>
        <w:t>Authentication based on the generic authentication architecture</w:t>
      </w:r>
      <w:bookmarkEnd w:id="80"/>
      <w:bookmarkEnd w:id="81"/>
      <w:bookmarkEnd w:id="82"/>
    </w:p>
    <w:p w14:paraId="08CF4683" w14:textId="77777777" w:rsidR="00E32A2E" w:rsidRPr="00417769" w:rsidRDefault="00E32A2E" w:rsidP="00E32A2E">
      <w:r w:rsidRPr="00417769">
        <w:t>On receiving an HTTP request that contains the Authorization header field, the AP shall:</w:t>
      </w:r>
    </w:p>
    <w:p w14:paraId="12D0D401" w14:textId="77777777" w:rsidR="00E32A2E" w:rsidRPr="00417769" w:rsidRDefault="00E32A2E" w:rsidP="00E32A2E">
      <w:pPr>
        <w:pStyle w:val="B1"/>
      </w:pPr>
      <w:r>
        <w:t>a)</w:t>
      </w:r>
      <w:r>
        <w:tab/>
      </w:r>
      <w:r w:rsidRPr="00417769">
        <w:t>use the value of that username parameter of the Authorization header field to authenticate the user;</w:t>
      </w:r>
    </w:p>
    <w:p w14:paraId="7061D79E" w14:textId="77777777" w:rsidR="00E32A2E" w:rsidRPr="00417769" w:rsidRDefault="00E32A2E" w:rsidP="00E32A2E">
      <w:pPr>
        <w:pStyle w:val="B1"/>
      </w:pPr>
      <w:r>
        <w:t>b)</w:t>
      </w:r>
      <w:r>
        <w:tab/>
      </w:r>
      <w:r w:rsidRPr="00417769">
        <w:t xml:space="preserve">apply the procedures specified in </w:t>
      </w:r>
      <w:r>
        <w:t>IETF </w:t>
      </w:r>
      <w:r w:rsidRPr="00B33A75">
        <w:t>RFC 7616 [</w:t>
      </w:r>
      <w:r>
        <w:t>41</w:t>
      </w:r>
      <w:r w:rsidRPr="00B33A75">
        <w:t>]</w:t>
      </w:r>
      <w:r w:rsidRPr="00417769">
        <w:t xml:space="preserve"> for authentication;</w:t>
      </w:r>
    </w:p>
    <w:p w14:paraId="7499BD82" w14:textId="77777777" w:rsidR="00E32A2E" w:rsidRPr="00417769" w:rsidRDefault="00E32A2E" w:rsidP="00E32A2E">
      <w:pPr>
        <w:pStyle w:val="B1"/>
      </w:pPr>
      <w:r>
        <w:t>c)</w:t>
      </w:r>
      <w:r>
        <w:tab/>
      </w:r>
      <w:r w:rsidRPr="00417769">
        <w:t>if the HTTP request contains an X</w:t>
      </w:r>
      <w:r w:rsidRPr="00417769">
        <w:noBreakHyphen/>
        <w:t>3GPP</w:t>
      </w:r>
      <w:r w:rsidRPr="00417769">
        <w:noBreakHyphen/>
        <w:t>Intended</w:t>
      </w:r>
      <w:r w:rsidRPr="00417769">
        <w:noBreakHyphen/>
        <w:t>Identity header field (</w:t>
      </w:r>
      <w:r>
        <w:t>3GPP TS 24.109 </w:t>
      </w:r>
      <w:r w:rsidRPr="00417769">
        <w:t>[5]), then the AP may verify that the user identity belongs to the subscriber. This verification of the user identity shall be performed dependant on the subscriber's application specific or AP specific user security settings;</w:t>
      </w:r>
    </w:p>
    <w:p w14:paraId="490820D5" w14:textId="77777777" w:rsidR="00E32A2E" w:rsidRPr="00417769" w:rsidRDefault="00E32A2E" w:rsidP="00E32A2E">
      <w:pPr>
        <w:pStyle w:val="B1"/>
      </w:pPr>
      <w:r>
        <w:t>d)</w:t>
      </w:r>
      <w:r>
        <w:tab/>
      </w:r>
      <w:r w:rsidRPr="00417769">
        <w:t xml:space="preserve">if authentication is successful, remove the Authorization header field from the HTTP request; </w:t>
      </w:r>
    </w:p>
    <w:p w14:paraId="57E067EA" w14:textId="77777777" w:rsidR="00E32A2E" w:rsidRPr="00417769" w:rsidRDefault="00E32A2E" w:rsidP="00E32A2E">
      <w:pPr>
        <w:pStyle w:val="B1"/>
      </w:pPr>
      <w:r>
        <w:t>e)</w:t>
      </w:r>
      <w:r>
        <w:tab/>
      </w:r>
      <w:r w:rsidRPr="00417769">
        <w:t>insert an HTTP X</w:t>
      </w:r>
      <w:r w:rsidRPr="00417769">
        <w:noBreakHyphen/>
        <w:t>3GPP</w:t>
      </w:r>
      <w:r w:rsidRPr="00417769">
        <w:noBreakHyphen/>
        <w:t>Asserted</w:t>
      </w:r>
      <w:r w:rsidRPr="00417769">
        <w:noBreakHyphen/>
        <w:t>Identity header field (</w:t>
      </w:r>
      <w:r>
        <w:t>3GPP TS 24.109 </w:t>
      </w:r>
      <w:r w:rsidRPr="00417769">
        <w:t xml:space="preserve">[5]) that contains the asserted identity or a list of identities; and </w:t>
      </w:r>
    </w:p>
    <w:p w14:paraId="56FF625C" w14:textId="77777777" w:rsidR="00E32A2E" w:rsidRPr="00417769" w:rsidRDefault="00E32A2E" w:rsidP="00E32A2E">
      <w:pPr>
        <w:pStyle w:val="B1"/>
      </w:pPr>
      <w:r>
        <w:t>f)</w:t>
      </w:r>
      <w:r>
        <w:tab/>
      </w:r>
      <w:r w:rsidRPr="00417769">
        <w:t>forward the HTTP request to the appropriate AS.</w:t>
      </w:r>
    </w:p>
    <w:p w14:paraId="1E6D41E9" w14:textId="77777777" w:rsidR="00E32A2E" w:rsidRPr="00417769" w:rsidRDefault="00E32A2E" w:rsidP="00E32A2E">
      <w:r w:rsidRPr="00417769">
        <w:t>On receiving an HTTP response for the previous request, the AP shall:</w:t>
      </w:r>
    </w:p>
    <w:p w14:paraId="60863CFE" w14:textId="77777777" w:rsidR="00E32A2E" w:rsidRPr="00417769" w:rsidRDefault="00E32A2E" w:rsidP="00E32A2E">
      <w:pPr>
        <w:pStyle w:val="B1"/>
        <w:rPr>
          <w:rStyle w:val="LineNumber"/>
        </w:rPr>
      </w:pPr>
      <w:r>
        <w:rPr>
          <w:rStyle w:val="LineNumber"/>
        </w:rPr>
        <w:t>a)</w:t>
      </w:r>
      <w:r>
        <w:rPr>
          <w:rStyle w:val="LineNumber"/>
        </w:rPr>
        <w:tab/>
      </w:r>
      <w:r w:rsidRPr="00417769">
        <w:rPr>
          <w:rStyle w:val="LineNumber"/>
        </w:rPr>
        <w:t>add an Authentication</w:t>
      </w:r>
      <w:r w:rsidRPr="00417769">
        <w:rPr>
          <w:rStyle w:val="LineNumber"/>
        </w:rPr>
        <w:noBreakHyphen/>
        <w:t>Info header field in accordance to the procedures described in</w:t>
      </w:r>
      <w:r w:rsidRPr="00417769">
        <w:t> </w:t>
      </w:r>
      <w:r w:rsidRPr="00730ECD">
        <w:t>3GPP</w:t>
      </w:r>
      <w:r>
        <w:t> </w:t>
      </w:r>
      <w:r w:rsidRPr="00730ECD">
        <w:t>TS</w:t>
      </w:r>
      <w:r>
        <w:t> </w:t>
      </w:r>
      <w:r w:rsidRPr="00730ECD">
        <w:t>33.222</w:t>
      </w:r>
      <w:r>
        <w:t> </w:t>
      </w:r>
      <w:r w:rsidRPr="00417769">
        <w:t>[6]</w:t>
      </w:r>
      <w:r w:rsidRPr="00417769">
        <w:rPr>
          <w:rStyle w:val="LineNumber"/>
        </w:rPr>
        <w:t>; and</w:t>
      </w:r>
    </w:p>
    <w:p w14:paraId="18DEC2B4" w14:textId="77777777" w:rsidR="00E32A2E" w:rsidRPr="00417769" w:rsidRDefault="00E32A2E" w:rsidP="00E32A2E">
      <w:pPr>
        <w:pStyle w:val="B1"/>
      </w:pPr>
      <w:r>
        <w:rPr>
          <w:rStyle w:val="LineNumber"/>
        </w:rPr>
        <w:t>b)</w:t>
      </w:r>
      <w:r>
        <w:rPr>
          <w:rStyle w:val="LineNumber"/>
        </w:rPr>
        <w:tab/>
      </w:r>
      <w:r w:rsidRPr="00417769">
        <w:rPr>
          <w:rStyle w:val="LineNumber"/>
        </w:rPr>
        <w:t>forward the response to the XCAP client.</w:t>
      </w:r>
    </w:p>
    <w:p w14:paraId="34E0327B" w14:textId="77777777" w:rsidR="00E32A2E" w:rsidRPr="00417769" w:rsidRDefault="00E32A2E" w:rsidP="00E32A2E">
      <w:r w:rsidRPr="00417769">
        <w:t>On receiving an HTTP request that does not contain the Authorization header field, the AP shall:</w:t>
      </w:r>
    </w:p>
    <w:p w14:paraId="17FD7047" w14:textId="77777777" w:rsidR="00E32A2E" w:rsidRPr="00417769" w:rsidRDefault="00E32A2E" w:rsidP="00E32A2E">
      <w:pPr>
        <w:pStyle w:val="B1"/>
      </w:pPr>
      <w:r>
        <w:t>a)</w:t>
      </w:r>
      <w:r>
        <w:tab/>
      </w:r>
      <w:r w:rsidRPr="00417769">
        <w:t>challenge the user by generating a 401 Unauthorized response according to the procedures specified in </w:t>
      </w:r>
      <w:r w:rsidRPr="00730ECD">
        <w:t>3GPP</w:t>
      </w:r>
      <w:r>
        <w:t> </w:t>
      </w:r>
      <w:r w:rsidRPr="00730ECD">
        <w:t>TS</w:t>
      </w:r>
      <w:r>
        <w:t> </w:t>
      </w:r>
      <w:r w:rsidRPr="00730ECD">
        <w:t>33.222</w:t>
      </w:r>
      <w:r w:rsidRPr="00417769">
        <w:t xml:space="preserve"> [6] and </w:t>
      </w:r>
      <w:r>
        <w:t>IETF </w:t>
      </w:r>
      <w:r w:rsidRPr="00B33A75">
        <w:t>RFC 7616 [</w:t>
      </w:r>
      <w:r>
        <w:t>41</w:t>
      </w:r>
      <w:r w:rsidRPr="00B33A75">
        <w:t>]</w:t>
      </w:r>
      <w:r w:rsidRPr="00417769">
        <w:t>; and</w:t>
      </w:r>
    </w:p>
    <w:p w14:paraId="70C9143B" w14:textId="77777777" w:rsidR="00E32A2E" w:rsidRPr="00417769" w:rsidRDefault="00E32A2E" w:rsidP="00E32A2E">
      <w:pPr>
        <w:pStyle w:val="B1"/>
      </w:pPr>
      <w:r>
        <w:t>b)</w:t>
      </w:r>
      <w:r>
        <w:tab/>
      </w:r>
      <w:r w:rsidRPr="00417769">
        <w:t>forward the 401 Unauthorized response to the sender of the HTTP request.</w:t>
      </w:r>
    </w:p>
    <w:p w14:paraId="6D19FD5D" w14:textId="77777777" w:rsidR="00E32A2E" w:rsidRPr="00417769" w:rsidRDefault="00E32A2E" w:rsidP="00E32A2E">
      <w:pPr>
        <w:pStyle w:val="Heading5"/>
      </w:pPr>
      <w:bookmarkStart w:id="83" w:name="_Toc11342839"/>
      <w:bookmarkStart w:id="84" w:name="_Toc91862028"/>
      <w:bookmarkStart w:id="85" w:name="_Toc99196025"/>
      <w:r w:rsidRPr="00417769">
        <w:t>5.2.2.2.2</w:t>
      </w:r>
      <w:r w:rsidRPr="00417769">
        <w:tab/>
        <w:t>Void</w:t>
      </w:r>
      <w:bookmarkEnd w:id="83"/>
      <w:bookmarkEnd w:id="84"/>
      <w:bookmarkEnd w:id="85"/>
    </w:p>
    <w:p w14:paraId="1919C236" w14:textId="77777777" w:rsidR="00E32A2E" w:rsidRPr="00417769" w:rsidRDefault="00E32A2E" w:rsidP="00E32A2E">
      <w:pPr>
        <w:pStyle w:val="Heading4"/>
      </w:pPr>
      <w:bookmarkStart w:id="86" w:name="_Toc11342840"/>
      <w:bookmarkStart w:id="87" w:name="_Toc91862029"/>
      <w:bookmarkStart w:id="88" w:name="_Toc99196026"/>
      <w:r w:rsidRPr="00417769">
        <w:t>5.2.2.3</w:t>
      </w:r>
      <w:r w:rsidRPr="00417769">
        <w:tab/>
        <w:t>Authorization</w:t>
      </w:r>
      <w:bookmarkEnd w:id="86"/>
      <w:bookmarkEnd w:id="87"/>
      <w:bookmarkEnd w:id="88"/>
    </w:p>
    <w:p w14:paraId="0C3C5AFA" w14:textId="77777777" w:rsidR="00E32A2E" w:rsidRPr="00417769" w:rsidRDefault="00E32A2E" w:rsidP="00E32A2E">
      <w:r w:rsidRPr="00417769">
        <w:t xml:space="preserve">The AP shall be able to decide whether particular subscriber, i.e. the UE, is authorized to access a particular AS. On doing so, the AP may use the User Security Settings specified in </w:t>
      </w:r>
      <w:r>
        <w:t>3GPP TS 24.109</w:t>
      </w:r>
      <w:r w:rsidRPr="00417769">
        <w:t> [5].</w:t>
      </w:r>
    </w:p>
    <w:p w14:paraId="027AD5A2" w14:textId="77777777" w:rsidR="00E32A2E" w:rsidRPr="00417769" w:rsidRDefault="00E32A2E" w:rsidP="00E32A2E">
      <w:r w:rsidRPr="00417769">
        <w:t>The AP may indicate an asserted identity or a list of identities to the AS by adding an HTTP X</w:t>
      </w:r>
      <w:r w:rsidRPr="00417769">
        <w:noBreakHyphen/>
        <w:t>3GPP</w:t>
      </w:r>
      <w:r w:rsidRPr="00417769">
        <w:noBreakHyphen/>
        <w:t>Asserted</w:t>
      </w:r>
      <w:r w:rsidRPr="00417769">
        <w:noBreakHyphen/>
        <w:t>Identity header field to the HTTP requests prior to forwarding the request to the AS. In case of multiple identities, they shall be separated by comma (,) and each identity shall be surrounded by quotation marks ("). Whether the AP supports this handling of an asserted identity or a list of identities then it shall depend on local policy in the AP. In addition the subscriber's application specific or AP specific user security settings may be considered.</w:t>
      </w:r>
    </w:p>
    <w:p w14:paraId="3D624CCB" w14:textId="77777777" w:rsidR="00E32A2E" w:rsidRPr="00417769" w:rsidRDefault="00E32A2E" w:rsidP="00E32A2E">
      <w:r w:rsidRPr="00417769">
        <w:t>The AP may indicate an authorization flag or a list of authorization flags from the application specific user security settings (USS) to the AS by adding a HTTP X</w:t>
      </w:r>
      <w:r w:rsidRPr="00417769">
        <w:noBreakHyphen/>
        <w:t>3GPP</w:t>
      </w:r>
      <w:r w:rsidRPr="00417769">
        <w:noBreakHyphen/>
        <w:t>Authorization</w:t>
      </w:r>
      <w:r w:rsidRPr="00417769">
        <w:noBreakHyphen/>
        <w:t>Flags header field to the HTTP request prior to forward it to the XCAP server. The HTTP X</w:t>
      </w:r>
      <w:r w:rsidRPr="00417769">
        <w:noBreakHyphen/>
        <w:t>3GPP</w:t>
      </w:r>
      <w:r w:rsidRPr="00417769">
        <w:noBreakHyphen/>
        <w:t>Authorization</w:t>
      </w:r>
      <w:r w:rsidRPr="00417769">
        <w:noBreakHyphen/>
        <w:t>Flags header field shall contain a list of authorization flags separated by comma (,) and each authorization flag is surrounded by quotation marks ("). In case the AP supports this handling of authorization flags from USS then it shall depend on local policy in the AP.</w:t>
      </w:r>
    </w:p>
    <w:p w14:paraId="7F28D047" w14:textId="77777777" w:rsidR="00E32A2E" w:rsidRPr="00417769" w:rsidRDefault="00E32A2E" w:rsidP="00E32A2E">
      <w:pPr>
        <w:pStyle w:val="Heading3"/>
      </w:pPr>
      <w:bookmarkStart w:id="89" w:name="_Toc11342841"/>
      <w:bookmarkStart w:id="90" w:name="_Toc91862030"/>
      <w:bookmarkStart w:id="91" w:name="_Toc99196027"/>
      <w:r w:rsidRPr="00417769">
        <w:lastRenderedPageBreak/>
        <w:t>5.2.3</w:t>
      </w:r>
      <w:r w:rsidRPr="00417769">
        <w:tab/>
        <w:t>Application Server (AS)</w:t>
      </w:r>
      <w:bookmarkEnd w:id="89"/>
      <w:bookmarkEnd w:id="90"/>
      <w:bookmarkEnd w:id="91"/>
    </w:p>
    <w:p w14:paraId="5BCB1E0A" w14:textId="77777777" w:rsidR="00E32A2E" w:rsidRPr="00417769" w:rsidRDefault="00E32A2E" w:rsidP="00E32A2E">
      <w:pPr>
        <w:pStyle w:val="Heading4"/>
      </w:pPr>
      <w:bookmarkStart w:id="92" w:name="_Toc11342842"/>
      <w:bookmarkStart w:id="93" w:name="_Toc91862031"/>
      <w:bookmarkStart w:id="94" w:name="_Toc99196028"/>
      <w:r w:rsidRPr="00417769">
        <w:t>5.2.3.1</w:t>
      </w:r>
      <w:r w:rsidRPr="00417769">
        <w:tab/>
        <w:t>General</w:t>
      </w:r>
      <w:bookmarkEnd w:id="92"/>
      <w:bookmarkEnd w:id="93"/>
      <w:bookmarkEnd w:id="94"/>
    </w:p>
    <w:p w14:paraId="1A4C555B" w14:textId="35BE5B52" w:rsidR="00E32A2E" w:rsidRPr="00417769" w:rsidRDefault="00E32A2E" w:rsidP="00E32A2E">
      <w:r w:rsidRPr="00417769">
        <w:t xml:space="preserve">An Application Server implements the role of an XCAP server as described in </w:t>
      </w:r>
      <w:r w:rsidR="00716321">
        <w:t>clause</w:t>
      </w:r>
      <w:r>
        <w:t> </w:t>
      </w:r>
      <w:r w:rsidRPr="00417769">
        <w:t>5.3.2</w:t>
      </w:r>
      <w:r>
        <w:t xml:space="preserve"> providing the XCAP application usage as described in </w:t>
      </w:r>
      <w:r w:rsidR="00716321">
        <w:t>clause</w:t>
      </w:r>
      <w:r>
        <w:t> 6.2</w:t>
      </w:r>
      <w:r w:rsidRPr="00417769">
        <w:t>.</w:t>
      </w:r>
    </w:p>
    <w:p w14:paraId="7D7330DD" w14:textId="77777777" w:rsidR="00E32A2E" w:rsidRDefault="00E32A2E" w:rsidP="00E32A2E">
      <w:r>
        <w:t xml:space="preserve">For systems where Generic </w:t>
      </w:r>
      <w:r w:rsidRPr="00417769">
        <w:t>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xml:space="preserve"> [6] is used, the </w:t>
      </w:r>
      <w:r>
        <w:t xml:space="preserve">AS </w:t>
      </w:r>
      <w:r w:rsidRPr="00417769">
        <w:t xml:space="preserve">shall </w:t>
      </w:r>
      <w:r>
        <w:t xml:space="preserve">support the authentication </w:t>
      </w:r>
      <w:r w:rsidRPr="00417769">
        <w:t>mechanisms specified in </w:t>
      </w:r>
      <w:r w:rsidRPr="00730ECD">
        <w:t>3GPP</w:t>
      </w:r>
      <w:r>
        <w:t> </w:t>
      </w:r>
      <w:r w:rsidRPr="00730ECD">
        <w:t>TS</w:t>
      </w:r>
      <w:r>
        <w:t> </w:t>
      </w:r>
      <w:r w:rsidRPr="00730ECD">
        <w:t>33.222</w:t>
      </w:r>
      <w:r>
        <w:t> </w:t>
      </w:r>
      <w:r w:rsidRPr="00417769">
        <w:t>[6]</w:t>
      </w:r>
      <w:r>
        <w:t xml:space="preserve"> and 3GPP TS 24.109 </w:t>
      </w:r>
      <w:r w:rsidRPr="00417769">
        <w:t>[5].</w:t>
      </w:r>
    </w:p>
    <w:p w14:paraId="47267FF4" w14:textId="77777777" w:rsidR="00E32A2E" w:rsidRDefault="00E32A2E" w:rsidP="00E32A2E">
      <w:r>
        <w:t xml:space="preserve">For systems where </w:t>
      </w:r>
      <w:r w:rsidRPr="00417769">
        <w:t>Generic 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xml:space="preserve"> [6] is not used, the </w:t>
      </w:r>
      <w:r>
        <w:t xml:space="preserve">AS </w:t>
      </w:r>
      <w:r w:rsidRPr="00417769">
        <w:t xml:space="preserve">shall </w:t>
      </w:r>
      <w:r>
        <w:t>support IETF </w:t>
      </w:r>
      <w:r w:rsidRPr="00B33A75">
        <w:t>RFC 7616 [</w:t>
      </w:r>
      <w:r>
        <w:t>41</w:t>
      </w:r>
      <w:r w:rsidRPr="00B33A75">
        <w:t>]</w:t>
      </w:r>
      <w:r>
        <w:t xml:space="preserve"> in all procedures of </w:t>
      </w:r>
      <w:r w:rsidRPr="00417769">
        <w:t>ETSI</w:t>
      </w:r>
      <w:r>
        <w:t> </w:t>
      </w:r>
      <w:r w:rsidRPr="00417769">
        <w:t>TS</w:t>
      </w:r>
      <w:r>
        <w:t> </w:t>
      </w:r>
      <w:r w:rsidRPr="00417769">
        <w:t>183</w:t>
      </w:r>
      <w:r>
        <w:t> </w:t>
      </w:r>
      <w:r w:rsidRPr="00417769">
        <w:t>038</w:t>
      </w:r>
      <w:r>
        <w:t> </w:t>
      </w:r>
      <w:r w:rsidRPr="00417769">
        <w:t>[12]</w:t>
      </w:r>
      <w:r>
        <w:t xml:space="preserve"> where </w:t>
      </w:r>
      <w:r w:rsidRPr="00B33A75">
        <w:t xml:space="preserve">HTTP </w:t>
      </w:r>
      <w:r>
        <w:t>d</w:t>
      </w:r>
      <w:r w:rsidRPr="00B33A75">
        <w:t xml:space="preserve">igest </w:t>
      </w:r>
      <w:r>
        <w:t>a</w:t>
      </w:r>
      <w:r w:rsidRPr="00B33A75">
        <w:t>uthentication</w:t>
      </w:r>
      <w:r>
        <w:t xml:space="preserve"> support is specified and shall support the TLS profile specified in 3GPP TS 33.310 [21] annex E in all procedures of </w:t>
      </w:r>
      <w:r w:rsidRPr="00417769">
        <w:t>ETSI</w:t>
      </w:r>
      <w:r>
        <w:t> </w:t>
      </w:r>
      <w:r w:rsidRPr="00417769">
        <w:t>TS</w:t>
      </w:r>
      <w:r>
        <w:t> </w:t>
      </w:r>
      <w:r w:rsidRPr="00417769">
        <w:t>183</w:t>
      </w:r>
      <w:r>
        <w:t> </w:t>
      </w:r>
      <w:r w:rsidRPr="00417769">
        <w:t>038 [12]</w:t>
      </w:r>
      <w:r>
        <w:t xml:space="preserve"> where TLS support is specified</w:t>
      </w:r>
      <w:r w:rsidRPr="00417769">
        <w:t>.</w:t>
      </w:r>
    </w:p>
    <w:p w14:paraId="2B077C3F" w14:textId="77777777" w:rsidR="00E32A2E" w:rsidRDefault="00E32A2E" w:rsidP="00E32A2E">
      <w:r>
        <w:t>Procedures regarding Operator Determined Barring (ODB) are defined in 3GPP TS 24.315 [16].</w:t>
      </w:r>
    </w:p>
    <w:p w14:paraId="59365719" w14:textId="77777777" w:rsidR="00E32A2E" w:rsidRPr="00417769" w:rsidRDefault="00E32A2E" w:rsidP="00E32A2E">
      <w:r>
        <w:t xml:space="preserve">For systems where </w:t>
      </w:r>
      <w:r w:rsidRPr="00417769">
        <w:t>Generic 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[6] is not</w:t>
      </w:r>
      <w:r>
        <w:t xml:space="preserve"> used</w:t>
      </w:r>
      <w:r w:rsidRPr="00417769">
        <w:t xml:space="preserve">, the </w:t>
      </w:r>
      <w:r>
        <w:t xml:space="preserve">AS may support </w:t>
      </w:r>
      <w:r w:rsidRPr="00F75B68">
        <w:t xml:space="preserve">the authentication mechanisms specified in </w:t>
      </w:r>
      <w:r>
        <w:t>3GPP TS 33.141 [17</w:t>
      </w:r>
      <w:r w:rsidRPr="00F75B68">
        <w:t>]</w:t>
      </w:r>
      <w:r>
        <w:t xml:space="preserve"> annex D.</w:t>
      </w:r>
    </w:p>
    <w:p w14:paraId="14B84E99" w14:textId="77777777" w:rsidR="00E32A2E" w:rsidRPr="00417769" w:rsidRDefault="00E32A2E" w:rsidP="00E32A2E">
      <w:pPr>
        <w:pStyle w:val="Heading4"/>
        <w:rPr>
          <w:rFonts w:eastAsia="Arial Unicode MS"/>
        </w:rPr>
      </w:pPr>
      <w:bookmarkStart w:id="95" w:name="_Toc11342843"/>
      <w:bookmarkStart w:id="96" w:name="_Toc91862032"/>
      <w:bookmarkStart w:id="97" w:name="_Toc99196029"/>
      <w:r w:rsidRPr="00417769">
        <w:rPr>
          <w:rFonts w:eastAsia="Arial Unicode MS"/>
        </w:rPr>
        <w:t>5.2.3.2</w:t>
      </w:r>
      <w:r w:rsidRPr="00417769">
        <w:rPr>
          <w:rFonts w:eastAsia="Arial Unicode MS"/>
        </w:rPr>
        <w:tab/>
        <w:t>Authentication and authorization</w:t>
      </w:r>
      <w:bookmarkEnd w:id="95"/>
      <w:bookmarkEnd w:id="96"/>
      <w:bookmarkEnd w:id="97"/>
    </w:p>
    <w:p w14:paraId="7DAC085D" w14:textId="77777777" w:rsidR="00E32A2E" w:rsidRPr="009B7123" w:rsidRDefault="00E32A2E" w:rsidP="00E32A2E">
      <w:pPr>
        <w:pStyle w:val="Heading5"/>
        <w:rPr>
          <w:rFonts w:eastAsia="Arial Unicode MS"/>
        </w:rPr>
      </w:pPr>
      <w:bookmarkStart w:id="98" w:name="_Toc11342844"/>
      <w:bookmarkStart w:id="99" w:name="_Toc91862033"/>
      <w:bookmarkStart w:id="100" w:name="_Toc99196030"/>
      <w:r w:rsidRPr="009B7123">
        <w:t>5.2.3.2.0</w:t>
      </w:r>
      <w:r w:rsidRPr="009B7123">
        <w:tab/>
        <w:t>General</w:t>
      </w:r>
      <w:bookmarkEnd w:id="98"/>
      <w:bookmarkEnd w:id="99"/>
      <w:bookmarkEnd w:id="100"/>
    </w:p>
    <w:p w14:paraId="4BC9CE3F" w14:textId="77777777" w:rsidR="00E32A2E" w:rsidRPr="00417769" w:rsidRDefault="00E32A2E" w:rsidP="00E32A2E">
      <w:r w:rsidRPr="00417769">
        <w:rPr>
          <w:rFonts w:eastAsia="Arial Unicode MS"/>
        </w:rPr>
        <w:t xml:space="preserve">If an Authentication Proxy (AP) is provided in the path of the HTTP request, then the AS receives an HTTP request from a trusted source (the AP) and contains an </w:t>
      </w:r>
      <w:r w:rsidRPr="00417769">
        <w:t>HTTP X</w:t>
      </w:r>
      <w:r w:rsidRPr="00417769">
        <w:noBreakHyphen/>
        <w:t>3GPP</w:t>
      </w:r>
      <w:r w:rsidRPr="00417769">
        <w:noBreakHyphen/>
        <w:t>Asserted</w:t>
      </w:r>
      <w:r w:rsidRPr="00417769">
        <w:noBreakHyphen/>
        <w:t>Identity header (</w:t>
      </w:r>
      <w:r>
        <w:t>3GPP TS 24.109 </w:t>
      </w:r>
      <w:r w:rsidRPr="00417769">
        <w:t xml:space="preserve">[5]) that includes an asserted identity of the user. In this case the AS does not need to authenticate the user, but just provide authorization to access the requested resource. </w:t>
      </w:r>
    </w:p>
    <w:p w14:paraId="17FA2779" w14:textId="4E70A3EB" w:rsidR="00E32A2E" w:rsidRPr="00417769" w:rsidRDefault="00E32A2E" w:rsidP="00E32A2E">
      <w:r w:rsidRPr="00417769">
        <w:t>If an HTTP X</w:t>
      </w:r>
      <w:r w:rsidRPr="00417769">
        <w:noBreakHyphen/>
        <w:t>3GPP</w:t>
      </w:r>
      <w:r w:rsidRPr="00417769">
        <w:noBreakHyphen/>
        <w:t>Asserted</w:t>
      </w:r>
      <w:r w:rsidRPr="00417769">
        <w:noBreakHyphen/>
        <w:t>Identity header (</w:t>
      </w:r>
      <w:r>
        <w:t>3GPP TS 24.109 </w:t>
      </w:r>
      <w:r w:rsidRPr="00417769">
        <w:t>[5]) is not present in the HTTP request or if the request is received from a non</w:t>
      </w:r>
      <w:r w:rsidRPr="00417769">
        <w:noBreakHyphen/>
        <w:t>trusted source, then the AS needs to authenticate the user prior to providing authorization to the XCAP resource by applying the procedures</w:t>
      </w:r>
      <w:r>
        <w:t xml:space="preserve"> of authentication </w:t>
      </w:r>
      <w:r w:rsidRPr="00417769">
        <w:t>mechanisms specified in </w:t>
      </w:r>
      <w:r w:rsidRPr="00730ECD">
        <w:t>3GPP</w:t>
      </w:r>
      <w:r>
        <w:t> </w:t>
      </w:r>
      <w:r w:rsidRPr="00730ECD">
        <w:t>TS</w:t>
      </w:r>
      <w:r>
        <w:t> </w:t>
      </w:r>
      <w:r w:rsidRPr="00730ECD">
        <w:t>33.222</w:t>
      </w:r>
      <w:r>
        <w:t> </w:t>
      </w:r>
      <w:r w:rsidRPr="00417769">
        <w:t>[6]</w:t>
      </w:r>
      <w:r>
        <w:t xml:space="preserve"> and 3GPP TS 24.109 </w:t>
      </w:r>
      <w:r w:rsidRPr="00417769">
        <w:t>[5]</w:t>
      </w:r>
      <w:r>
        <w:t xml:space="preserve"> in case </w:t>
      </w:r>
      <w:r w:rsidRPr="00417769">
        <w:t>Generic Authentication Architecture </w:t>
      </w:r>
      <w:r>
        <w:t>is selected, or as</w:t>
      </w:r>
      <w:r w:rsidRPr="00417769">
        <w:t xml:space="preserve"> described in </w:t>
      </w:r>
      <w:r w:rsidR="00716321">
        <w:t>clause</w:t>
      </w:r>
      <w:r>
        <w:t> </w:t>
      </w:r>
      <w:r w:rsidRPr="00417769">
        <w:t>5.2.3.2.1</w:t>
      </w:r>
      <w:r>
        <w:t xml:space="preserve"> or 3GPP TS 33.141 [17] annex D otherwise</w:t>
      </w:r>
      <w:r w:rsidRPr="00417769">
        <w:t>.</w:t>
      </w:r>
    </w:p>
    <w:p w14:paraId="72C9059A" w14:textId="77777777" w:rsidR="00E32A2E" w:rsidRPr="009B7123" w:rsidRDefault="00E32A2E" w:rsidP="00E32A2E">
      <w:pPr>
        <w:pStyle w:val="Heading5"/>
      </w:pPr>
      <w:bookmarkStart w:id="101" w:name="_Toc11342845"/>
      <w:bookmarkStart w:id="102" w:name="_Toc91862034"/>
      <w:bookmarkStart w:id="103" w:name="_Toc99196031"/>
      <w:r w:rsidRPr="009B7123">
        <w:t>5.2.3.2.1</w:t>
      </w:r>
      <w:r w:rsidRPr="009B7123">
        <w:tab/>
        <w:t>HTTP digest authentication</w:t>
      </w:r>
      <w:bookmarkEnd w:id="101"/>
      <w:bookmarkEnd w:id="102"/>
      <w:bookmarkEnd w:id="103"/>
      <w:r w:rsidRPr="009B7123">
        <w:t xml:space="preserve"> </w:t>
      </w:r>
    </w:p>
    <w:p w14:paraId="24E8CB13" w14:textId="77777777" w:rsidR="00E32A2E" w:rsidRPr="00417769" w:rsidRDefault="00E32A2E" w:rsidP="00E32A2E">
      <w:r w:rsidRPr="00417769">
        <w:t>On receiving an HTTP request that does not contain an Authorization header the AS shall:</w:t>
      </w:r>
    </w:p>
    <w:p w14:paraId="11C3618F" w14:textId="77777777" w:rsidR="00E32A2E" w:rsidRPr="00417769" w:rsidRDefault="00E32A2E" w:rsidP="00E32A2E">
      <w:pPr>
        <w:pStyle w:val="B1"/>
      </w:pPr>
      <w:r>
        <w:t>a)</w:t>
      </w:r>
      <w:r>
        <w:tab/>
      </w:r>
      <w:r w:rsidRPr="00417769">
        <w:t xml:space="preserve">challenge the user by generating a 401 Unauthorized response that contains the proper Digest authentication parameters (e.g. realm), according to </w:t>
      </w:r>
      <w:r>
        <w:t>IETF </w:t>
      </w:r>
      <w:r w:rsidRPr="00B33A75">
        <w:t>RFC 7616 [</w:t>
      </w:r>
      <w:r>
        <w:t>41</w:t>
      </w:r>
      <w:r w:rsidRPr="00B33A75">
        <w:t>]</w:t>
      </w:r>
      <w:r w:rsidRPr="00417769">
        <w:t>. Provisioning of credentials to authenticate the user is outside the scope of the present document; and</w:t>
      </w:r>
    </w:p>
    <w:p w14:paraId="0F8273A2" w14:textId="77777777" w:rsidR="00E32A2E" w:rsidRPr="00417769" w:rsidRDefault="00E32A2E" w:rsidP="00E32A2E">
      <w:pPr>
        <w:pStyle w:val="B1"/>
      </w:pPr>
      <w:r>
        <w:t>b)</w:t>
      </w:r>
      <w:r>
        <w:tab/>
      </w:r>
      <w:r w:rsidRPr="00417769">
        <w:t>forward the 401 Unauthorized response to the sender of the HTTP request.</w:t>
      </w:r>
    </w:p>
    <w:p w14:paraId="1A9AC8AC" w14:textId="77777777" w:rsidR="00E32A2E" w:rsidRPr="00417769" w:rsidRDefault="00E32A2E" w:rsidP="00E32A2E">
      <w:r w:rsidRPr="00417769">
        <w:t>On receiving an HTTP request that contains an Authorization header, the AS shall:</w:t>
      </w:r>
    </w:p>
    <w:p w14:paraId="3F113884" w14:textId="77777777" w:rsidR="00E32A2E" w:rsidRPr="00417769" w:rsidRDefault="00E32A2E" w:rsidP="00E32A2E">
      <w:pPr>
        <w:pStyle w:val="B1"/>
      </w:pPr>
      <w:r>
        <w:t>a)</w:t>
      </w:r>
      <w:r>
        <w:tab/>
      </w:r>
      <w:r w:rsidRPr="00417769">
        <w:t xml:space="preserve">apply the authentication procedures defined in </w:t>
      </w:r>
      <w:r>
        <w:t>IETF </w:t>
      </w:r>
      <w:r w:rsidRPr="00B33A75">
        <w:t>RFC 7616 [</w:t>
      </w:r>
      <w:r>
        <w:t>41</w:t>
      </w:r>
      <w:r w:rsidRPr="00B33A75">
        <w:t>]</w:t>
      </w:r>
      <w:r w:rsidRPr="00417769">
        <w:t>; and</w:t>
      </w:r>
    </w:p>
    <w:p w14:paraId="12B1E51D" w14:textId="77777777" w:rsidR="00E32A2E" w:rsidRPr="00417769" w:rsidRDefault="00E32A2E" w:rsidP="00E32A2E">
      <w:pPr>
        <w:pStyle w:val="B1"/>
      </w:pPr>
      <w:r>
        <w:t>b)</w:t>
      </w:r>
      <w:r>
        <w:tab/>
      </w:r>
      <w:r w:rsidRPr="00417769">
        <w:t>authorize or deny authorization depending on the authenticated identity.</w:t>
      </w:r>
    </w:p>
    <w:p w14:paraId="4DAF561D" w14:textId="77777777" w:rsidR="00E32A2E" w:rsidRPr="00417769" w:rsidRDefault="00E32A2E" w:rsidP="00E32A2E">
      <w:pPr>
        <w:pStyle w:val="Heading4"/>
      </w:pPr>
      <w:bookmarkStart w:id="104" w:name="_Toc11342846"/>
      <w:bookmarkStart w:id="105" w:name="_Toc91862035"/>
      <w:bookmarkStart w:id="106" w:name="_Toc99196032"/>
      <w:r w:rsidRPr="00417769">
        <w:t>5.2.3.3</w:t>
      </w:r>
      <w:r w:rsidRPr="00417769">
        <w:tab/>
        <w:t>Subscription acceptance and notification of state changes in XML document</w:t>
      </w:r>
      <w:bookmarkEnd w:id="104"/>
      <w:bookmarkEnd w:id="105"/>
      <w:bookmarkEnd w:id="106"/>
    </w:p>
    <w:p w14:paraId="5A876270" w14:textId="77777777" w:rsidR="00E32A2E" w:rsidRDefault="00E32A2E" w:rsidP="00E32A2E">
      <w:r w:rsidRPr="00417769">
        <w:t>When the AS receives a SUBSCRIBE request having the Event header field value set to "</w:t>
      </w:r>
      <w:r>
        <w:t>xcap-diff</w:t>
      </w:r>
      <w:r w:rsidRPr="00417769">
        <w:t xml:space="preserve">", the AS shall first authenticate the source of the SUBSCRIBE request and then perform authorization. Afterwards, the AS shall generate a response to the SUBSCRIBE request and notifications in accordance with </w:t>
      </w:r>
      <w:r>
        <w:t>RFC 5875</w:t>
      </w:r>
      <w:r w:rsidRPr="00417769">
        <w:t> [11]</w:t>
      </w:r>
      <w:r>
        <w:t xml:space="preserve"> and </w:t>
      </w:r>
      <w:r w:rsidRPr="00B81036">
        <w:t>RFC </w:t>
      </w:r>
      <w:r>
        <w:t>6665</w:t>
      </w:r>
      <w:r w:rsidRPr="00B81036">
        <w:t> [</w:t>
      </w:r>
      <w:r>
        <w:t>18</w:t>
      </w:r>
      <w:r w:rsidRPr="00B81036">
        <w:t>]</w:t>
      </w:r>
      <w:r w:rsidRPr="00417769">
        <w:t>.</w:t>
      </w:r>
    </w:p>
    <w:p w14:paraId="16D83C9B" w14:textId="77777777" w:rsidR="00E32A2E" w:rsidRPr="00417769" w:rsidRDefault="00E32A2E" w:rsidP="00E32A2E">
      <w:pPr>
        <w:pStyle w:val="Heading4"/>
      </w:pPr>
      <w:bookmarkStart w:id="107" w:name="_Toc11342847"/>
      <w:bookmarkStart w:id="108" w:name="_Toc91862036"/>
      <w:bookmarkStart w:id="109" w:name="_Toc99196033"/>
      <w:r w:rsidRPr="00417769">
        <w:t>5.2.3.</w:t>
      </w:r>
      <w:r>
        <w:t>4</w:t>
      </w:r>
      <w:r w:rsidRPr="00417769">
        <w:tab/>
      </w:r>
      <w:r>
        <w:t>Validation against service capability</w:t>
      </w:r>
      <w:bookmarkEnd w:id="107"/>
      <w:bookmarkEnd w:id="108"/>
      <w:bookmarkEnd w:id="109"/>
    </w:p>
    <w:p w14:paraId="0099B897" w14:textId="77777777" w:rsidR="00E32A2E" w:rsidRDefault="00E32A2E" w:rsidP="00E32A2E">
      <w:r>
        <w:t xml:space="preserve">On receiving a XCAP request to modify service settings for a supplementary service, the </w:t>
      </w:r>
      <w:r w:rsidRPr="00417769">
        <w:t xml:space="preserve">AS </w:t>
      </w:r>
      <w:r>
        <w:t xml:space="preserve">shall check whether service capability fragments within the simservs document for the subscription of the sender for the XCAP request are available. If a service capability </w:t>
      </w:r>
      <w:r w:rsidRPr="00BC4960">
        <w:t>fragment within the simservs document</w:t>
      </w:r>
      <w:r w:rsidRPr="00BC4960" w:rsidDel="00BC4960">
        <w:t xml:space="preserve"> </w:t>
      </w:r>
      <w:r>
        <w:t xml:space="preserve">is available, the AS shall validate the XCAP </w:t>
      </w:r>
      <w:r>
        <w:lastRenderedPageBreak/>
        <w:t>request against constraints defined in that service capability fragment and only accept modifications that are allowed by the service capability fragment. If the validation fails, the AS shall respond with a HTTP 409 (Conflict) response as defined in IETF </w:t>
      </w:r>
      <w:r w:rsidRPr="00417769">
        <w:t>RFC</w:t>
      </w:r>
      <w:r>
        <w:t> 4825 </w:t>
      </w:r>
      <w:r w:rsidRPr="00417769">
        <w:t>[8].</w:t>
      </w:r>
    </w:p>
    <w:p w14:paraId="244B27C3" w14:textId="77777777" w:rsidR="00E32A2E" w:rsidRPr="00417769" w:rsidRDefault="00E32A2E" w:rsidP="00E32A2E">
      <w:pPr>
        <w:pStyle w:val="NO"/>
      </w:pPr>
      <w:r w:rsidRPr="00417769">
        <w:t>NOTE:</w:t>
      </w:r>
      <w:r w:rsidRPr="00417769">
        <w:tab/>
      </w:r>
      <w:r>
        <w:t>The XML schema for a service capability fragment for a supplementary service is defined in the respective supplementary service specification.</w:t>
      </w:r>
    </w:p>
    <w:p w14:paraId="72413270" w14:textId="77777777" w:rsidR="00E32A2E" w:rsidRPr="00417769" w:rsidRDefault="00E32A2E" w:rsidP="00E32A2E">
      <w:pPr>
        <w:pStyle w:val="Heading2"/>
      </w:pPr>
      <w:bookmarkStart w:id="110" w:name="_Toc11342848"/>
      <w:bookmarkStart w:id="111" w:name="_Toc91862037"/>
      <w:bookmarkStart w:id="112" w:name="_Toc99196034"/>
      <w:r w:rsidRPr="00417769">
        <w:t>5.3</w:t>
      </w:r>
      <w:r w:rsidRPr="00417769">
        <w:tab/>
        <w:t>Roles</w:t>
      </w:r>
      <w:bookmarkEnd w:id="110"/>
      <w:bookmarkEnd w:id="111"/>
      <w:bookmarkEnd w:id="112"/>
    </w:p>
    <w:p w14:paraId="4A38ECC8" w14:textId="77777777" w:rsidR="00E32A2E" w:rsidRPr="00417769" w:rsidRDefault="00E32A2E" w:rsidP="00E32A2E">
      <w:pPr>
        <w:pStyle w:val="Heading3"/>
      </w:pPr>
      <w:bookmarkStart w:id="113" w:name="_Toc11342849"/>
      <w:bookmarkStart w:id="114" w:name="_Toc91862038"/>
      <w:bookmarkStart w:id="115" w:name="_Toc99196035"/>
      <w:r w:rsidRPr="00417769">
        <w:t>5.3.1</w:t>
      </w:r>
      <w:r w:rsidRPr="00417769">
        <w:tab/>
        <w:t>XCAP client</w:t>
      </w:r>
      <w:bookmarkEnd w:id="113"/>
      <w:bookmarkEnd w:id="114"/>
      <w:bookmarkEnd w:id="115"/>
    </w:p>
    <w:p w14:paraId="04E0A115" w14:textId="77777777" w:rsidR="00E32A2E" w:rsidRPr="00417769" w:rsidRDefault="00E32A2E" w:rsidP="00E32A2E">
      <w:pPr>
        <w:pStyle w:val="Heading4"/>
      </w:pPr>
      <w:bookmarkStart w:id="116" w:name="_Toc11342850"/>
      <w:bookmarkStart w:id="117" w:name="_Toc91862039"/>
      <w:bookmarkStart w:id="118" w:name="_Toc99196036"/>
      <w:r w:rsidRPr="00417769">
        <w:t>5.3.1.1</w:t>
      </w:r>
      <w:r w:rsidRPr="00417769">
        <w:tab/>
        <w:t>Introduction</w:t>
      </w:r>
      <w:bookmarkEnd w:id="116"/>
      <w:bookmarkEnd w:id="117"/>
      <w:bookmarkEnd w:id="118"/>
    </w:p>
    <w:p w14:paraId="38904FBD" w14:textId="77777777" w:rsidR="00E32A2E" w:rsidRDefault="00E32A2E" w:rsidP="00E32A2E">
      <w:r w:rsidRPr="00417769">
        <w:t>The XCAP client is a logical function as defined in IETF</w:t>
      </w:r>
      <w:r>
        <w:t> </w:t>
      </w:r>
      <w:r w:rsidRPr="00417769">
        <w:t>RFC</w:t>
      </w:r>
      <w:r>
        <w:t> 4825</w:t>
      </w:r>
      <w:r w:rsidRPr="00417769">
        <w:t xml:space="preserve"> [8]. The XCAP client provides the means to manipulate the general data, such as configuration settings related to </w:t>
      </w:r>
      <w:r>
        <w:t>supplementary</w:t>
      </w:r>
      <w:r w:rsidRPr="00417769">
        <w:t xml:space="preserve"> services.</w:t>
      </w:r>
    </w:p>
    <w:p w14:paraId="134FC67A" w14:textId="7C563493" w:rsidR="00E32A2E" w:rsidRPr="00417769" w:rsidRDefault="00E32A2E" w:rsidP="00E32A2E">
      <w:r w:rsidRPr="00FF6A31">
        <w:t xml:space="preserve">In order to manipulate XCAP resources stored on the XCAP server, the XCAP client </w:t>
      </w:r>
      <w:r>
        <w:t xml:space="preserve">uses </w:t>
      </w:r>
      <w:r w:rsidRPr="00FF6A31">
        <w:t>the XCAP Root URI</w:t>
      </w:r>
      <w:r>
        <w:t xml:space="preserve"> as defined in </w:t>
      </w:r>
      <w:r w:rsidR="00716321">
        <w:t>clause</w:t>
      </w:r>
      <w:r>
        <w:t> 13.9.1 of 3GPP</w:t>
      </w:r>
      <w:r w:rsidRPr="00417769">
        <w:t> </w:t>
      </w:r>
      <w:r>
        <w:t>TS</w:t>
      </w:r>
      <w:r w:rsidRPr="00417769">
        <w:t> </w:t>
      </w:r>
      <w:r>
        <w:t>23.003</w:t>
      </w:r>
      <w:r w:rsidRPr="00417769">
        <w:t> </w:t>
      </w:r>
      <w:r>
        <w:t>[15]</w:t>
      </w:r>
      <w:r w:rsidRPr="00FF6A31">
        <w:t xml:space="preserve">. </w:t>
      </w:r>
      <w:r>
        <w:t xml:space="preserve">The UE implementing the XCAP client can be provisioned with an XCAP Root URI as specified in Appendix C in </w:t>
      </w:r>
      <w:r w:rsidRPr="00345496">
        <w:t>OMA-TS-XDM_Core-V1_1-20080627-A</w:t>
      </w:r>
      <w:r w:rsidRPr="00417769">
        <w:t> </w:t>
      </w:r>
      <w:r>
        <w:t>[14]</w:t>
      </w:r>
      <w:r w:rsidRPr="00FF6A31">
        <w:t>.</w:t>
      </w:r>
    </w:p>
    <w:p w14:paraId="767DEE5D" w14:textId="77777777" w:rsidR="00E32A2E" w:rsidRPr="00417769" w:rsidRDefault="00E32A2E" w:rsidP="00E32A2E">
      <w:pPr>
        <w:pStyle w:val="NO"/>
      </w:pPr>
      <w:r w:rsidRPr="00417769">
        <w:t>NOTE:</w:t>
      </w:r>
      <w:r w:rsidRPr="00417769">
        <w:tab/>
        <w:t xml:space="preserve">In order to be able to manipulate </w:t>
      </w:r>
      <w:r>
        <w:t>XCAP resources</w:t>
      </w:r>
      <w:r w:rsidRPr="00417769">
        <w:t xml:space="preserve"> stored on the XCAP server, the XCAP client needs to know the user's directory name. It is assumed that </w:t>
      </w:r>
      <w:r>
        <w:t>this</w:t>
      </w:r>
      <w:r w:rsidRPr="00417769">
        <w:t xml:space="preserve"> value </w:t>
      </w:r>
      <w:r>
        <w:t>is</w:t>
      </w:r>
      <w:r w:rsidRPr="00417769">
        <w:t xml:space="preserve"> pre</w:t>
      </w:r>
      <w:r w:rsidRPr="00417769">
        <w:noBreakHyphen/>
        <w:t>provisioned or the UE uses some means to discover it. Discovery mechanisms are outside the scope of the present document.</w:t>
      </w:r>
    </w:p>
    <w:p w14:paraId="582E60E4" w14:textId="77777777" w:rsidR="00E32A2E" w:rsidRPr="00237748" w:rsidRDefault="00E32A2E" w:rsidP="00E32A2E">
      <w:pPr>
        <w:pStyle w:val="Heading4"/>
      </w:pPr>
      <w:bookmarkStart w:id="119" w:name="_Toc11342851"/>
      <w:bookmarkStart w:id="120" w:name="_Toc91862040"/>
      <w:bookmarkStart w:id="121" w:name="_Toc99196037"/>
      <w:r w:rsidRPr="00417769">
        <w:t>5.3.1.2</w:t>
      </w:r>
      <w:r w:rsidRPr="00417769">
        <w:tab/>
        <w:t xml:space="preserve">Manipulating </w:t>
      </w:r>
      <w:r>
        <w:t>supplementary</w:t>
      </w:r>
      <w:r w:rsidRPr="00417769">
        <w:t xml:space="preserve"> services</w:t>
      </w:r>
      <w:bookmarkEnd w:id="119"/>
      <w:bookmarkEnd w:id="120"/>
      <w:bookmarkEnd w:id="121"/>
    </w:p>
    <w:p w14:paraId="0647F574" w14:textId="77777777" w:rsidR="00E32A2E" w:rsidRPr="009B7123" w:rsidRDefault="00E32A2E" w:rsidP="00E32A2E">
      <w:pPr>
        <w:pStyle w:val="Heading5"/>
      </w:pPr>
      <w:bookmarkStart w:id="122" w:name="_Toc11342852"/>
      <w:bookmarkStart w:id="123" w:name="_Toc91862041"/>
      <w:bookmarkStart w:id="124" w:name="_Toc99196038"/>
      <w:r w:rsidRPr="009B7123">
        <w:t>5.3.1.2.1</w:t>
      </w:r>
      <w:r w:rsidRPr="009B7123">
        <w:tab/>
        <w:t>General</w:t>
      </w:r>
      <w:bookmarkEnd w:id="122"/>
      <w:bookmarkEnd w:id="123"/>
      <w:bookmarkEnd w:id="124"/>
    </w:p>
    <w:p w14:paraId="11A028D4" w14:textId="77777777" w:rsidR="00E32A2E" w:rsidRDefault="00E32A2E" w:rsidP="00E32A2E">
      <w:r w:rsidRPr="00417769">
        <w:t>When the XCAP client intends to manipulate a resource list, the XCAP client shall generate an HTTP PUT, HTTP GET or HTTP DELETE request in accordance with IETF</w:t>
      </w:r>
      <w:r>
        <w:t> </w:t>
      </w:r>
      <w:r w:rsidRPr="00417769">
        <w:t>RFC</w:t>
      </w:r>
      <w:r>
        <w:t> 4825</w:t>
      </w:r>
      <w:r w:rsidRPr="00417769">
        <w:t xml:space="preserve"> [8] and the </w:t>
      </w:r>
      <w:r>
        <w:t>supplementary</w:t>
      </w:r>
      <w:r w:rsidRPr="00417769">
        <w:t xml:space="preserve"> services application usage specified in clause</w:t>
      </w:r>
      <w:r>
        <w:t> </w:t>
      </w:r>
      <w:r w:rsidRPr="00417769">
        <w:t>6</w:t>
      </w:r>
      <w:r>
        <w:t xml:space="preserve"> of the present document</w:t>
      </w:r>
      <w:r w:rsidRPr="00417769">
        <w:t>.</w:t>
      </w:r>
      <w:r w:rsidRPr="00DE7818">
        <w:t xml:space="preserve"> The XCAP client may attempt to manipulate resources for one or more supplementary services per request.</w:t>
      </w:r>
    </w:p>
    <w:p w14:paraId="484AFDA5" w14:textId="77777777" w:rsidR="00E32A2E" w:rsidRDefault="00E32A2E" w:rsidP="00E32A2E">
      <w:r>
        <w:t xml:space="preserve">IETF RFC 4825 [8] describes the usage of a </w:t>
      </w:r>
      <w:r w:rsidRPr="00DA3032">
        <w:t>locally cached copy of resource lists. The XCAP client shall ensure that a modification of a resource list is performed using a version of the resource list that is synchronized with the resource list that is stored in the XCAP server.</w:t>
      </w:r>
    </w:p>
    <w:p w14:paraId="7FF1785B" w14:textId="77777777" w:rsidR="00E32A2E" w:rsidRDefault="00E32A2E" w:rsidP="00E32A2E">
      <w:pPr>
        <w:pStyle w:val="NO"/>
      </w:pPr>
      <w:r>
        <w:t>NOTE 1:</w:t>
      </w:r>
      <w:r>
        <w:tab/>
        <w:t>One mechanism to ensure that the locally cached version of a resource list is the same as the version of the resource list on the XCAP server is the usage of If-Match header field for conditional operations as defined in IETF RFC 4825 [8] by the XCAP client.</w:t>
      </w:r>
    </w:p>
    <w:p w14:paraId="6DA33DF5" w14:textId="77777777" w:rsidR="00E32A2E" w:rsidRDefault="00E32A2E" w:rsidP="00E32A2E">
      <w:r>
        <w:t xml:space="preserve">When the XCAP client needs to provide a password in order to request the manipulation of a </w:t>
      </w:r>
      <w:r w:rsidRPr="00417769">
        <w:t>resource list</w:t>
      </w:r>
      <w:r>
        <w:t>, the XCAP client shall include an XCAP User Identifier (XUI) in the Request-URI of an HTTP PUT request containing:</w:t>
      </w:r>
    </w:p>
    <w:p w14:paraId="2A8CC66F" w14:textId="77777777" w:rsidR="00E32A2E" w:rsidRDefault="00E32A2E" w:rsidP="00E32A2E">
      <w:pPr>
        <w:pStyle w:val="B1"/>
      </w:pPr>
      <w:r>
        <w:t>1)</w:t>
      </w:r>
      <w:r>
        <w:tab/>
        <w:t>a SIP URI representing the public user identity of the served user; and</w:t>
      </w:r>
    </w:p>
    <w:p w14:paraId="75A54F7C" w14:textId="77777777" w:rsidR="00E32A2E" w:rsidRDefault="00E32A2E" w:rsidP="00E32A2E">
      <w:pPr>
        <w:pStyle w:val="B1"/>
      </w:pPr>
      <w:r>
        <w:t>2)</w:t>
      </w:r>
      <w:r>
        <w:tab/>
        <w:t>in the password portion of the SIP URI, the current password.</w:t>
      </w:r>
    </w:p>
    <w:p w14:paraId="61E74CF8" w14:textId="77777777" w:rsidR="00E32A2E" w:rsidRDefault="00E32A2E" w:rsidP="00E32A2E">
      <w:pPr>
        <w:pStyle w:val="NO"/>
      </w:pPr>
      <w:r>
        <w:t>NOTE 2:</w:t>
      </w:r>
      <w:r>
        <w:tab/>
        <w:t>The password provided by the user is a common password for all applicable supplementary services.</w:t>
      </w:r>
    </w:p>
    <w:p w14:paraId="0180A8EE" w14:textId="77777777" w:rsidR="00E32A2E" w:rsidRPr="009B7123" w:rsidRDefault="00E32A2E" w:rsidP="00E32A2E">
      <w:pPr>
        <w:pStyle w:val="Heading5"/>
      </w:pPr>
      <w:bookmarkStart w:id="125" w:name="_Toc11342853"/>
      <w:bookmarkStart w:id="126" w:name="_Toc91862042"/>
      <w:bookmarkStart w:id="127" w:name="_Toc99196039"/>
      <w:r w:rsidRPr="009B7123">
        <w:t>5.3.1.2.2</w:t>
      </w:r>
      <w:r w:rsidRPr="009B7123">
        <w:tab/>
        <w:t>U E temporarily prevented from manipulating supplementary service settings via XCAP</w:t>
      </w:r>
      <w:bookmarkEnd w:id="125"/>
      <w:bookmarkEnd w:id="126"/>
      <w:bookmarkEnd w:id="127"/>
    </w:p>
    <w:p w14:paraId="3FDD55FA" w14:textId="77777777" w:rsidR="00E32A2E" w:rsidRDefault="00E32A2E" w:rsidP="00E32A2E">
      <w:r>
        <w:t>I</w:t>
      </w:r>
      <w:r w:rsidRPr="00097AE1">
        <w:t>f</w:t>
      </w:r>
      <w:r w:rsidRPr="000A674B">
        <w:t xml:space="preserve"> </w:t>
      </w:r>
      <w:r w:rsidRPr="00097AE1">
        <w:t>the XCAP client receives a HTTP 40</w:t>
      </w:r>
      <w:r>
        <w:t>3</w:t>
      </w:r>
      <w:r w:rsidRPr="00097AE1">
        <w:t xml:space="preserve"> (</w:t>
      </w:r>
      <w:r>
        <w:t>Forbidden</w:t>
      </w:r>
      <w:r w:rsidRPr="00097AE1">
        <w:t>) response to an HTTP PUT, HTTP GET or HTTP DELETE request</w:t>
      </w:r>
      <w:r>
        <w:t>, the XCAP client should not retry to manipulate the supplementary service settings via XCAP for a certain time period.</w:t>
      </w:r>
    </w:p>
    <w:p w14:paraId="29383569" w14:textId="77777777" w:rsidR="00E32A2E" w:rsidRDefault="00E32A2E" w:rsidP="00E32A2E">
      <w:pPr>
        <w:pStyle w:val="NO"/>
      </w:pPr>
      <w:r>
        <w:t>NOTE 1:</w:t>
      </w:r>
      <w:r>
        <w:tab/>
        <w:t>If the UE is not configured for supplementary service management as specified in 3GPP TS 24.167 [19], t</w:t>
      </w:r>
      <w:r w:rsidRPr="00097AE1">
        <w:t xml:space="preserve">he UE </w:t>
      </w:r>
      <w:r>
        <w:t>can</w:t>
      </w:r>
      <w:r w:rsidRPr="00097AE1">
        <w:t xml:space="preserve"> </w:t>
      </w:r>
      <w:r>
        <w:t xml:space="preserve">use another mechanism or domain (if available) to </w:t>
      </w:r>
      <w:r w:rsidRPr="00097AE1">
        <w:t xml:space="preserve">manipulate the </w:t>
      </w:r>
      <w:r>
        <w:t xml:space="preserve">supplementary services </w:t>
      </w:r>
      <w:r w:rsidRPr="00097AE1">
        <w:t>configuration settings</w:t>
      </w:r>
      <w:r>
        <w:t xml:space="preserve"> (e.g. CS domain).</w:t>
      </w:r>
    </w:p>
    <w:p w14:paraId="6C65B710" w14:textId="77777777" w:rsidR="00E32A2E" w:rsidRPr="00417769" w:rsidRDefault="00E32A2E" w:rsidP="00E32A2E">
      <w:pPr>
        <w:pStyle w:val="NO"/>
      </w:pPr>
      <w:r>
        <w:lastRenderedPageBreak/>
        <w:t>NOTE 2:</w:t>
      </w:r>
      <w:r>
        <w:tab/>
        <w:t>The certain time period that the XCAP client does not retry the manipulation of supplementary services settings via XCAP depends on the type of terminal that implements the XCAP client (e.g. XCAP clients residing on mobile terminals can retry after a power-off/power-on or</w:t>
      </w:r>
      <w:r w:rsidRPr="00F26E97">
        <w:t xml:space="preserve"> </w:t>
      </w:r>
      <w:r>
        <w:t>after detection of a</w:t>
      </w:r>
      <w:r w:rsidRPr="00F26E97">
        <w:t xml:space="preserve"> </w:t>
      </w:r>
      <w:r>
        <w:t>change of USIM/ISIM).</w:t>
      </w:r>
    </w:p>
    <w:p w14:paraId="152CCA51" w14:textId="77777777" w:rsidR="00E32A2E" w:rsidRPr="009B7123" w:rsidRDefault="00E32A2E" w:rsidP="00E32A2E">
      <w:pPr>
        <w:pStyle w:val="Heading5"/>
      </w:pPr>
      <w:bookmarkStart w:id="128" w:name="_Toc11342854"/>
      <w:bookmarkStart w:id="129" w:name="_Toc91862043"/>
      <w:bookmarkStart w:id="130" w:name="_Toc99196040"/>
      <w:r w:rsidRPr="009B7123">
        <w:t>5.3.1.2.3</w:t>
      </w:r>
      <w:r w:rsidRPr="009B7123">
        <w:tab/>
        <w:t>Supplementary service settings manipulation errors</w:t>
      </w:r>
      <w:bookmarkEnd w:id="128"/>
      <w:bookmarkEnd w:id="129"/>
      <w:bookmarkEnd w:id="130"/>
    </w:p>
    <w:p w14:paraId="725A2F4F" w14:textId="3AC961BF" w:rsidR="00E32A2E" w:rsidRDefault="00E32A2E" w:rsidP="00E32A2E">
      <w:r>
        <w:t xml:space="preserve">If the XCAP client receives an HTTP 409 (Conflict) response to an </w:t>
      </w:r>
      <w:r w:rsidRPr="00C96907">
        <w:t>XCAP request (within an</w:t>
      </w:r>
      <w:r>
        <w:t xml:space="preserve"> HTTP PUT request or HTTP DELETE request) where the request contain</w:t>
      </w:r>
      <w:r w:rsidRPr="00C96907">
        <w:t xml:space="preserve">ed changes </w:t>
      </w:r>
      <w:r>
        <w:t>to</w:t>
      </w:r>
      <w:r w:rsidRPr="00C96907">
        <w:t xml:space="preserve"> the </w:t>
      </w:r>
      <w:r w:rsidRPr="006A3E83">
        <w:rPr>
          <w:i/>
        </w:rPr>
        <w:t>simservs</w:t>
      </w:r>
      <w:r w:rsidRPr="00C96907">
        <w:t xml:space="preserve"> XML document (as defined in </w:t>
      </w:r>
      <w:r w:rsidR="00716321">
        <w:t>clause</w:t>
      </w:r>
      <w:r w:rsidRPr="00C96907">
        <w:t xml:space="preserve"> 6.1)</w:t>
      </w:r>
      <w:r>
        <w:t xml:space="preserve"> then the XCAP client shall not attempt to resend the request with the same contents but if there are smaller portion of the change that are appropriate to make then the XCAP client should attempt to </w:t>
      </w:r>
      <w:r w:rsidRPr="00C96907">
        <w:t>resend the</w:t>
      </w:r>
      <w:r>
        <w:t>se</w:t>
      </w:r>
      <w:r w:rsidRPr="00C96907">
        <w:t xml:space="preserve"> </w:t>
      </w:r>
      <w:r>
        <w:t xml:space="preserve">smaller portions of changes to the </w:t>
      </w:r>
      <w:r w:rsidRPr="0033533E">
        <w:rPr>
          <w:i/>
        </w:rPr>
        <w:t>simservs</w:t>
      </w:r>
      <w:r w:rsidRPr="00C96907">
        <w:t xml:space="preserve"> XML document</w:t>
      </w:r>
      <w:r>
        <w:t xml:space="preserve">, with </w:t>
      </w:r>
      <w:r w:rsidRPr="00C96907">
        <w:t xml:space="preserve">each </w:t>
      </w:r>
      <w:r>
        <w:t xml:space="preserve">smaller portion contained </w:t>
      </w:r>
      <w:r w:rsidRPr="00C96907">
        <w:t>with</w:t>
      </w:r>
      <w:r>
        <w:t>in its own XCAP request (each within an HTTP PUT request or HTTP DELETE request, as appropriate).</w:t>
      </w:r>
    </w:p>
    <w:p w14:paraId="08D5D826" w14:textId="77777777" w:rsidR="00E32A2E" w:rsidRPr="00FC505B" w:rsidRDefault="00E32A2E" w:rsidP="00E32A2E">
      <w:pPr>
        <w:pStyle w:val="NO"/>
      </w:pPr>
      <w:r>
        <w:t>NOTE</w:t>
      </w:r>
      <w:r w:rsidRPr="00417769">
        <w:t> </w:t>
      </w:r>
      <w:r>
        <w:t>1:</w:t>
      </w:r>
      <w:r>
        <w:tab/>
        <w:t xml:space="preserve">The functionality desired bythe user and the XCAP client implementation can determine how and whether to reapportion changes to the </w:t>
      </w:r>
      <w:r>
        <w:rPr>
          <w:i/>
        </w:rPr>
        <w:t>simservs</w:t>
      </w:r>
      <w:r>
        <w:t xml:space="preserve"> XML document in a new XCAP request from a previous XCAP request. One example could be to align portions of changes to known supplementary service boundaries.</w:t>
      </w:r>
    </w:p>
    <w:p w14:paraId="0ED1D365" w14:textId="77777777" w:rsidR="00E32A2E" w:rsidRDefault="00E32A2E" w:rsidP="00E32A2E">
      <w:pPr>
        <w:pStyle w:val="NO"/>
      </w:pPr>
      <w:r>
        <w:t>NOTE</w:t>
      </w:r>
      <w:r w:rsidRPr="00417769">
        <w:t> </w:t>
      </w:r>
      <w:r>
        <w:t>2:</w:t>
      </w:r>
      <w:r>
        <w:tab/>
        <w:t>An XCAP client might receive an HTTP 409 (Conflict) response for reasons other than a supplementary service subscription error e.g. as defined in IETF</w:t>
      </w:r>
      <w:r w:rsidRPr="000F2B9E">
        <w:t> </w:t>
      </w:r>
      <w:r>
        <w:t>RFC</w:t>
      </w:r>
      <w:r w:rsidRPr="000F2B9E">
        <w:t> </w:t>
      </w:r>
      <w:r>
        <w:t>4825</w:t>
      </w:r>
      <w:r w:rsidRPr="000F2B9E">
        <w:t> </w:t>
      </w:r>
      <w:r>
        <w:t>[8]. Indication of the specific reason for the error is not defined in the current version of the present document.</w:t>
      </w:r>
    </w:p>
    <w:p w14:paraId="22A775E7" w14:textId="77777777" w:rsidR="00E32A2E" w:rsidRPr="009B7123" w:rsidRDefault="00E32A2E" w:rsidP="00E32A2E">
      <w:pPr>
        <w:pStyle w:val="Heading5"/>
      </w:pPr>
      <w:bookmarkStart w:id="131" w:name="_Toc11342855"/>
      <w:bookmarkStart w:id="132" w:name="_Toc91862044"/>
      <w:bookmarkStart w:id="133" w:name="_Toc99196041"/>
      <w:r w:rsidRPr="009B7123">
        <w:t>5.3.1.2.4</w:t>
      </w:r>
      <w:r w:rsidRPr="009B7123">
        <w:tab/>
        <w:t>HTTP</w:t>
      </w:r>
      <w:r w:rsidRPr="009B7123">
        <w:rPr>
          <w:rFonts w:hint="eastAsia"/>
        </w:rPr>
        <w:t xml:space="preserve"> retry</w:t>
      </w:r>
      <w:r w:rsidRPr="009B7123">
        <w:t xml:space="preserve"> </w:t>
      </w:r>
      <w:r w:rsidRPr="009B7123">
        <w:rPr>
          <w:rFonts w:hint="eastAsia"/>
        </w:rPr>
        <w:t xml:space="preserve">when no response </w:t>
      </w:r>
      <w:r w:rsidRPr="009B7123">
        <w:t xml:space="preserve">is </w:t>
      </w:r>
      <w:r w:rsidRPr="009B7123">
        <w:rPr>
          <w:rFonts w:hint="eastAsia"/>
        </w:rPr>
        <w:t>received</w:t>
      </w:r>
      <w:bookmarkEnd w:id="131"/>
      <w:bookmarkEnd w:id="132"/>
      <w:bookmarkEnd w:id="133"/>
    </w:p>
    <w:p w14:paraId="0D62D8D7" w14:textId="77777777" w:rsidR="00E32A2E" w:rsidRDefault="00E32A2E" w:rsidP="00E32A2E">
      <w:pPr>
        <w:rPr>
          <w:noProof/>
          <w:lang w:eastAsia="zh-CN"/>
        </w:rPr>
      </w:pPr>
      <w:r>
        <w:rPr>
          <w:rFonts w:hint="eastAsia"/>
          <w:lang w:eastAsia="zh-CN"/>
        </w:rPr>
        <w:t xml:space="preserve">If no response is received </w:t>
      </w:r>
      <w:r>
        <w:rPr>
          <w:lang w:eastAsia="zh-CN"/>
        </w:rPr>
        <w:t>with</w:t>
      </w:r>
      <w:r>
        <w:rPr>
          <w:rFonts w:hint="eastAsia"/>
          <w:lang w:eastAsia="zh-CN"/>
        </w:rPr>
        <w:t xml:space="preserve">in a certain </w:t>
      </w:r>
      <w:r>
        <w:rPr>
          <w:lang w:eastAsia="zh-CN"/>
        </w:rPr>
        <w:t>time period</w:t>
      </w:r>
      <w:r>
        <w:rPr>
          <w:rFonts w:hint="eastAsia"/>
          <w:lang w:eastAsia="zh-CN"/>
        </w:rPr>
        <w:t>, a</w:t>
      </w:r>
      <w:r>
        <w:rPr>
          <w:rFonts w:hint="eastAsia"/>
          <w:noProof/>
          <w:lang w:eastAsia="zh-CN"/>
        </w:rPr>
        <w:t xml:space="preserve">fter the XCAP client </w:t>
      </w:r>
      <w:r>
        <w:rPr>
          <w:noProof/>
          <w:lang w:eastAsia="zh-CN"/>
        </w:rPr>
        <w:t xml:space="preserve">has </w:t>
      </w:r>
      <w:r>
        <w:rPr>
          <w:rFonts w:hint="eastAsia"/>
          <w:noProof/>
          <w:lang w:eastAsia="zh-CN"/>
        </w:rPr>
        <w:t>sen</w:t>
      </w:r>
      <w:r>
        <w:rPr>
          <w:noProof/>
          <w:lang w:eastAsia="zh-CN"/>
        </w:rPr>
        <w:t>t</w:t>
      </w:r>
      <w:r>
        <w:rPr>
          <w:rFonts w:hint="eastAsia"/>
          <w:noProof/>
          <w:lang w:eastAsia="zh-CN"/>
        </w:rPr>
        <w:t xml:space="preserve"> out </w:t>
      </w:r>
      <w:r>
        <w:rPr>
          <w:noProof/>
          <w:lang w:eastAsia="zh-CN"/>
        </w:rPr>
        <w:t>an</w:t>
      </w:r>
      <w:r>
        <w:rPr>
          <w:rFonts w:hint="eastAsia"/>
          <w:noProof/>
          <w:lang w:eastAsia="zh-CN"/>
        </w:rPr>
        <w:t xml:space="preserve"> </w:t>
      </w:r>
      <w:r w:rsidRPr="00417769">
        <w:t>HTTP request</w:t>
      </w:r>
      <w:r w:rsidRPr="00944592">
        <w:rPr>
          <w:lang w:eastAsia="zh-CN"/>
        </w:rPr>
        <w:t xml:space="preserve"> </w:t>
      </w:r>
      <w:r>
        <w:rPr>
          <w:lang w:eastAsia="zh-CN"/>
        </w:rPr>
        <w:t xml:space="preserve">and the XCAP client has different IP addresses available, the XCAP client may retry the </w:t>
      </w:r>
      <w:r w:rsidRPr="00417769">
        <w:t>request</w:t>
      </w:r>
      <w:r>
        <w:rPr>
          <w:rFonts w:hint="eastAsia"/>
          <w:lang w:eastAsia="zh-CN"/>
        </w:rPr>
        <w:t xml:space="preserve"> </w:t>
      </w:r>
      <w:r>
        <w:rPr>
          <w:lang w:eastAsia="zh-CN"/>
        </w:rPr>
        <w:t xml:space="preserve">using one of the </w:t>
      </w:r>
      <w:r>
        <w:rPr>
          <w:rFonts w:hint="eastAsia"/>
          <w:lang w:eastAsia="zh-CN"/>
        </w:rPr>
        <w:t>other</w:t>
      </w:r>
      <w:r>
        <w:rPr>
          <w:lang w:eastAsia="zh-CN"/>
        </w:rPr>
        <w:t xml:space="preserve"> IP addresses</w:t>
      </w:r>
      <w:r>
        <w:rPr>
          <w:rFonts w:hint="eastAsia"/>
          <w:lang w:eastAsia="zh-CN"/>
        </w:rPr>
        <w:t>.</w:t>
      </w:r>
    </w:p>
    <w:p w14:paraId="2425733E" w14:textId="77777777" w:rsidR="00E32A2E" w:rsidRPr="00FC505B" w:rsidRDefault="00E32A2E" w:rsidP="00E32A2E">
      <w:pPr>
        <w:pStyle w:val="NO"/>
      </w:pPr>
      <w:r>
        <w:t>NOTE:</w:t>
      </w:r>
      <w:r>
        <w:tab/>
        <w:t xml:space="preserve">The certain time period before the XCAP client retries the request depends on the </w:t>
      </w:r>
      <w:r>
        <w:rPr>
          <w:rFonts w:hint="eastAsia"/>
        </w:rPr>
        <w:t>configuration of the</w:t>
      </w:r>
      <w:r>
        <w:t xml:space="preserve"> terminal that implements the XCAP client.</w:t>
      </w:r>
    </w:p>
    <w:p w14:paraId="4BC2E1C5" w14:textId="77777777" w:rsidR="00E32A2E" w:rsidRDefault="00E32A2E" w:rsidP="00E32A2E">
      <w:pPr>
        <w:pStyle w:val="Heading4"/>
      </w:pPr>
      <w:bookmarkStart w:id="134" w:name="_Toc11342856"/>
      <w:bookmarkStart w:id="135" w:name="_Toc91862045"/>
      <w:bookmarkStart w:id="136" w:name="_Toc99196042"/>
      <w:r>
        <w:t>5.3.1.3</w:t>
      </w:r>
      <w:r>
        <w:tab/>
        <w:t>Password change</w:t>
      </w:r>
      <w:bookmarkEnd w:id="134"/>
      <w:bookmarkEnd w:id="135"/>
      <w:bookmarkEnd w:id="136"/>
    </w:p>
    <w:p w14:paraId="0E5C3104" w14:textId="77777777" w:rsidR="00E32A2E" w:rsidRPr="00DB194A" w:rsidRDefault="00E32A2E" w:rsidP="00E32A2E">
      <w:pPr>
        <w:pStyle w:val="NO"/>
        <w:rPr>
          <w:lang w:val="de-DE"/>
        </w:rPr>
      </w:pPr>
      <w:r>
        <w:rPr>
          <w:lang w:val="de-DE"/>
        </w:rPr>
        <w:t>NOTE 1:</w:t>
      </w:r>
      <w:r>
        <w:rPr>
          <w:lang w:val="de-DE"/>
        </w:rPr>
        <w:tab/>
        <w:t>3GPP TS 22.030 [23] describes the MMI used when a user wishes to change a password when performing supplementary service control via the CS domain. This requires the user to input the current password, the new password and the new password (again). For password change via the CS domain, the network performs the verification of the new password with the new password (again). For password change via IMS, it is assumed that the user will still provide the current password, the new password and the new password (again) but the verification of the new password with the new password (again) will be carried out by the application on the UE. The details of this verification are out of scope of the present document.</w:t>
      </w:r>
    </w:p>
    <w:p w14:paraId="01D10FE5" w14:textId="77777777" w:rsidR="00E32A2E" w:rsidRDefault="00E32A2E" w:rsidP="00E32A2E">
      <w:r>
        <w:t>When</w:t>
      </w:r>
      <w:r w:rsidRPr="00FA3086">
        <w:t xml:space="preserve"> changing a password, the UE shall send an HTTP POST request, and shall include:</w:t>
      </w:r>
    </w:p>
    <w:p w14:paraId="4C5B6276" w14:textId="77777777" w:rsidR="00E32A2E" w:rsidRDefault="00E32A2E" w:rsidP="00E32A2E">
      <w:pPr>
        <w:pStyle w:val="B1"/>
      </w:pPr>
      <w:r>
        <w:t>a)</w:t>
      </w:r>
      <w:r w:rsidRPr="00FA3086">
        <w:tab/>
        <w:t>in the Request</w:t>
      </w:r>
      <w:r>
        <w:t>-</w:t>
      </w:r>
      <w:r w:rsidRPr="00FA3086">
        <w:t xml:space="preserve">URI an XUI </w:t>
      </w:r>
      <w:r>
        <w:t>including:</w:t>
      </w:r>
    </w:p>
    <w:p w14:paraId="68DD3164" w14:textId="77777777" w:rsidR="00E32A2E" w:rsidRDefault="00E32A2E" w:rsidP="00E32A2E">
      <w:pPr>
        <w:pStyle w:val="B2"/>
      </w:pPr>
      <w:r>
        <w:t>1)</w:t>
      </w:r>
      <w:r>
        <w:tab/>
        <w:t>a SIP URI representing the public user identity of the served user; and</w:t>
      </w:r>
    </w:p>
    <w:p w14:paraId="08BCC916" w14:textId="77777777" w:rsidR="00E32A2E" w:rsidRPr="00FA3086" w:rsidRDefault="00E32A2E" w:rsidP="00E32A2E">
      <w:pPr>
        <w:pStyle w:val="B2"/>
      </w:pPr>
      <w:r>
        <w:t>2)</w:t>
      </w:r>
      <w:r>
        <w:tab/>
        <w:t>in the password portion of the SIP URI the current password;</w:t>
      </w:r>
    </w:p>
    <w:p w14:paraId="4D7AF8DB" w14:textId="77777777" w:rsidR="00E32A2E" w:rsidRPr="00FA3086" w:rsidRDefault="00E32A2E" w:rsidP="00E32A2E">
      <w:pPr>
        <w:pStyle w:val="B1"/>
      </w:pPr>
      <w:r>
        <w:t>b)</w:t>
      </w:r>
      <w:r w:rsidRPr="00FA3086">
        <w:tab/>
        <w:t>the node selector in the Request-URI indicating the simservs XCAP resource; and</w:t>
      </w:r>
    </w:p>
    <w:p w14:paraId="01A9B551" w14:textId="77777777" w:rsidR="00E32A2E" w:rsidRDefault="00E32A2E" w:rsidP="00E32A2E">
      <w:pPr>
        <w:pStyle w:val="B1"/>
      </w:pPr>
      <w:r>
        <w:t>c)</w:t>
      </w:r>
      <w:r w:rsidRPr="00FA3086">
        <w:tab/>
        <w:t>in the body a &lt;pas</w:t>
      </w:r>
      <w:r>
        <w:t>sword-change&gt; element including a &lt;</w:t>
      </w:r>
      <w:r w:rsidRPr="00FA3086">
        <w:t>new-password&gt; element containing the new password</w:t>
      </w:r>
      <w:r>
        <w:t>.</w:t>
      </w:r>
    </w:p>
    <w:p w14:paraId="669D8A0A" w14:textId="77777777" w:rsidR="00E32A2E" w:rsidRDefault="00E32A2E" w:rsidP="00E32A2E">
      <w:pPr>
        <w:pStyle w:val="NO"/>
      </w:pPr>
      <w:r>
        <w:t>NOTE 2:</w:t>
      </w:r>
      <w:r>
        <w:tab/>
        <w:t>The current password and new password are common passwords for all applicable supplementary services.</w:t>
      </w:r>
    </w:p>
    <w:p w14:paraId="44C58284" w14:textId="77777777" w:rsidR="00E32A2E" w:rsidRDefault="00E32A2E" w:rsidP="00E32A2E">
      <w:r>
        <w:t>The UE may also request a password check by sending an HTTP POST request as above, but without the &lt;</w:t>
      </w:r>
      <w:r w:rsidRPr="00FA3086">
        <w:t>new-password&gt; element</w:t>
      </w:r>
      <w:r>
        <w:t>.</w:t>
      </w:r>
    </w:p>
    <w:p w14:paraId="682CE1EF" w14:textId="77777777" w:rsidR="00E32A2E" w:rsidRDefault="00E32A2E" w:rsidP="00E32A2E">
      <w:pPr>
        <w:pStyle w:val="NO"/>
      </w:pPr>
      <w:r>
        <w:t>NOTE 3:</w:t>
      </w:r>
      <w:r>
        <w:tab/>
        <w:t>There is no useful semantics for a UE to request a password check, but for IMS centralised services as specified in 3GPP TS 29.292 [26] this is needed for compatibility with CS procedures.</w:t>
      </w:r>
    </w:p>
    <w:p w14:paraId="1CE481D1" w14:textId="77777777" w:rsidR="00E32A2E" w:rsidRPr="00417769" w:rsidRDefault="00E32A2E" w:rsidP="00E32A2E">
      <w:pPr>
        <w:pStyle w:val="Heading3"/>
      </w:pPr>
      <w:bookmarkStart w:id="137" w:name="_Toc11342857"/>
      <w:bookmarkStart w:id="138" w:name="_Toc91862046"/>
      <w:bookmarkStart w:id="139" w:name="_Toc99196043"/>
      <w:r w:rsidRPr="00417769">
        <w:lastRenderedPageBreak/>
        <w:t>5.3.2</w:t>
      </w:r>
      <w:r w:rsidRPr="00417769">
        <w:tab/>
        <w:t>XCAP server</w:t>
      </w:r>
      <w:bookmarkEnd w:id="137"/>
      <w:bookmarkEnd w:id="138"/>
      <w:bookmarkEnd w:id="139"/>
    </w:p>
    <w:p w14:paraId="0554E94D" w14:textId="77777777" w:rsidR="00E32A2E" w:rsidRPr="00417769" w:rsidRDefault="00E32A2E" w:rsidP="00E32A2E">
      <w:pPr>
        <w:pStyle w:val="Heading4"/>
      </w:pPr>
      <w:bookmarkStart w:id="140" w:name="_Toc11342858"/>
      <w:bookmarkStart w:id="141" w:name="_Toc91862047"/>
      <w:bookmarkStart w:id="142" w:name="_Toc99196044"/>
      <w:r w:rsidRPr="00417769">
        <w:t>5.3.2.1</w:t>
      </w:r>
      <w:r w:rsidRPr="00417769">
        <w:tab/>
        <w:t>Introduction</w:t>
      </w:r>
      <w:bookmarkEnd w:id="140"/>
      <w:bookmarkEnd w:id="141"/>
      <w:bookmarkEnd w:id="142"/>
    </w:p>
    <w:p w14:paraId="2586CF32" w14:textId="77777777" w:rsidR="00E32A2E" w:rsidRPr="00417769" w:rsidRDefault="00E32A2E" w:rsidP="00E32A2E">
      <w:r w:rsidRPr="00417769">
        <w:t>The XCAP server is a logical function as defined in IETF</w:t>
      </w:r>
      <w:r>
        <w:t> </w:t>
      </w:r>
      <w:r w:rsidRPr="00417769">
        <w:t>RFC</w:t>
      </w:r>
      <w:r>
        <w:t> 4825</w:t>
      </w:r>
      <w:r w:rsidRPr="00417769">
        <w:t xml:space="preserve"> [8]. The XCAP server can store data related to the configuration of </w:t>
      </w:r>
      <w:r>
        <w:t>supplementary</w:t>
      </w:r>
      <w:r w:rsidRPr="00417769">
        <w:t xml:space="preserve"> services. The XCAP server shall provide or deny authorization to access XCAP resources by authenticated users.</w:t>
      </w:r>
      <w:r w:rsidRPr="00B54A15">
        <w:t xml:space="preserve"> It is an operator configurable option in the XCAP server as to which supplementary services (if any) are provisioned for a subscription and what constraints (if any) apply to settings for provisioned supplementary services.</w:t>
      </w:r>
    </w:p>
    <w:p w14:paraId="3FC768B0" w14:textId="77777777" w:rsidR="00E32A2E" w:rsidRPr="00417769" w:rsidRDefault="00E32A2E" w:rsidP="00E32A2E">
      <w:pPr>
        <w:pStyle w:val="Heading4"/>
      </w:pPr>
      <w:bookmarkStart w:id="143" w:name="_Toc11342859"/>
      <w:bookmarkStart w:id="144" w:name="_Toc91862048"/>
      <w:bookmarkStart w:id="145" w:name="_Toc99196045"/>
      <w:r w:rsidRPr="00417769">
        <w:t>5.3.2.2</w:t>
      </w:r>
      <w:r w:rsidRPr="00417769">
        <w:tab/>
        <w:t>Manipulation acceptance</w:t>
      </w:r>
      <w:bookmarkEnd w:id="143"/>
      <w:bookmarkEnd w:id="144"/>
      <w:bookmarkEnd w:id="145"/>
    </w:p>
    <w:p w14:paraId="6007F244" w14:textId="5197E61E" w:rsidR="00E32A2E" w:rsidRDefault="00E32A2E" w:rsidP="00E32A2E">
      <w:r w:rsidRPr="00417769">
        <w:t xml:space="preserve">When the XCAP server receives an HTTP PUT, HTTP GET or HTTP DELETE request for manipulating or fetching a resource list, the XCAP server shall first authenticate the request and then perform authorization. </w:t>
      </w:r>
      <w:r w:rsidR="00716321">
        <w:t>Clause</w:t>
      </w:r>
      <w:r>
        <w:t> </w:t>
      </w:r>
      <w:r w:rsidRPr="00417769">
        <w:t>5.2.2 provides more details on the authentication and authorization of HTTP requests.</w:t>
      </w:r>
      <w:r w:rsidRPr="009C735D">
        <w:t xml:space="preserve"> </w:t>
      </w:r>
    </w:p>
    <w:p w14:paraId="2BE5FBBD" w14:textId="77777777" w:rsidR="00E32A2E" w:rsidRPr="00417769" w:rsidRDefault="00E32A2E" w:rsidP="00E32A2E">
      <w:r>
        <w:t xml:space="preserve">The XCAP server shall support conditional processing as specified in </w:t>
      </w:r>
      <w:r w:rsidRPr="00417769">
        <w:t>IETF RFC </w:t>
      </w:r>
      <w:r>
        <w:t>4825</w:t>
      </w:r>
      <w:r w:rsidRPr="00417769">
        <w:t> [8]</w:t>
      </w:r>
      <w:r>
        <w:t xml:space="preserve"> based on If-Match header field.</w:t>
      </w:r>
    </w:p>
    <w:p w14:paraId="30F73DC1" w14:textId="77777777" w:rsidR="00E32A2E" w:rsidRDefault="00E32A2E" w:rsidP="00E32A2E">
      <w:r w:rsidRPr="00417769">
        <w:t xml:space="preserve">Afterwards the XCAP server shall perform the requested action and generate a response in accordance with </w:t>
      </w:r>
      <w:r w:rsidRPr="00417769">
        <w:br/>
        <w:t>IETF</w:t>
      </w:r>
      <w:r>
        <w:t> </w:t>
      </w:r>
      <w:r w:rsidRPr="00417769">
        <w:t>RFC</w:t>
      </w:r>
      <w:r>
        <w:t> 4825</w:t>
      </w:r>
      <w:r w:rsidRPr="00417769">
        <w:t xml:space="preserve"> [8] and the </w:t>
      </w:r>
      <w:r>
        <w:t>supplementary</w:t>
      </w:r>
      <w:r w:rsidRPr="00417769">
        <w:t xml:space="preserve"> services application usage specified in clause</w:t>
      </w:r>
      <w:r>
        <w:t> </w:t>
      </w:r>
      <w:r w:rsidRPr="00417769">
        <w:t>6.</w:t>
      </w:r>
    </w:p>
    <w:p w14:paraId="1808E284" w14:textId="77777777" w:rsidR="00E32A2E" w:rsidRPr="00237748" w:rsidRDefault="00E32A2E" w:rsidP="00E32A2E">
      <w:pPr>
        <w:pStyle w:val="Heading4"/>
      </w:pPr>
      <w:bookmarkStart w:id="146" w:name="_Toc11342860"/>
      <w:bookmarkStart w:id="147" w:name="_Toc91862049"/>
      <w:bookmarkStart w:id="148" w:name="_Toc99196046"/>
      <w:r w:rsidRPr="00417769">
        <w:t>5.3.</w:t>
      </w:r>
      <w:r>
        <w:t>2.3</w:t>
      </w:r>
      <w:r w:rsidRPr="00417769">
        <w:tab/>
      </w:r>
      <w:r>
        <w:t>User not allowed to manipulate settings via XCAP</w:t>
      </w:r>
      <w:bookmarkEnd w:id="146"/>
      <w:bookmarkEnd w:id="147"/>
      <w:bookmarkEnd w:id="148"/>
    </w:p>
    <w:p w14:paraId="27E6ADC8" w14:textId="77777777" w:rsidR="00E32A2E" w:rsidRPr="00417769" w:rsidRDefault="00E32A2E" w:rsidP="00E32A2E">
      <w:r>
        <w:t xml:space="preserve">If the username identified by the XUI in the </w:t>
      </w:r>
      <w:r w:rsidRPr="00417769">
        <w:t xml:space="preserve">HTTP PUT, </w:t>
      </w:r>
      <w:r>
        <w:t xml:space="preserve">HTTP GET or HTTP DELETE request, is not allowed to manipulate settings via XCAP, then the XCAP server shall respond with a </w:t>
      </w:r>
      <w:r w:rsidRPr="00097AE1">
        <w:t>HTTP 40</w:t>
      </w:r>
      <w:r>
        <w:t>3</w:t>
      </w:r>
      <w:r w:rsidRPr="00097AE1">
        <w:t xml:space="preserve"> (</w:t>
      </w:r>
      <w:r>
        <w:t>Forbidden) response.</w:t>
      </w:r>
    </w:p>
    <w:p w14:paraId="57A5A49A" w14:textId="77777777" w:rsidR="00E32A2E" w:rsidRPr="00417769" w:rsidRDefault="00E32A2E" w:rsidP="00E32A2E">
      <w:pPr>
        <w:pStyle w:val="NO"/>
      </w:pPr>
      <w:r>
        <w:t>NOTE</w:t>
      </w:r>
      <w:r w:rsidRPr="006B7A1A">
        <w:t>:</w:t>
      </w:r>
      <w:r w:rsidRPr="006B7A1A">
        <w:tab/>
      </w:r>
      <w:r>
        <w:t>If the UE is not configured for supplementary service management as specified in 3GPP TS 24.167 [19], it is expected that o</w:t>
      </w:r>
      <w:r w:rsidRPr="006B7A1A">
        <w:t xml:space="preserve">perators </w:t>
      </w:r>
      <w:r>
        <w:t xml:space="preserve">do </w:t>
      </w:r>
      <w:r w:rsidRPr="006B7A1A">
        <w:t xml:space="preserve">not configure their XCAP servers to </w:t>
      </w:r>
      <w:r>
        <w:t>return</w:t>
      </w:r>
      <w:r w:rsidRPr="006B7A1A">
        <w:t xml:space="preserve"> the </w:t>
      </w:r>
      <w:r>
        <w:t xml:space="preserve">HTTP 403 </w:t>
      </w:r>
      <w:r w:rsidRPr="006B7A1A">
        <w:t>error response code</w:t>
      </w:r>
      <w:r>
        <w:t xml:space="preserve"> for any other reason than specified above</w:t>
      </w:r>
      <w:r w:rsidRPr="006B7A1A">
        <w:t>.</w:t>
      </w:r>
    </w:p>
    <w:p w14:paraId="08A884B6" w14:textId="77777777" w:rsidR="00E32A2E" w:rsidRDefault="00E32A2E" w:rsidP="00E32A2E">
      <w:pPr>
        <w:pStyle w:val="Heading4"/>
      </w:pPr>
      <w:bookmarkStart w:id="149" w:name="_Toc11342861"/>
      <w:bookmarkStart w:id="150" w:name="_Toc91862050"/>
      <w:bookmarkStart w:id="151" w:name="_Toc99196047"/>
      <w:r>
        <w:t>5.3.2.4</w:t>
      </w:r>
      <w:r>
        <w:tab/>
        <w:t>Supplementary Service subscription errors</w:t>
      </w:r>
      <w:bookmarkEnd w:id="149"/>
      <w:bookmarkEnd w:id="150"/>
      <w:bookmarkEnd w:id="151"/>
    </w:p>
    <w:p w14:paraId="43F7E8A6" w14:textId="77777777" w:rsidR="00E32A2E" w:rsidRDefault="00E32A2E" w:rsidP="00E32A2E">
      <w:r>
        <w:t xml:space="preserve">If the subscription associated with the username identified by the XUI in a received HTTP PUT or HTTP DELETE request </w:t>
      </w:r>
      <w:r w:rsidRPr="00CB42B9">
        <w:t xml:space="preserve">is allowed to manipulate settings via XCAP </w:t>
      </w:r>
      <w:r>
        <w:t>and is either not provisioned with one or more supplementary services indicated in the XML document contained within the request or is provisioned but the indicated configuration is not in compliance with one or more operator defined constraints</w:t>
      </w:r>
      <w:r w:rsidRPr="00B908BE">
        <w:t xml:space="preserve"> or the subscription option "</w:t>
      </w:r>
      <w:r w:rsidRPr="009473FA">
        <w:t>control of supplementary service" to "by the service provider"</w:t>
      </w:r>
      <w:r>
        <w:t>, then the XCAP server shall respond with an HTTP 409 (Conflict) response and shall not update the settings.</w:t>
      </w:r>
    </w:p>
    <w:p w14:paraId="18A4FA6E" w14:textId="77777777" w:rsidR="00E32A2E" w:rsidRDefault="00E32A2E" w:rsidP="00E32A2E">
      <w:pPr>
        <w:pStyle w:val="NO"/>
      </w:pPr>
      <w:r>
        <w:t>NOTE:</w:t>
      </w:r>
      <w:r>
        <w:tab/>
        <w:t>An XCAP server might send an XCAP client an HTTP 409 (Conflict) response for reasons other than a supplementary service subscription error e.g. as defined in IETF</w:t>
      </w:r>
      <w:r w:rsidRPr="000F2B9E">
        <w:t> </w:t>
      </w:r>
      <w:r>
        <w:t>RFC</w:t>
      </w:r>
      <w:r w:rsidRPr="000F2B9E">
        <w:t> </w:t>
      </w:r>
      <w:r>
        <w:t>4825</w:t>
      </w:r>
      <w:r w:rsidRPr="000F2B9E">
        <w:t> </w:t>
      </w:r>
      <w:r>
        <w:t>[8]. Indication of the specific reason for the error is not defined in the current version of the present document.</w:t>
      </w:r>
    </w:p>
    <w:p w14:paraId="0C280470" w14:textId="77777777" w:rsidR="00E32A2E" w:rsidRDefault="00E32A2E" w:rsidP="00E32A2E">
      <w:pPr>
        <w:pStyle w:val="Heading4"/>
        <w:rPr>
          <w:lang w:val="de-DE"/>
        </w:rPr>
      </w:pPr>
      <w:bookmarkStart w:id="152" w:name="_Toc11342862"/>
      <w:bookmarkStart w:id="153" w:name="_Toc91862051"/>
      <w:bookmarkStart w:id="154" w:name="_Toc99196048"/>
      <w:r>
        <w:rPr>
          <w:lang w:val="de-DE"/>
        </w:rPr>
        <w:t>5.3.2.5</w:t>
      </w:r>
      <w:r>
        <w:rPr>
          <w:lang w:val="de-DE"/>
        </w:rPr>
        <w:tab/>
        <w:t>Password management</w:t>
      </w:r>
      <w:bookmarkEnd w:id="152"/>
      <w:bookmarkEnd w:id="153"/>
      <w:bookmarkEnd w:id="154"/>
    </w:p>
    <w:p w14:paraId="763EF22F" w14:textId="77777777" w:rsidR="00E32A2E" w:rsidRPr="009B7123" w:rsidRDefault="00E32A2E" w:rsidP="00E32A2E">
      <w:pPr>
        <w:pStyle w:val="Heading5"/>
      </w:pPr>
      <w:bookmarkStart w:id="155" w:name="_Toc11342863"/>
      <w:bookmarkStart w:id="156" w:name="_Toc91862052"/>
      <w:bookmarkStart w:id="157" w:name="_Toc99196049"/>
      <w:r w:rsidRPr="009B7123">
        <w:t>5.3.2.5.1</w:t>
      </w:r>
      <w:r w:rsidRPr="009B7123">
        <w:tab/>
        <w:t>General</w:t>
      </w:r>
      <w:bookmarkEnd w:id="155"/>
      <w:bookmarkEnd w:id="156"/>
      <w:bookmarkEnd w:id="157"/>
    </w:p>
    <w:p w14:paraId="67DDE970" w14:textId="77777777" w:rsidR="00E32A2E" w:rsidRPr="00A775E9" w:rsidRDefault="00E32A2E" w:rsidP="00E32A2E">
      <w:r w:rsidRPr="00A775E9">
        <w:t>Password management procedures at the XCAP server consist of two independent procedures:</w:t>
      </w:r>
    </w:p>
    <w:p w14:paraId="47514AF9" w14:textId="77777777" w:rsidR="00E32A2E" w:rsidRPr="00A775E9" w:rsidRDefault="00E32A2E" w:rsidP="00E32A2E">
      <w:pPr>
        <w:pStyle w:val="B1"/>
      </w:pPr>
      <w:r w:rsidRPr="00A775E9">
        <w:t>-</w:t>
      </w:r>
      <w:r w:rsidRPr="00A775E9">
        <w:tab/>
        <w:t>password check; and</w:t>
      </w:r>
    </w:p>
    <w:p w14:paraId="14B611C5" w14:textId="77777777" w:rsidR="00E32A2E" w:rsidRPr="00A775E9" w:rsidRDefault="00E32A2E" w:rsidP="00E32A2E">
      <w:pPr>
        <w:pStyle w:val="B1"/>
      </w:pPr>
      <w:r w:rsidRPr="00A775E9">
        <w:t>-</w:t>
      </w:r>
      <w:r w:rsidRPr="00A775E9">
        <w:tab/>
        <w:t>password change;</w:t>
      </w:r>
    </w:p>
    <w:p w14:paraId="27D467D8" w14:textId="77777777" w:rsidR="00E32A2E" w:rsidRDefault="00E32A2E" w:rsidP="00E32A2E">
      <w:pPr>
        <w:rPr>
          <w:lang w:val="de-DE"/>
        </w:rPr>
      </w:pPr>
      <w:r>
        <w:rPr>
          <w:lang w:val="de-DE"/>
        </w:rPr>
        <w:t>The password check procedure is used for verifying the current password stored against the user:</w:t>
      </w:r>
    </w:p>
    <w:p w14:paraId="1AA08291" w14:textId="77777777" w:rsidR="00E32A2E" w:rsidRDefault="00E32A2E" w:rsidP="00E32A2E">
      <w:pPr>
        <w:pStyle w:val="B1"/>
        <w:rPr>
          <w:lang w:val="de-DE"/>
        </w:rPr>
      </w:pPr>
      <w:r>
        <w:rPr>
          <w:lang w:val="de-DE"/>
        </w:rPr>
        <w:t>-</w:t>
      </w:r>
      <w:r>
        <w:rPr>
          <w:lang w:val="de-DE"/>
        </w:rPr>
        <w:tab/>
        <w:t>when the user requests a password check;</w:t>
      </w:r>
    </w:p>
    <w:p w14:paraId="1ABDB7E4" w14:textId="77777777" w:rsidR="00E32A2E" w:rsidRDefault="00E32A2E" w:rsidP="00E32A2E">
      <w:pPr>
        <w:pStyle w:val="B1"/>
        <w:rPr>
          <w:lang w:val="de-DE"/>
        </w:rPr>
      </w:pPr>
      <w:r>
        <w:rPr>
          <w:lang w:val="de-DE"/>
        </w:rPr>
        <w:t>-</w:t>
      </w:r>
      <w:r>
        <w:rPr>
          <w:lang w:val="de-DE"/>
        </w:rPr>
        <w:tab/>
        <w:t>when the user requests a password change; and</w:t>
      </w:r>
    </w:p>
    <w:p w14:paraId="7B4456AE" w14:textId="77777777" w:rsidR="00E32A2E" w:rsidRDefault="00E32A2E" w:rsidP="00E32A2E">
      <w:pPr>
        <w:pStyle w:val="B1"/>
        <w:rPr>
          <w:lang w:val="de-DE"/>
        </w:rPr>
      </w:pPr>
      <w:r>
        <w:rPr>
          <w:lang w:val="de-DE"/>
        </w:rPr>
        <w:t>-</w:t>
      </w:r>
      <w:r>
        <w:rPr>
          <w:lang w:val="de-DE"/>
        </w:rPr>
        <w:tab/>
        <w:t>when the user requests modification of a supplementary service configuration document for a service that has password control.</w:t>
      </w:r>
    </w:p>
    <w:p w14:paraId="07BE3B8A" w14:textId="77777777" w:rsidR="00E32A2E" w:rsidRDefault="00E32A2E" w:rsidP="00E32A2E">
      <w:r>
        <w:lastRenderedPageBreak/>
        <w:t>The password change procedure is used by the XCAP server to set a new password for the user.</w:t>
      </w:r>
    </w:p>
    <w:p w14:paraId="27FEC705" w14:textId="77777777" w:rsidR="00E32A2E" w:rsidRDefault="00E32A2E" w:rsidP="00E32A2E">
      <w:r>
        <w:rPr>
          <w:lang w:val="de-DE"/>
        </w:rPr>
        <w:t xml:space="preserve">The XCAP server shall maintain a </w:t>
      </w:r>
      <w:r>
        <w:t>Wrong Password Attempts (WPA) counter.</w:t>
      </w:r>
    </w:p>
    <w:p w14:paraId="7425D2E5" w14:textId="77777777" w:rsidR="00E32A2E" w:rsidRDefault="00E32A2E" w:rsidP="00E32A2E">
      <w:r>
        <w:t xml:space="preserve">When the password is set by the service provider the XCAP server shall reset the WPA counter to zero. </w:t>
      </w:r>
    </w:p>
    <w:p w14:paraId="6A18915A" w14:textId="77777777" w:rsidR="00E32A2E" w:rsidRDefault="00E32A2E" w:rsidP="00E32A2E">
      <w:r>
        <w:t>If the XCAP server receives a password that does not match the current password stored for the service, the XCAP server shall increment the WPA counter by 1.</w:t>
      </w:r>
    </w:p>
    <w:p w14:paraId="4B8D14C4" w14:textId="77777777" w:rsidR="00E32A2E" w:rsidRDefault="00E32A2E" w:rsidP="00E32A2E">
      <w:r w:rsidRPr="009473FA">
        <w:t xml:space="preserve">If a password check </w:t>
      </w:r>
      <w:r>
        <w:t>passes at the XCAP server</w:t>
      </w:r>
      <w:r w:rsidRPr="009473FA">
        <w:t xml:space="preserve">, </w:t>
      </w:r>
      <w:r>
        <w:t xml:space="preserve">the XCAP server shall reset the </w:t>
      </w:r>
      <w:r w:rsidRPr="009473FA">
        <w:t xml:space="preserve">WPA </w:t>
      </w:r>
      <w:r>
        <w:t>counter</w:t>
      </w:r>
      <w:r w:rsidRPr="009473FA">
        <w:t xml:space="preserve"> to zero. If </w:t>
      </w:r>
      <w:r>
        <w:t xml:space="preserve">the </w:t>
      </w:r>
      <w:r w:rsidRPr="009473FA">
        <w:t xml:space="preserve">WPA </w:t>
      </w:r>
      <w:r>
        <w:t xml:space="preserve">counter </w:t>
      </w:r>
      <w:r w:rsidRPr="009473FA">
        <w:t xml:space="preserve">exceeds the value three, </w:t>
      </w:r>
      <w:r>
        <w:t xml:space="preserve">the XCAP server shall set </w:t>
      </w:r>
      <w:r w:rsidRPr="009473FA">
        <w:t>the subscription option "control of supplementary service" to "by the service provider".</w:t>
      </w:r>
    </w:p>
    <w:p w14:paraId="7E6292B1" w14:textId="77777777" w:rsidR="00E32A2E" w:rsidRPr="009B7123" w:rsidRDefault="00E32A2E" w:rsidP="00E32A2E">
      <w:pPr>
        <w:pStyle w:val="Heading5"/>
      </w:pPr>
      <w:bookmarkStart w:id="158" w:name="_Toc11342864"/>
      <w:bookmarkStart w:id="159" w:name="_Toc91862053"/>
      <w:bookmarkStart w:id="160" w:name="_Toc99196050"/>
      <w:r w:rsidRPr="009B7123">
        <w:t>5.3.2.5.2</w:t>
      </w:r>
      <w:r w:rsidRPr="009B7123">
        <w:tab/>
        <w:t>Password check</w:t>
      </w:r>
      <w:bookmarkEnd w:id="158"/>
      <w:bookmarkEnd w:id="159"/>
      <w:bookmarkEnd w:id="160"/>
    </w:p>
    <w:p w14:paraId="26A29B4B" w14:textId="77777777" w:rsidR="00E32A2E" w:rsidRDefault="00E32A2E" w:rsidP="00E32A2E">
      <w:r>
        <w:rPr>
          <w:lang w:val="de-DE"/>
        </w:rPr>
        <w:t>If a password is required (e.g. for supplementary service configuration or for password change) and the XUI contains a password in the password portion of the SIP URI, the XCAP server shall</w:t>
      </w:r>
      <w:r>
        <w:t xml:space="preserve"> verify that the password in the request matches that stored for the user.</w:t>
      </w:r>
    </w:p>
    <w:p w14:paraId="472C63FD" w14:textId="77777777" w:rsidR="00E32A2E" w:rsidRDefault="00E32A2E" w:rsidP="00E32A2E">
      <w:r>
        <w:t>If a password is required, and the XCAP server receives a request:</w:t>
      </w:r>
    </w:p>
    <w:p w14:paraId="0D04AF4A" w14:textId="77777777" w:rsidR="00E32A2E" w:rsidRDefault="00E32A2E" w:rsidP="00E32A2E">
      <w:pPr>
        <w:pStyle w:val="B1"/>
      </w:pPr>
      <w:r>
        <w:t>-</w:t>
      </w:r>
      <w:r>
        <w:tab/>
        <w:t>where the XUI is not a SIP URI;</w:t>
      </w:r>
    </w:p>
    <w:p w14:paraId="07C55D36" w14:textId="77777777" w:rsidR="00E32A2E" w:rsidRDefault="00E32A2E" w:rsidP="00E32A2E">
      <w:pPr>
        <w:pStyle w:val="B1"/>
      </w:pPr>
      <w:r>
        <w:t>-</w:t>
      </w:r>
      <w:r>
        <w:tab/>
        <w:t xml:space="preserve">where the XUI is a SIP URI and the request does not contain a </w:t>
      </w:r>
      <w:r>
        <w:rPr>
          <w:lang w:val="de-DE"/>
        </w:rPr>
        <w:t>password in the password portion of the SIP-URI;</w:t>
      </w:r>
      <w:r>
        <w:t xml:space="preserve"> or</w:t>
      </w:r>
    </w:p>
    <w:p w14:paraId="3995A45A" w14:textId="77777777" w:rsidR="00E32A2E" w:rsidRPr="00923105" w:rsidRDefault="00E32A2E" w:rsidP="00E32A2E">
      <w:pPr>
        <w:pStyle w:val="B1"/>
      </w:pPr>
      <w:r>
        <w:t>-</w:t>
      </w:r>
      <w:r>
        <w:tab/>
        <w:t xml:space="preserve">where the XUI is a SIP URI, the request contains a </w:t>
      </w:r>
      <w:r>
        <w:rPr>
          <w:lang w:val="de-DE"/>
        </w:rPr>
        <w:t xml:space="preserve">password in the password portion of the SIP-URI and the password does not </w:t>
      </w:r>
      <w:r>
        <w:t>match the current password stored for the user;</w:t>
      </w:r>
    </w:p>
    <w:p w14:paraId="3CCEF254" w14:textId="77777777" w:rsidR="00E32A2E" w:rsidRDefault="00E32A2E" w:rsidP="00E32A2E">
      <w:r>
        <w:t xml:space="preserve">then the XCAP server shall respond with an HTTP 409 (Conflict) response. </w:t>
      </w:r>
    </w:p>
    <w:p w14:paraId="6A334DFD" w14:textId="77777777" w:rsidR="00E32A2E" w:rsidRDefault="00E32A2E" w:rsidP="00E32A2E">
      <w:r>
        <w:rPr>
          <w:lang w:val="de-DE"/>
        </w:rPr>
        <w:t xml:space="preserve">When the XCAP server responds with an HTTP 409 (Conflict) response where the XUI in the received request is not a SIP URI , the XCAP server shall include an </w:t>
      </w:r>
      <w:r>
        <w:t xml:space="preserve">&lt;incorrect-xui-format&gt; element in the </w:t>
      </w:r>
      <w:r>
        <w:rPr>
          <w:lang w:val="de-DE"/>
        </w:rPr>
        <w:t>HTTP 409 (Conflict) response.</w:t>
      </w:r>
    </w:p>
    <w:p w14:paraId="4D43DC12" w14:textId="77777777" w:rsidR="00E32A2E" w:rsidRDefault="00E32A2E" w:rsidP="00E32A2E">
      <w:pPr>
        <w:rPr>
          <w:lang w:val="de-DE"/>
        </w:rPr>
      </w:pPr>
      <w:r>
        <w:rPr>
          <w:lang w:val="de-DE"/>
        </w:rPr>
        <w:t>When the</w:t>
      </w:r>
      <w:r w:rsidRPr="00DF647A">
        <w:rPr>
          <w:lang w:val="de-DE"/>
        </w:rPr>
        <w:t xml:space="preserve"> XCAP server </w:t>
      </w:r>
      <w:r>
        <w:rPr>
          <w:lang w:val="de-DE"/>
        </w:rPr>
        <w:t xml:space="preserve">responds with an HTTP 409 (Conflict) response where the </w:t>
      </w:r>
      <w:r w:rsidRPr="00DF647A">
        <w:rPr>
          <w:lang w:val="de-DE"/>
        </w:rPr>
        <w:t>XUI is a SIP URI, the WPA counter has not exceeded 3</w:t>
      </w:r>
      <w:r>
        <w:rPr>
          <w:lang w:val="de-DE"/>
        </w:rPr>
        <w:t xml:space="preserve"> and:</w:t>
      </w:r>
    </w:p>
    <w:p w14:paraId="3F5E6D5D" w14:textId="77777777" w:rsidR="00E32A2E" w:rsidRPr="00DF647A" w:rsidRDefault="00E32A2E" w:rsidP="00E32A2E">
      <w:pPr>
        <w:pStyle w:val="B1"/>
        <w:rPr>
          <w:lang w:val="de-DE"/>
        </w:rPr>
      </w:pPr>
      <w:r>
        <w:rPr>
          <w:lang w:val="de-DE"/>
        </w:rPr>
        <w:t>-</w:t>
      </w:r>
      <w:r>
        <w:rPr>
          <w:lang w:val="de-DE"/>
        </w:rPr>
        <w:tab/>
        <w:t xml:space="preserve">if </w:t>
      </w:r>
      <w:r w:rsidRPr="00DF647A">
        <w:rPr>
          <w:lang w:val="de-DE"/>
        </w:rPr>
        <w:t>the password is missing in the request, the XCAP server shall include a &lt;password-required&gt; element;</w:t>
      </w:r>
      <w:r>
        <w:rPr>
          <w:lang w:val="de-DE"/>
        </w:rPr>
        <w:t xml:space="preserve"> and</w:t>
      </w:r>
    </w:p>
    <w:p w14:paraId="249665EC" w14:textId="77777777" w:rsidR="00E32A2E" w:rsidRDefault="00E32A2E" w:rsidP="00E32A2E">
      <w:pPr>
        <w:pStyle w:val="B1"/>
        <w:rPr>
          <w:lang w:val="de-DE"/>
        </w:rPr>
      </w:pPr>
      <w:r>
        <w:rPr>
          <w:lang w:val="de-DE"/>
        </w:rPr>
        <w:t>-</w:t>
      </w:r>
      <w:r>
        <w:rPr>
          <w:lang w:val="de-DE"/>
        </w:rPr>
        <w:tab/>
        <w:t xml:space="preserve">if </w:t>
      </w:r>
      <w:r w:rsidRPr="00DF647A">
        <w:rPr>
          <w:lang w:val="de-DE"/>
        </w:rPr>
        <w:t>the password is not correct</w:t>
      </w:r>
      <w:r>
        <w:rPr>
          <w:lang w:val="de-DE"/>
        </w:rPr>
        <w:t>,</w:t>
      </w:r>
      <w:r w:rsidRPr="00DF647A">
        <w:rPr>
          <w:lang w:val="de-DE"/>
        </w:rPr>
        <w:t xml:space="preserve"> the XCAP server shall include an &lt;incorrect-password&gt; element.</w:t>
      </w:r>
    </w:p>
    <w:p w14:paraId="38D0E01B" w14:textId="77777777" w:rsidR="00E32A2E" w:rsidRDefault="00E32A2E" w:rsidP="00E32A2E">
      <w:pPr>
        <w:rPr>
          <w:lang w:val="de-DE"/>
        </w:rPr>
      </w:pPr>
      <w:r>
        <w:rPr>
          <w:lang w:val="de-DE"/>
        </w:rPr>
        <w:t>If the XCAP server receives a request for</w:t>
      </w:r>
    </w:p>
    <w:p w14:paraId="40324FB0" w14:textId="77777777" w:rsidR="00E32A2E" w:rsidRDefault="00E32A2E" w:rsidP="00E32A2E">
      <w:pPr>
        <w:pStyle w:val="B1"/>
      </w:pPr>
      <w:r>
        <w:t>-</w:t>
      </w:r>
      <w:r>
        <w:tab/>
        <w:t>a password check;</w:t>
      </w:r>
    </w:p>
    <w:p w14:paraId="6527F1A5" w14:textId="77777777" w:rsidR="00E32A2E" w:rsidRDefault="00E32A2E" w:rsidP="00E32A2E">
      <w:pPr>
        <w:pStyle w:val="B1"/>
      </w:pPr>
      <w:r>
        <w:t>-</w:t>
      </w:r>
      <w:r>
        <w:tab/>
        <w:t>a password change; or</w:t>
      </w:r>
    </w:p>
    <w:p w14:paraId="486E378F" w14:textId="77777777" w:rsidR="00E32A2E" w:rsidRDefault="00E32A2E" w:rsidP="00E32A2E">
      <w:pPr>
        <w:pStyle w:val="B1"/>
      </w:pPr>
      <w:r>
        <w:t>-</w:t>
      </w:r>
      <w:r>
        <w:tab/>
        <w:t>modification of a supplementary service,</w:t>
      </w:r>
    </w:p>
    <w:p w14:paraId="47564303" w14:textId="77777777" w:rsidR="00E32A2E" w:rsidRPr="00DF647A" w:rsidRDefault="00E32A2E" w:rsidP="00E32A2E">
      <w:pPr>
        <w:rPr>
          <w:lang w:val="de-DE"/>
        </w:rPr>
      </w:pPr>
      <w:r>
        <w:t xml:space="preserve">and the user has the subscription option </w:t>
      </w:r>
      <w:r w:rsidRPr="009473FA">
        <w:t>"control of supplementary service"</w:t>
      </w:r>
      <w:r>
        <w:t xml:space="preserve"> set to "by the service provider", the XCAP server shall reject the request with an HTTP 403 (Forbidden) response.</w:t>
      </w:r>
    </w:p>
    <w:p w14:paraId="5355B0AA" w14:textId="77777777" w:rsidR="00E32A2E" w:rsidRPr="009B7123" w:rsidRDefault="00E32A2E" w:rsidP="00E32A2E">
      <w:pPr>
        <w:pStyle w:val="Heading5"/>
      </w:pPr>
      <w:bookmarkStart w:id="161" w:name="_Toc11342865"/>
      <w:bookmarkStart w:id="162" w:name="_Toc91862054"/>
      <w:bookmarkStart w:id="163" w:name="_Toc99196051"/>
      <w:r w:rsidRPr="009B7123">
        <w:t>5.3.2.5.3</w:t>
      </w:r>
      <w:r w:rsidRPr="009B7123">
        <w:tab/>
        <w:t>Password change</w:t>
      </w:r>
      <w:bookmarkEnd w:id="161"/>
      <w:bookmarkEnd w:id="162"/>
      <w:bookmarkEnd w:id="163"/>
    </w:p>
    <w:p w14:paraId="19675D26" w14:textId="52C89022" w:rsidR="00E32A2E" w:rsidRDefault="00E32A2E" w:rsidP="00E32A2E">
      <w:pPr>
        <w:rPr>
          <w:lang w:val="de-DE"/>
        </w:rPr>
      </w:pPr>
      <w:r>
        <w:rPr>
          <w:lang w:val="de-DE"/>
        </w:rPr>
        <w:t xml:space="preserve">If the XCAP server receives an HTTP POST request populated as in </w:t>
      </w:r>
      <w:r w:rsidR="00716321">
        <w:rPr>
          <w:lang w:val="de-DE"/>
        </w:rPr>
        <w:t>clause</w:t>
      </w:r>
      <w:r>
        <w:rPr>
          <w:lang w:val="de-DE"/>
        </w:rPr>
        <w:t xml:space="preserve"> 5.3.1.3 and the </w:t>
      </w:r>
      <w:r>
        <w:t>subscription option "control of supplementary service" is set to a value of "by the service provider",</w:t>
      </w:r>
      <w:r w:rsidRPr="00EB5752">
        <w:t xml:space="preserve"> </w:t>
      </w:r>
      <w:r w:rsidRPr="000A06D4">
        <w:t xml:space="preserve">then the XCAP server shall respond with an </w:t>
      </w:r>
      <w:r w:rsidRPr="00FE7109">
        <w:t>HTTP 403 (Forbidden)</w:t>
      </w:r>
      <w:r w:rsidRPr="000A06D4">
        <w:t xml:space="preserve"> response.</w:t>
      </w:r>
    </w:p>
    <w:p w14:paraId="2D6D4A28" w14:textId="268EAF42" w:rsidR="00E32A2E" w:rsidRPr="004D191A" w:rsidRDefault="00E32A2E" w:rsidP="00E32A2E">
      <w:pPr>
        <w:rPr>
          <w:lang w:val="de-DE"/>
        </w:rPr>
      </w:pPr>
      <w:r>
        <w:rPr>
          <w:lang w:val="de-DE"/>
        </w:rPr>
        <w:t xml:space="preserve">When the XCAP server receives an HTTP POST request populated as in </w:t>
      </w:r>
      <w:r w:rsidR="00716321">
        <w:rPr>
          <w:lang w:val="de-DE"/>
        </w:rPr>
        <w:t>clause</w:t>
      </w:r>
      <w:r>
        <w:rPr>
          <w:lang w:val="de-DE"/>
        </w:rPr>
        <w:t xml:space="preserve"> 5.3.1.3, and the </w:t>
      </w:r>
      <w:r>
        <w:t>subscription option "control of supplementary service" is set to a value of "by subscriber using a password"</w:t>
      </w:r>
      <w:r>
        <w:rPr>
          <w:lang w:val="de-DE"/>
        </w:rPr>
        <w:t xml:space="preserve">, the AS shall determine if the user is authorized to change the password by asserting that the received current password is correct as described in </w:t>
      </w:r>
      <w:r w:rsidR="00716321">
        <w:rPr>
          <w:lang w:val="de-DE"/>
        </w:rPr>
        <w:t>clause</w:t>
      </w:r>
      <w:r>
        <w:rPr>
          <w:lang w:val="de-DE"/>
        </w:rPr>
        <w:t> 5.3.2.5.2, and if so replace the currently used password with the new password.</w:t>
      </w:r>
      <w:r w:rsidRPr="006D270F">
        <w:rPr>
          <w:lang w:val="de-DE"/>
        </w:rPr>
        <w:t xml:space="preserve"> </w:t>
      </w:r>
      <w:r>
        <w:rPr>
          <w:lang w:val="de-DE"/>
        </w:rPr>
        <w:t>The new password is stored in an implementation specific way such that the password cannot be retrieved by the user.</w:t>
      </w:r>
    </w:p>
    <w:p w14:paraId="54C2A1B8" w14:textId="77777777" w:rsidR="00E32A2E" w:rsidRPr="00716321" w:rsidRDefault="00E32A2E" w:rsidP="00E32A2E">
      <w:pPr>
        <w:pStyle w:val="Heading1"/>
      </w:pPr>
      <w:bookmarkStart w:id="164" w:name="_Toc11342866"/>
      <w:bookmarkStart w:id="165" w:name="_Toc91862055"/>
      <w:bookmarkStart w:id="166" w:name="_Toc99196052"/>
      <w:r w:rsidRPr="00716321">
        <w:lastRenderedPageBreak/>
        <w:t>6</w:t>
      </w:r>
      <w:r w:rsidRPr="00716321">
        <w:tab/>
        <w:t>Supplementary services XCAP application usage</w:t>
      </w:r>
      <w:bookmarkEnd w:id="164"/>
      <w:bookmarkEnd w:id="165"/>
      <w:bookmarkEnd w:id="166"/>
    </w:p>
    <w:p w14:paraId="49C2EABB" w14:textId="77777777" w:rsidR="00E32A2E" w:rsidRPr="00716321" w:rsidRDefault="00E32A2E" w:rsidP="00E32A2E">
      <w:pPr>
        <w:pStyle w:val="Heading2"/>
      </w:pPr>
      <w:bookmarkStart w:id="167" w:name="_Toc11342867"/>
      <w:bookmarkStart w:id="168" w:name="_Toc91862056"/>
      <w:bookmarkStart w:id="169" w:name="_Toc99196053"/>
      <w:r w:rsidRPr="00716321">
        <w:t>6.1</w:t>
      </w:r>
      <w:r w:rsidRPr="00716321">
        <w:tab/>
        <w:t>Structure of the XML document</w:t>
      </w:r>
      <w:bookmarkEnd w:id="167"/>
      <w:bookmarkEnd w:id="168"/>
      <w:bookmarkEnd w:id="169"/>
    </w:p>
    <w:p w14:paraId="55B3EE6F" w14:textId="77777777" w:rsidR="00E32A2E" w:rsidRPr="00716321" w:rsidRDefault="00E32A2E" w:rsidP="00E32A2E">
      <w:r w:rsidRPr="00716321">
        <w:t xml:space="preserve">XCAP provides for the existence of application usages that define the conventions and constraints related to the manipulation of XML documents in an XCAP server. The present document defines a supplementary services XCAP application usage. </w:t>
      </w:r>
    </w:p>
    <w:p w14:paraId="72CF04BE" w14:textId="77777777" w:rsidR="00E32A2E" w:rsidRPr="00716321" w:rsidRDefault="00E32A2E" w:rsidP="00E32A2E">
      <w:pPr>
        <w:pStyle w:val="NO"/>
      </w:pPr>
      <w:r w:rsidRPr="00716321">
        <w:t>NOTE 1:</w:t>
      </w:r>
      <w:r w:rsidRPr="00716321">
        <w:tab/>
        <w:t>Further releases can extend this application usage when deemed practical.</w:t>
      </w:r>
    </w:p>
    <w:p w14:paraId="0AF5E6DC" w14:textId="77777777" w:rsidR="00E32A2E" w:rsidRPr="00716321" w:rsidRDefault="00E32A2E" w:rsidP="00E32A2E">
      <w:r w:rsidRPr="00716321">
        <w:t xml:space="preserve">The present document follows a modular approach, as depicted in figure 4, that provides for the existence of a </w:t>
      </w:r>
      <w:r w:rsidRPr="00716321">
        <w:rPr>
          <w:i/>
          <w:iCs/>
        </w:rPr>
        <w:t>simservs</w:t>
      </w:r>
      <w:r w:rsidRPr="00716321">
        <w:t xml:space="preserve"> XML document that contains the data associated to one or more supplementary services. The </w:t>
      </w:r>
      <w:r w:rsidRPr="00716321">
        <w:rPr>
          <w:i/>
          <w:iCs/>
        </w:rPr>
        <w:t>simservs</w:t>
      </w:r>
      <w:r w:rsidRPr="00716321">
        <w:t xml:space="preserve"> XML document is composed of a common part, defined by the present document, and a number of XML fragments each corresponding to one or more supplementary services.</w:t>
      </w:r>
    </w:p>
    <w:p w14:paraId="16A646E3" w14:textId="77777777" w:rsidR="00E32A2E" w:rsidRPr="00716321" w:rsidRDefault="00E32A2E" w:rsidP="00E32A2E">
      <w:pPr>
        <w:pStyle w:val="NO"/>
      </w:pPr>
      <w:r w:rsidRPr="00716321">
        <w:t>NOTE 2:</w:t>
      </w:r>
      <w:r w:rsidRPr="00716321">
        <w:tab/>
        <w:t xml:space="preserve">This modular approach has significant advantages. Particularly, it is versatile enough to allow any number of configurations. For example, in one configuration, an XCAP server might be managing a given server. In this case, the </w:t>
      </w:r>
      <w:r w:rsidRPr="00716321">
        <w:rPr>
          <w:i/>
          <w:iCs/>
        </w:rPr>
        <w:t>simservs</w:t>
      </w:r>
      <w:r w:rsidRPr="00716321">
        <w:t xml:space="preserve"> XML document will contain one subtree per service. In another configuration, each service is managed in its own XCAP server, case in which the XML document in each XCAP server will contain the common parts and a single XML subtree that manages the service. Yet in a third configuration the XCAP server stores several XML documents, each document managing one or more services.</w:t>
      </w:r>
    </w:p>
    <w:p w14:paraId="03FA3874" w14:textId="05C40DF4" w:rsidR="00E32A2E" w:rsidRPr="00716321" w:rsidRDefault="00E32A2E" w:rsidP="00E32A2E">
      <w:r w:rsidRPr="00716321">
        <w:t xml:space="preserve">The XML schema for the </w:t>
      </w:r>
      <w:r w:rsidRPr="00716321">
        <w:rPr>
          <w:i/>
          <w:iCs/>
        </w:rPr>
        <w:t>simservs</w:t>
      </w:r>
      <w:r w:rsidRPr="00716321">
        <w:t xml:space="preserve"> XML document, including the common parts, is specified in </w:t>
      </w:r>
      <w:r w:rsidR="00716321">
        <w:t>clause</w:t>
      </w:r>
      <w:r w:rsidRPr="00716321">
        <w:t xml:space="preserve"> 6.3 of the present document. This XML schema allows for each of the individual XML schemas pertaining to a particular service to import the common parts XML schema. Each XML fragment affects the settings of one or more supplementary services. The XML schema of each of the supplementary services is specified in its own specification. A template for this XML schema is provided in </w:t>
      </w:r>
      <w:r w:rsidR="00716321">
        <w:t>clause</w:t>
      </w:r>
      <w:r w:rsidRPr="00716321">
        <w:t> 6.4 of the present document.</w:t>
      </w:r>
    </w:p>
    <w:p w14:paraId="31546048" w14:textId="19EDDDE4" w:rsidR="00E32A2E" w:rsidRPr="00716321" w:rsidRDefault="00E32A2E" w:rsidP="00E32A2E">
      <w:pPr>
        <w:pStyle w:val="TH"/>
      </w:pPr>
      <w:r w:rsidRPr="00716321">
        <w:rPr>
          <w:noProof/>
        </w:rPr>
        <w:drawing>
          <wp:inline distT="0" distB="0" distL="0" distR="0" wp14:anchorId="1D3D19B9" wp14:editId="7E7CEF1B">
            <wp:extent cx="1680845" cy="30810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0845" cy="3081020"/>
                    </a:xfrm>
                    <a:prstGeom prst="rect">
                      <a:avLst/>
                    </a:prstGeom>
                    <a:noFill/>
                    <a:ln>
                      <a:noFill/>
                    </a:ln>
                  </pic:spPr>
                </pic:pic>
              </a:graphicData>
            </a:graphic>
          </wp:inline>
        </w:drawing>
      </w:r>
    </w:p>
    <w:p w14:paraId="0CFE6F18" w14:textId="77777777" w:rsidR="00E32A2E" w:rsidRPr="00716321" w:rsidRDefault="00E32A2E" w:rsidP="00E32A2E">
      <w:pPr>
        <w:pStyle w:val="TF"/>
        <w:keepLines w:val="0"/>
      </w:pPr>
      <w:r w:rsidRPr="00716321">
        <w:t xml:space="preserve">Figure </w:t>
      </w:r>
      <w:r w:rsidRPr="00716321">
        <w:rPr>
          <w:noProof/>
        </w:rPr>
        <w:t>4</w:t>
      </w:r>
      <w:r w:rsidRPr="00716321">
        <w:t>: Structure of a supplementary services XML document</w:t>
      </w:r>
    </w:p>
    <w:p w14:paraId="17F8A365" w14:textId="77777777" w:rsidR="00E32A2E" w:rsidRPr="00716321" w:rsidRDefault="00E32A2E" w:rsidP="00E32A2E">
      <w:r w:rsidRPr="00716321">
        <w:t xml:space="preserve">The </w:t>
      </w:r>
      <w:r w:rsidRPr="00716321">
        <w:rPr>
          <w:i/>
          <w:iCs/>
        </w:rPr>
        <w:t>simservs</w:t>
      </w:r>
      <w:r w:rsidRPr="00716321">
        <w:t xml:space="preserve"> XML document starts with a &lt;simservs&gt; root XML element that can contain one or more child elements pertaining to supplementary services. Each of these service elements can contain an "active" attribute that indicates whether the service is activated or not. When the "active" attribute is absent on a service element, it indicates that the service is activated. Elements and attributes from different namespaces can be present as well. Services may also include capability elements that are read-only. These elements indicate which capabilities the network has provisioned for a user.</w:t>
      </w:r>
    </w:p>
    <w:p w14:paraId="38A10B98" w14:textId="77777777" w:rsidR="00E32A2E" w:rsidRPr="00716321" w:rsidRDefault="00E32A2E" w:rsidP="00E32A2E">
      <w:pPr>
        <w:pStyle w:val="Heading2"/>
      </w:pPr>
      <w:bookmarkStart w:id="170" w:name="_Toc11342868"/>
      <w:bookmarkStart w:id="171" w:name="_Toc91862057"/>
      <w:bookmarkStart w:id="172" w:name="_Toc99196054"/>
      <w:r w:rsidRPr="00716321">
        <w:lastRenderedPageBreak/>
        <w:t>6.2</w:t>
      </w:r>
      <w:r w:rsidRPr="00716321">
        <w:tab/>
        <w:t>XCAP application usage</w:t>
      </w:r>
      <w:bookmarkEnd w:id="170"/>
      <w:bookmarkEnd w:id="171"/>
      <w:bookmarkEnd w:id="172"/>
    </w:p>
    <w:p w14:paraId="15469F03" w14:textId="77777777" w:rsidR="00E32A2E" w:rsidRPr="00716321" w:rsidRDefault="00E32A2E" w:rsidP="00E32A2E">
      <w:r w:rsidRPr="00716321">
        <w:t>XCAP requires application usages to fulfil a number of steps in the definition of such application usage. The reminder of this clause specifies the required definitions of the supplementary services XCAP Application Usage.</w:t>
      </w:r>
    </w:p>
    <w:p w14:paraId="514EF2EE" w14:textId="77777777" w:rsidR="00E32A2E" w:rsidRPr="00716321" w:rsidRDefault="00E32A2E" w:rsidP="00E32A2E">
      <w:r w:rsidRPr="00716321">
        <w:rPr>
          <w:b/>
          <w:bCs/>
        </w:rPr>
        <w:t>Application Unique ID (AUID):</w:t>
      </w:r>
      <w:r w:rsidRPr="00716321">
        <w:t xml:space="preserve"> Each XCAP application usage is associated with a unique name called the Application Unique ID (AUID). The AUID defined by this application usage falls into the vendor</w:t>
      </w:r>
      <w:r w:rsidRPr="00716321">
        <w:noBreakHyphen/>
        <w:t>proprietary namespace of XCAP AUID, where ETSI is considered a vendor.</w:t>
      </w:r>
    </w:p>
    <w:p w14:paraId="5CCA812E" w14:textId="77777777" w:rsidR="00E32A2E" w:rsidRPr="00716321" w:rsidRDefault="00E32A2E" w:rsidP="00E32A2E">
      <w:r w:rsidRPr="00716321">
        <w:t>The AUID allocated to the supplementary services XCAP application usage is:</w:t>
      </w:r>
    </w:p>
    <w:p w14:paraId="5FCAB10E" w14:textId="77777777" w:rsidR="00E32A2E" w:rsidRPr="00716321" w:rsidRDefault="00E32A2E" w:rsidP="00E32A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rPr>
          <w:sz w:val="20"/>
        </w:rPr>
      </w:pPr>
      <w:bookmarkStart w:id="173" w:name="_PERM_MCCTEMPBM_CRPT09030000___4"/>
      <w:r w:rsidRPr="00716321">
        <w:rPr>
          <w:sz w:val="20"/>
        </w:rPr>
        <w:t>simservs.ngn.etsi.org</w:t>
      </w:r>
    </w:p>
    <w:bookmarkEnd w:id="173"/>
    <w:p w14:paraId="7DF73CC6" w14:textId="32C6B9F2" w:rsidR="00E32A2E" w:rsidRPr="00716321" w:rsidRDefault="00E32A2E" w:rsidP="00E32A2E">
      <w:r w:rsidRPr="00716321">
        <w:rPr>
          <w:b/>
          <w:bCs/>
        </w:rPr>
        <w:t>XML schema:</w:t>
      </w:r>
      <w:r w:rsidRPr="00716321">
        <w:t xml:space="preserve"> Implementations in compliance with the present document shall implement the XML schema that includes the XML Schema defined in clause 6.3. Additionally, each supplementary service (or group of them) is modelled with a XML fragment that is validated according to a specific XML schema. The XML schema that affects the settings of the related service is specified in the specification of the given supplementary service. </w:t>
      </w:r>
      <w:r w:rsidR="00716321">
        <w:t>Clause</w:t>
      </w:r>
      <w:r w:rsidRPr="00716321">
        <w:t xml:space="preserve"> 6.4 provides a template that shall be included in XML Schema that also includes the XML Schema defined in </w:t>
      </w:r>
      <w:r w:rsidR="00716321">
        <w:t>clause</w:t>
      </w:r>
      <w:r w:rsidRPr="00716321">
        <w:t xml:space="preserve"> 6.3 along with inclusion of XML schema defined by each of the supplementary services that implement XML schemas for data manipulation. Additionally the schema in </w:t>
      </w:r>
      <w:r w:rsidR="00716321">
        <w:t>clause</w:t>
      </w:r>
      <w:r w:rsidRPr="00716321">
        <w:t> 6.3 contains the specification of a number of common service specific elements and types, the semantics and applicability of these elements is described in the service specifications that use them.</w:t>
      </w:r>
    </w:p>
    <w:p w14:paraId="10E37E34" w14:textId="77777777" w:rsidR="00E32A2E" w:rsidRPr="00716321" w:rsidRDefault="00E32A2E" w:rsidP="00E32A2E">
      <w:r w:rsidRPr="00716321">
        <w:rPr>
          <w:b/>
          <w:bCs/>
        </w:rPr>
        <w:t xml:space="preserve">Default document namespace: </w:t>
      </w:r>
      <w:r w:rsidRPr="00716321">
        <w:t>XCAP requires application usages to declare the default document namespace specified in IETF RFC 4825 [8]. The default document namespace of the supplementary services XCAP application usage is:</w:t>
      </w:r>
    </w:p>
    <w:p w14:paraId="026D578D" w14:textId="77777777" w:rsidR="00E32A2E" w:rsidRPr="00716321" w:rsidRDefault="00E32A2E" w:rsidP="00E32A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pPr>
      <w:bookmarkStart w:id="174" w:name="_PERM_MCCTEMPBM_CRPT09030001___4"/>
      <w:r w:rsidRPr="00716321">
        <w:rPr>
          <w:sz w:val="20"/>
        </w:rPr>
        <w:t>http://uri.etsi.org/ngn/params/xml/simservs/xcap</w:t>
      </w:r>
    </w:p>
    <w:bookmarkEnd w:id="174"/>
    <w:p w14:paraId="37C47AB7" w14:textId="77777777" w:rsidR="00E32A2E" w:rsidRPr="00716321" w:rsidRDefault="00E32A2E" w:rsidP="00E32A2E">
      <w:r w:rsidRPr="00716321">
        <w:rPr>
          <w:b/>
          <w:bCs/>
        </w:rPr>
        <w:t xml:space="preserve">MIME type: </w:t>
      </w:r>
      <w:r w:rsidRPr="00716321">
        <w:t>The MIME type of supplementary services XML documents is:</w:t>
      </w:r>
    </w:p>
    <w:p w14:paraId="07A484B2" w14:textId="77777777" w:rsidR="00E32A2E" w:rsidRPr="00716321" w:rsidRDefault="00E32A2E" w:rsidP="00E32A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pPr>
      <w:bookmarkStart w:id="175" w:name="_PERM_MCCTEMPBM_CRPT09030002___4"/>
      <w:r w:rsidRPr="00716321">
        <w:rPr>
          <w:sz w:val="20"/>
        </w:rPr>
        <w:t>application/vnd.etsi.simservs+xml</w:t>
      </w:r>
    </w:p>
    <w:bookmarkEnd w:id="175"/>
    <w:p w14:paraId="4D834C59" w14:textId="77777777" w:rsidR="00E32A2E" w:rsidRPr="00716321" w:rsidRDefault="00E32A2E" w:rsidP="00E32A2E">
      <w:r w:rsidRPr="00716321">
        <w:rPr>
          <w:b/>
          <w:bCs/>
        </w:rPr>
        <w:t xml:space="preserve">Validation constraints: </w:t>
      </w:r>
      <w:r w:rsidRPr="00716321">
        <w:rPr>
          <w:bCs/>
        </w:rPr>
        <w:t>T</w:t>
      </w:r>
      <w:r w:rsidRPr="00716321">
        <w:t>he present document does not specify any additional constraint beyond those defined by XCAP RFC 4825 [8]. Note, however, that each of the supplementary services may specify additional constraints on each of the XML subdocuments.</w:t>
      </w:r>
    </w:p>
    <w:p w14:paraId="4114C833" w14:textId="77777777" w:rsidR="00E32A2E" w:rsidRPr="00716321" w:rsidRDefault="00E32A2E" w:rsidP="00E32A2E">
      <w:r w:rsidRPr="00716321">
        <w:rPr>
          <w:b/>
          <w:bCs/>
        </w:rPr>
        <w:t xml:space="preserve">Data semantics: </w:t>
      </w:r>
      <w:r w:rsidRPr="00716321">
        <w:t>The XML schema does not accept URIs that could be expressed as a relative URI reference causing a resolution problem. However, each of the supplementary services should consider if relative URIs are allowed in the subdocument tree, and in that case, they should indicate how to resolve relative URI references. In the absence of further indications, relative URI references should be resolved using the document URI as the base of the relative URI reference.</w:t>
      </w:r>
    </w:p>
    <w:p w14:paraId="55512C82" w14:textId="77777777" w:rsidR="00E32A2E" w:rsidRPr="00716321" w:rsidRDefault="00E32A2E" w:rsidP="00E32A2E">
      <w:r w:rsidRPr="00716321">
        <w:rPr>
          <w:b/>
          <w:bCs/>
        </w:rPr>
        <w:t xml:space="preserve">Naming conventions: </w:t>
      </w:r>
      <w:r w:rsidRPr="00716321">
        <w:t>Supplementary services XML documents are stored under the user's Home Directory (which is located under the "users" sub</w:t>
      </w:r>
      <w:r w:rsidRPr="00716321">
        <w:noBreakHyphen/>
        <w:t>tree). The filename in the document selector is:</w:t>
      </w:r>
    </w:p>
    <w:p w14:paraId="26256B38" w14:textId="77777777" w:rsidR="00E32A2E" w:rsidRPr="00716321" w:rsidRDefault="00E32A2E" w:rsidP="00E32A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pPr>
      <w:bookmarkStart w:id="176" w:name="_PERM_MCCTEMPBM_CRPT09030003___4"/>
      <w:r w:rsidRPr="00716321">
        <w:rPr>
          <w:sz w:val="20"/>
        </w:rPr>
        <w:t>simservs</w:t>
      </w:r>
      <w:r w:rsidRPr="00716321">
        <w:t>.xml</w:t>
      </w:r>
    </w:p>
    <w:bookmarkEnd w:id="176"/>
    <w:p w14:paraId="048EFDB8" w14:textId="77777777" w:rsidR="00E32A2E" w:rsidRPr="00716321" w:rsidRDefault="00E32A2E" w:rsidP="00E32A2E">
      <w:r w:rsidRPr="00716321">
        <w:rPr>
          <w:b/>
          <w:bCs/>
        </w:rPr>
        <w:t>Resource interdependencies:</w:t>
      </w:r>
      <w:r w:rsidRPr="00716321">
        <w:t xml:space="preserve"> The present document does not specify additional resource interdependency beyond those specified in the XML schema and beyond any resource interdependency that may be specified in each of supplementary services.</w:t>
      </w:r>
    </w:p>
    <w:p w14:paraId="7CA81C0F" w14:textId="77777777" w:rsidR="00E32A2E" w:rsidRPr="00716321" w:rsidRDefault="00E32A2E" w:rsidP="00E32A2E">
      <w:r w:rsidRPr="00716321">
        <w:rPr>
          <w:b/>
          <w:bCs/>
        </w:rPr>
        <w:t xml:space="preserve">Authorization policies: </w:t>
      </w:r>
      <w:r w:rsidRPr="00716321">
        <w:t xml:space="preserve">The following authorization policy applies to the owner of </w:t>
      </w:r>
      <w:r w:rsidRPr="00716321">
        <w:rPr>
          <w:i/>
          <w:iCs/>
        </w:rPr>
        <w:t>simservs</w:t>
      </w:r>
      <w:r w:rsidRPr="00716321">
        <w:t xml:space="preserve"> XML document:</w:t>
      </w:r>
    </w:p>
    <w:p w14:paraId="58496FB2" w14:textId="77777777" w:rsidR="00E32A2E" w:rsidRPr="00716321" w:rsidRDefault="00E32A2E" w:rsidP="00E32A2E">
      <w:pPr>
        <w:pStyle w:val="B1"/>
      </w:pPr>
      <w:r w:rsidRPr="00716321">
        <w:t>a)</w:t>
      </w:r>
      <w:r w:rsidRPr="00716321">
        <w:tab/>
        <w:t>authorised to retrieve any part of the document;</w:t>
      </w:r>
    </w:p>
    <w:p w14:paraId="144EF06F" w14:textId="77777777" w:rsidR="00E32A2E" w:rsidRPr="00716321" w:rsidRDefault="00E32A2E" w:rsidP="00E32A2E">
      <w:pPr>
        <w:pStyle w:val="B1"/>
      </w:pPr>
      <w:r w:rsidRPr="00716321">
        <w:t>b)</w:t>
      </w:r>
      <w:r w:rsidRPr="00716321">
        <w:tab/>
        <w:t>unauthorised to create:</w:t>
      </w:r>
    </w:p>
    <w:p w14:paraId="336A93F6" w14:textId="77777777" w:rsidR="00E32A2E" w:rsidRPr="00716321" w:rsidRDefault="00E32A2E" w:rsidP="00E32A2E">
      <w:pPr>
        <w:pStyle w:val="B2"/>
      </w:pPr>
      <w:r w:rsidRPr="00716321">
        <w:t>1)</w:t>
      </w:r>
      <w:r w:rsidRPr="00716321">
        <w:tab/>
        <w:t>new child element(s) to the &lt;simservs&gt; root element; and</w:t>
      </w:r>
    </w:p>
    <w:p w14:paraId="1ABB22B4" w14:textId="77777777" w:rsidR="00E32A2E" w:rsidRPr="00716321" w:rsidRDefault="00E32A2E" w:rsidP="00E32A2E">
      <w:pPr>
        <w:pStyle w:val="B2"/>
      </w:pPr>
      <w:r w:rsidRPr="00716321">
        <w:t>2)</w:t>
      </w:r>
      <w:r w:rsidRPr="00716321">
        <w:tab/>
        <w:t>new attribute(s) for a child element of the the &lt;simservs&gt; root element;</w:t>
      </w:r>
    </w:p>
    <w:p w14:paraId="182F212B" w14:textId="77777777" w:rsidR="00E32A2E" w:rsidRPr="00716321" w:rsidRDefault="00E32A2E" w:rsidP="00E32A2E">
      <w:pPr>
        <w:pStyle w:val="B1"/>
      </w:pPr>
      <w:r w:rsidRPr="00716321">
        <w:t>c)</w:t>
      </w:r>
      <w:r w:rsidRPr="00716321">
        <w:tab/>
        <w:t>unauthorised to remove:</w:t>
      </w:r>
    </w:p>
    <w:p w14:paraId="631836ED" w14:textId="77777777" w:rsidR="00E32A2E" w:rsidRPr="00716321" w:rsidRDefault="00E32A2E" w:rsidP="00E32A2E">
      <w:pPr>
        <w:pStyle w:val="B2"/>
      </w:pPr>
      <w:r w:rsidRPr="00716321">
        <w:t>1)</w:t>
      </w:r>
      <w:r w:rsidRPr="00716321">
        <w:tab/>
        <w:t>existing child element(s) from the &lt;simservs&gt; root element; and</w:t>
      </w:r>
    </w:p>
    <w:p w14:paraId="330006CD" w14:textId="77777777" w:rsidR="00E32A2E" w:rsidRPr="00716321" w:rsidRDefault="00E32A2E" w:rsidP="00E32A2E">
      <w:pPr>
        <w:pStyle w:val="B2"/>
      </w:pPr>
      <w:r w:rsidRPr="00716321">
        <w:lastRenderedPageBreak/>
        <w:t>2)</w:t>
      </w:r>
      <w:r w:rsidRPr="00716321">
        <w:tab/>
        <w:t>existing attribute(s) from a child element of the &lt;simservs&gt; root element;</w:t>
      </w:r>
    </w:p>
    <w:p w14:paraId="2311C51C" w14:textId="77777777" w:rsidR="00E32A2E" w:rsidRPr="00716321" w:rsidRDefault="00E32A2E" w:rsidP="00E32A2E">
      <w:pPr>
        <w:pStyle w:val="B1"/>
      </w:pPr>
      <w:r w:rsidRPr="00716321">
        <w:t>d)</w:t>
      </w:r>
      <w:r w:rsidRPr="00716321">
        <w:tab/>
        <w:t>unauthorised to replace or remove:</w:t>
      </w:r>
    </w:p>
    <w:p w14:paraId="7BC38674" w14:textId="77777777" w:rsidR="00E32A2E" w:rsidRPr="00716321" w:rsidRDefault="00E32A2E" w:rsidP="00E32A2E">
      <w:pPr>
        <w:pStyle w:val="B2"/>
      </w:pPr>
      <w:r w:rsidRPr="00716321">
        <w:t>1)</w:t>
      </w:r>
      <w:r w:rsidRPr="00716321">
        <w:tab/>
        <w:t>read-only child element(s) of the &lt;simservs&gt;  root element, their attributes and their content;</w:t>
      </w:r>
    </w:p>
    <w:p w14:paraId="170A14B1" w14:textId="77777777" w:rsidR="00E32A2E" w:rsidRPr="00716321" w:rsidRDefault="00E32A2E" w:rsidP="00E32A2E">
      <w:pPr>
        <w:pStyle w:val="B1"/>
      </w:pPr>
      <w:r w:rsidRPr="00716321">
        <w:t>e)</w:t>
      </w:r>
      <w:r w:rsidRPr="00716321">
        <w:tab/>
        <w:t>unauthorised to replace:</w:t>
      </w:r>
    </w:p>
    <w:p w14:paraId="78C88A36" w14:textId="5F3F6690" w:rsidR="00E32A2E" w:rsidRPr="00716321" w:rsidRDefault="00E32A2E" w:rsidP="00E32A2E">
      <w:pPr>
        <w:pStyle w:val="B2"/>
      </w:pPr>
      <w:r w:rsidRPr="00716321">
        <w:t>1)</w:t>
      </w:r>
      <w:r w:rsidRPr="00716321">
        <w:tab/>
        <w:t xml:space="preserve">descendant element(s) of the &lt;simservs&gt;  root element that are not allowed to be modified by the service capability fragments as described in </w:t>
      </w:r>
      <w:r w:rsidR="00716321">
        <w:t>clause</w:t>
      </w:r>
      <w:r w:rsidRPr="00716321">
        <w:t> 5.2.3.4; and</w:t>
      </w:r>
    </w:p>
    <w:p w14:paraId="406B377F" w14:textId="472E111C" w:rsidR="00E32A2E" w:rsidRPr="00716321" w:rsidRDefault="00E32A2E" w:rsidP="00E32A2E">
      <w:pPr>
        <w:pStyle w:val="B2"/>
      </w:pPr>
      <w:r w:rsidRPr="00716321">
        <w:t>2)</w:t>
      </w:r>
      <w:r w:rsidRPr="00716321">
        <w:tab/>
        <w:t xml:space="preserve">attribute(s) within descendant element(s) of the the &lt;simservs&gt; root element that are not allowed to be modified by the service capability fragments as described in </w:t>
      </w:r>
      <w:r w:rsidR="00716321">
        <w:t>clause</w:t>
      </w:r>
      <w:r w:rsidRPr="00716321">
        <w:t> 5.2.3.4; and</w:t>
      </w:r>
    </w:p>
    <w:p w14:paraId="6C3CE2F8" w14:textId="77777777" w:rsidR="00E32A2E" w:rsidRPr="00716321" w:rsidRDefault="00E32A2E" w:rsidP="00E32A2E">
      <w:pPr>
        <w:pStyle w:val="B1"/>
      </w:pPr>
      <w:r w:rsidRPr="00716321">
        <w:t>f)</w:t>
      </w:r>
      <w:r w:rsidRPr="00716321">
        <w:tab/>
        <w:t>authorized to replace element(s) and attribute(s) other than those specified in bullet d).</w:t>
      </w:r>
    </w:p>
    <w:p w14:paraId="76DC2A25" w14:textId="77777777" w:rsidR="00E32A2E" w:rsidRPr="00716321" w:rsidRDefault="00E32A2E" w:rsidP="00E32A2E">
      <w:r w:rsidRPr="00716321">
        <w:t xml:space="preserve">Users other than the owner of the </w:t>
      </w:r>
      <w:r w:rsidRPr="00716321">
        <w:rPr>
          <w:i/>
          <w:iCs/>
        </w:rPr>
        <w:t>simservs</w:t>
      </w:r>
      <w:r w:rsidRPr="00716321">
        <w:t xml:space="preserve"> XML document are unauthorised to perform any operation on the document.</w:t>
      </w:r>
    </w:p>
    <w:p w14:paraId="7749B690" w14:textId="77777777" w:rsidR="00E32A2E" w:rsidRPr="00716321" w:rsidRDefault="00E32A2E" w:rsidP="00E32A2E">
      <w:r w:rsidRPr="00716321">
        <w:t xml:space="preserve">Unauthorized manipulation attempts on the </w:t>
      </w:r>
      <w:r w:rsidRPr="00716321">
        <w:rPr>
          <w:i/>
          <w:iCs/>
        </w:rPr>
        <w:t>simservs</w:t>
      </w:r>
      <w:r w:rsidRPr="00716321">
        <w:t xml:space="preserve"> XML document are rejected with an HTTP 409 (Conflict) response as defined in IETF RFC 4825 [8].</w:t>
      </w:r>
    </w:p>
    <w:p w14:paraId="61EDAC85" w14:textId="77777777" w:rsidR="00E32A2E" w:rsidRPr="00716321" w:rsidRDefault="00E32A2E" w:rsidP="00E32A2E">
      <w:pPr>
        <w:pStyle w:val="NO"/>
      </w:pPr>
      <w:r w:rsidRPr="00716321">
        <w:t>NOTE 1:</w:t>
      </w:r>
      <w:r w:rsidRPr="00716321">
        <w:tab/>
        <w:t xml:space="preserve">It is allowed to replace the </w:t>
      </w:r>
      <w:r w:rsidRPr="00716321">
        <w:rPr>
          <w:i/>
          <w:iCs/>
        </w:rPr>
        <w:t>simservs</w:t>
      </w:r>
      <w:r w:rsidRPr="00716321">
        <w:t xml:space="preserve"> XML document or its &lt;simservs&gt; root element containing read-only child elements provided that the read-only child elements, including their content, are preserved.</w:t>
      </w:r>
    </w:p>
    <w:p w14:paraId="76004E0B" w14:textId="77777777" w:rsidR="00E32A2E" w:rsidRPr="00716321" w:rsidRDefault="00E32A2E" w:rsidP="00E32A2E">
      <w:pPr>
        <w:pStyle w:val="NO"/>
      </w:pPr>
      <w:r w:rsidRPr="00716321">
        <w:t>NOTE 2:</w:t>
      </w:r>
      <w:r w:rsidRPr="00716321">
        <w:tab/>
        <w:t xml:space="preserve">Any child elements of the &lt;simservs&gt; root element of the </w:t>
      </w:r>
      <w:r w:rsidRPr="00716321">
        <w:rPr>
          <w:i/>
          <w:iCs/>
        </w:rPr>
        <w:t>simservs</w:t>
      </w:r>
      <w:r w:rsidRPr="00716321">
        <w:t xml:space="preserve"> XML document unknown to the XCAP client can be potentially read-only.</w:t>
      </w:r>
    </w:p>
    <w:p w14:paraId="04BEF323" w14:textId="77777777" w:rsidR="00E32A2E" w:rsidRPr="00716321" w:rsidRDefault="00E32A2E" w:rsidP="00E32A2E">
      <w:pPr>
        <w:pStyle w:val="Heading2"/>
        <w:rPr>
          <w:lang w:val="de-DE"/>
        </w:rPr>
      </w:pPr>
      <w:bookmarkStart w:id="177" w:name="_Toc11342869"/>
      <w:bookmarkStart w:id="178" w:name="_Toc91862058"/>
      <w:bookmarkStart w:id="179" w:name="_Toc99196055"/>
      <w:r w:rsidRPr="00716321">
        <w:rPr>
          <w:lang w:val="de-DE"/>
        </w:rPr>
        <w:t>6.3</w:t>
      </w:r>
      <w:r w:rsidRPr="00716321">
        <w:rPr>
          <w:lang w:val="de-DE"/>
        </w:rPr>
        <w:tab/>
        <w:t>XML schema</w:t>
      </w:r>
      <w:bookmarkEnd w:id="177"/>
      <w:bookmarkEnd w:id="178"/>
      <w:bookmarkEnd w:id="179"/>
    </w:p>
    <w:p w14:paraId="2C823200" w14:textId="77777777" w:rsidR="00E32A2E" w:rsidRPr="00716321" w:rsidRDefault="00E32A2E" w:rsidP="00E32A2E">
      <w:pPr>
        <w:pStyle w:val="PL"/>
      </w:pPr>
      <w:r w:rsidRPr="00716321">
        <w:t>&lt;?xml version="1.0" encoding="UTF-8"?&gt;</w:t>
      </w:r>
    </w:p>
    <w:p w14:paraId="19C4EAE4" w14:textId="77777777" w:rsidR="00E32A2E" w:rsidRPr="00716321" w:rsidRDefault="00E32A2E" w:rsidP="00E32A2E">
      <w:pPr>
        <w:pStyle w:val="PL"/>
      </w:pPr>
      <w:r w:rsidRPr="00716321">
        <w:t>&lt;xs:schema targetNamespace="http://uri.etsi.org/ngn/params/xml/simservs/xcap"</w:t>
      </w:r>
    </w:p>
    <w:p w14:paraId="3273EBD8" w14:textId="77777777" w:rsidR="00E32A2E" w:rsidRPr="00716321" w:rsidRDefault="00E32A2E" w:rsidP="00E32A2E">
      <w:pPr>
        <w:pStyle w:val="PL"/>
      </w:pPr>
      <w:r w:rsidRPr="00716321">
        <w:t xml:space="preserve">xmlns:ss="http://uri.etsi.org/ngn/params/xml/simservs/xcap" </w:t>
      </w:r>
    </w:p>
    <w:p w14:paraId="242B8E18" w14:textId="77777777" w:rsidR="00E32A2E" w:rsidRPr="00716321" w:rsidRDefault="00E32A2E" w:rsidP="00E32A2E">
      <w:pPr>
        <w:pStyle w:val="PL"/>
      </w:pPr>
      <w:r w:rsidRPr="00716321">
        <w:t xml:space="preserve">xmlns:xs="http://www.w3.org/2001/XMLSchema" </w:t>
      </w:r>
    </w:p>
    <w:p w14:paraId="35F6F347" w14:textId="77777777" w:rsidR="00E32A2E" w:rsidRPr="00716321" w:rsidRDefault="00E32A2E" w:rsidP="00E32A2E">
      <w:pPr>
        <w:pStyle w:val="PL"/>
      </w:pPr>
      <w:r w:rsidRPr="00716321">
        <w:t xml:space="preserve">elementFormDefault="qualified" </w:t>
      </w:r>
    </w:p>
    <w:p w14:paraId="5DDFCC59" w14:textId="77777777" w:rsidR="00E32A2E" w:rsidRPr="00716321" w:rsidRDefault="00E32A2E" w:rsidP="00E32A2E">
      <w:pPr>
        <w:pStyle w:val="PL"/>
      </w:pPr>
      <w:r w:rsidRPr="00716321">
        <w:t>attributeFormDefault="unqualified"&gt;</w:t>
      </w:r>
    </w:p>
    <w:p w14:paraId="6DAF5F33" w14:textId="77777777" w:rsidR="00E32A2E" w:rsidRPr="00716321" w:rsidRDefault="00E32A2E" w:rsidP="00E32A2E">
      <w:pPr>
        <w:pStyle w:val="PL"/>
      </w:pPr>
    </w:p>
    <w:p w14:paraId="7BE424CE" w14:textId="77777777" w:rsidR="00E32A2E" w:rsidRPr="00716321" w:rsidRDefault="00E32A2E" w:rsidP="00E32A2E">
      <w:pPr>
        <w:pStyle w:val="PL"/>
      </w:pPr>
      <w:r w:rsidRPr="00716321">
        <w:t>&lt;!-- The element "simservs" maps to the Common Parts of a supplementary services document --&gt;</w:t>
      </w:r>
    </w:p>
    <w:p w14:paraId="7A64E7A5" w14:textId="77777777" w:rsidR="00E32A2E" w:rsidRPr="00716321" w:rsidRDefault="00E32A2E" w:rsidP="00E32A2E">
      <w:pPr>
        <w:pStyle w:val="PL"/>
      </w:pPr>
    </w:p>
    <w:p w14:paraId="0C17AC0A" w14:textId="77777777" w:rsidR="00E32A2E" w:rsidRPr="00716321" w:rsidRDefault="00E32A2E" w:rsidP="00E32A2E">
      <w:pPr>
        <w:pStyle w:val="PL"/>
      </w:pPr>
      <w:r w:rsidRPr="00716321">
        <w:tab/>
        <w:t>&lt;xs:element name="simservs"&gt;</w:t>
      </w:r>
    </w:p>
    <w:p w14:paraId="032FC24B" w14:textId="77777777" w:rsidR="00E32A2E" w:rsidRPr="00716321" w:rsidRDefault="00E32A2E" w:rsidP="00E32A2E">
      <w:pPr>
        <w:pStyle w:val="PL"/>
      </w:pPr>
      <w:r w:rsidRPr="00716321">
        <w:t>&lt;xs:annotation&gt;</w:t>
      </w:r>
    </w:p>
    <w:p w14:paraId="5A3D75BC" w14:textId="77777777" w:rsidR="00E32A2E" w:rsidRPr="00716321" w:rsidRDefault="00E32A2E" w:rsidP="00E32A2E">
      <w:pPr>
        <w:pStyle w:val="PL"/>
      </w:pPr>
      <w:r w:rsidRPr="00716321">
        <w:t xml:space="preserve">&lt;xs:documentation&gt;XML Schema for data manipulation of Supplementary </w:t>
      </w:r>
    </w:p>
    <w:p w14:paraId="02DA99E0" w14:textId="77777777" w:rsidR="00E32A2E" w:rsidRPr="00093FD7" w:rsidRDefault="00E32A2E" w:rsidP="00E32A2E">
      <w:pPr>
        <w:pStyle w:val="PL"/>
        <w:rPr>
          <w:lang w:val="fr-FR"/>
        </w:rPr>
      </w:pPr>
      <w:r w:rsidRPr="00093FD7">
        <w:rPr>
          <w:lang w:val="fr-FR"/>
        </w:rPr>
        <w:t>Services</w:t>
      </w:r>
    </w:p>
    <w:p w14:paraId="174DD210" w14:textId="77777777" w:rsidR="00E32A2E" w:rsidRPr="00093FD7" w:rsidRDefault="00E32A2E" w:rsidP="00E32A2E">
      <w:pPr>
        <w:pStyle w:val="PL"/>
        <w:rPr>
          <w:lang w:val="fr-FR"/>
        </w:rPr>
      </w:pPr>
      <w:r w:rsidRPr="00093FD7">
        <w:rPr>
          <w:lang w:val="fr-FR"/>
        </w:rPr>
        <w:t>&lt;/xs:documentation&gt;</w:t>
      </w:r>
    </w:p>
    <w:p w14:paraId="1F805F52" w14:textId="77777777" w:rsidR="00E32A2E" w:rsidRPr="00093FD7" w:rsidRDefault="00E32A2E" w:rsidP="00E32A2E">
      <w:pPr>
        <w:pStyle w:val="PL"/>
        <w:rPr>
          <w:lang w:val="fr-FR"/>
        </w:rPr>
      </w:pPr>
      <w:r w:rsidRPr="00093FD7">
        <w:rPr>
          <w:lang w:val="fr-FR"/>
        </w:rPr>
        <w:t>&lt;/xs:annotation&gt;</w:t>
      </w:r>
    </w:p>
    <w:p w14:paraId="1AD59D6A" w14:textId="77777777" w:rsidR="00E32A2E" w:rsidRPr="00093FD7" w:rsidRDefault="00E32A2E" w:rsidP="00E32A2E">
      <w:pPr>
        <w:pStyle w:val="PL"/>
        <w:rPr>
          <w:lang w:val="fr-FR"/>
        </w:rPr>
      </w:pPr>
      <w:r w:rsidRPr="00093FD7">
        <w:rPr>
          <w:lang w:val="fr-FR"/>
        </w:rPr>
        <w:t>&lt;xs:complexType&gt;</w:t>
      </w:r>
    </w:p>
    <w:p w14:paraId="1004B012" w14:textId="77777777" w:rsidR="00E32A2E" w:rsidRPr="00093FD7" w:rsidRDefault="00E32A2E" w:rsidP="00E32A2E">
      <w:pPr>
        <w:pStyle w:val="PL"/>
        <w:rPr>
          <w:lang w:val="fr-FR"/>
        </w:rPr>
      </w:pPr>
      <w:r w:rsidRPr="00093FD7">
        <w:rPr>
          <w:lang w:val="fr-FR"/>
        </w:rPr>
        <w:t>&lt;xs:sequence&gt;</w:t>
      </w:r>
    </w:p>
    <w:p w14:paraId="1EE35DBC" w14:textId="77777777" w:rsidR="00E32A2E" w:rsidRPr="00093FD7" w:rsidRDefault="00E32A2E" w:rsidP="00E32A2E">
      <w:pPr>
        <w:pStyle w:val="PL"/>
        <w:rPr>
          <w:lang w:val="fr-FR"/>
        </w:rPr>
      </w:pPr>
      <w:r w:rsidRPr="00093FD7">
        <w:rPr>
          <w:lang w:val="fr-FR"/>
        </w:rPr>
        <w:t>&lt;xs:element ref="ss:absService" minOccurs="0" maxOccurs="unbounded"/&gt;</w:t>
      </w:r>
    </w:p>
    <w:p w14:paraId="138FBBCF" w14:textId="77777777" w:rsidR="00E32A2E" w:rsidRPr="00093FD7" w:rsidRDefault="00E32A2E" w:rsidP="00E32A2E">
      <w:pPr>
        <w:pStyle w:val="PL"/>
        <w:rPr>
          <w:lang w:val="fr-FR"/>
        </w:rPr>
      </w:pPr>
      <w:r w:rsidRPr="00093FD7">
        <w:rPr>
          <w:lang w:val="fr-FR"/>
        </w:rPr>
        <w:t>&lt;xs:element name="extensions" minOccurs="0"&gt;</w:t>
      </w:r>
    </w:p>
    <w:p w14:paraId="0C24A4C2" w14:textId="77777777" w:rsidR="00E32A2E" w:rsidRPr="00093FD7" w:rsidRDefault="00E32A2E" w:rsidP="00E32A2E">
      <w:pPr>
        <w:pStyle w:val="PL"/>
        <w:rPr>
          <w:lang w:val="fr-FR"/>
        </w:rPr>
      </w:pPr>
      <w:r w:rsidRPr="00093FD7">
        <w:rPr>
          <w:lang w:val="fr-FR"/>
        </w:rPr>
        <w:t>&lt;xs:complexType&gt;</w:t>
      </w:r>
    </w:p>
    <w:p w14:paraId="74D14E8F" w14:textId="77777777" w:rsidR="00E32A2E" w:rsidRPr="00093FD7" w:rsidRDefault="00E32A2E" w:rsidP="00E32A2E">
      <w:pPr>
        <w:pStyle w:val="PL"/>
        <w:rPr>
          <w:lang w:val="fr-FR"/>
        </w:rPr>
      </w:pPr>
      <w:r w:rsidRPr="00093FD7">
        <w:rPr>
          <w:lang w:val="fr-FR"/>
        </w:rPr>
        <w:t>&lt;xs:sequence&gt;</w:t>
      </w:r>
    </w:p>
    <w:p w14:paraId="1CBFCAF9" w14:textId="77777777" w:rsidR="00E32A2E" w:rsidRPr="00716321" w:rsidRDefault="00E32A2E" w:rsidP="00E32A2E">
      <w:pPr>
        <w:pStyle w:val="PL"/>
      </w:pPr>
      <w:r w:rsidRPr="00716321">
        <w:t xml:space="preserve">&lt;xs:any namespace="##other" processContents="lax" </w:t>
      </w:r>
    </w:p>
    <w:p w14:paraId="04DA723A" w14:textId="77777777" w:rsidR="00E32A2E" w:rsidRPr="00716321" w:rsidRDefault="00E32A2E" w:rsidP="00E32A2E">
      <w:pPr>
        <w:pStyle w:val="PL"/>
      </w:pPr>
      <w:r w:rsidRPr="00716321">
        <w:t>minOccurs="0" maxOccurs="unbounded"/&gt;</w:t>
      </w:r>
    </w:p>
    <w:p w14:paraId="4B5CBE49" w14:textId="77777777" w:rsidR="00E32A2E" w:rsidRPr="00716321" w:rsidRDefault="00E32A2E" w:rsidP="00E32A2E">
      <w:pPr>
        <w:pStyle w:val="PL"/>
      </w:pPr>
      <w:r w:rsidRPr="00716321">
        <w:t>&lt;/xs:sequence&gt;</w:t>
      </w:r>
    </w:p>
    <w:p w14:paraId="3FFCDE98" w14:textId="77777777" w:rsidR="00E32A2E" w:rsidRPr="00716321" w:rsidRDefault="00E32A2E" w:rsidP="00E32A2E">
      <w:pPr>
        <w:pStyle w:val="PL"/>
      </w:pPr>
      <w:r w:rsidRPr="00716321">
        <w:t>&lt;/xs:complexType&gt;</w:t>
      </w:r>
    </w:p>
    <w:p w14:paraId="62F45285" w14:textId="77777777" w:rsidR="00E32A2E" w:rsidRPr="00716321" w:rsidRDefault="00E32A2E" w:rsidP="00E32A2E">
      <w:pPr>
        <w:pStyle w:val="PL"/>
      </w:pPr>
      <w:r w:rsidRPr="00716321">
        <w:t>&lt;/xs:element&gt;</w:t>
      </w:r>
    </w:p>
    <w:p w14:paraId="520EA855" w14:textId="77777777" w:rsidR="00E32A2E" w:rsidRPr="00716321" w:rsidRDefault="00E32A2E" w:rsidP="00E32A2E">
      <w:pPr>
        <w:pStyle w:val="PL"/>
      </w:pPr>
      <w:r w:rsidRPr="00716321">
        <w:t>&lt;/xs:sequence&gt;</w:t>
      </w:r>
    </w:p>
    <w:p w14:paraId="175CB3ED" w14:textId="77777777" w:rsidR="00E32A2E" w:rsidRPr="00716321" w:rsidRDefault="00E32A2E" w:rsidP="00E32A2E">
      <w:pPr>
        <w:pStyle w:val="PL"/>
      </w:pPr>
      <w:r w:rsidRPr="00716321">
        <w:t>&lt;xs:anyAttribute namespace="##any" processContents="lax"/&gt;</w:t>
      </w:r>
    </w:p>
    <w:p w14:paraId="5A6F45EA" w14:textId="77777777" w:rsidR="00E32A2E" w:rsidRPr="00716321" w:rsidRDefault="00E32A2E" w:rsidP="00E32A2E">
      <w:pPr>
        <w:pStyle w:val="PL"/>
      </w:pPr>
      <w:r w:rsidRPr="00716321">
        <w:t>&lt;/xs:complexType&gt;</w:t>
      </w:r>
    </w:p>
    <w:p w14:paraId="79DA1266" w14:textId="77777777" w:rsidR="00E32A2E" w:rsidRPr="00716321" w:rsidRDefault="00E32A2E" w:rsidP="00E32A2E">
      <w:pPr>
        <w:pStyle w:val="PL"/>
      </w:pPr>
      <w:r w:rsidRPr="00716321">
        <w:t>&lt;/xs:element&gt;</w:t>
      </w:r>
    </w:p>
    <w:p w14:paraId="3E00BE94" w14:textId="77777777" w:rsidR="00E32A2E" w:rsidRPr="00716321" w:rsidRDefault="00E32A2E" w:rsidP="00E32A2E">
      <w:pPr>
        <w:pStyle w:val="PL"/>
      </w:pPr>
    </w:p>
    <w:p w14:paraId="3D9C006B" w14:textId="77777777" w:rsidR="00E32A2E" w:rsidRPr="00716321" w:rsidRDefault="00E32A2E" w:rsidP="00E32A2E">
      <w:pPr>
        <w:pStyle w:val="PL"/>
      </w:pPr>
      <w:r w:rsidRPr="00716321">
        <w:t>&lt;xs:element name="absService" abstract="true" type="ss:simservType"/&gt;</w:t>
      </w:r>
    </w:p>
    <w:p w14:paraId="24C8DBBE" w14:textId="77777777" w:rsidR="00E32A2E" w:rsidRPr="00716321" w:rsidRDefault="00E32A2E" w:rsidP="00E32A2E">
      <w:pPr>
        <w:pStyle w:val="PL"/>
      </w:pPr>
    </w:p>
    <w:p w14:paraId="48A2DDD1" w14:textId="77777777" w:rsidR="00E32A2E" w:rsidRPr="00716321" w:rsidRDefault="00E32A2E" w:rsidP="00E32A2E">
      <w:pPr>
        <w:pStyle w:val="PL"/>
      </w:pPr>
      <w:r w:rsidRPr="00716321">
        <w:t>&lt;xs:complexType name="simservType"&gt;</w:t>
      </w:r>
    </w:p>
    <w:p w14:paraId="2B2473F1" w14:textId="77777777" w:rsidR="00E32A2E" w:rsidRPr="00716321" w:rsidRDefault="00E32A2E" w:rsidP="00E32A2E">
      <w:pPr>
        <w:pStyle w:val="PL"/>
      </w:pPr>
      <w:r w:rsidRPr="00716321">
        <w:t xml:space="preserve">&lt;xs:attribute name="active" type="xs:boolean" </w:t>
      </w:r>
    </w:p>
    <w:p w14:paraId="3080B64C" w14:textId="77777777" w:rsidR="00E32A2E" w:rsidRPr="00716321" w:rsidRDefault="00E32A2E" w:rsidP="00E32A2E">
      <w:pPr>
        <w:pStyle w:val="PL"/>
      </w:pPr>
      <w:r w:rsidRPr="00716321">
        <w:t>use="optional" default="true" /&gt;</w:t>
      </w:r>
    </w:p>
    <w:p w14:paraId="54DE61F7" w14:textId="77777777" w:rsidR="00E32A2E" w:rsidRPr="00716321" w:rsidRDefault="00E32A2E" w:rsidP="00E32A2E">
      <w:pPr>
        <w:pStyle w:val="PL"/>
      </w:pPr>
      <w:r w:rsidRPr="00716321">
        <w:t>&lt;xs:anyAttribute namespace="##any" processContents="lax"/&gt;</w:t>
      </w:r>
    </w:p>
    <w:p w14:paraId="72613132" w14:textId="77777777" w:rsidR="00E32A2E" w:rsidRPr="00716321" w:rsidRDefault="00E32A2E" w:rsidP="00E32A2E">
      <w:pPr>
        <w:pStyle w:val="PL"/>
      </w:pPr>
      <w:r w:rsidRPr="00716321">
        <w:tab/>
        <w:t>&lt;/xs:complexType&gt;</w:t>
      </w:r>
    </w:p>
    <w:p w14:paraId="15A93DA8" w14:textId="77777777" w:rsidR="00E32A2E" w:rsidRPr="00716321" w:rsidRDefault="00E32A2E" w:rsidP="00E32A2E">
      <w:pPr>
        <w:pStyle w:val="PL"/>
      </w:pPr>
      <w:r w:rsidRPr="00716321">
        <w:t>&lt;xs:complexType name="provisioned-type"&gt;</w:t>
      </w:r>
    </w:p>
    <w:p w14:paraId="18AF1E7D" w14:textId="77777777" w:rsidR="00E32A2E" w:rsidRPr="00716321" w:rsidRDefault="00E32A2E" w:rsidP="00E32A2E">
      <w:pPr>
        <w:pStyle w:val="PL"/>
      </w:pPr>
      <w:r w:rsidRPr="00716321">
        <w:t xml:space="preserve">&lt;xs:attribute name="provisioned" type="xs:boolean" </w:t>
      </w:r>
    </w:p>
    <w:p w14:paraId="11316DB1" w14:textId="77777777" w:rsidR="00E32A2E" w:rsidRPr="00716321" w:rsidRDefault="00E32A2E" w:rsidP="00E32A2E">
      <w:pPr>
        <w:pStyle w:val="PL"/>
      </w:pPr>
      <w:r w:rsidRPr="00716321">
        <w:t>use="optional" default="true" /&gt;</w:t>
      </w:r>
    </w:p>
    <w:p w14:paraId="3049CF55" w14:textId="77777777" w:rsidR="00E32A2E" w:rsidRPr="00716321" w:rsidRDefault="00E32A2E" w:rsidP="00E32A2E">
      <w:pPr>
        <w:pStyle w:val="PL"/>
      </w:pPr>
      <w:r w:rsidRPr="00716321">
        <w:t>&lt;xs:anyAttribute namespace="##any" processContents="lax"/&gt;</w:t>
      </w:r>
    </w:p>
    <w:p w14:paraId="1AA3B3EB" w14:textId="77777777" w:rsidR="00E32A2E" w:rsidRPr="00716321" w:rsidRDefault="00E32A2E" w:rsidP="00E32A2E">
      <w:pPr>
        <w:pStyle w:val="PL"/>
      </w:pPr>
      <w:r w:rsidRPr="00716321">
        <w:tab/>
        <w:t>&lt;/xs:complexType&gt;</w:t>
      </w:r>
    </w:p>
    <w:p w14:paraId="1539EF27" w14:textId="77777777" w:rsidR="00E32A2E" w:rsidRPr="00716321" w:rsidRDefault="00E32A2E" w:rsidP="00E32A2E">
      <w:pPr>
        <w:pStyle w:val="PL"/>
      </w:pPr>
    </w:p>
    <w:p w14:paraId="6A986828" w14:textId="77777777" w:rsidR="00E32A2E" w:rsidRPr="00716321" w:rsidRDefault="00E32A2E" w:rsidP="00E32A2E">
      <w:pPr>
        <w:pStyle w:val="PL"/>
      </w:pPr>
      <w:r w:rsidRPr="00716321">
        <w:t>&lt;xs:complexType name="supported-media-type"&gt;</w:t>
      </w:r>
    </w:p>
    <w:p w14:paraId="73E0C130" w14:textId="77777777" w:rsidR="00E32A2E" w:rsidRPr="00716321" w:rsidRDefault="00E32A2E" w:rsidP="00E32A2E">
      <w:pPr>
        <w:pStyle w:val="PL"/>
      </w:pPr>
      <w:r w:rsidRPr="00716321">
        <w:t>&lt;xs:choice&gt;</w:t>
      </w:r>
    </w:p>
    <w:p w14:paraId="1060358B" w14:textId="77777777" w:rsidR="00E32A2E" w:rsidRPr="00716321" w:rsidRDefault="00E32A2E" w:rsidP="00E32A2E">
      <w:pPr>
        <w:pStyle w:val="PL"/>
      </w:pPr>
      <w:r w:rsidRPr="00716321">
        <w:t>&lt;xs:element name="all-media" type="ss:empty-element-type"/&gt;</w:t>
      </w:r>
    </w:p>
    <w:p w14:paraId="55F2C693" w14:textId="77777777" w:rsidR="00E32A2E" w:rsidRPr="00716321" w:rsidRDefault="00E32A2E" w:rsidP="00E32A2E">
      <w:pPr>
        <w:pStyle w:val="PL"/>
      </w:pPr>
      <w:r w:rsidRPr="00716321">
        <w:t>&lt;xs:element name="no-media" type="ss:empty-element-type"/&gt;</w:t>
      </w:r>
    </w:p>
    <w:p w14:paraId="5DB8CE44" w14:textId="77777777" w:rsidR="00E32A2E" w:rsidRPr="00716321" w:rsidRDefault="00E32A2E" w:rsidP="00E32A2E">
      <w:pPr>
        <w:pStyle w:val="PL"/>
      </w:pPr>
      <w:r w:rsidRPr="00716321">
        <w:t>&lt;xs:sequence maxOccurs="unbounded"&gt;</w:t>
      </w:r>
    </w:p>
    <w:p w14:paraId="15CDF0E1" w14:textId="77777777" w:rsidR="00E32A2E" w:rsidRPr="00716321" w:rsidRDefault="00E32A2E" w:rsidP="00E32A2E">
      <w:pPr>
        <w:pStyle w:val="PL"/>
      </w:pPr>
      <w:r w:rsidRPr="00716321">
        <w:t>&lt;xs:element name="media" type="ss:media-type"/&gt;</w:t>
      </w:r>
    </w:p>
    <w:p w14:paraId="189EA9FA" w14:textId="77777777" w:rsidR="00E32A2E" w:rsidRPr="00716321" w:rsidRDefault="00E32A2E" w:rsidP="00E32A2E">
      <w:pPr>
        <w:pStyle w:val="PL"/>
      </w:pPr>
      <w:r w:rsidRPr="00716321">
        <w:t>&lt;/xs:sequence&gt;</w:t>
      </w:r>
    </w:p>
    <w:p w14:paraId="19EBA52E" w14:textId="77777777" w:rsidR="00E32A2E" w:rsidRPr="00716321" w:rsidRDefault="00E32A2E" w:rsidP="00E32A2E">
      <w:pPr>
        <w:pStyle w:val="PL"/>
      </w:pPr>
      <w:r w:rsidRPr="00716321">
        <w:t>&lt;xs:any namespace="##other" processContents="lax"/&gt;</w:t>
      </w:r>
    </w:p>
    <w:p w14:paraId="002C8286" w14:textId="77777777" w:rsidR="00E32A2E" w:rsidRPr="00716321" w:rsidRDefault="00E32A2E" w:rsidP="00E32A2E">
      <w:pPr>
        <w:pStyle w:val="PL"/>
      </w:pPr>
      <w:r w:rsidRPr="00716321">
        <w:t>&lt;/xs:choice&gt;</w:t>
      </w:r>
    </w:p>
    <w:p w14:paraId="4697F39F" w14:textId="77777777" w:rsidR="00E32A2E" w:rsidRPr="00716321" w:rsidRDefault="00E32A2E" w:rsidP="00E32A2E">
      <w:pPr>
        <w:pStyle w:val="PL"/>
      </w:pPr>
      <w:r w:rsidRPr="00716321">
        <w:t>&lt;/xs:complexType&gt;</w:t>
      </w:r>
    </w:p>
    <w:p w14:paraId="4E69E34B" w14:textId="77777777" w:rsidR="00E32A2E" w:rsidRPr="00716321" w:rsidRDefault="00E32A2E" w:rsidP="00E32A2E">
      <w:pPr>
        <w:pStyle w:val="PL"/>
      </w:pPr>
    </w:p>
    <w:p w14:paraId="4F4195E1" w14:textId="77777777" w:rsidR="00E32A2E" w:rsidRPr="00716321" w:rsidRDefault="00E32A2E" w:rsidP="00E32A2E">
      <w:pPr>
        <w:pStyle w:val="PL"/>
      </w:pPr>
      <w:r w:rsidRPr="00716321">
        <w:t>&lt;xs:complexType name="provisioned-target-type"&gt;</w:t>
      </w:r>
    </w:p>
    <w:p w14:paraId="221FA637" w14:textId="77777777" w:rsidR="00E32A2E" w:rsidRPr="00716321" w:rsidRDefault="00E32A2E" w:rsidP="00E32A2E">
      <w:pPr>
        <w:pStyle w:val="PL"/>
      </w:pPr>
      <w:r w:rsidRPr="00716321">
        <w:t>&lt;xs:choice&gt;</w:t>
      </w:r>
    </w:p>
    <w:p w14:paraId="33385EC7" w14:textId="77777777" w:rsidR="00E32A2E" w:rsidRPr="00716321" w:rsidRDefault="00E32A2E" w:rsidP="00E32A2E">
      <w:pPr>
        <w:pStyle w:val="PL"/>
      </w:pPr>
      <w:r w:rsidRPr="00716321">
        <w:t>&lt;xs:element name="any-target-type" type="ss:empty-element-type"/&gt;</w:t>
      </w:r>
    </w:p>
    <w:p w14:paraId="1498C71F" w14:textId="77777777" w:rsidR="00E32A2E" w:rsidRPr="00716321" w:rsidRDefault="00E32A2E" w:rsidP="00E32A2E">
      <w:pPr>
        <w:pStyle w:val="PL"/>
      </w:pPr>
      <w:r w:rsidRPr="00716321">
        <w:t>&lt;xs:element name="telephony-type" type="ss:empty-element-type"/&gt;</w:t>
      </w:r>
    </w:p>
    <w:p w14:paraId="441BA709" w14:textId="77777777" w:rsidR="00E32A2E" w:rsidRPr="00716321" w:rsidRDefault="00E32A2E" w:rsidP="00E32A2E">
      <w:pPr>
        <w:pStyle w:val="PL"/>
      </w:pPr>
      <w:r w:rsidRPr="00716321">
        <w:t>&lt;xs:any namespace="##other" processContents="lax"/&gt;</w:t>
      </w:r>
    </w:p>
    <w:p w14:paraId="73E3D5A4" w14:textId="77777777" w:rsidR="00E32A2E" w:rsidRPr="00716321" w:rsidRDefault="00E32A2E" w:rsidP="00E32A2E">
      <w:pPr>
        <w:pStyle w:val="PL"/>
      </w:pPr>
      <w:r w:rsidRPr="00716321">
        <w:t>&lt;/xs:choice&gt;</w:t>
      </w:r>
    </w:p>
    <w:p w14:paraId="0687D876" w14:textId="77777777" w:rsidR="00E32A2E" w:rsidRPr="00716321" w:rsidRDefault="00E32A2E" w:rsidP="00E32A2E">
      <w:pPr>
        <w:pStyle w:val="PL"/>
      </w:pPr>
      <w:r w:rsidRPr="00716321">
        <w:t>&lt;/xs:complexType&gt;</w:t>
      </w:r>
    </w:p>
    <w:p w14:paraId="2487DF4A" w14:textId="77777777" w:rsidR="00E32A2E" w:rsidRPr="00716321" w:rsidRDefault="00E32A2E" w:rsidP="00E32A2E">
      <w:pPr>
        <w:pStyle w:val="PL"/>
      </w:pPr>
    </w:p>
    <w:p w14:paraId="0B8DEB1C" w14:textId="77777777" w:rsidR="00E32A2E" w:rsidRPr="00716321" w:rsidRDefault="00E32A2E" w:rsidP="00E32A2E">
      <w:pPr>
        <w:pStyle w:val="PL"/>
      </w:pPr>
      <w:r w:rsidRPr="00716321">
        <w:tab/>
        <w:t>&lt;!-- service specific IETF common policy condition elements--&gt;</w:t>
      </w:r>
    </w:p>
    <w:p w14:paraId="5E8140C0" w14:textId="77777777" w:rsidR="00E32A2E" w:rsidRPr="00716321" w:rsidRDefault="00E32A2E" w:rsidP="00E32A2E">
      <w:pPr>
        <w:pStyle w:val="PL"/>
      </w:pPr>
      <w:r w:rsidRPr="00716321">
        <w:tab/>
        <w:t>&lt;xs:element name="anonymous" type="ss:empty-element-type"/&gt;</w:t>
      </w:r>
    </w:p>
    <w:p w14:paraId="1F9DECB4" w14:textId="77777777" w:rsidR="00E32A2E" w:rsidRPr="00716321" w:rsidRDefault="00E32A2E" w:rsidP="00E32A2E">
      <w:pPr>
        <w:pStyle w:val="PL"/>
      </w:pPr>
      <w:r w:rsidRPr="00716321">
        <w:tab/>
        <w:t>&lt;xs:element name="presence-status" type="ss:presence-status-activity-type"/&gt;</w:t>
      </w:r>
    </w:p>
    <w:p w14:paraId="088E7EE6" w14:textId="77777777" w:rsidR="00E32A2E" w:rsidRPr="00716321" w:rsidRDefault="00E32A2E" w:rsidP="00E32A2E">
      <w:pPr>
        <w:pStyle w:val="PL"/>
      </w:pPr>
      <w:r w:rsidRPr="00716321">
        <w:tab/>
        <w:t>&lt;xs:element name="media" type="ss:media-type"/&gt;</w:t>
      </w:r>
    </w:p>
    <w:p w14:paraId="5DA6F84C" w14:textId="77777777" w:rsidR="00E32A2E" w:rsidRPr="00716321" w:rsidRDefault="00E32A2E" w:rsidP="00E32A2E">
      <w:pPr>
        <w:pStyle w:val="PL"/>
      </w:pPr>
      <w:r w:rsidRPr="00716321">
        <w:tab/>
        <w:t>&lt;xs:element name="communication-diverted" type="ss:empty-element-type"/&gt;</w:t>
      </w:r>
    </w:p>
    <w:p w14:paraId="69906508" w14:textId="77777777" w:rsidR="00E32A2E" w:rsidRPr="00716321" w:rsidRDefault="00E32A2E" w:rsidP="00E32A2E">
      <w:pPr>
        <w:pStyle w:val="PL"/>
      </w:pPr>
      <w:r w:rsidRPr="00716321">
        <w:tab/>
        <w:t>&lt;xs:element name="rule-deactivated" type="ss:empty-element-type"/&gt;</w:t>
      </w:r>
    </w:p>
    <w:p w14:paraId="6380D38C" w14:textId="77777777" w:rsidR="00E32A2E" w:rsidRPr="00716321" w:rsidRDefault="00E32A2E" w:rsidP="00E32A2E">
      <w:pPr>
        <w:pStyle w:val="PL"/>
      </w:pPr>
      <w:r w:rsidRPr="00716321">
        <w:tab/>
        <w:t>&lt;xs:element name="not-registered" type="ss:empty-element-type"/&gt;</w:t>
      </w:r>
    </w:p>
    <w:p w14:paraId="6040946C" w14:textId="77777777" w:rsidR="00E32A2E" w:rsidRPr="00716321" w:rsidRDefault="00E32A2E" w:rsidP="00E32A2E">
      <w:pPr>
        <w:pStyle w:val="PL"/>
      </w:pPr>
      <w:r w:rsidRPr="00716321">
        <w:tab/>
        <w:t>&lt;xs:element name="busy" type="ss:empty-element-type"/&gt;</w:t>
      </w:r>
    </w:p>
    <w:p w14:paraId="288AE906" w14:textId="77777777" w:rsidR="00E32A2E" w:rsidRPr="00716321" w:rsidRDefault="00E32A2E" w:rsidP="00E32A2E">
      <w:pPr>
        <w:pStyle w:val="PL"/>
      </w:pPr>
      <w:r w:rsidRPr="00716321">
        <w:tab/>
        <w:t>&lt;xs:element name="no-answer" type="ss:empty-element-type"/&gt;</w:t>
      </w:r>
    </w:p>
    <w:p w14:paraId="741A5355" w14:textId="77777777" w:rsidR="00E32A2E" w:rsidRPr="00716321" w:rsidRDefault="00E32A2E" w:rsidP="00E32A2E">
      <w:pPr>
        <w:pStyle w:val="PL"/>
      </w:pPr>
      <w:r w:rsidRPr="00716321">
        <w:t xml:space="preserve">   &lt;xs:element name="not-reachable" type="ss:empty-element-type"/&gt;</w:t>
      </w:r>
    </w:p>
    <w:p w14:paraId="30FBE103" w14:textId="77777777" w:rsidR="00E32A2E" w:rsidRPr="00716321" w:rsidRDefault="00E32A2E" w:rsidP="00E32A2E">
      <w:pPr>
        <w:pStyle w:val="PL"/>
      </w:pPr>
      <w:r w:rsidRPr="00716321">
        <w:tab/>
        <w:t>&lt;xs:element name="roaming" type="ss:empty-element-type"/&gt;</w:t>
      </w:r>
    </w:p>
    <w:p w14:paraId="49F3F0C1" w14:textId="77777777" w:rsidR="00E32A2E" w:rsidRPr="00716321" w:rsidRDefault="00E32A2E" w:rsidP="00E32A2E">
      <w:pPr>
        <w:pStyle w:val="PL"/>
      </w:pPr>
      <w:r w:rsidRPr="00716321">
        <w:tab/>
        <w:t>&lt;xs:element name="international" type="ss:empty-element-type"/&gt;</w:t>
      </w:r>
    </w:p>
    <w:p w14:paraId="2E67EC96" w14:textId="77777777" w:rsidR="00E32A2E" w:rsidRPr="00716321" w:rsidRDefault="00E32A2E" w:rsidP="00E32A2E">
      <w:pPr>
        <w:pStyle w:val="PL"/>
      </w:pPr>
      <w:r w:rsidRPr="00716321">
        <w:tab/>
        <w:t>&lt;xs:element name="international-exHC" type="ss:empty-element-type"/&gt;</w:t>
      </w:r>
    </w:p>
    <w:p w14:paraId="63EC137A" w14:textId="77777777" w:rsidR="00E32A2E" w:rsidRPr="00716321" w:rsidRDefault="00E32A2E" w:rsidP="00E32A2E">
      <w:pPr>
        <w:pStyle w:val="PL"/>
      </w:pPr>
      <w:r w:rsidRPr="00716321">
        <w:tab/>
        <w:t>&lt;xs:element name="request-name" type="ss:request-name-type"/&gt;</w:t>
      </w:r>
    </w:p>
    <w:p w14:paraId="72B4191E" w14:textId="77777777" w:rsidR="00E32A2E" w:rsidRPr="00716321" w:rsidRDefault="00E32A2E" w:rsidP="00E32A2E">
      <w:pPr>
        <w:pStyle w:val="PL"/>
      </w:pPr>
    </w:p>
    <w:p w14:paraId="02348006" w14:textId="77777777" w:rsidR="00E32A2E" w:rsidRPr="00716321" w:rsidRDefault="00E32A2E" w:rsidP="00E32A2E">
      <w:pPr>
        <w:pStyle w:val="PL"/>
      </w:pPr>
      <w:r w:rsidRPr="00716321">
        <w:tab/>
        <w:t>&lt;!-- service specific IETF xcap-error elements--&gt;</w:t>
      </w:r>
    </w:p>
    <w:p w14:paraId="33201DDA" w14:textId="77777777" w:rsidR="00E32A2E" w:rsidRPr="00716321" w:rsidRDefault="00E32A2E" w:rsidP="00E32A2E">
      <w:pPr>
        <w:pStyle w:val="PL"/>
      </w:pPr>
      <w:r w:rsidRPr="00716321">
        <w:tab/>
        <w:t>&lt;xs:element name="password-required" type="ss:empty-element-type"/&gt;</w:t>
      </w:r>
    </w:p>
    <w:p w14:paraId="72260C76" w14:textId="77777777" w:rsidR="00E32A2E" w:rsidRPr="00716321" w:rsidRDefault="00E32A2E" w:rsidP="00E32A2E">
      <w:pPr>
        <w:pStyle w:val="PL"/>
      </w:pPr>
      <w:r w:rsidRPr="00716321">
        <w:tab/>
        <w:t>&lt;xs:element name="incorrect-password" type="ss:empty-element-type"/&gt;</w:t>
      </w:r>
    </w:p>
    <w:p w14:paraId="38B8FAA9" w14:textId="77777777" w:rsidR="00E32A2E" w:rsidRPr="00716321" w:rsidRDefault="00E32A2E" w:rsidP="00E32A2E">
      <w:pPr>
        <w:pStyle w:val="PL"/>
      </w:pPr>
      <w:r w:rsidRPr="00716321">
        <w:tab/>
        <w:t>&lt;xs:element name="incorrect-xui-format" type="ss:empty-element-type"/&gt;</w:t>
      </w:r>
    </w:p>
    <w:p w14:paraId="2B74FF89" w14:textId="77777777" w:rsidR="00E32A2E" w:rsidRPr="00716321" w:rsidRDefault="00E32A2E" w:rsidP="00E32A2E">
      <w:pPr>
        <w:pStyle w:val="PL"/>
      </w:pPr>
    </w:p>
    <w:p w14:paraId="427BF1F4" w14:textId="77777777" w:rsidR="00E32A2E" w:rsidRPr="00716321" w:rsidRDefault="00E32A2E" w:rsidP="00E32A2E">
      <w:pPr>
        <w:pStyle w:val="PL"/>
      </w:pPr>
    </w:p>
    <w:p w14:paraId="27FDE68C" w14:textId="77777777" w:rsidR="00E32A2E" w:rsidRPr="00716321" w:rsidRDefault="00E32A2E" w:rsidP="00E32A2E">
      <w:pPr>
        <w:pStyle w:val="PL"/>
      </w:pPr>
      <w:r w:rsidRPr="00716321">
        <w:tab/>
        <w:t>&lt;!-- service specific type declarations --&gt;</w:t>
      </w:r>
    </w:p>
    <w:p w14:paraId="52825895" w14:textId="77777777" w:rsidR="00E32A2E" w:rsidRPr="00716321" w:rsidRDefault="00E32A2E" w:rsidP="00E32A2E">
      <w:pPr>
        <w:pStyle w:val="PL"/>
      </w:pPr>
      <w:r w:rsidRPr="00716321">
        <w:tab/>
        <w:t>&lt;xs:simpleType name="media-type" final="list restriction"&gt;</w:t>
      </w:r>
    </w:p>
    <w:p w14:paraId="6D8D3028" w14:textId="77777777" w:rsidR="00E32A2E" w:rsidRPr="00716321" w:rsidRDefault="00E32A2E" w:rsidP="00E32A2E">
      <w:pPr>
        <w:pStyle w:val="PL"/>
      </w:pPr>
      <w:r w:rsidRPr="00716321">
        <w:t>&lt;xs:restriction base="xs:string"/&gt;</w:t>
      </w:r>
    </w:p>
    <w:p w14:paraId="5C7D5B2D" w14:textId="77777777" w:rsidR="00E32A2E" w:rsidRPr="00716321" w:rsidRDefault="00E32A2E" w:rsidP="00E32A2E">
      <w:pPr>
        <w:pStyle w:val="PL"/>
      </w:pPr>
      <w:r w:rsidRPr="00716321">
        <w:tab/>
        <w:t>&lt;/xs:simpleType&gt;</w:t>
      </w:r>
    </w:p>
    <w:p w14:paraId="501FB5DF" w14:textId="77777777" w:rsidR="00E32A2E" w:rsidRPr="00716321" w:rsidRDefault="00E32A2E" w:rsidP="00E32A2E">
      <w:pPr>
        <w:pStyle w:val="PL"/>
      </w:pPr>
      <w:r w:rsidRPr="00716321">
        <w:tab/>
        <w:t>&lt;xs:simpleType name="presence-status-activity-type" final="list restriction"&gt;</w:t>
      </w:r>
    </w:p>
    <w:p w14:paraId="6B9114C2" w14:textId="77777777" w:rsidR="00E32A2E" w:rsidRPr="00716321" w:rsidRDefault="00E32A2E" w:rsidP="00E32A2E">
      <w:pPr>
        <w:pStyle w:val="PL"/>
      </w:pPr>
      <w:r w:rsidRPr="00716321">
        <w:t>&lt;xs:restriction base="xs:string"/&gt;</w:t>
      </w:r>
    </w:p>
    <w:p w14:paraId="37D65422" w14:textId="77777777" w:rsidR="00E32A2E" w:rsidRPr="00716321" w:rsidRDefault="00E32A2E" w:rsidP="00E32A2E">
      <w:pPr>
        <w:pStyle w:val="PL"/>
      </w:pPr>
      <w:r w:rsidRPr="00716321">
        <w:tab/>
        <w:t>&lt;/xs:simpleType&gt;</w:t>
      </w:r>
    </w:p>
    <w:p w14:paraId="3466675B" w14:textId="77777777" w:rsidR="00E32A2E" w:rsidRPr="00716321" w:rsidRDefault="00E32A2E" w:rsidP="00E32A2E">
      <w:pPr>
        <w:pStyle w:val="PL"/>
      </w:pPr>
      <w:r w:rsidRPr="00716321">
        <w:tab/>
        <w:t>&lt;xs:complexType name="empty-element-type"/&gt;</w:t>
      </w:r>
    </w:p>
    <w:p w14:paraId="5797E114" w14:textId="77777777" w:rsidR="00E32A2E" w:rsidRPr="00716321" w:rsidRDefault="00E32A2E" w:rsidP="00E32A2E">
      <w:pPr>
        <w:pStyle w:val="PL"/>
      </w:pPr>
      <w:r w:rsidRPr="00716321">
        <w:t>&lt;xs:simpleType name="request-name-type" final="list restriction"&gt;</w:t>
      </w:r>
    </w:p>
    <w:p w14:paraId="78A29FFE" w14:textId="77777777" w:rsidR="00E32A2E" w:rsidRPr="00716321" w:rsidRDefault="00E32A2E" w:rsidP="00E32A2E">
      <w:pPr>
        <w:pStyle w:val="PL"/>
      </w:pPr>
      <w:r w:rsidRPr="00716321">
        <w:t>&lt;xs:restriction base="xs:string"&gt;</w:t>
      </w:r>
    </w:p>
    <w:p w14:paraId="11E0CA6A" w14:textId="77777777" w:rsidR="00E32A2E" w:rsidRPr="00716321" w:rsidRDefault="00E32A2E" w:rsidP="00E32A2E">
      <w:pPr>
        <w:pStyle w:val="PL"/>
      </w:pPr>
      <w:r w:rsidRPr="00716321">
        <w:t>&lt;xs:pattern value="([A-Z])*"/&gt;</w:t>
      </w:r>
    </w:p>
    <w:p w14:paraId="77C1F0CA" w14:textId="77777777" w:rsidR="00E32A2E" w:rsidRPr="00716321" w:rsidRDefault="00E32A2E" w:rsidP="00E32A2E">
      <w:pPr>
        <w:pStyle w:val="PL"/>
      </w:pPr>
      <w:r w:rsidRPr="00716321">
        <w:t>&lt;/xs:restriction&gt;</w:t>
      </w:r>
    </w:p>
    <w:p w14:paraId="663F5CA2" w14:textId="77777777" w:rsidR="00E32A2E" w:rsidRPr="00716321" w:rsidRDefault="00E32A2E" w:rsidP="00E32A2E">
      <w:pPr>
        <w:pStyle w:val="PL"/>
      </w:pPr>
      <w:r w:rsidRPr="00716321">
        <w:t>&lt;/xs:simpleType&gt;</w:t>
      </w:r>
    </w:p>
    <w:p w14:paraId="27D19862" w14:textId="77777777" w:rsidR="00E32A2E" w:rsidRPr="00716321" w:rsidRDefault="00E32A2E" w:rsidP="00E32A2E">
      <w:pPr>
        <w:pStyle w:val="PL"/>
      </w:pPr>
    </w:p>
    <w:p w14:paraId="2ECF9FCD" w14:textId="77777777" w:rsidR="00E32A2E" w:rsidRPr="00716321" w:rsidRDefault="00E32A2E" w:rsidP="00E32A2E">
      <w:pPr>
        <w:pStyle w:val="PL"/>
      </w:pPr>
    </w:p>
    <w:p w14:paraId="6E3237CA" w14:textId="77777777" w:rsidR="00E32A2E" w:rsidRPr="00716321" w:rsidRDefault="00E32A2E" w:rsidP="00E32A2E">
      <w:pPr>
        <w:pStyle w:val="PL"/>
      </w:pPr>
    </w:p>
    <w:p w14:paraId="179322B1" w14:textId="77777777" w:rsidR="00E32A2E" w:rsidRPr="00716321" w:rsidRDefault="00E32A2E" w:rsidP="00E32A2E">
      <w:pPr>
        <w:pStyle w:val="PL"/>
      </w:pPr>
      <w:r w:rsidRPr="00716321">
        <w:t>&lt;/xs:schema&gt;</w:t>
      </w:r>
    </w:p>
    <w:p w14:paraId="02A69FC5" w14:textId="77777777" w:rsidR="00E32A2E" w:rsidRPr="00716321" w:rsidRDefault="00E32A2E" w:rsidP="00E32A2E">
      <w:pPr>
        <w:pStyle w:val="PL"/>
      </w:pPr>
    </w:p>
    <w:p w14:paraId="4D4BF646" w14:textId="77777777" w:rsidR="00E32A2E" w:rsidRPr="00716321" w:rsidRDefault="00E32A2E" w:rsidP="00E32A2E">
      <w:pPr>
        <w:pStyle w:val="Heading2"/>
      </w:pPr>
      <w:bookmarkStart w:id="180" w:name="_Toc11342870"/>
      <w:bookmarkStart w:id="181" w:name="_Toc91862059"/>
      <w:bookmarkStart w:id="182" w:name="_Toc99196056"/>
      <w:r w:rsidRPr="00716321">
        <w:t>6.4</w:t>
      </w:r>
      <w:r w:rsidRPr="00716321">
        <w:tab/>
        <w:t>Template for a supplementary service XML schema</w:t>
      </w:r>
      <w:bookmarkEnd w:id="180"/>
      <w:bookmarkEnd w:id="181"/>
      <w:bookmarkEnd w:id="182"/>
    </w:p>
    <w:p w14:paraId="7633ADA0" w14:textId="77777777" w:rsidR="00E32A2E" w:rsidRPr="00716321" w:rsidRDefault="00E32A2E" w:rsidP="00E32A2E">
      <w:r w:rsidRPr="00716321">
        <w:t>Supplementary services that implement XCAP operations to manipulate the data associated to its service shall base their XML schema in the following template. Replace "ServiceName" with the name or acronym of the actual service.</w:t>
      </w:r>
    </w:p>
    <w:p w14:paraId="3798CDEF" w14:textId="77777777" w:rsidR="00E32A2E" w:rsidRPr="00716321" w:rsidRDefault="00E32A2E" w:rsidP="00E32A2E">
      <w:pPr>
        <w:pStyle w:val="PL"/>
      </w:pPr>
      <w:r w:rsidRPr="00716321">
        <w:t>&lt;?xml version="1.0" encoding="UTF-8"?&gt;</w:t>
      </w:r>
    </w:p>
    <w:p w14:paraId="7C211892" w14:textId="77777777" w:rsidR="00E32A2E" w:rsidRPr="00716321" w:rsidRDefault="00E32A2E" w:rsidP="00E32A2E">
      <w:pPr>
        <w:pStyle w:val="PL"/>
      </w:pPr>
      <w:r w:rsidRPr="00716321">
        <w:t>&lt;xs:schema targetNamespace="http://uri.etsi.org/ngn/params/xml/simservs/xcap"</w:t>
      </w:r>
      <w:r w:rsidRPr="00716321">
        <w:tab/>
        <w:t>xmlns:ss="http://uri.etsi.org/ngn/params/xml/simservs/xcap"</w:t>
      </w:r>
      <w:r w:rsidRPr="00716321">
        <w:tab/>
        <w:t xml:space="preserve">xmlns:xs="http://www.w3.org/2001/XMLSchema" </w:t>
      </w:r>
    </w:p>
    <w:p w14:paraId="1CB89593" w14:textId="77777777" w:rsidR="00E32A2E" w:rsidRPr="00716321" w:rsidRDefault="00E32A2E" w:rsidP="00E32A2E">
      <w:pPr>
        <w:pStyle w:val="PL"/>
      </w:pPr>
      <w:r w:rsidRPr="00716321">
        <w:t xml:space="preserve">elementFormDefault="qualified" </w:t>
      </w:r>
    </w:p>
    <w:p w14:paraId="704ED7AE" w14:textId="77777777" w:rsidR="00E32A2E" w:rsidRPr="00716321" w:rsidRDefault="00E32A2E" w:rsidP="00E32A2E">
      <w:pPr>
        <w:pStyle w:val="PL"/>
      </w:pPr>
      <w:r w:rsidRPr="00716321">
        <w:t>attributeFormDefault="unqualified"&gt;</w:t>
      </w:r>
    </w:p>
    <w:p w14:paraId="1BB51FA8" w14:textId="77777777" w:rsidR="00E32A2E" w:rsidRPr="00716321" w:rsidRDefault="00E32A2E" w:rsidP="00E32A2E">
      <w:pPr>
        <w:pStyle w:val="PL"/>
      </w:pPr>
    </w:p>
    <w:p w14:paraId="0E8C23CF" w14:textId="77777777" w:rsidR="00E32A2E" w:rsidRPr="00716321" w:rsidRDefault="00E32A2E" w:rsidP="00E32A2E">
      <w:pPr>
        <w:pStyle w:val="PL"/>
      </w:pPr>
      <w:r w:rsidRPr="00716321">
        <w:tab/>
        <w:t>&lt;xs:element name="ServiceName" substitutionGroup="ss:absService"&gt;</w:t>
      </w:r>
    </w:p>
    <w:p w14:paraId="31468362" w14:textId="77777777" w:rsidR="00E32A2E" w:rsidRPr="00716321" w:rsidRDefault="00E32A2E" w:rsidP="00E32A2E">
      <w:pPr>
        <w:pStyle w:val="PL"/>
      </w:pPr>
      <w:r w:rsidRPr="00716321">
        <w:t>&lt;xs:annotation&gt;</w:t>
      </w:r>
    </w:p>
    <w:p w14:paraId="792B0F81" w14:textId="77777777" w:rsidR="00E32A2E" w:rsidRPr="00716321" w:rsidRDefault="00E32A2E" w:rsidP="00E32A2E">
      <w:pPr>
        <w:pStyle w:val="PL"/>
      </w:pPr>
      <w:r w:rsidRPr="00716321">
        <w:t xml:space="preserve">&lt;xs:documentation&gt;Template of a </w:t>
      </w:r>
    </w:p>
    <w:p w14:paraId="03FEBDF4" w14:textId="77777777" w:rsidR="00E32A2E" w:rsidRPr="00716321" w:rsidRDefault="00E32A2E" w:rsidP="00E32A2E">
      <w:pPr>
        <w:pStyle w:val="PL"/>
      </w:pPr>
      <w:r w:rsidRPr="00716321">
        <w:t>Supplementary Service XML Schema</w:t>
      </w:r>
    </w:p>
    <w:p w14:paraId="5EC9F74E" w14:textId="77777777" w:rsidR="00E32A2E" w:rsidRPr="00716321" w:rsidRDefault="00E32A2E" w:rsidP="00E32A2E">
      <w:pPr>
        <w:pStyle w:val="PL"/>
      </w:pPr>
      <w:r w:rsidRPr="00716321">
        <w:t>&lt;/xs:documentation&gt;</w:t>
      </w:r>
    </w:p>
    <w:p w14:paraId="052157FC" w14:textId="77777777" w:rsidR="00E32A2E" w:rsidRPr="00716321" w:rsidRDefault="00E32A2E" w:rsidP="00E32A2E">
      <w:pPr>
        <w:pStyle w:val="PL"/>
      </w:pPr>
      <w:r w:rsidRPr="00716321">
        <w:lastRenderedPageBreak/>
        <w:t>&lt;/xs:annotation&gt;</w:t>
      </w:r>
    </w:p>
    <w:p w14:paraId="6B39208E" w14:textId="77777777" w:rsidR="00E32A2E" w:rsidRPr="00716321" w:rsidRDefault="00E32A2E" w:rsidP="00E32A2E">
      <w:pPr>
        <w:pStyle w:val="PL"/>
      </w:pPr>
    </w:p>
    <w:p w14:paraId="09A2E8C4" w14:textId="77777777" w:rsidR="00E32A2E" w:rsidRPr="00716321" w:rsidRDefault="00E32A2E" w:rsidP="00E32A2E">
      <w:pPr>
        <w:pStyle w:val="PL"/>
      </w:pPr>
      <w:r w:rsidRPr="00716321">
        <w:t>&lt;!-- If the service needs to add children elements or attributes --&gt;</w:t>
      </w:r>
    </w:p>
    <w:p w14:paraId="49C86060" w14:textId="77777777" w:rsidR="00E32A2E" w:rsidRPr="00716321" w:rsidRDefault="00E32A2E" w:rsidP="00E32A2E">
      <w:pPr>
        <w:pStyle w:val="PL"/>
      </w:pPr>
      <w:r w:rsidRPr="00716321">
        <w:t>&lt;!-- it can use the following complexType for such purpose --&gt;</w:t>
      </w:r>
    </w:p>
    <w:p w14:paraId="27260D0E" w14:textId="77777777" w:rsidR="00E32A2E" w:rsidRPr="00716321" w:rsidRDefault="00E32A2E" w:rsidP="00E32A2E">
      <w:pPr>
        <w:pStyle w:val="PL"/>
      </w:pPr>
      <w:r w:rsidRPr="00716321">
        <w:t>&lt;xs:complexType&gt;</w:t>
      </w:r>
    </w:p>
    <w:p w14:paraId="79CFA52E" w14:textId="77777777" w:rsidR="00E32A2E" w:rsidRPr="00716321" w:rsidRDefault="00E32A2E" w:rsidP="00E32A2E">
      <w:pPr>
        <w:pStyle w:val="PL"/>
      </w:pPr>
      <w:r w:rsidRPr="00716321">
        <w:t>&lt;xs:complexContent&gt;</w:t>
      </w:r>
    </w:p>
    <w:p w14:paraId="2E00C069" w14:textId="77777777" w:rsidR="00E32A2E" w:rsidRPr="00716321" w:rsidRDefault="00E32A2E" w:rsidP="00E32A2E">
      <w:pPr>
        <w:pStyle w:val="PL"/>
      </w:pPr>
      <w:r w:rsidRPr="00716321">
        <w:t>&lt;xs:extension base="ss:simservType"&gt;</w:t>
      </w:r>
    </w:p>
    <w:p w14:paraId="6DE248CB" w14:textId="77777777" w:rsidR="00E32A2E" w:rsidRPr="00716321" w:rsidRDefault="00E32A2E" w:rsidP="00E32A2E">
      <w:pPr>
        <w:pStyle w:val="PL"/>
      </w:pPr>
      <w:r w:rsidRPr="00716321">
        <w:t>&lt;xs:sequence&gt;</w:t>
      </w:r>
    </w:p>
    <w:p w14:paraId="1D0F8CFC" w14:textId="77777777" w:rsidR="00E32A2E" w:rsidRPr="00716321" w:rsidRDefault="00E32A2E" w:rsidP="00E32A2E">
      <w:pPr>
        <w:pStyle w:val="PL"/>
      </w:pPr>
      <w:r w:rsidRPr="00716321">
        <w:t>&lt;!-- service specific elements can be defined here --&gt;</w:t>
      </w:r>
    </w:p>
    <w:p w14:paraId="78A04F20" w14:textId="77777777" w:rsidR="00E32A2E" w:rsidRPr="00716321" w:rsidRDefault="00E32A2E" w:rsidP="00E32A2E">
      <w:pPr>
        <w:pStyle w:val="PL"/>
      </w:pPr>
      <w:r w:rsidRPr="00716321">
        <w:t>&lt;/xs:sequence&gt;</w:t>
      </w:r>
    </w:p>
    <w:p w14:paraId="39086594" w14:textId="77777777" w:rsidR="00E32A2E" w:rsidRPr="00716321" w:rsidRDefault="00E32A2E" w:rsidP="00E32A2E">
      <w:pPr>
        <w:pStyle w:val="PL"/>
      </w:pPr>
      <w:r w:rsidRPr="00716321">
        <w:t>&lt;!-- service specific attributes can be defined here --&gt;</w:t>
      </w:r>
    </w:p>
    <w:p w14:paraId="122DA86C" w14:textId="77777777" w:rsidR="00E32A2E" w:rsidRPr="00093FD7" w:rsidRDefault="00E32A2E" w:rsidP="00E32A2E">
      <w:pPr>
        <w:pStyle w:val="PL"/>
        <w:rPr>
          <w:lang w:val="fr-FR"/>
        </w:rPr>
      </w:pPr>
      <w:r w:rsidRPr="00093FD7">
        <w:rPr>
          <w:lang w:val="fr-FR"/>
        </w:rPr>
        <w:t>&lt;/xs:extension&gt;</w:t>
      </w:r>
    </w:p>
    <w:p w14:paraId="7CA2FFE9" w14:textId="77777777" w:rsidR="00E32A2E" w:rsidRPr="00093FD7" w:rsidRDefault="00E32A2E" w:rsidP="00E32A2E">
      <w:pPr>
        <w:pStyle w:val="PL"/>
        <w:rPr>
          <w:lang w:val="fr-FR"/>
        </w:rPr>
      </w:pPr>
      <w:r w:rsidRPr="00093FD7">
        <w:rPr>
          <w:lang w:val="fr-FR"/>
        </w:rPr>
        <w:t>&lt;/xs:complexContent&gt;</w:t>
      </w:r>
    </w:p>
    <w:p w14:paraId="14409531" w14:textId="77777777" w:rsidR="00E32A2E" w:rsidRPr="00093FD7" w:rsidRDefault="00E32A2E" w:rsidP="00E32A2E">
      <w:pPr>
        <w:pStyle w:val="PL"/>
        <w:rPr>
          <w:lang w:val="fr-FR"/>
        </w:rPr>
      </w:pPr>
      <w:r w:rsidRPr="00093FD7">
        <w:rPr>
          <w:lang w:val="fr-FR"/>
        </w:rPr>
        <w:t>&lt;/xs:complexType&gt;</w:t>
      </w:r>
    </w:p>
    <w:p w14:paraId="0CA842E9" w14:textId="77777777" w:rsidR="00E32A2E" w:rsidRPr="00093FD7" w:rsidRDefault="00E32A2E" w:rsidP="00E32A2E">
      <w:pPr>
        <w:pStyle w:val="PL"/>
        <w:rPr>
          <w:lang w:val="fr-FR"/>
        </w:rPr>
      </w:pPr>
    </w:p>
    <w:p w14:paraId="2E1B8A69" w14:textId="77777777" w:rsidR="00E32A2E" w:rsidRPr="00716321" w:rsidRDefault="00E32A2E" w:rsidP="00E32A2E">
      <w:pPr>
        <w:pStyle w:val="PL"/>
      </w:pPr>
      <w:r w:rsidRPr="00093FD7">
        <w:rPr>
          <w:lang w:val="fr-FR"/>
        </w:rPr>
        <w:tab/>
      </w:r>
      <w:r w:rsidRPr="00716321">
        <w:t>&lt;/xs:element&gt;</w:t>
      </w:r>
    </w:p>
    <w:p w14:paraId="7199A699" w14:textId="77777777" w:rsidR="00E32A2E" w:rsidRPr="00716321" w:rsidRDefault="00E32A2E" w:rsidP="00E32A2E">
      <w:pPr>
        <w:pStyle w:val="PL"/>
      </w:pPr>
      <w:r w:rsidRPr="00716321">
        <w:t>&lt;/xs:schema&gt;</w:t>
      </w:r>
    </w:p>
    <w:p w14:paraId="2E992E39" w14:textId="77777777" w:rsidR="00E32A2E" w:rsidRPr="00716321" w:rsidRDefault="00E32A2E" w:rsidP="00E32A2E">
      <w:pPr>
        <w:pStyle w:val="Heading2"/>
        <w:rPr>
          <w:rStyle w:val="HTMLCode"/>
        </w:rPr>
      </w:pPr>
      <w:bookmarkStart w:id="183" w:name="_Toc11342871"/>
      <w:bookmarkStart w:id="184" w:name="_Toc91862060"/>
      <w:bookmarkStart w:id="185" w:name="_Toc99196057"/>
      <w:r w:rsidRPr="00716321">
        <w:rPr>
          <w:rStyle w:val="HTMLCode"/>
        </w:rPr>
        <w:t>6.5</w:t>
      </w:r>
      <w:r w:rsidRPr="00716321">
        <w:rPr>
          <w:rStyle w:val="HTMLCode"/>
        </w:rPr>
        <w:tab/>
        <w:t>XML schema for password change</w:t>
      </w:r>
      <w:bookmarkEnd w:id="183"/>
      <w:bookmarkEnd w:id="184"/>
      <w:bookmarkEnd w:id="185"/>
    </w:p>
    <w:p w14:paraId="458F1740" w14:textId="77777777" w:rsidR="00E32A2E" w:rsidRPr="00716321" w:rsidRDefault="00E32A2E" w:rsidP="00E32A2E">
      <w:pPr>
        <w:pStyle w:val="PL"/>
      </w:pPr>
      <w:r w:rsidRPr="00716321">
        <w:t>&lt;?xml version="1.0" encoding="UTF-8"?&gt;</w:t>
      </w:r>
    </w:p>
    <w:p w14:paraId="1D7BC439" w14:textId="77777777" w:rsidR="00E32A2E" w:rsidRPr="00716321" w:rsidRDefault="00E32A2E" w:rsidP="00E32A2E">
      <w:pPr>
        <w:pStyle w:val="PL"/>
      </w:pPr>
      <w:r w:rsidRPr="00716321">
        <w:t>&lt;xs:schema xmlns:xs="http://www.w3.org/2001/XMLSchema" xmlns:ss="http://uri.etsi.org/ngn/params/xml/simservs/xcap" targetNamespace="http://uri.etsi.org/ngn/params/xml/simservs/xcap" elementFormDefault="qualified" attributeFormDefault="unqualified"&gt;</w:t>
      </w:r>
    </w:p>
    <w:p w14:paraId="30238D9C" w14:textId="77777777" w:rsidR="00E32A2E" w:rsidRPr="00716321" w:rsidRDefault="00E32A2E" w:rsidP="00E32A2E">
      <w:pPr>
        <w:pStyle w:val="PL"/>
      </w:pPr>
      <w:r w:rsidRPr="00716321">
        <w:t xml:space="preserve">    &lt;xs:annotation&gt;</w:t>
      </w:r>
    </w:p>
    <w:p w14:paraId="5EFC5769" w14:textId="77777777" w:rsidR="00E32A2E" w:rsidRPr="00716321" w:rsidRDefault="00E32A2E" w:rsidP="00E32A2E">
      <w:pPr>
        <w:pStyle w:val="PL"/>
      </w:pPr>
      <w:r w:rsidRPr="00716321">
        <w:t xml:space="preserve">        &lt;xs:documentation xml:lang="en"&gt;This schema defines elements for changing a password.</w:t>
      </w:r>
    </w:p>
    <w:p w14:paraId="11B24AC3" w14:textId="77777777" w:rsidR="00E32A2E" w:rsidRPr="00716321" w:rsidRDefault="00E32A2E" w:rsidP="00E32A2E">
      <w:pPr>
        <w:pStyle w:val="PL"/>
      </w:pPr>
      <w:r w:rsidRPr="00716321">
        <w:rPr>
          <w:rStyle w:val="HTMLCode"/>
          <w:b/>
          <w:bCs/>
          <w:szCs w:val="16"/>
        </w:rPr>
        <w:t xml:space="preserve">        </w:t>
      </w:r>
      <w:r w:rsidRPr="00716321">
        <w:t>&lt;/xs:documentation&gt;</w:t>
      </w:r>
    </w:p>
    <w:p w14:paraId="7FEAD8BA" w14:textId="77777777" w:rsidR="00E32A2E" w:rsidRPr="00716321" w:rsidRDefault="00E32A2E" w:rsidP="00E32A2E">
      <w:pPr>
        <w:pStyle w:val="PL"/>
      </w:pPr>
      <w:r w:rsidRPr="00716321">
        <w:t xml:space="preserve">    &lt;/xs:annotation&gt;</w:t>
      </w:r>
    </w:p>
    <w:p w14:paraId="6F89591E" w14:textId="77777777" w:rsidR="00E32A2E" w:rsidRPr="00716321" w:rsidRDefault="00E32A2E" w:rsidP="00E32A2E">
      <w:pPr>
        <w:pStyle w:val="PL"/>
      </w:pPr>
      <w:r w:rsidRPr="00716321">
        <w:t xml:space="preserve">    &lt;xs:include schemaLocation="XCAP.xsd"/&gt;</w:t>
      </w:r>
    </w:p>
    <w:p w14:paraId="032CD65A" w14:textId="77777777" w:rsidR="00E32A2E" w:rsidRPr="00716321" w:rsidRDefault="00E32A2E" w:rsidP="00E32A2E">
      <w:pPr>
        <w:pStyle w:val="PL"/>
      </w:pPr>
      <w:r w:rsidRPr="00716321">
        <w:t xml:space="preserve">    &lt;xs:element name=" password-change" substitutionGroup="ss:absService"&gt;</w:t>
      </w:r>
    </w:p>
    <w:p w14:paraId="6A27F74F" w14:textId="77777777" w:rsidR="00E32A2E" w:rsidRPr="00716321" w:rsidRDefault="00E32A2E" w:rsidP="00E32A2E">
      <w:pPr>
        <w:pStyle w:val="PL"/>
      </w:pPr>
      <w:r w:rsidRPr="00716321">
        <w:t xml:space="preserve">        &lt;xs:complexType&gt;</w:t>
      </w:r>
    </w:p>
    <w:p w14:paraId="1A478FE2" w14:textId="77777777" w:rsidR="00E32A2E" w:rsidRPr="00716321" w:rsidRDefault="00E32A2E" w:rsidP="00E32A2E">
      <w:pPr>
        <w:pStyle w:val="PL"/>
      </w:pPr>
      <w:r w:rsidRPr="00716321">
        <w:t xml:space="preserve">            &lt;xs:complexContent&gt;</w:t>
      </w:r>
    </w:p>
    <w:p w14:paraId="46679716" w14:textId="77777777" w:rsidR="00E32A2E" w:rsidRPr="00716321" w:rsidRDefault="00E32A2E" w:rsidP="00E32A2E">
      <w:pPr>
        <w:pStyle w:val="PL"/>
      </w:pPr>
      <w:r w:rsidRPr="00716321">
        <w:t xml:space="preserve">                &lt;xs:extension base="ss:simservType"&gt;</w:t>
      </w:r>
    </w:p>
    <w:p w14:paraId="0F1BF37F" w14:textId="77777777" w:rsidR="00E32A2E" w:rsidRPr="00716321" w:rsidRDefault="00E32A2E" w:rsidP="00E32A2E">
      <w:pPr>
        <w:pStyle w:val="PL"/>
      </w:pPr>
      <w:r w:rsidRPr="00716321">
        <w:t xml:space="preserve">                    &lt;xs:sequence&gt;</w:t>
      </w:r>
    </w:p>
    <w:p w14:paraId="3E591412" w14:textId="77777777" w:rsidR="00E32A2E" w:rsidRPr="00716321" w:rsidRDefault="00E32A2E" w:rsidP="00E32A2E">
      <w:pPr>
        <w:pStyle w:val="PL"/>
      </w:pPr>
      <w:r w:rsidRPr="00716321">
        <w:t xml:space="preserve">                        &lt;xs:element name="new-password" type="ss:password-type" minOccurs="0"/&gt;</w:t>
      </w:r>
    </w:p>
    <w:p w14:paraId="7A63D492" w14:textId="77777777" w:rsidR="00E32A2E" w:rsidRPr="00716321" w:rsidRDefault="00E32A2E" w:rsidP="00E32A2E">
      <w:pPr>
        <w:pStyle w:val="PL"/>
      </w:pPr>
      <w:r w:rsidRPr="00716321">
        <w:t xml:space="preserve">                        &lt;xs:element name="anyExt" type="ss:anyExtType"/&gt;</w:t>
      </w:r>
    </w:p>
    <w:p w14:paraId="62DEE3AB" w14:textId="77777777" w:rsidR="00E32A2E" w:rsidRPr="00716321" w:rsidRDefault="00E32A2E" w:rsidP="00E32A2E">
      <w:pPr>
        <w:pStyle w:val="PL"/>
        <w:rPr>
          <w:lang w:val="fr-FR"/>
        </w:rPr>
      </w:pPr>
      <w:r w:rsidRPr="00716321">
        <w:t xml:space="preserve">                    </w:t>
      </w:r>
      <w:r w:rsidRPr="00716321">
        <w:rPr>
          <w:lang w:val="fr-FR"/>
        </w:rPr>
        <w:t>&lt;/xs:sequence&gt;</w:t>
      </w:r>
    </w:p>
    <w:p w14:paraId="1BD0F010" w14:textId="77777777" w:rsidR="00E32A2E" w:rsidRPr="00716321" w:rsidRDefault="00E32A2E" w:rsidP="00E32A2E">
      <w:pPr>
        <w:pStyle w:val="PL"/>
        <w:rPr>
          <w:lang w:val="fr-FR"/>
        </w:rPr>
      </w:pPr>
      <w:r w:rsidRPr="00716321">
        <w:rPr>
          <w:lang w:val="fr-FR"/>
        </w:rPr>
        <w:t xml:space="preserve">                &lt;/xs:extension&gt;</w:t>
      </w:r>
    </w:p>
    <w:p w14:paraId="39966097" w14:textId="77777777" w:rsidR="00E32A2E" w:rsidRPr="00716321" w:rsidRDefault="00E32A2E" w:rsidP="00E32A2E">
      <w:pPr>
        <w:pStyle w:val="PL"/>
        <w:rPr>
          <w:lang w:val="fr-FR"/>
        </w:rPr>
      </w:pPr>
      <w:r w:rsidRPr="00716321">
        <w:rPr>
          <w:lang w:val="fr-FR"/>
        </w:rPr>
        <w:t xml:space="preserve">            &lt;/xs:complexContent&gt;</w:t>
      </w:r>
    </w:p>
    <w:p w14:paraId="59046555" w14:textId="77777777" w:rsidR="00E32A2E" w:rsidRPr="00716321" w:rsidRDefault="00E32A2E" w:rsidP="00E32A2E">
      <w:pPr>
        <w:pStyle w:val="PL"/>
        <w:rPr>
          <w:lang w:val="fr-FR"/>
        </w:rPr>
      </w:pPr>
      <w:r w:rsidRPr="00716321">
        <w:rPr>
          <w:lang w:val="fr-FR"/>
        </w:rPr>
        <w:t xml:space="preserve">        &lt;/xs:complexType&gt;</w:t>
      </w:r>
    </w:p>
    <w:p w14:paraId="18B05DF9" w14:textId="77777777" w:rsidR="00E32A2E" w:rsidRPr="00716321" w:rsidRDefault="00E32A2E" w:rsidP="00E32A2E">
      <w:pPr>
        <w:pStyle w:val="PL"/>
        <w:rPr>
          <w:lang w:val="fr-FR"/>
        </w:rPr>
      </w:pPr>
      <w:r w:rsidRPr="00716321">
        <w:rPr>
          <w:lang w:val="fr-FR"/>
        </w:rPr>
        <w:t xml:space="preserve">    &lt;/xs:element&gt;</w:t>
      </w:r>
    </w:p>
    <w:p w14:paraId="4111E91B" w14:textId="77777777" w:rsidR="00E32A2E" w:rsidRPr="00716321" w:rsidRDefault="00E32A2E" w:rsidP="00E32A2E">
      <w:pPr>
        <w:pStyle w:val="PL"/>
        <w:rPr>
          <w:lang w:val="fr-FR"/>
        </w:rPr>
      </w:pPr>
      <w:r w:rsidRPr="00716321">
        <w:rPr>
          <w:lang w:val="fr-FR"/>
        </w:rPr>
        <w:t xml:space="preserve">    &lt;xs:simpleType name="password-type"&gt;</w:t>
      </w:r>
    </w:p>
    <w:p w14:paraId="67288DDE" w14:textId="77777777" w:rsidR="00E32A2E" w:rsidRPr="00716321" w:rsidRDefault="00E32A2E" w:rsidP="00E32A2E">
      <w:pPr>
        <w:pStyle w:val="PL"/>
        <w:rPr>
          <w:lang w:val="fr-FR"/>
        </w:rPr>
      </w:pPr>
      <w:r w:rsidRPr="00716321">
        <w:rPr>
          <w:lang w:val="fr-FR"/>
        </w:rPr>
        <w:t xml:space="preserve">        &lt;xs:restriction base="xs:string"&gt;</w:t>
      </w:r>
    </w:p>
    <w:p w14:paraId="19D76E6B" w14:textId="77777777" w:rsidR="00E32A2E" w:rsidRPr="00716321" w:rsidRDefault="00E32A2E" w:rsidP="00E32A2E">
      <w:pPr>
        <w:pStyle w:val="PL"/>
        <w:rPr>
          <w:lang w:val="fr-FR"/>
        </w:rPr>
      </w:pPr>
      <w:r w:rsidRPr="00716321">
        <w:rPr>
          <w:lang w:val="fr-FR"/>
        </w:rPr>
        <w:t xml:space="preserve">            &lt;xs:pattern value="\d{4}"/&gt;</w:t>
      </w:r>
    </w:p>
    <w:p w14:paraId="78B3C081" w14:textId="77777777" w:rsidR="00E32A2E" w:rsidRPr="00716321" w:rsidRDefault="00E32A2E" w:rsidP="00E32A2E">
      <w:pPr>
        <w:pStyle w:val="PL"/>
        <w:rPr>
          <w:lang w:val="fr-FR"/>
        </w:rPr>
      </w:pPr>
      <w:r w:rsidRPr="00716321">
        <w:rPr>
          <w:lang w:val="fr-FR"/>
        </w:rPr>
        <w:t xml:space="preserve">        &lt;/xs:restriction&gt;</w:t>
      </w:r>
    </w:p>
    <w:p w14:paraId="22ED1990" w14:textId="77777777" w:rsidR="00E32A2E" w:rsidRPr="00716321" w:rsidRDefault="00E32A2E" w:rsidP="00E32A2E">
      <w:pPr>
        <w:pStyle w:val="PL"/>
      </w:pPr>
      <w:r w:rsidRPr="00716321">
        <w:rPr>
          <w:lang w:val="fr-FR"/>
        </w:rPr>
        <w:t xml:space="preserve">    </w:t>
      </w:r>
      <w:r w:rsidRPr="00716321">
        <w:t>&lt;/xs:simpleType&gt;</w:t>
      </w:r>
    </w:p>
    <w:p w14:paraId="7CFA7729" w14:textId="77777777" w:rsidR="00E32A2E" w:rsidRPr="00716321" w:rsidRDefault="00E32A2E" w:rsidP="00E32A2E">
      <w:pPr>
        <w:pStyle w:val="PL"/>
      </w:pPr>
      <w:r w:rsidRPr="00716321">
        <w:t xml:space="preserve">    &lt;xs:complexType name="anyExtType"&gt;</w:t>
      </w:r>
    </w:p>
    <w:p w14:paraId="2FBA5589" w14:textId="77777777" w:rsidR="00E32A2E" w:rsidRPr="00716321" w:rsidRDefault="00E32A2E" w:rsidP="00E32A2E">
      <w:pPr>
        <w:pStyle w:val="PL"/>
      </w:pPr>
      <w:r w:rsidRPr="00716321">
        <w:t xml:space="preserve">        &lt;xs:sequence&gt;</w:t>
      </w:r>
    </w:p>
    <w:p w14:paraId="1A702324" w14:textId="77777777" w:rsidR="00E32A2E" w:rsidRPr="00716321" w:rsidRDefault="00E32A2E" w:rsidP="00E32A2E">
      <w:pPr>
        <w:pStyle w:val="PL"/>
      </w:pPr>
      <w:r w:rsidRPr="00716321">
        <w:t xml:space="preserve">            &lt;xs:any namespace="##any" processContents="lax" minOccurs="0" maxOccurs="unbounded"/&gt;</w:t>
      </w:r>
    </w:p>
    <w:p w14:paraId="5B00E2A9" w14:textId="77777777" w:rsidR="00E32A2E" w:rsidRPr="00716321" w:rsidRDefault="00E32A2E" w:rsidP="00E32A2E">
      <w:pPr>
        <w:pStyle w:val="PL"/>
      </w:pPr>
      <w:r w:rsidRPr="00716321">
        <w:t xml:space="preserve">        &lt;/xs:sequence&gt;</w:t>
      </w:r>
    </w:p>
    <w:p w14:paraId="4C044B47" w14:textId="77777777" w:rsidR="00E32A2E" w:rsidRPr="00716321" w:rsidRDefault="00E32A2E" w:rsidP="00E32A2E">
      <w:pPr>
        <w:pStyle w:val="PL"/>
      </w:pPr>
      <w:r w:rsidRPr="00716321">
        <w:t xml:space="preserve">    &lt;/xs:complexType&gt;</w:t>
      </w:r>
    </w:p>
    <w:p w14:paraId="5BC8D37C" w14:textId="77777777" w:rsidR="00E32A2E" w:rsidRPr="00716321" w:rsidRDefault="00E32A2E" w:rsidP="00E32A2E">
      <w:pPr>
        <w:pStyle w:val="PL"/>
        <w:rPr>
          <w:rStyle w:val="HTMLCode"/>
        </w:rPr>
      </w:pPr>
      <w:r w:rsidRPr="00716321">
        <w:t>&lt;/xs:schema&gt;</w:t>
      </w:r>
    </w:p>
    <w:p w14:paraId="42661D14" w14:textId="77777777" w:rsidR="00E32A2E" w:rsidRPr="00716321" w:rsidRDefault="00E32A2E" w:rsidP="00E32A2E">
      <w:pPr>
        <w:pStyle w:val="Heading8"/>
      </w:pPr>
      <w:r w:rsidRPr="00716321">
        <w:br w:type="page"/>
      </w:r>
      <w:bookmarkStart w:id="186" w:name="_Toc11342872"/>
      <w:bookmarkStart w:id="187" w:name="_Toc91862061"/>
      <w:bookmarkStart w:id="188" w:name="_Toc99196058"/>
      <w:r w:rsidRPr="00716321">
        <w:lastRenderedPageBreak/>
        <w:t>Annex A (informative):</w:t>
      </w:r>
      <w:r w:rsidRPr="00716321">
        <w:br/>
        <w:t>Void</w:t>
      </w:r>
      <w:bookmarkEnd w:id="186"/>
      <w:bookmarkEnd w:id="187"/>
      <w:bookmarkEnd w:id="188"/>
    </w:p>
    <w:p w14:paraId="62766AB8" w14:textId="77777777" w:rsidR="00E32A2E" w:rsidRPr="00716321" w:rsidRDefault="00E32A2E" w:rsidP="00E32A2E">
      <w:pPr>
        <w:pStyle w:val="Heading8"/>
      </w:pPr>
      <w:r w:rsidRPr="00716321">
        <w:br w:type="page"/>
      </w:r>
      <w:bookmarkStart w:id="189" w:name="_Toc11342873"/>
      <w:bookmarkStart w:id="190" w:name="_Toc91862062"/>
      <w:bookmarkStart w:id="191" w:name="_Toc99196059"/>
      <w:r w:rsidRPr="00716321">
        <w:lastRenderedPageBreak/>
        <w:t>Annex B (normative):</w:t>
      </w:r>
      <w:r w:rsidRPr="00716321">
        <w:br/>
        <w:t>Connectivity Aspects when using XCAP</w:t>
      </w:r>
      <w:bookmarkEnd w:id="189"/>
      <w:bookmarkEnd w:id="190"/>
      <w:bookmarkEnd w:id="191"/>
    </w:p>
    <w:p w14:paraId="73E9089B" w14:textId="77777777" w:rsidR="00E32A2E" w:rsidRPr="00716321" w:rsidRDefault="00E32A2E" w:rsidP="00E32A2E">
      <w:pPr>
        <w:pStyle w:val="Heading1"/>
      </w:pPr>
      <w:bookmarkStart w:id="192" w:name="_Toc11342874"/>
      <w:bookmarkStart w:id="193" w:name="_Toc91862063"/>
      <w:bookmarkStart w:id="194" w:name="_Toc99196060"/>
      <w:r w:rsidRPr="00716321">
        <w:t>B.1</w:t>
      </w:r>
      <w:r w:rsidRPr="00716321">
        <w:tab/>
        <w:t>Scope</w:t>
      </w:r>
      <w:bookmarkEnd w:id="192"/>
      <w:bookmarkEnd w:id="193"/>
      <w:bookmarkEnd w:id="194"/>
    </w:p>
    <w:p w14:paraId="4DFC1480" w14:textId="77777777" w:rsidR="00E32A2E" w:rsidRPr="00716321" w:rsidRDefault="00E32A2E" w:rsidP="00E32A2E">
      <w:r w:rsidRPr="00716321">
        <w:t>The present annex defines aspects for the connection between UE and the network to be used for XCAP.</w:t>
      </w:r>
    </w:p>
    <w:p w14:paraId="5AAB4572" w14:textId="77777777" w:rsidR="00E32A2E" w:rsidRPr="00716321" w:rsidRDefault="00E32A2E" w:rsidP="00E32A2E">
      <w:pPr>
        <w:pStyle w:val="Heading1"/>
      </w:pPr>
      <w:bookmarkStart w:id="195" w:name="_Toc11342875"/>
      <w:bookmarkStart w:id="196" w:name="_Toc91862064"/>
      <w:bookmarkStart w:id="197" w:name="_Toc99196061"/>
      <w:r w:rsidRPr="00716321">
        <w:t>B.2</w:t>
      </w:r>
      <w:r w:rsidRPr="00716321">
        <w:tab/>
        <w:t>Procedures at the UE</w:t>
      </w:r>
      <w:bookmarkEnd w:id="195"/>
      <w:bookmarkEnd w:id="196"/>
      <w:bookmarkEnd w:id="197"/>
    </w:p>
    <w:p w14:paraId="7794032C" w14:textId="77777777" w:rsidR="00E32A2E" w:rsidRPr="00716321" w:rsidRDefault="00E32A2E" w:rsidP="00E32A2E">
      <w:r w:rsidRPr="00716321">
        <w:t>The XCAP connection parameters policy consists of zero or more XCAP connection parameters policy parts.</w:t>
      </w:r>
    </w:p>
    <w:p w14:paraId="044AAA3F" w14:textId="77777777" w:rsidR="00E32A2E" w:rsidRPr="00716321" w:rsidRDefault="00E32A2E" w:rsidP="00E32A2E">
      <w:r w:rsidRPr="00716321">
        <w:t>The XCAP connection parameters policy part consists of an access identifier and an XCAP connection parameters reference. The XCAP connection parameters reference refer to an instance of the &lt;X&gt; interior node specified in OMA-TS-XDM_Core-V1_1-20080627-A [14].</w:t>
      </w:r>
    </w:p>
    <w:p w14:paraId="3F71DEB8" w14:textId="77777777" w:rsidR="00E32A2E" w:rsidRPr="00716321" w:rsidRDefault="00E32A2E" w:rsidP="00E32A2E">
      <w:r w:rsidRPr="00716321">
        <w:t>The UE may support the XCAP connection parameters policy.</w:t>
      </w:r>
    </w:p>
    <w:p w14:paraId="0E7A1CA7" w14:textId="77777777" w:rsidR="00E32A2E" w:rsidRPr="00716321" w:rsidRDefault="00E32A2E" w:rsidP="00E32A2E">
      <w:r w:rsidRPr="00716321">
        <w:t>If the UE supports the XCAP connection parameters policy:</w:t>
      </w:r>
    </w:p>
    <w:p w14:paraId="7DA9E40B" w14:textId="77777777" w:rsidR="00E32A2E" w:rsidRPr="00716321" w:rsidRDefault="00E32A2E" w:rsidP="00E32A2E">
      <w:pPr>
        <w:pStyle w:val="B1"/>
      </w:pPr>
      <w:r w:rsidRPr="00716321">
        <w:t>1)</w:t>
      </w:r>
      <w:r w:rsidRPr="00716321">
        <w:tab/>
        <w:t>if the UE intends to send an XCAP request using an access identified by an access identifier of a XCAP connection parameters policy part, the UE shall send the XCAP request according to the XCAP connection parameters referenced by the XCAP connection parameters reference of the XCAP connection parameters policy part; and</w:t>
      </w:r>
    </w:p>
    <w:p w14:paraId="799E6EBB" w14:textId="77777777" w:rsidR="00E32A2E" w:rsidRPr="00716321" w:rsidRDefault="00E32A2E" w:rsidP="00E32A2E">
      <w:pPr>
        <w:pStyle w:val="B1"/>
      </w:pPr>
      <w:r w:rsidRPr="00716321">
        <w:t>2)</w:t>
      </w:r>
      <w:r w:rsidRPr="00716321">
        <w:tab/>
        <w:t xml:space="preserve">the UE may support being configured with the XCAP connection parameters policy using one or more of the following methods: </w:t>
      </w:r>
    </w:p>
    <w:p w14:paraId="4E0AFC23" w14:textId="77777777" w:rsidR="00E32A2E" w:rsidRPr="00716321" w:rsidRDefault="00E32A2E" w:rsidP="00E32A2E">
      <w:pPr>
        <w:pStyle w:val="B2"/>
        <w:rPr>
          <w:lang w:eastAsia="zh-CN"/>
        </w:rPr>
      </w:pPr>
      <w:r w:rsidRPr="00716321">
        <w:rPr>
          <w:lang w:val="x-none" w:eastAsia="zh-CN"/>
        </w:rPr>
        <w:t>a)</w:t>
      </w:r>
      <w:r w:rsidRPr="00716321">
        <w:rPr>
          <w:lang w:val="x-none" w:eastAsia="zh-CN"/>
        </w:rPr>
        <w:tab/>
      </w:r>
      <w:r w:rsidRPr="00716321">
        <w:t xml:space="preserve">the </w:t>
      </w:r>
      <w:r w:rsidRPr="00716321">
        <w:rPr>
          <w:lang w:val="x-none" w:eastAsia="zh-CN"/>
        </w:rPr>
        <w:t>EF</w:t>
      </w:r>
      <w:r w:rsidRPr="00716321">
        <w:rPr>
          <w:vertAlign w:val="subscript"/>
          <w:lang w:val="x-none" w:eastAsia="zh-CN"/>
        </w:rPr>
        <w:t>XCAPConfigData</w:t>
      </w:r>
      <w:r w:rsidRPr="00716321">
        <w:rPr>
          <w:lang w:val="x-none" w:eastAsia="zh-CN"/>
        </w:rPr>
        <w:t xml:space="preserve"> file </w:t>
      </w:r>
      <w:r w:rsidRPr="00716321">
        <w:rPr>
          <w:lang w:eastAsia="zh-CN"/>
        </w:rPr>
        <w:t>described in 3GPP TS 31.102 [15B];</w:t>
      </w:r>
    </w:p>
    <w:p w14:paraId="16779C77" w14:textId="77777777" w:rsidR="00E32A2E" w:rsidRPr="00716321" w:rsidRDefault="00E32A2E" w:rsidP="00E32A2E">
      <w:pPr>
        <w:pStyle w:val="B2"/>
      </w:pPr>
      <w:r w:rsidRPr="00716321">
        <w:t>b)</w:t>
      </w:r>
      <w:r w:rsidRPr="00716321">
        <w:tab/>
        <w:t>the EF</w:t>
      </w:r>
      <w:r w:rsidRPr="00716321">
        <w:rPr>
          <w:vertAlign w:val="subscript"/>
          <w:lang w:val="x-none"/>
        </w:rPr>
        <w:t>XCAPConfigData</w:t>
      </w:r>
      <w:r w:rsidRPr="00716321">
        <w:t xml:space="preserve"> file described in 3GPP TS 31.103 [15A]</w:t>
      </w:r>
      <w:r w:rsidRPr="00716321">
        <w:rPr>
          <w:lang w:val="x-none"/>
        </w:rPr>
        <w:t>; and</w:t>
      </w:r>
      <w:r w:rsidRPr="00716321">
        <w:t xml:space="preserve"> </w:t>
      </w:r>
    </w:p>
    <w:p w14:paraId="05BA3B3B" w14:textId="77777777" w:rsidR="00E32A2E" w:rsidRPr="00716321" w:rsidRDefault="00E32A2E" w:rsidP="00E32A2E">
      <w:pPr>
        <w:pStyle w:val="B2"/>
      </w:pPr>
      <w:r w:rsidRPr="00716321">
        <w:t>c)</w:t>
      </w:r>
      <w:r w:rsidRPr="00716321">
        <w:tab/>
        <w:t xml:space="preserve">in the XCAP_conn_params_policy </w:t>
      </w:r>
      <w:r w:rsidRPr="00716321">
        <w:rPr>
          <w:lang w:val="en-US"/>
        </w:rPr>
        <w:t xml:space="preserve">node of </w:t>
      </w:r>
      <w:r w:rsidRPr="00716321">
        <w:rPr>
          <w:rFonts w:eastAsia="MS Mincho"/>
        </w:rPr>
        <w:t>3GPP TS 24.424 </w:t>
      </w:r>
      <w:r w:rsidRPr="00716321">
        <w:t>[22]</w:t>
      </w:r>
    </w:p>
    <w:p w14:paraId="547EEA2C" w14:textId="77777777" w:rsidR="00E32A2E" w:rsidRPr="00716321" w:rsidRDefault="00E32A2E" w:rsidP="00E32A2E">
      <w:r w:rsidRPr="00716321">
        <w:t>If the UE is configured with both XCAP_conn_params_</w:t>
      </w:r>
      <w:r w:rsidRPr="00716321">
        <w:rPr>
          <w:lang w:eastAsia="zh-CN"/>
        </w:rPr>
        <w:t>policy</w:t>
      </w:r>
      <w:r w:rsidRPr="00716321">
        <w:t xml:space="preserve"> node of 3GPP </w:t>
      </w:r>
      <w:r w:rsidRPr="00716321">
        <w:rPr>
          <w:lang w:eastAsia="zh-CN"/>
        </w:rPr>
        <w:t>TS</w:t>
      </w:r>
      <w:r w:rsidRPr="00716321">
        <w:t> 24.424 [22] and the EF</w:t>
      </w:r>
      <w:r w:rsidRPr="00716321">
        <w:rPr>
          <w:vertAlign w:val="subscript"/>
        </w:rPr>
        <w:t>XCAPConfigData</w:t>
      </w:r>
      <w:r w:rsidRPr="00716321">
        <w:t xml:space="preserve"> file described in 3GPP TS 31.102 [15B]</w:t>
      </w:r>
      <w:r w:rsidRPr="00716321">
        <w:rPr>
          <w:lang w:val="en-US"/>
        </w:rPr>
        <w:t xml:space="preserve"> or </w:t>
      </w:r>
      <w:r w:rsidRPr="00716321">
        <w:t>3GPP TS 31.103 [15A], then the EF</w:t>
      </w:r>
      <w:r w:rsidRPr="00716321">
        <w:rPr>
          <w:vertAlign w:val="subscript"/>
        </w:rPr>
        <w:t>XCAPConfigData</w:t>
      </w:r>
      <w:r w:rsidRPr="00716321">
        <w:t xml:space="preserve"> file shall take precedence.</w:t>
      </w:r>
    </w:p>
    <w:p w14:paraId="23EA8C7A" w14:textId="77777777" w:rsidR="00E32A2E" w:rsidRPr="00716321" w:rsidRDefault="00E32A2E" w:rsidP="00E32A2E">
      <w:pPr>
        <w:pStyle w:val="NO"/>
        <w:rPr>
          <w:lang w:val="en-US"/>
        </w:rPr>
      </w:pPr>
      <w:r w:rsidRPr="00716321">
        <w:rPr>
          <w:lang w:val="en-US"/>
        </w:rPr>
        <w:t>NOTE:</w:t>
      </w:r>
      <w:r w:rsidRPr="00716321">
        <w:rPr>
          <w:lang w:val="en-US"/>
        </w:rPr>
        <w:tab/>
      </w:r>
      <w:r w:rsidRPr="00716321">
        <w:rPr>
          <w:lang w:val="en-US" w:eastAsia="zh-CN"/>
        </w:rPr>
        <w:t>Precedence</w:t>
      </w:r>
      <w:r w:rsidRPr="00716321">
        <w:rPr>
          <w:lang w:val="en-US"/>
        </w:rPr>
        <w:t xml:space="preserve"> for files configured on both the USIM and ISIM is defined in 3GPP TS 31.102 [15B].</w:t>
      </w:r>
    </w:p>
    <w:p w14:paraId="781BECC6" w14:textId="77777777" w:rsidR="00E32A2E" w:rsidRPr="00716321" w:rsidRDefault="00E32A2E" w:rsidP="00E32A2E">
      <w:r w:rsidRPr="00716321">
        <w:t>If the UE does not support the XCAP connection parameters policy, in order to manipulate XCAP resources stored on the XCAP server, a UE can be configured with parameters describing a connection to be used for XCAP. Connection parameters can be configured as specified in appendix C in OMA-TS-XDM_Core-V1_1-20080627-A [14].</w:t>
      </w:r>
    </w:p>
    <w:p w14:paraId="62575A91" w14:textId="77777777" w:rsidR="00E32A2E" w:rsidRPr="00716321" w:rsidRDefault="00E32A2E" w:rsidP="00E32A2E">
      <w:pPr>
        <w:pStyle w:val="Heading8"/>
      </w:pPr>
      <w:r w:rsidRPr="00716321">
        <w:br w:type="page"/>
      </w:r>
      <w:bookmarkStart w:id="198" w:name="_Toc11342876"/>
      <w:bookmarkStart w:id="199" w:name="_Toc91862065"/>
      <w:bookmarkStart w:id="200" w:name="_Toc99196062"/>
      <w:r w:rsidRPr="00716321">
        <w:lastRenderedPageBreak/>
        <w:t>Annex C (normative):</w:t>
      </w:r>
      <w:r w:rsidRPr="00716321">
        <w:br/>
        <w:t>IP-Connectivity Access Network specific concepts when using EPS to access IM CN subsystem</w:t>
      </w:r>
      <w:bookmarkEnd w:id="198"/>
      <w:bookmarkEnd w:id="199"/>
      <w:bookmarkEnd w:id="200"/>
    </w:p>
    <w:p w14:paraId="4C3A6995" w14:textId="77777777" w:rsidR="00E32A2E" w:rsidRPr="00716321" w:rsidRDefault="00E32A2E" w:rsidP="00E32A2E">
      <w:pPr>
        <w:pStyle w:val="Heading1"/>
      </w:pPr>
      <w:bookmarkStart w:id="201" w:name="_Toc11342877"/>
      <w:bookmarkStart w:id="202" w:name="_Toc91862066"/>
      <w:bookmarkStart w:id="203" w:name="_Toc99196063"/>
      <w:r w:rsidRPr="00716321">
        <w:t>C.1</w:t>
      </w:r>
      <w:r w:rsidRPr="00716321">
        <w:tab/>
        <w:t>Scope</w:t>
      </w:r>
      <w:bookmarkEnd w:id="201"/>
      <w:bookmarkEnd w:id="202"/>
      <w:bookmarkEnd w:id="203"/>
    </w:p>
    <w:p w14:paraId="77F14B19" w14:textId="77777777" w:rsidR="00E32A2E" w:rsidRPr="00716321" w:rsidRDefault="00E32A2E" w:rsidP="00E32A2E">
      <w:r w:rsidRPr="00716321">
        <w:t>The present annex defines IP-CAN specific requirements for the supplementary services configuration using XCAP/Ut in the IMS, where the IP-CAN is Evolved Packet System (EPS).</w:t>
      </w:r>
    </w:p>
    <w:p w14:paraId="7EDAF357" w14:textId="77777777" w:rsidR="00E32A2E" w:rsidRPr="00716321" w:rsidRDefault="00E32A2E" w:rsidP="00E32A2E">
      <w:pPr>
        <w:pStyle w:val="Heading1"/>
      </w:pPr>
      <w:bookmarkStart w:id="204" w:name="_Toc11342878"/>
      <w:bookmarkStart w:id="205" w:name="_Toc91862067"/>
      <w:bookmarkStart w:id="206" w:name="_Toc99196064"/>
      <w:r w:rsidRPr="00716321">
        <w:t>C.2</w:t>
      </w:r>
      <w:r w:rsidRPr="00716321">
        <w:tab/>
        <w:t>Application usage of XCAP</w:t>
      </w:r>
      <w:bookmarkEnd w:id="204"/>
      <w:bookmarkEnd w:id="205"/>
      <w:bookmarkEnd w:id="206"/>
    </w:p>
    <w:p w14:paraId="30B65B26" w14:textId="77777777" w:rsidR="00E32A2E" w:rsidRPr="00716321" w:rsidRDefault="00E32A2E" w:rsidP="00E32A2E">
      <w:pPr>
        <w:pStyle w:val="Heading2"/>
      </w:pPr>
      <w:bookmarkStart w:id="207" w:name="_Toc11342879"/>
      <w:bookmarkStart w:id="208" w:name="_Toc91862068"/>
      <w:bookmarkStart w:id="209" w:name="_Toc99196065"/>
      <w:r w:rsidRPr="00716321">
        <w:t>C.2.1</w:t>
      </w:r>
      <w:r w:rsidRPr="00716321">
        <w:tab/>
        <w:t>Procedures at the UE</w:t>
      </w:r>
      <w:bookmarkEnd w:id="207"/>
      <w:bookmarkEnd w:id="208"/>
      <w:bookmarkEnd w:id="209"/>
    </w:p>
    <w:p w14:paraId="5ED39519" w14:textId="77777777" w:rsidR="00E32A2E" w:rsidRPr="00716321" w:rsidRDefault="00E32A2E" w:rsidP="00E32A2E">
      <w:pPr>
        <w:pStyle w:val="Heading3"/>
      </w:pPr>
      <w:bookmarkStart w:id="210" w:name="_Toc11342880"/>
      <w:bookmarkStart w:id="211" w:name="_Toc91862069"/>
      <w:bookmarkStart w:id="212" w:name="_Toc99196066"/>
      <w:r w:rsidRPr="00716321">
        <w:t>C.2.1.1</w:t>
      </w:r>
      <w:r w:rsidRPr="00716321">
        <w:tab/>
        <w:t>3GPP PS data off</w:t>
      </w:r>
      <w:bookmarkEnd w:id="210"/>
      <w:bookmarkEnd w:id="211"/>
      <w:bookmarkEnd w:id="212"/>
    </w:p>
    <w:p w14:paraId="760BC72E" w14:textId="77777777" w:rsidR="00E32A2E" w:rsidRPr="00716321" w:rsidRDefault="00E32A2E" w:rsidP="00E32A2E">
      <w:pPr>
        <w:pStyle w:val="Heading4"/>
      </w:pPr>
      <w:bookmarkStart w:id="213" w:name="_Toc11342881"/>
      <w:bookmarkStart w:id="214" w:name="_Toc91862070"/>
      <w:bookmarkStart w:id="215" w:name="_Toc99196067"/>
      <w:r w:rsidRPr="00716321">
        <w:t>C.2.1.1.1</w:t>
      </w:r>
      <w:r w:rsidRPr="00716321">
        <w:tab/>
        <w:t>General</w:t>
      </w:r>
      <w:bookmarkEnd w:id="213"/>
      <w:bookmarkEnd w:id="214"/>
      <w:bookmarkEnd w:id="215"/>
    </w:p>
    <w:p w14:paraId="3CE52D84" w14:textId="77777777" w:rsidR="00E32A2E" w:rsidRPr="00716321" w:rsidRDefault="00E32A2E" w:rsidP="00E32A2E">
      <w:r w:rsidRPr="00716321">
        <w:t>The UE may support the 3GPP PS data off.</w:t>
      </w:r>
    </w:p>
    <w:p w14:paraId="3F0FF9E5" w14:textId="77777777" w:rsidR="00E32A2E" w:rsidRPr="00716321" w:rsidRDefault="00E32A2E" w:rsidP="00E32A2E">
      <w:r w:rsidRPr="00716321">
        <w:t>If the UE supports the 3GPP PS data off:</w:t>
      </w:r>
    </w:p>
    <w:p w14:paraId="62F290F8" w14:textId="77777777" w:rsidR="00E32A2E" w:rsidRPr="00716321" w:rsidRDefault="00E32A2E" w:rsidP="00E32A2E">
      <w:pPr>
        <w:pStyle w:val="B1"/>
      </w:pPr>
      <w:r w:rsidRPr="00716321">
        <w:t>a)</w:t>
      </w:r>
      <w:r w:rsidRPr="00716321">
        <w:tab/>
        <w:t>the UE can be configured with an indication whether the SS configuration via XCAP is a 3GPP PS data off exempt service; and</w:t>
      </w:r>
    </w:p>
    <w:p w14:paraId="0EB05E93" w14:textId="77777777" w:rsidR="00E32A2E" w:rsidRPr="00716321" w:rsidRDefault="00E32A2E" w:rsidP="00E32A2E">
      <w:pPr>
        <w:pStyle w:val="B1"/>
      </w:pPr>
      <w:r w:rsidRPr="00716321">
        <w:t>b)</w:t>
      </w:r>
      <w:r w:rsidRPr="00716321">
        <w:tab/>
        <w:t>the UE may support being configured with the indication whether the SS configuration via XCAP is a 3GPP PS data off exempt service using one or more of the following methods:</w:t>
      </w:r>
    </w:p>
    <w:p w14:paraId="1F28F722" w14:textId="77777777" w:rsidR="00E32A2E" w:rsidRPr="00716321" w:rsidRDefault="00E32A2E" w:rsidP="00E32A2E">
      <w:pPr>
        <w:pStyle w:val="B2"/>
        <w:rPr>
          <w:lang w:val="en-US"/>
        </w:rPr>
      </w:pPr>
      <w:r w:rsidRPr="00716321">
        <w:rPr>
          <w:lang w:val="en-US"/>
        </w:rPr>
        <w:t>1)</w:t>
      </w:r>
      <w:r w:rsidRPr="00716321">
        <w:rPr>
          <w:lang w:val="en-US"/>
        </w:rPr>
        <w:tab/>
      </w:r>
      <w:r w:rsidRPr="00716321">
        <w:t>the EF</w:t>
      </w:r>
      <w:r w:rsidRPr="00716321">
        <w:rPr>
          <w:vertAlign w:val="subscript"/>
        </w:rPr>
        <w:t>3GPPPSDATAOFF</w:t>
      </w:r>
      <w:r w:rsidRPr="00716321">
        <w:t xml:space="preserve"> described in 3GPP TS 31.102 [15B]</w:t>
      </w:r>
      <w:r w:rsidRPr="00716321">
        <w:rPr>
          <w:lang w:val="en-US"/>
        </w:rPr>
        <w:t>; and</w:t>
      </w:r>
    </w:p>
    <w:p w14:paraId="019DA301" w14:textId="77777777" w:rsidR="00E32A2E" w:rsidRPr="00716321" w:rsidRDefault="00E32A2E" w:rsidP="00E32A2E">
      <w:pPr>
        <w:pStyle w:val="B2"/>
      </w:pPr>
      <w:r w:rsidRPr="00716321">
        <w:t>2)</w:t>
      </w:r>
      <w:r w:rsidRPr="00716321">
        <w:tab/>
        <w:t xml:space="preserve">the SS_XCAP_config_exempt node of </w:t>
      </w:r>
      <w:r w:rsidRPr="00716321">
        <w:rPr>
          <w:rFonts w:eastAsia="MS Mincho"/>
        </w:rPr>
        <w:t>3GPP TS 24.424 </w:t>
      </w:r>
      <w:r w:rsidRPr="00716321">
        <w:t>[22].</w:t>
      </w:r>
    </w:p>
    <w:p w14:paraId="17831410" w14:textId="77777777" w:rsidR="00E32A2E" w:rsidRPr="00716321" w:rsidRDefault="00E32A2E" w:rsidP="00E32A2E">
      <w:r w:rsidRPr="00716321">
        <w:t xml:space="preserve">If the UE is configured with both the SS_XCAP_config_exempt node of </w:t>
      </w:r>
      <w:r w:rsidRPr="00716321">
        <w:rPr>
          <w:rFonts w:eastAsia="MS Mincho"/>
        </w:rPr>
        <w:t>3GPP TS 24.424 </w:t>
      </w:r>
      <w:r w:rsidRPr="00716321">
        <w:t>[22] and the EF</w:t>
      </w:r>
      <w:r w:rsidRPr="00716321">
        <w:rPr>
          <w:vertAlign w:val="subscript"/>
        </w:rPr>
        <w:t>3GPPPSDATAOFF</w:t>
      </w:r>
      <w:r w:rsidRPr="00716321">
        <w:t xml:space="preserve"> described in 3GPP TS 31.102 [15B], then the EF</w:t>
      </w:r>
      <w:r w:rsidRPr="00716321">
        <w:rPr>
          <w:vertAlign w:val="subscript"/>
        </w:rPr>
        <w:t>3GPPPSDATAOFF</w:t>
      </w:r>
      <w:r w:rsidRPr="00716321">
        <w:t xml:space="preserve"> shall take precedence.</w:t>
      </w:r>
    </w:p>
    <w:p w14:paraId="1AA57438" w14:textId="77777777" w:rsidR="00E32A2E" w:rsidRPr="00716321" w:rsidRDefault="00E32A2E" w:rsidP="00E32A2E">
      <w:pPr>
        <w:pStyle w:val="Heading4"/>
      </w:pPr>
      <w:bookmarkStart w:id="216" w:name="_Toc11342882"/>
      <w:bookmarkStart w:id="217" w:name="_Toc91862071"/>
      <w:bookmarkStart w:id="218" w:name="_Toc99196068"/>
      <w:r w:rsidRPr="00716321">
        <w:t>C.2.1.1.2</w:t>
      </w:r>
      <w:r w:rsidRPr="00716321">
        <w:tab/>
        <w:t>Enforcement</w:t>
      </w:r>
      <w:bookmarkEnd w:id="216"/>
      <w:bookmarkEnd w:id="217"/>
      <w:bookmarkEnd w:id="218"/>
    </w:p>
    <w:p w14:paraId="5868557B" w14:textId="2A25C28A" w:rsidR="00E32A2E" w:rsidRPr="00716321" w:rsidRDefault="00E32A2E" w:rsidP="00E32A2E">
      <w:r w:rsidRPr="00716321">
        <w:t xml:space="preserve">If the 3GPP PS data off status is "active" and the UE is not configured with an indication that SS configuration via XCAP is a 3GPP PS data off exempt service </w:t>
      </w:r>
      <w:r w:rsidRPr="00716321">
        <w:rPr>
          <w:lang w:eastAsia="zh-CN"/>
        </w:rPr>
        <w:t xml:space="preserve">the UE shall not invoke the procedures in </w:t>
      </w:r>
      <w:r w:rsidR="00716321">
        <w:t>clause</w:t>
      </w:r>
      <w:r w:rsidRPr="00716321">
        <w:t xml:space="preserve"> 5.2.1 and </w:t>
      </w:r>
      <w:r w:rsidR="00716321">
        <w:t>clause</w:t>
      </w:r>
      <w:r w:rsidRPr="00716321">
        <w:t> 5.3.1</w:t>
      </w:r>
      <w:r w:rsidRPr="00716321">
        <w:rPr>
          <w:lang w:eastAsia="zh-CN"/>
        </w:rPr>
        <w:t xml:space="preserve"> from a UE's contact address containing an IP address associated with an EPS IP-CAN bearer.</w:t>
      </w:r>
    </w:p>
    <w:p w14:paraId="35A43CAB" w14:textId="77777777" w:rsidR="00E32A2E" w:rsidRPr="00716321" w:rsidRDefault="00E32A2E" w:rsidP="00E32A2E">
      <w:pPr>
        <w:pStyle w:val="Heading8"/>
      </w:pPr>
      <w:r w:rsidRPr="00716321">
        <w:br w:type="page"/>
      </w:r>
      <w:bookmarkStart w:id="219" w:name="_Toc11342883"/>
      <w:bookmarkStart w:id="220" w:name="_Toc91862072"/>
      <w:bookmarkStart w:id="221" w:name="_Toc99196069"/>
      <w:r w:rsidRPr="00716321">
        <w:lastRenderedPageBreak/>
        <w:t>Annex D (normative):</w:t>
      </w:r>
      <w:r w:rsidRPr="00716321">
        <w:br/>
        <w:t xml:space="preserve">IP-Connectivity Access Network specific concepts when using </w:t>
      </w:r>
      <w:r w:rsidRPr="00716321">
        <w:rPr>
          <w:rFonts w:hint="eastAsia"/>
        </w:rPr>
        <w:t xml:space="preserve">GPRS </w:t>
      </w:r>
      <w:r w:rsidRPr="00716321">
        <w:t>to access IM CN subsystem</w:t>
      </w:r>
      <w:bookmarkEnd w:id="219"/>
      <w:bookmarkEnd w:id="220"/>
      <w:bookmarkEnd w:id="221"/>
    </w:p>
    <w:p w14:paraId="78B83A58" w14:textId="77777777" w:rsidR="00E32A2E" w:rsidRPr="00716321" w:rsidRDefault="00E32A2E" w:rsidP="00E32A2E">
      <w:pPr>
        <w:pStyle w:val="Heading1"/>
      </w:pPr>
      <w:bookmarkStart w:id="222" w:name="_Toc11342884"/>
      <w:bookmarkStart w:id="223" w:name="_Toc91862073"/>
      <w:bookmarkStart w:id="224" w:name="_Toc99196070"/>
      <w:r w:rsidRPr="00716321">
        <w:t>D.1</w:t>
      </w:r>
      <w:r w:rsidRPr="00716321">
        <w:tab/>
        <w:t>Scope</w:t>
      </w:r>
      <w:bookmarkEnd w:id="222"/>
      <w:bookmarkEnd w:id="223"/>
      <w:bookmarkEnd w:id="224"/>
    </w:p>
    <w:p w14:paraId="4EA33415" w14:textId="77777777" w:rsidR="00E32A2E" w:rsidRPr="00716321" w:rsidRDefault="00E32A2E" w:rsidP="00E32A2E">
      <w:r w:rsidRPr="00716321">
        <w:t>The present annex defines IP-CAN specific requirements for the supplementary services configuration using XCAP/Ut in the IMS, where the IP-CAN is General Packet Radio Service (</w:t>
      </w:r>
      <w:r w:rsidRPr="00716321">
        <w:rPr>
          <w:rFonts w:hint="eastAsia"/>
          <w:lang w:eastAsia="ko-KR"/>
        </w:rPr>
        <w:t>GPRS</w:t>
      </w:r>
      <w:r w:rsidRPr="00716321">
        <w:t>).</w:t>
      </w:r>
    </w:p>
    <w:p w14:paraId="6611FC0B" w14:textId="77777777" w:rsidR="00E32A2E" w:rsidRPr="00716321" w:rsidRDefault="00E32A2E" w:rsidP="00E32A2E">
      <w:pPr>
        <w:pStyle w:val="Heading1"/>
      </w:pPr>
      <w:bookmarkStart w:id="225" w:name="_Toc11342885"/>
      <w:bookmarkStart w:id="226" w:name="_Toc91862074"/>
      <w:bookmarkStart w:id="227" w:name="_Toc99196071"/>
      <w:r w:rsidRPr="00716321">
        <w:t>D.2</w:t>
      </w:r>
      <w:r w:rsidRPr="00716321">
        <w:tab/>
        <w:t>Application usage of XCAP</w:t>
      </w:r>
      <w:bookmarkEnd w:id="225"/>
      <w:bookmarkEnd w:id="226"/>
      <w:bookmarkEnd w:id="227"/>
    </w:p>
    <w:p w14:paraId="5AFF19D8" w14:textId="77777777" w:rsidR="00E32A2E" w:rsidRPr="00716321" w:rsidRDefault="00E32A2E" w:rsidP="00E32A2E">
      <w:pPr>
        <w:pStyle w:val="Heading2"/>
      </w:pPr>
      <w:bookmarkStart w:id="228" w:name="_Toc11342886"/>
      <w:bookmarkStart w:id="229" w:name="_Toc91862075"/>
      <w:bookmarkStart w:id="230" w:name="_Toc99196072"/>
      <w:r w:rsidRPr="00716321">
        <w:t>D.2.1</w:t>
      </w:r>
      <w:r w:rsidRPr="00716321">
        <w:tab/>
        <w:t>Procedures at the UE</w:t>
      </w:r>
      <w:bookmarkEnd w:id="228"/>
      <w:bookmarkEnd w:id="229"/>
      <w:bookmarkEnd w:id="230"/>
    </w:p>
    <w:p w14:paraId="078F6A3C" w14:textId="77777777" w:rsidR="00E32A2E" w:rsidRPr="00716321" w:rsidRDefault="00E32A2E" w:rsidP="00E32A2E">
      <w:pPr>
        <w:pStyle w:val="Heading3"/>
      </w:pPr>
      <w:bookmarkStart w:id="231" w:name="_Toc11342887"/>
      <w:bookmarkStart w:id="232" w:name="_Toc91862076"/>
      <w:bookmarkStart w:id="233" w:name="_Toc99196073"/>
      <w:r w:rsidRPr="00716321">
        <w:t>D.2.1.1</w:t>
      </w:r>
      <w:r w:rsidRPr="00716321">
        <w:tab/>
        <w:t>3GPP PS data off</w:t>
      </w:r>
      <w:bookmarkEnd w:id="231"/>
      <w:bookmarkEnd w:id="232"/>
      <w:bookmarkEnd w:id="233"/>
    </w:p>
    <w:p w14:paraId="23EB2F74" w14:textId="77777777" w:rsidR="00E32A2E" w:rsidRPr="00716321" w:rsidRDefault="00E32A2E" w:rsidP="00E32A2E">
      <w:pPr>
        <w:pStyle w:val="Heading4"/>
      </w:pPr>
      <w:bookmarkStart w:id="234" w:name="_Toc11342888"/>
      <w:bookmarkStart w:id="235" w:name="_Toc91862077"/>
      <w:bookmarkStart w:id="236" w:name="_Toc99196074"/>
      <w:r w:rsidRPr="00716321">
        <w:t>D.2.1.1.1</w:t>
      </w:r>
      <w:r w:rsidRPr="00716321">
        <w:tab/>
        <w:t>General</w:t>
      </w:r>
      <w:bookmarkEnd w:id="234"/>
      <w:bookmarkEnd w:id="235"/>
      <w:bookmarkEnd w:id="236"/>
    </w:p>
    <w:p w14:paraId="10883CB3" w14:textId="77777777" w:rsidR="00E32A2E" w:rsidRPr="00716321" w:rsidRDefault="00E32A2E" w:rsidP="00E32A2E">
      <w:r w:rsidRPr="00716321">
        <w:t>The UE may support the 3GPP PS data off.</w:t>
      </w:r>
    </w:p>
    <w:p w14:paraId="558D6469" w14:textId="77777777" w:rsidR="00E32A2E" w:rsidRPr="00716321" w:rsidRDefault="00E32A2E" w:rsidP="00E32A2E">
      <w:r w:rsidRPr="00716321">
        <w:t>If the UE supports the 3GPP PS data off:</w:t>
      </w:r>
    </w:p>
    <w:p w14:paraId="2C51F1A1" w14:textId="77777777" w:rsidR="00E32A2E" w:rsidRPr="00716321" w:rsidRDefault="00E32A2E" w:rsidP="00E32A2E">
      <w:pPr>
        <w:pStyle w:val="B1"/>
      </w:pPr>
      <w:r w:rsidRPr="00716321">
        <w:t>a)</w:t>
      </w:r>
      <w:r w:rsidRPr="00716321">
        <w:tab/>
        <w:t>the UE can be configured with an indication whether the SS configuration via XCAP is a 3GPP PS data off exempt service; and</w:t>
      </w:r>
    </w:p>
    <w:p w14:paraId="5EAF6D07" w14:textId="77777777" w:rsidR="00E32A2E" w:rsidRPr="00716321" w:rsidRDefault="00E32A2E" w:rsidP="00E32A2E">
      <w:pPr>
        <w:pStyle w:val="B1"/>
      </w:pPr>
      <w:r w:rsidRPr="00716321">
        <w:t>b)</w:t>
      </w:r>
      <w:r w:rsidRPr="00716321">
        <w:tab/>
        <w:t>the UE may support being configured with the indication whether the SS configuration via XCAP is a 3GPP PS data off exempt service using one or more of the following methods:</w:t>
      </w:r>
    </w:p>
    <w:p w14:paraId="0AF68096" w14:textId="77777777" w:rsidR="00E32A2E" w:rsidRPr="00716321" w:rsidRDefault="00E32A2E" w:rsidP="00E32A2E">
      <w:pPr>
        <w:pStyle w:val="B2"/>
        <w:rPr>
          <w:lang w:val="en-US"/>
        </w:rPr>
      </w:pPr>
      <w:r w:rsidRPr="00716321">
        <w:rPr>
          <w:lang w:val="en-US"/>
        </w:rPr>
        <w:t>1)</w:t>
      </w:r>
      <w:r w:rsidRPr="00716321">
        <w:rPr>
          <w:lang w:val="en-US"/>
        </w:rPr>
        <w:tab/>
      </w:r>
      <w:r w:rsidRPr="00716321">
        <w:t>the EF</w:t>
      </w:r>
      <w:r w:rsidRPr="00716321">
        <w:rPr>
          <w:vertAlign w:val="subscript"/>
        </w:rPr>
        <w:t>3GPPPSDATAOFF</w:t>
      </w:r>
      <w:r w:rsidRPr="00716321">
        <w:t xml:space="preserve"> described in 3GPP TS 31.102 [15B]</w:t>
      </w:r>
      <w:r w:rsidRPr="00716321">
        <w:rPr>
          <w:lang w:val="en-US"/>
        </w:rPr>
        <w:t>; and</w:t>
      </w:r>
    </w:p>
    <w:p w14:paraId="2DAFA235" w14:textId="77777777" w:rsidR="00E32A2E" w:rsidRPr="00716321" w:rsidRDefault="00E32A2E" w:rsidP="00E32A2E">
      <w:pPr>
        <w:pStyle w:val="B2"/>
      </w:pPr>
      <w:r w:rsidRPr="00716321">
        <w:t>2)</w:t>
      </w:r>
      <w:r w:rsidRPr="00716321">
        <w:tab/>
        <w:t xml:space="preserve">the SS_XCAP_config_exempt node of </w:t>
      </w:r>
      <w:r w:rsidRPr="00716321">
        <w:rPr>
          <w:rFonts w:eastAsia="MS Mincho"/>
        </w:rPr>
        <w:t>3GPP TS 24.424 </w:t>
      </w:r>
      <w:r w:rsidRPr="00716321">
        <w:t>[22].</w:t>
      </w:r>
    </w:p>
    <w:p w14:paraId="45EE8912" w14:textId="77777777" w:rsidR="00E32A2E" w:rsidRPr="00716321" w:rsidRDefault="00E32A2E" w:rsidP="00E32A2E">
      <w:r w:rsidRPr="00716321">
        <w:t xml:space="preserve">If the UE is configured with both the SS_XCAP_config_exempt node of </w:t>
      </w:r>
      <w:r w:rsidRPr="00716321">
        <w:rPr>
          <w:rFonts w:eastAsia="MS Mincho"/>
        </w:rPr>
        <w:t>3GPP TS 24.424 </w:t>
      </w:r>
      <w:r w:rsidRPr="00716321">
        <w:t>[22] and the EF</w:t>
      </w:r>
      <w:r w:rsidRPr="00716321">
        <w:rPr>
          <w:vertAlign w:val="subscript"/>
        </w:rPr>
        <w:t>3GPPPSDATAOFF</w:t>
      </w:r>
      <w:r w:rsidRPr="00716321">
        <w:t xml:space="preserve"> described in 3GPP TS 31.102 [15B], then the EF</w:t>
      </w:r>
      <w:r w:rsidRPr="00716321">
        <w:rPr>
          <w:vertAlign w:val="subscript"/>
        </w:rPr>
        <w:t>3GPPPSDATAOFF</w:t>
      </w:r>
      <w:r w:rsidRPr="00716321">
        <w:t xml:space="preserve"> shall take precedence.</w:t>
      </w:r>
    </w:p>
    <w:p w14:paraId="6B0D4BC2" w14:textId="77777777" w:rsidR="00E32A2E" w:rsidRPr="00716321" w:rsidRDefault="00E32A2E" w:rsidP="00E32A2E">
      <w:pPr>
        <w:pStyle w:val="Heading4"/>
      </w:pPr>
      <w:bookmarkStart w:id="237" w:name="_Toc11342889"/>
      <w:bookmarkStart w:id="238" w:name="_Toc91862078"/>
      <w:bookmarkStart w:id="239" w:name="_Toc99196075"/>
      <w:r w:rsidRPr="00716321">
        <w:t>D.2.1.1.2</w:t>
      </w:r>
      <w:r w:rsidRPr="00716321">
        <w:tab/>
        <w:t>Enforcement</w:t>
      </w:r>
      <w:bookmarkEnd w:id="237"/>
      <w:bookmarkEnd w:id="238"/>
      <w:bookmarkEnd w:id="239"/>
    </w:p>
    <w:p w14:paraId="7820319B" w14:textId="7DEBF2BB" w:rsidR="00E32A2E" w:rsidRPr="00716321" w:rsidRDefault="00E32A2E" w:rsidP="00E32A2E">
      <w:r w:rsidRPr="00716321">
        <w:t xml:space="preserve">If the 3GPP PS data off status is "active" and the UE is not configured with an indication that SS configuration via XCAP is a 3GPP PS data off exempt service </w:t>
      </w:r>
      <w:r w:rsidRPr="00716321">
        <w:rPr>
          <w:lang w:eastAsia="zh-CN"/>
        </w:rPr>
        <w:t xml:space="preserve">the UE shall not invoke the procedures in </w:t>
      </w:r>
      <w:r w:rsidR="00716321">
        <w:t>clause</w:t>
      </w:r>
      <w:r w:rsidRPr="00716321">
        <w:t xml:space="preserve"> 5.2.1 and </w:t>
      </w:r>
      <w:r w:rsidR="00716321">
        <w:t>clause</w:t>
      </w:r>
      <w:r w:rsidRPr="00716321">
        <w:t xml:space="preserve"> 5.3.1 </w:t>
      </w:r>
      <w:r w:rsidRPr="00716321">
        <w:rPr>
          <w:lang w:eastAsia="zh-CN"/>
        </w:rPr>
        <w:t>from a UE's contact address containing an IP address associated with a GPRS IP-CAN bearer.</w:t>
      </w:r>
    </w:p>
    <w:p w14:paraId="061C0950" w14:textId="77777777" w:rsidR="00E32A2E" w:rsidRPr="00716321" w:rsidRDefault="00E32A2E" w:rsidP="00E32A2E">
      <w:pPr>
        <w:pStyle w:val="Heading8"/>
      </w:pPr>
      <w:bookmarkStart w:id="240" w:name="_Toc11342890"/>
      <w:bookmarkStart w:id="241" w:name="_Toc91862079"/>
      <w:bookmarkStart w:id="242" w:name="_Toc99196076"/>
      <w:r w:rsidRPr="00716321">
        <w:t>Annex E (normative):</w:t>
      </w:r>
      <w:r w:rsidRPr="00716321">
        <w:br/>
        <w:t>IP-Connectivity Access Network specific concepts when using 5GS to access an IM CN subsystem</w:t>
      </w:r>
      <w:bookmarkEnd w:id="240"/>
      <w:bookmarkEnd w:id="241"/>
      <w:bookmarkEnd w:id="242"/>
    </w:p>
    <w:p w14:paraId="7C9DFB3B" w14:textId="77777777" w:rsidR="00E32A2E" w:rsidRPr="00716321" w:rsidRDefault="00E32A2E" w:rsidP="00E32A2E">
      <w:pPr>
        <w:pStyle w:val="Heading1"/>
      </w:pPr>
      <w:bookmarkStart w:id="243" w:name="_Toc11342891"/>
      <w:bookmarkStart w:id="244" w:name="_Toc91862080"/>
      <w:bookmarkStart w:id="245" w:name="_Toc99196077"/>
      <w:r w:rsidRPr="00716321">
        <w:t>E.1</w:t>
      </w:r>
      <w:r w:rsidRPr="00716321">
        <w:tab/>
        <w:t>Scope</w:t>
      </w:r>
      <w:bookmarkEnd w:id="243"/>
      <w:bookmarkEnd w:id="244"/>
      <w:bookmarkEnd w:id="245"/>
    </w:p>
    <w:p w14:paraId="53BBF6FA" w14:textId="77777777" w:rsidR="00E32A2E" w:rsidRPr="00716321" w:rsidRDefault="00E32A2E" w:rsidP="00E32A2E">
      <w:r w:rsidRPr="00716321">
        <w:t>The present annex defines IP-CAN specific requirements for the supplementary services configuration using XCAP/Ut in the IMS, where the IP-CAN is 5GS.</w:t>
      </w:r>
    </w:p>
    <w:p w14:paraId="6CFEA810" w14:textId="77777777" w:rsidR="00E32A2E" w:rsidRPr="00716321" w:rsidRDefault="00E32A2E" w:rsidP="00E32A2E">
      <w:pPr>
        <w:pStyle w:val="Heading1"/>
      </w:pPr>
      <w:bookmarkStart w:id="246" w:name="_Toc11342892"/>
      <w:bookmarkStart w:id="247" w:name="_Toc91862081"/>
      <w:bookmarkStart w:id="248" w:name="_Toc99196078"/>
      <w:r w:rsidRPr="00716321">
        <w:lastRenderedPageBreak/>
        <w:t>E.2</w:t>
      </w:r>
      <w:r w:rsidRPr="00716321">
        <w:tab/>
        <w:t>Application usage of XCAP</w:t>
      </w:r>
      <w:bookmarkEnd w:id="246"/>
      <w:bookmarkEnd w:id="247"/>
      <w:bookmarkEnd w:id="248"/>
    </w:p>
    <w:p w14:paraId="00826674" w14:textId="77777777" w:rsidR="00E32A2E" w:rsidRPr="00716321" w:rsidRDefault="00E32A2E" w:rsidP="00E32A2E">
      <w:pPr>
        <w:pStyle w:val="Heading2"/>
      </w:pPr>
      <w:bookmarkStart w:id="249" w:name="_Toc11342893"/>
      <w:bookmarkStart w:id="250" w:name="_Toc91862082"/>
      <w:bookmarkStart w:id="251" w:name="_Toc99196079"/>
      <w:r w:rsidRPr="00716321">
        <w:t>E.2.1</w:t>
      </w:r>
      <w:r w:rsidRPr="00716321">
        <w:tab/>
        <w:t>Procedures at the UE</w:t>
      </w:r>
      <w:bookmarkEnd w:id="249"/>
      <w:bookmarkEnd w:id="250"/>
      <w:bookmarkEnd w:id="251"/>
    </w:p>
    <w:p w14:paraId="25A10E57" w14:textId="77777777" w:rsidR="00E32A2E" w:rsidRPr="00716321" w:rsidRDefault="00E32A2E" w:rsidP="00E32A2E">
      <w:pPr>
        <w:pStyle w:val="Heading3"/>
      </w:pPr>
      <w:bookmarkStart w:id="252" w:name="_Toc11342894"/>
      <w:bookmarkStart w:id="253" w:name="_Toc91862083"/>
      <w:bookmarkStart w:id="254" w:name="_Toc99196080"/>
      <w:r w:rsidRPr="00716321">
        <w:t>E.2.1.1</w:t>
      </w:r>
      <w:r w:rsidRPr="00716321">
        <w:tab/>
        <w:t>3GPP PS data off</w:t>
      </w:r>
      <w:bookmarkEnd w:id="252"/>
      <w:bookmarkEnd w:id="253"/>
      <w:bookmarkEnd w:id="254"/>
    </w:p>
    <w:p w14:paraId="7412FB73" w14:textId="77777777" w:rsidR="00EA6F01" w:rsidRPr="00716321" w:rsidRDefault="00EA6F01" w:rsidP="00EA6F01">
      <w:pPr>
        <w:pStyle w:val="Heading4"/>
      </w:pPr>
      <w:bookmarkStart w:id="255" w:name="_Toc99196081"/>
      <w:bookmarkStart w:id="256" w:name="_Toc11342896"/>
      <w:bookmarkStart w:id="257" w:name="_Toc91862085"/>
      <w:r w:rsidRPr="00716321">
        <w:t>E.2.1.1.1</w:t>
      </w:r>
      <w:r w:rsidRPr="00716321">
        <w:tab/>
        <w:t>General</w:t>
      </w:r>
      <w:bookmarkEnd w:id="255"/>
    </w:p>
    <w:p w14:paraId="17456104" w14:textId="77777777" w:rsidR="00EA6F01" w:rsidRPr="00716321" w:rsidRDefault="00EA6F01" w:rsidP="00EA6F01">
      <w:r w:rsidRPr="00716321">
        <w:t>The UE may support the 3GPP PS data off feature.</w:t>
      </w:r>
    </w:p>
    <w:p w14:paraId="5BA7A234" w14:textId="77777777" w:rsidR="00EA6F01" w:rsidRPr="00716321" w:rsidRDefault="00EA6F01" w:rsidP="00EA6F01">
      <w:r w:rsidRPr="00716321">
        <w:t>If the UE supports the 3GPP PS data off feature, then:</w:t>
      </w:r>
    </w:p>
    <w:p w14:paraId="4906973B" w14:textId="77777777" w:rsidR="00EA6F01" w:rsidRPr="00716321" w:rsidRDefault="00EA6F01" w:rsidP="00EA6F01">
      <w:pPr>
        <w:pStyle w:val="B1"/>
      </w:pPr>
      <w:r w:rsidRPr="00716321">
        <w:t>a)</w:t>
      </w:r>
      <w:r w:rsidRPr="00716321">
        <w:tab/>
        <w:t>the UE can be configured with an indication of whether the SS configuration via XCAP is a 3GPP PS data off exempt service; and</w:t>
      </w:r>
    </w:p>
    <w:p w14:paraId="1CE49351" w14:textId="77777777" w:rsidR="00EA6F01" w:rsidRPr="00716321" w:rsidRDefault="00EA6F01" w:rsidP="00EA6F01">
      <w:pPr>
        <w:pStyle w:val="B1"/>
      </w:pPr>
      <w:r w:rsidRPr="00716321">
        <w:t>b)</w:t>
      </w:r>
      <w:r w:rsidRPr="00716321">
        <w:tab/>
        <w:t>the UE may support being configured with the indication of whether the SS configuration via XCAP is a 3GPP PS data off exempt service using one or more of the following methods:</w:t>
      </w:r>
    </w:p>
    <w:p w14:paraId="07F45EF3" w14:textId="77777777" w:rsidR="00EA6F01" w:rsidRPr="00716321" w:rsidRDefault="00EA6F01" w:rsidP="00EA6F01">
      <w:pPr>
        <w:pStyle w:val="B2"/>
        <w:rPr>
          <w:lang w:val="en-US"/>
        </w:rPr>
      </w:pPr>
      <w:r w:rsidRPr="00716321">
        <w:rPr>
          <w:lang w:val="en-US"/>
        </w:rPr>
        <w:t>1)</w:t>
      </w:r>
      <w:r w:rsidRPr="00716321">
        <w:rPr>
          <w:lang w:val="en-US"/>
        </w:rPr>
        <w:tab/>
      </w:r>
      <w:r w:rsidRPr="00716321">
        <w:t>the EF</w:t>
      </w:r>
      <w:r w:rsidRPr="00716321">
        <w:rPr>
          <w:vertAlign w:val="subscript"/>
        </w:rPr>
        <w:t>3GPPPSDATAOFF</w:t>
      </w:r>
      <w:r w:rsidRPr="00716321">
        <w:t xml:space="preserve"> described in 3GPP TS 31.102 [15B]</w:t>
      </w:r>
      <w:r w:rsidRPr="00716321">
        <w:rPr>
          <w:lang w:val="en-US"/>
        </w:rPr>
        <w:t>; and</w:t>
      </w:r>
    </w:p>
    <w:p w14:paraId="44EB3F8F" w14:textId="77777777" w:rsidR="00EA6F01" w:rsidRPr="00716321" w:rsidRDefault="00EA6F01" w:rsidP="00EA6F01">
      <w:pPr>
        <w:pStyle w:val="B2"/>
      </w:pPr>
      <w:r w:rsidRPr="00716321">
        <w:t>2)</w:t>
      </w:r>
      <w:r w:rsidRPr="00716321">
        <w:tab/>
        <w:t xml:space="preserve">the SS_XCAP_config_exempt node of </w:t>
      </w:r>
      <w:r w:rsidRPr="00716321">
        <w:rPr>
          <w:rFonts w:eastAsia="MS Mincho"/>
        </w:rPr>
        <w:t>3GPP TS 24.424 </w:t>
      </w:r>
      <w:r w:rsidRPr="00716321">
        <w:t>[22].</w:t>
      </w:r>
    </w:p>
    <w:p w14:paraId="0FF21C08" w14:textId="77777777" w:rsidR="00EA6F01" w:rsidRPr="00716321" w:rsidRDefault="00EA6F01" w:rsidP="00EA6F01">
      <w:r w:rsidRPr="00716321">
        <w:t xml:space="preserve">If the UE is configured with both the SS_XCAP_config_exempt node of </w:t>
      </w:r>
      <w:r w:rsidRPr="00716321">
        <w:rPr>
          <w:rFonts w:eastAsia="MS Mincho"/>
        </w:rPr>
        <w:t>3GPP TS 24.424 </w:t>
      </w:r>
      <w:r w:rsidRPr="00716321">
        <w:t>[22] and the EF</w:t>
      </w:r>
      <w:r w:rsidRPr="00716321">
        <w:rPr>
          <w:vertAlign w:val="subscript"/>
        </w:rPr>
        <w:t>3GPPPSDATAOFF</w:t>
      </w:r>
      <w:r w:rsidRPr="00716321">
        <w:t xml:space="preserve"> described in 3GPP TS 31.102 [15B], then the EF</w:t>
      </w:r>
      <w:r w:rsidRPr="00716321">
        <w:rPr>
          <w:vertAlign w:val="subscript"/>
        </w:rPr>
        <w:t>3GPPPSDATAOFF</w:t>
      </w:r>
      <w:r w:rsidRPr="00716321">
        <w:t xml:space="preserve"> shall take precedence.</w:t>
      </w:r>
    </w:p>
    <w:p w14:paraId="562A1288" w14:textId="77777777" w:rsidR="00EA6F01" w:rsidRPr="00716321" w:rsidRDefault="00EA6F01" w:rsidP="00EA6F01">
      <w:r w:rsidRPr="00716321">
        <w:t>In case of SNPN, if the UE supports the 3GPP PS data off:</w:t>
      </w:r>
    </w:p>
    <w:p w14:paraId="2715CB04" w14:textId="77777777" w:rsidR="00EA6F01" w:rsidRPr="00716321" w:rsidRDefault="00EA6F01" w:rsidP="00EA6F01">
      <w:pPr>
        <w:pStyle w:val="B1"/>
      </w:pPr>
      <w:r w:rsidRPr="00716321">
        <w:t>a)</w:t>
      </w:r>
      <w:r w:rsidRPr="00716321">
        <w:tab/>
        <w:t>the UE can be configured with:</w:t>
      </w:r>
    </w:p>
    <w:p w14:paraId="0A1A299B" w14:textId="77777777" w:rsidR="00EA6F01" w:rsidRPr="00716321" w:rsidRDefault="00EA6F01" w:rsidP="00716321">
      <w:pPr>
        <w:pStyle w:val="B2"/>
      </w:pPr>
      <w:r w:rsidRPr="00716321">
        <w:t>1)</w:t>
      </w:r>
      <w:r w:rsidRPr="00716321">
        <w:tab/>
        <w:t xml:space="preserve">up to two indications of whether the SS configuration via XCAP is a 3GPP PS data off exempt service </w:t>
      </w:r>
      <w:r w:rsidRPr="00716321">
        <w:rPr>
          <w:snapToGrid w:val="0"/>
        </w:rPr>
        <w:t>for each subscribed SNPN whose entry exists in the "list of subscriber data"</w:t>
      </w:r>
      <w:r w:rsidRPr="00716321">
        <w:t>, one indication is valid for the UE camping in the subscribed SNPN, and the other indication is valid for any non-subscribed SNPN the UE is camping in using the subscribed SNPN's credentials; and</w:t>
      </w:r>
    </w:p>
    <w:p w14:paraId="28BAC7EC" w14:textId="77777777" w:rsidR="00EA6F01" w:rsidRPr="00716321" w:rsidRDefault="00EA6F01" w:rsidP="00EA6F01">
      <w:pPr>
        <w:pStyle w:val="B2"/>
        <w:rPr>
          <w:lang w:val="en-US"/>
        </w:rPr>
      </w:pPr>
      <w:r w:rsidRPr="00716321">
        <w:rPr>
          <w:lang w:val="en-US"/>
        </w:rPr>
        <w:t>2</w:t>
      </w:r>
      <w:r w:rsidRPr="00716321">
        <w:t>)</w:t>
      </w:r>
      <w:r w:rsidRPr="00716321">
        <w:tab/>
      </w:r>
      <w:r w:rsidRPr="00716321">
        <w:rPr>
          <w:lang w:val="en-US"/>
        </w:rPr>
        <w:t xml:space="preserve">an </w:t>
      </w:r>
      <w:r w:rsidRPr="00716321">
        <w:t>indication of whether the SS configuration via XCAP is a 3GPP PS data off exempt service</w:t>
      </w:r>
      <w:r w:rsidRPr="00716321">
        <w:rPr>
          <w:lang w:val="en-US"/>
        </w:rPr>
        <w:t xml:space="preserve"> </w:t>
      </w:r>
      <w:r w:rsidRPr="00716321">
        <w:rPr>
          <w:snapToGrid w:val="0"/>
        </w:rPr>
        <w:t xml:space="preserve">for </w:t>
      </w:r>
      <w:r w:rsidRPr="00716321">
        <w:t xml:space="preserve">PLMN subscription, valid for any </w:t>
      </w:r>
      <w:r w:rsidRPr="00716321">
        <w:rPr>
          <w:lang w:val="en-US"/>
        </w:rPr>
        <w:t>non-subscribed SNPN</w:t>
      </w:r>
      <w:r w:rsidRPr="00716321">
        <w:t xml:space="preserve"> the UE is </w:t>
      </w:r>
      <w:r w:rsidRPr="00716321">
        <w:rPr>
          <w:lang w:val="en-US"/>
        </w:rPr>
        <w:t xml:space="preserve">camping </w:t>
      </w:r>
      <w:r w:rsidRPr="00716321">
        <w:t>in using the PLMN subscription</w:t>
      </w:r>
      <w:r w:rsidRPr="00716321">
        <w:rPr>
          <w:lang w:val="en-US"/>
        </w:rPr>
        <w:t>; and</w:t>
      </w:r>
    </w:p>
    <w:p w14:paraId="20946D72" w14:textId="77777777" w:rsidR="00EA6F01" w:rsidRPr="00716321" w:rsidRDefault="00EA6F01" w:rsidP="00EA6F01">
      <w:pPr>
        <w:pStyle w:val="B1"/>
      </w:pPr>
      <w:r w:rsidRPr="00716321">
        <w:t>b)</w:t>
      </w:r>
      <w:r w:rsidRPr="00716321">
        <w:tab/>
        <w:t xml:space="preserve">for </w:t>
      </w:r>
      <w:r w:rsidRPr="00716321">
        <w:rPr>
          <w:snapToGrid w:val="0"/>
        </w:rPr>
        <w:t>a subscribed SNPN whose entry exists in the "list of subscriber data"</w:t>
      </w:r>
      <w:r w:rsidRPr="00716321">
        <w:t>, the UE may support being configured with the indication of whether the SS configuration via XCAP is a 3GPP PS data off exempt service using one or more of the following methods:</w:t>
      </w:r>
    </w:p>
    <w:p w14:paraId="7937778A" w14:textId="77777777" w:rsidR="00EA6F01" w:rsidRPr="00716321" w:rsidRDefault="00EA6F01" w:rsidP="00EA6F01">
      <w:pPr>
        <w:pStyle w:val="B2"/>
      </w:pPr>
      <w:r w:rsidRPr="00716321">
        <w:t>1)</w:t>
      </w:r>
      <w:r w:rsidRPr="00716321">
        <w:tab/>
        <w:t xml:space="preserve">the SS_XCAP_config_exempt node of </w:t>
      </w:r>
      <w:r w:rsidRPr="00716321">
        <w:rPr>
          <w:rFonts w:eastAsia="MS Mincho"/>
        </w:rPr>
        <w:t>3GPP TS 24.424 </w:t>
      </w:r>
      <w:r w:rsidRPr="00716321">
        <w:t xml:space="preserve">[22], if the UE is in the </w:t>
      </w:r>
      <w:r w:rsidRPr="00716321">
        <w:rPr>
          <w:lang w:val="en-US"/>
        </w:rPr>
        <w:t>subscribed SNPN</w:t>
      </w:r>
      <w:r w:rsidRPr="00716321">
        <w:t>.</w:t>
      </w:r>
    </w:p>
    <w:p w14:paraId="5FF1F420" w14:textId="77777777" w:rsidR="00EA6F01" w:rsidRPr="00716321" w:rsidRDefault="00EA6F01" w:rsidP="00EA6F01">
      <w:pPr>
        <w:pStyle w:val="B2"/>
      </w:pPr>
      <w:r w:rsidRPr="00716321">
        <w:t>2)</w:t>
      </w:r>
      <w:r w:rsidRPr="00716321">
        <w:tab/>
        <w:t>the SS_XCAP_config_exempt</w:t>
      </w:r>
      <w:r w:rsidRPr="00716321">
        <w:rPr>
          <w:lang w:val="en-US"/>
        </w:rPr>
        <w:t>_non_subscribed_SNPN</w:t>
      </w:r>
      <w:r w:rsidRPr="00716321">
        <w:t xml:space="preserve"> node of </w:t>
      </w:r>
      <w:r w:rsidRPr="00716321">
        <w:rPr>
          <w:rFonts w:eastAsia="MS Mincho"/>
        </w:rPr>
        <w:t>3GPP TS 24.424 </w:t>
      </w:r>
      <w:r w:rsidRPr="00716321">
        <w:t xml:space="preserve">[22], if the UE is in the </w:t>
      </w:r>
      <w:r w:rsidRPr="00716321">
        <w:rPr>
          <w:lang w:val="en-US"/>
        </w:rPr>
        <w:t>non-subscribed SNPN</w:t>
      </w:r>
      <w:r w:rsidRPr="00716321">
        <w:t>.</w:t>
      </w:r>
    </w:p>
    <w:p w14:paraId="602F475D" w14:textId="77777777" w:rsidR="00EA6F01" w:rsidRPr="00716321" w:rsidRDefault="00EA6F01" w:rsidP="00EA6F01">
      <w:pPr>
        <w:pStyle w:val="B1"/>
      </w:pPr>
      <w:r w:rsidRPr="00716321">
        <w:tab/>
        <w:t xml:space="preserve">For </w:t>
      </w:r>
      <w:r w:rsidRPr="00716321">
        <w:rPr>
          <w:snapToGrid w:val="0"/>
        </w:rPr>
        <w:t>PLMN subscription</w:t>
      </w:r>
      <w:r w:rsidRPr="00716321">
        <w:t>, the UE may support being configured with the indication of whether the SS configuration via XCAP is a 3GPP PS data off exempt service using the following method:</w:t>
      </w:r>
    </w:p>
    <w:p w14:paraId="10D1AF87" w14:textId="77777777" w:rsidR="00EA6F01" w:rsidRPr="00716321" w:rsidRDefault="00EA6F01" w:rsidP="00EA6F01">
      <w:pPr>
        <w:pStyle w:val="B2"/>
        <w:rPr>
          <w:lang w:val="en-US"/>
        </w:rPr>
      </w:pPr>
      <w:r w:rsidRPr="00716321">
        <w:rPr>
          <w:lang w:val="en-US" w:eastAsia="zh-CN"/>
        </w:rPr>
        <w:t>1</w:t>
      </w:r>
      <w:r w:rsidRPr="00716321">
        <w:rPr>
          <w:lang w:eastAsia="zh-CN"/>
        </w:rPr>
        <w:t>)</w:t>
      </w:r>
      <w:r w:rsidRPr="00716321">
        <w:tab/>
        <w:t>the SS_XCAP_config_exempt</w:t>
      </w:r>
      <w:r w:rsidRPr="00716321">
        <w:rPr>
          <w:lang w:val="en-US"/>
        </w:rPr>
        <w:t>_non_subscribed_SNPN</w:t>
      </w:r>
      <w:r w:rsidRPr="00716321">
        <w:t xml:space="preserve"> node of </w:t>
      </w:r>
      <w:r w:rsidRPr="00716321">
        <w:rPr>
          <w:rFonts w:eastAsia="MS Mincho"/>
        </w:rPr>
        <w:t>3GPP TS 24.424 </w:t>
      </w:r>
      <w:r w:rsidRPr="00716321">
        <w:t xml:space="preserve">[22], if the UE is in the </w:t>
      </w:r>
      <w:r w:rsidRPr="00716321">
        <w:rPr>
          <w:lang w:val="en-US"/>
        </w:rPr>
        <w:t>non-subscribed SNPN.</w:t>
      </w:r>
    </w:p>
    <w:p w14:paraId="5747815E" w14:textId="77777777" w:rsidR="00EA6F01" w:rsidRPr="00716321" w:rsidRDefault="00EA6F01" w:rsidP="00716321">
      <w:pPr>
        <w:rPr>
          <w:lang w:val="en-US"/>
        </w:rPr>
      </w:pPr>
      <w:r w:rsidRPr="00716321">
        <w:rPr>
          <w:noProof/>
        </w:rPr>
        <w:t xml:space="preserve">When the UE is only configured with the indication valid for the UE camping in the </w:t>
      </w:r>
      <w:r w:rsidRPr="00716321">
        <w:rPr>
          <w:lang w:val="en-US"/>
        </w:rPr>
        <w:t>subscribed SNPN</w:t>
      </w:r>
      <w:r w:rsidRPr="00716321">
        <w:rPr>
          <w:noProof/>
        </w:rPr>
        <w:t>, the UE shall use this indication also when the UE is in the non-</w:t>
      </w:r>
      <w:r w:rsidRPr="00716321">
        <w:rPr>
          <w:lang w:val="en-US"/>
        </w:rPr>
        <w:t>subscribed SNPN</w:t>
      </w:r>
      <w:r w:rsidRPr="00716321">
        <w:rPr>
          <w:noProof/>
        </w:rPr>
        <w:t>.</w:t>
      </w:r>
    </w:p>
    <w:p w14:paraId="586F1686" w14:textId="77777777" w:rsidR="00E32A2E" w:rsidRPr="00716321" w:rsidRDefault="00E32A2E" w:rsidP="00E32A2E">
      <w:pPr>
        <w:pStyle w:val="Heading4"/>
      </w:pPr>
      <w:bookmarkStart w:id="258" w:name="_Toc99196082"/>
      <w:r w:rsidRPr="00716321">
        <w:t>E.2.1.1.2</w:t>
      </w:r>
      <w:r w:rsidRPr="00716321">
        <w:tab/>
        <w:t>Enforcement</w:t>
      </w:r>
      <w:bookmarkEnd w:id="256"/>
      <w:bookmarkEnd w:id="257"/>
      <w:bookmarkEnd w:id="258"/>
    </w:p>
    <w:p w14:paraId="38BFF4D6" w14:textId="277327BA" w:rsidR="00E32A2E" w:rsidRPr="00716321" w:rsidRDefault="00E32A2E" w:rsidP="00E32A2E">
      <w:r w:rsidRPr="00716321">
        <w:t xml:space="preserve">If the 3GPP PS data off status is "active" and the UE is not configured with an indication that SS configuration via XCAP is a 3GPP PS data off exempt service, then </w:t>
      </w:r>
      <w:r w:rsidRPr="00716321">
        <w:rPr>
          <w:lang w:eastAsia="zh-CN"/>
        </w:rPr>
        <w:t xml:space="preserve">the UE shall not invoke the procedures in </w:t>
      </w:r>
      <w:r w:rsidR="00716321">
        <w:t>clause</w:t>
      </w:r>
      <w:r w:rsidRPr="00716321">
        <w:t xml:space="preserve"> 5.2.1 and </w:t>
      </w:r>
      <w:r w:rsidR="00716321">
        <w:t>clause</w:t>
      </w:r>
      <w:r w:rsidRPr="00716321">
        <w:t> 5.3.1</w:t>
      </w:r>
      <w:r w:rsidRPr="00716321">
        <w:rPr>
          <w:lang w:eastAsia="zh-CN"/>
        </w:rPr>
        <w:t xml:space="preserve"> from a UE's contact address containing an IP address associated with a </w:t>
      </w:r>
      <w:r w:rsidRPr="00716321">
        <w:rPr>
          <w:lang w:val="en-US" w:eastAsia="zh-CN"/>
        </w:rPr>
        <w:t>5GS QoS flow</w:t>
      </w:r>
      <w:r w:rsidRPr="00716321">
        <w:rPr>
          <w:lang w:eastAsia="zh-CN"/>
        </w:rPr>
        <w:t xml:space="preserve"> using NG-RAN.</w:t>
      </w:r>
    </w:p>
    <w:p w14:paraId="37208DA2" w14:textId="77777777" w:rsidR="00E32A2E" w:rsidRPr="00716321" w:rsidRDefault="00E32A2E" w:rsidP="00E32A2E">
      <w:pPr>
        <w:pStyle w:val="Heading8"/>
      </w:pPr>
      <w:r w:rsidRPr="00716321">
        <w:br w:type="page"/>
      </w:r>
      <w:bookmarkStart w:id="259" w:name="_Toc11342897"/>
      <w:bookmarkStart w:id="260" w:name="_Toc91862086"/>
      <w:bookmarkStart w:id="261" w:name="_Toc99196083"/>
      <w:r w:rsidRPr="00716321">
        <w:lastRenderedPageBreak/>
        <w:t>Annex F (informative):</w:t>
      </w:r>
      <w:r w:rsidRPr="00716321">
        <w:br/>
        <w:t>Change history</w:t>
      </w:r>
      <w:bookmarkEnd w:id="259"/>
      <w:bookmarkEnd w:id="260"/>
      <w:bookmarkEnd w:id="261"/>
    </w:p>
    <w:p w14:paraId="76E65C29" w14:textId="77777777" w:rsidR="00E32A2E" w:rsidRPr="00716321" w:rsidRDefault="00E32A2E" w:rsidP="00E32A2E">
      <w:pPr>
        <w:pStyle w:val="TH"/>
      </w:pPr>
    </w:p>
    <w:tbl>
      <w:tblPr>
        <w:tblW w:w="9450"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95"/>
        <w:gridCol w:w="476"/>
        <w:gridCol w:w="378"/>
        <w:gridCol w:w="4867"/>
        <w:gridCol w:w="567"/>
        <w:gridCol w:w="567"/>
      </w:tblGrid>
      <w:tr w:rsidR="00E32A2E" w:rsidRPr="00716321" w14:paraId="580B4C50" w14:textId="77777777" w:rsidTr="00E302E1">
        <w:trPr>
          <w:cantSplit/>
        </w:trPr>
        <w:tc>
          <w:tcPr>
            <w:tcW w:w="9450" w:type="dxa"/>
            <w:gridSpan w:val="8"/>
            <w:tcBorders>
              <w:bottom w:val="nil"/>
            </w:tcBorders>
            <w:shd w:val="solid" w:color="FFFFFF" w:fill="auto"/>
          </w:tcPr>
          <w:bookmarkEnd w:id="30"/>
          <w:p w14:paraId="7E6A88B4" w14:textId="77777777" w:rsidR="00E32A2E" w:rsidRPr="00716321" w:rsidRDefault="00E32A2E" w:rsidP="00E302E1">
            <w:pPr>
              <w:pStyle w:val="TAL"/>
              <w:jc w:val="center"/>
              <w:rPr>
                <w:b/>
                <w:sz w:val="16"/>
              </w:rPr>
            </w:pPr>
            <w:r w:rsidRPr="00716321">
              <w:rPr>
                <w:b/>
              </w:rPr>
              <w:t>Change history</w:t>
            </w:r>
          </w:p>
        </w:tc>
      </w:tr>
      <w:tr w:rsidR="00E32A2E" w:rsidRPr="00716321" w14:paraId="7CF99AF3" w14:textId="77777777" w:rsidTr="00E302E1">
        <w:tc>
          <w:tcPr>
            <w:tcW w:w="800" w:type="dxa"/>
            <w:shd w:val="pct10" w:color="auto" w:fill="FFFFFF"/>
          </w:tcPr>
          <w:p w14:paraId="447B7AB2" w14:textId="77777777" w:rsidR="00E32A2E" w:rsidRPr="00716321" w:rsidRDefault="00E32A2E" w:rsidP="00E302E1">
            <w:pPr>
              <w:pStyle w:val="TAL"/>
              <w:rPr>
                <w:b/>
                <w:sz w:val="16"/>
              </w:rPr>
            </w:pPr>
            <w:r w:rsidRPr="00716321">
              <w:rPr>
                <w:b/>
                <w:sz w:val="16"/>
              </w:rPr>
              <w:t>Date</w:t>
            </w:r>
          </w:p>
        </w:tc>
        <w:tc>
          <w:tcPr>
            <w:tcW w:w="800" w:type="dxa"/>
            <w:shd w:val="pct10" w:color="auto" w:fill="FFFFFF"/>
          </w:tcPr>
          <w:p w14:paraId="501ECC24" w14:textId="77777777" w:rsidR="00E32A2E" w:rsidRPr="00716321" w:rsidRDefault="00E32A2E" w:rsidP="00E302E1">
            <w:pPr>
              <w:pStyle w:val="TAL"/>
              <w:rPr>
                <w:b/>
                <w:sz w:val="16"/>
              </w:rPr>
            </w:pPr>
            <w:r w:rsidRPr="00716321">
              <w:rPr>
                <w:b/>
                <w:sz w:val="16"/>
              </w:rPr>
              <w:t>TSG #</w:t>
            </w:r>
          </w:p>
        </w:tc>
        <w:tc>
          <w:tcPr>
            <w:tcW w:w="995" w:type="dxa"/>
            <w:shd w:val="pct10" w:color="auto" w:fill="FFFFFF"/>
          </w:tcPr>
          <w:p w14:paraId="488A53E0" w14:textId="77777777" w:rsidR="00E32A2E" w:rsidRPr="00716321" w:rsidRDefault="00E32A2E" w:rsidP="00E302E1">
            <w:pPr>
              <w:pStyle w:val="TAL"/>
              <w:rPr>
                <w:b/>
                <w:sz w:val="16"/>
              </w:rPr>
            </w:pPr>
            <w:r w:rsidRPr="00716321">
              <w:rPr>
                <w:b/>
                <w:sz w:val="16"/>
              </w:rPr>
              <w:t>TSG Doc.</w:t>
            </w:r>
          </w:p>
        </w:tc>
        <w:tc>
          <w:tcPr>
            <w:tcW w:w="476" w:type="dxa"/>
            <w:shd w:val="pct10" w:color="auto" w:fill="FFFFFF"/>
          </w:tcPr>
          <w:p w14:paraId="7DC08732" w14:textId="77777777" w:rsidR="00E32A2E" w:rsidRPr="00716321" w:rsidRDefault="00E32A2E" w:rsidP="00E302E1">
            <w:pPr>
              <w:pStyle w:val="TAL"/>
              <w:rPr>
                <w:b/>
                <w:sz w:val="16"/>
              </w:rPr>
            </w:pPr>
            <w:r w:rsidRPr="00716321">
              <w:rPr>
                <w:b/>
                <w:sz w:val="16"/>
              </w:rPr>
              <w:t>CR</w:t>
            </w:r>
          </w:p>
        </w:tc>
        <w:tc>
          <w:tcPr>
            <w:tcW w:w="378" w:type="dxa"/>
            <w:shd w:val="pct10" w:color="auto" w:fill="FFFFFF"/>
          </w:tcPr>
          <w:p w14:paraId="5E0F8CA9" w14:textId="77777777" w:rsidR="00E32A2E" w:rsidRPr="00716321" w:rsidRDefault="00E32A2E" w:rsidP="00E302E1">
            <w:pPr>
              <w:pStyle w:val="TAL"/>
              <w:rPr>
                <w:b/>
                <w:sz w:val="16"/>
              </w:rPr>
            </w:pPr>
            <w:r w:rsidRPr="00716321">
              <w:rPr>
                <w:b/>
                <w:sz w:val="16"/>
              </w:rPr>
              <w:t>Rev</w:t>
            </w:r>
          </w:p>
        </w:tc>
        <w:tc>
          <w:tcPr>
            <w:tcW w:w="4867" w:type="dxa"/>
            <w:shd w:val="pct10" w:color="auto" w:fill="FFFFFF"/>
          </w:tcPr>
          <w:p w14:paraId="15942735" w14:textId="77777777" w:rsidR="00E32A2E" w:rsidRPr="00716321" w:rsidRDefault="00E32A2E" w:rsidP="00E302E1">
            <w:pPr>
              <w:pStyle w:val="TAL"/>
              <w:rPr>
                <w:b/>
                <w:sz w:val="16"/>
              </w:rPr>
            </w:pPr>
            <w:r w:rsidRPr="00716321">
              <w:rPr>
                <w:b/>
                <w:sz w:val="16"/>
              </w:rPr>
              <w:t>Subject/Comment</w:t>
            </w:r>
          </w:p>
        </w:tc>
        <w:tc>
          <w:tcPr>
            <w:tcW w:w="567" w:type="dxa"/>
            <w:shd w:val="pct10" w:color="auto" w:fill="FFFFFF"/>
          </w:tcPr>
          <w:p w14:paraId="6FB0E0BC" w14:textId="77777777" w:rsidR="00E32A2E" w:rsidRPr="00716321" w:rsidRDefault="00E32A2E" w:rsidP="00E302E1">
            <w:pPr>
              <w:pStyle w:val="TAL"/>
              <w:rPr>
                <w:b/>
                <w:sz w:val="16"/>
              </w:rPr>
            </w:pPr>
            <w:r w:rsidRPr="00716321">
              <w:rPr>
                <w:b/>
                <w:sz w:val="16"/>
              </w:rPr>
              <w:t>Old</w:t>
            </w:r>
          </w:p>
        </w:tc>
        <w:tc>
          <w:tcPr>
            <w:tcW w:w="567" w:type="dxa"/>
            <w:shd w:val="pct10" w:color="auto" w:fill="FFFFFF"/>
          </w:tcPr>
          <w:p w14:paraId="6FAA8D3F" w14:textId="77777777" w:rsidR="00E32A2E" w:rsidRPr="00716321" w:rsidRDefault="00E32A2E" w:rsidP="00E302E1">
            <w:pPr>
              <w:pStyle w:val="TAL"/>
              <w:rPr>
                <w:b/>
                <w:sz w:val="16"/>
              </w:rPr>
            </w:pPr>
            <w:r w:rsidRPr="00716321">
              <w:rPr>
                <w:b/>
                <w:sz w:val="16"/>
              </w:rPr>
              <w:t>New</w:t>
            </w:r>
          </w:p>
        </w:tc>
      </w:tr>
      <w:tr w:rsidR="00E32A2E" w:rsidRPr="00716321" w14:paraId="0EDF1BF7" w14:textId="77777777" w:rsidTr="00E302E1">
        <w:tc>
          <w:tcPr>
            <w:tcW w:w="800" w:type="dxa"/>
            <w:shd w:val="solid" w:color="FFFFFF" w:fill="auto"/>
          </w:tcPr>
          <w:p w14:paraId="0EBA603B" w14:textId="77777777" w:rsidR="00E32A2E" w:rsidRPr="00716321" w:rsidRDefault="00E32A2E" w:rsidP="00E302E1">
            <w:pPr>
              <w:pStyle w:val="TAL"/>
              <w:rPr>
                <w:snapToGrid w:val="0"/>
                <w:sz w:val="16"/>
                <w:szCs w:val="16"/>
                <w:lang w:val="en-AU"/>
              </w:rPr>
            </w:pPr>
            <w:r w:rsidRPr="00716321">
              <w:rPr>
                <w:snapToGrid w:val="0"/>
                <w:sz w:val="16"/>
                <w:szCs w:val="16"/>
                <w:lang w:val="en-AU"/>
              </w:rPr>
              <w:t>2005-09</w:t>
            </w:r>
          </w:p>
        </w:tc>
        <w:tc>
          <w:tcPr>
            <w:tcW w:w="800" w:type="dxa"/>
            <w:shd w:val="solid" w:color="FFFFFF" w:fill="auto"/>
          </w:tcPr>
          <w:p w14:paraId="1F0A65F7" w14:textId="77777777" w:rsidR="00E32A2E" w:rsidRPr="00716321" w:rsidRDefault="00E32A2E" w:rsidP="00E302E1">
            <w:pPr>
              <w:pStyle w:val="TAL"/>
              <w:rPr>
                <w:snapToGrid w:val="0"/>
                <w:sz w:val="16"/>
                <w:szCs w:val="16"/>
                <w:lang w:val="en-AU"/>
              </w:rPr>
            </w:pPr>
          </w:p>
        </w:tc>
        <w:tc>
          <w:tcPr>
            <w:tcW w:w="995" w:type="dxa"/>
            <w:shd w:val="solid" w:color="FFFFFF" w:fill="auto"/>
          </w:tcPr>
          <w:p w14:paraId="6CF686D9" w14:textId="77777777" w:rsidR="00E32A2E" w:rsidRPr="00716321" w:rsidRDefault="00E32A2E" w:rsidP="00E302E1">
            <w:pPr>
              <w:pStyle w:val="TAL"/>
              <w:rPr>
                <w:snapToGrid w:val="0"/>
                <w:sz w:val="16"/>
                <w:szCs w:val="16"/>
                <w:lang w:val="en-AU"/>
              </w:rPr>
            </w:pPr>
          </w:p>
        </w:tc>
        <w:tc>
          <w:tcPr>
            <w:tcW w:w="476" w:type="dxa"/>
            <w:shd w:val="solid" w:color="FFFFFF" w:fill="auto"/>
          </w:tcPr>
          <w:p w14:paraId="48A03608" w14:textId="77777777" w:rsidR="00E32A2E" w:rsidRPr="00716321" w:rsidRDefault="00E32A2E" w:rsidP="00E302E1">
            <w:pPr>
              <w:pStyle w:val="TAL"/>
              <w:rPr>
                <w:snapToGrid w:val="0"/>
                <w:sz w:val="16"/>
                <w:szCs w:val="16"/>
                <w:lang w:val="en-AU"/>
              </w:rPr>
            </w:pPr>
          </w:p>
        </w:tc>
        <w:tc>
          <w:tcPr>
            <w:tcW w:w="378" w:type="dxa"/>
            <w:shd w:val="solid" w:color="FFFFFF" w:fill="auto"/>
          </w:tcPr>
          <w:p w14:paraId="4545ACD8" w14:textId="77777777" w:rsidR="00E32A2E" w:rsidRPr="00716321" w:rsidRDefault="00E32A2E" w:rsidP="00E302E1">
            <w:pPr>
              <w:pStyle w:val="TAL"/>
              <w:rPr>
                <w:snapToGrid w:val="0"/>
                <w:sz w:val="16"/>
                <w:szCs w:val="16"/>
                <w:lang w:val="en-AU"/>
              </w:rPr>
            </w:pPr>
          </w:p>
        </w:tc>
        <w:tc>
          <w:tcPr>
            <w:tcW w:w="4867" w:type="dxa"/>
            <w:shd w:val="solid" w:color="FFFFFF" w:fill="auto"/>
          </w:tcPr>
          <w:p w14:paraId="1D04AF71" w14:textId="77777777" w:rsidR="00E32A2E" w:rsidRPr="00716321" w:rsidRDefault="00E32A2E" w:rsidP="00E302E1">
            <w:pPr>
              <w:pStyle w:val="TAL"/>
              <w:rPr>
                <w:snapToGrid w:val="0"/>
                <w:sz w:val="16"/>
                <w:szCs w:val="16"/>
                <w:lang w:val="en-AU"/>
              </w:rPr>
            </w:pPr>
            <w:r w:rsidRPr="00716321">
              <w:rPr>
                <w:snapToGrid w:val="0"/>
                <w:sz w:val="16"/>
                <w:szCs w:val="16"/>
                <w:lang w:val="en-AU"/>
              </w:rPr>
              <w:t xml:space="preserve">Publication as </w:t>
            </w:r>
            <w:r w:rsidRPr="00716321">
              <w:rPr>
                <w:b/>
                <w:snapToGrid w:val="0"/>
                <w:sz w:val="16"/>
                <w:szCs w:val="16"/>
                <w:lang w:val="en-AU"/>
              </w:rPr>
              <w:t>ETSI TS 183 023</w:t>
            </w:r>
          </w:p>
        </w:tc>
        <w:tc>
          <w:tcPr>
            <w:tcW w:w="567" w:type="dxa"/>
            <w:shd w:val="solid" w:color="FFFFFF" w:fill="auto"/>
          </w:tcPr>
          <w:p w14:paraId="57CB34C7" w14:textId="77777777" w:rsidR="00E32A2E" w:rsidRPr="00716321" w:rsidRDefault="00E32A2E" w:rsidP="00E302E1">
            <w:pPr>
              <w:pStyle w:val="TAL"/>
              <w:rPr>
                <w:snapToGrid w:val="0"/>
                <w:sz w:val="16"/>
                <w:szCs w:val="16"/>
                <w:lang w:val="en-AU"/>
              </w:rPr>
            </w:pPr>
          </w:p>
        </w:tc>
        <w:tc>
          <w:tcPr>
            <w:tcW w:w="567" w:type="dxa"/>
            <w:shd w:val="solid" w:color="FFFFFF" w:fill="auto"/>
          </w:tcPr>
          <w:p w14:paraId="29B48F02" w14:textId="77777777" w:rsidR="00E32A2E" w:rsidRPr="00716321" w:rsidRDefault="00E32A2E" w:rsidP="00E302E1">
            <w:pPr>
              <w:pStyle w:val="TAL"/>
              <w:rPr>
                <w:snapToGrid w:val="0"/>
                <w:sz w:val="16"/>
                <w:szCs w:val="16"/>
                <w:lang w:val="en-AU"/>
              </w:rPr>
            </w:pPr>
            <w:r w:rsidRPr="00716321">
              <w:rPr>
                <w:snapToGrid w:val="0"/>
                <w:sz w:val="16"/>
                <w:szCs w:val="16"/>
                <w:lang w:val="en-AU"/>
              </w:rPr>
              <w:t>1.1.1</w:t>
            </w:r>
          </w:p>
        </w:tc>
      </w:tr>
      <w:tr w:rsidR="00E32A2E" w:rsidRPr="00716321" w14:paraId="79491818" w14:textId="77777777" w:rsidTr="00E302E1">
        <w:tc>
          <w:tcPr>
            <w:tcW w:w="800" w:type="dxa"/>
            <w:shd w:val="solid" w:color="FFFFFF" w:fill="auto"/>
          </w:tcPr>
          <w:p w14:paraId="20409D36" w14:textId="77777777" w:rsidR="00E32A2E" w:rsidRPr="00716321" w:rsidRDefault="00E32A2E" w:rsidP="00E302E1">
            <w:pPr>
              <w:pStyle w:val="TAL"/>
              <w:rPr>
                <w:snapToGrid w:val="0"/>
                <w:sz w:val="16"/>
                <w:szCs w:val="16"/>
                <w:lang w:val="en-AU"/>
              </w:rPr>
            </w:pPr>
            <w:r w:rsidRPr="00716321">
              <w:rPr>
                <w:snapToGrid w:val="0"/>
                <w:sz w:val="16"/>
                <w:szCs w:val="16"/>
                <w:lang w:val="en-AU"/>
              </w:rPr>
              <w:t>2006-03</w:t>
            </w:r>
          </w:p>
        </w:tc>
        <w:tc>
          <w:tcPr>
            <w:tcW w:w="800" w:type="dxa"/>
            <w:shd w:val="solid" w:color="FFFFFF" w:fill="auto"/>
          </w:tcPr>
          <w:p w14:paraId="69DBE938" w14:textId="77777777" w:rsidR="00E32A2E" w:rsidRPr="00716321" w:rsidRDefault="00E32A2E" w:rsidP="00E302E1">
            <w:pPr>
              <w:pStyle w:val="TAL"/>
              <w:rPr>
                <w:snapToGrid w:val="0"/>
                <w:sz w:val="16"/>
                <w:szCs w:val="16"/>
                <w:lang w:val="en-AU"/>
              </w:rPr>
            </w:pPr>
          </w:p>
        </w:tc>
        <w:tc>
          <w:tcPr>
            <w:tcW w:w="995" w:type="dxa"/>
            <w:shd w:val="solid" w:color="FFFFFF" w:fill="auto"/>
          </w:tcPr>
          <w:p w14:paraId="348F09EC" w14:textId="77777777" w:rsidR="00E32A2E" w:rsidRPr="00716321" w:rsidRDefault="00E32A2E" w:rsidP="00E302E1">
            <w:pPr>
              <w:pStyle w:val="TAL"/>
              <w:rPr>
                <w:snapToGrid w:val="0"/>
                <w:sz w:val="16"/>
                <w:szCs w:val="16"/>
                <w:lang w:val="en-AU"/>
              </w:rPr>
            </w:pPr>
          </w:p>
        </w:tc>
        <w:tc>
          <w:tcPr>
            <w:tcW w:w="476" w:type="dxa"/>
            <w:shd w:val="solid" w:color="FFFFFF" w:fill="auto"/>
          </w:tcPr>
          <w:p w14:paraId="6E7C70E2" w14:textId="77777777" w:rsidR="00E32A2E" w:rsidRPr="00716321" w:rsidRDefault="00E32A2E" w:rsidP="00E302E1">
            <w:pPr>
              <w:pStyle w:val="TAL"/>
              <w:rPr>
                <w:snapToGrid w:val="0"/>
                <w:sz w:val="16"/>
                <w:szCs w:val="16"/>
                <w:lang w:val="en-AU"/>
              </w:rPr>
            </w:pPr>
          </w:p>
        </w:tc>
        <w:tc>
          <w:tcPr>
            <w:tcW w:w="378" w:type="dxa"/>
            <w:shd w:val="solid" w:color="FFFFFF" w:fill="auto"/>
          </w:tcPr>
          <w:p w14:paraId="37037940" w14:textId="77777777" w:rsidR="00E32A2E" w:rsidRPr="00716321" w:rsidRDefault="00E32A2E" w:rsidP="00E302E1">
            <w:pPr>
              <w:pStyle w:val="TAL"/>
              <w:rPr>
                <w:snapToGrid w:val="0"/>
                <w:sz w:val="16"/>
                <w:szCs w:val="16"/>
                <w:lang w:val="en-AU"/>
              </w:rPr>
            </w:pPr>
          </w:p>
        </w:tc>
        <w:tc>
          <w:tcPr>
            <w:tcW w:w="4867" w:type="dxa"/>
            <w:shd w:val="solid" w:color="FFFFFF" w:fill="auto"/>
          </w:tcPr>
          <w:p w14:paraId="1B4F5C80" w14:textId="77777777" w:rsidR="00E32A2E" w:rsidRPr="00716321" w:rsidRDefault="00E32A2E" w:rsidP="00E302E1">
            <w:pPr>
              <w:pStyle w:val="TAL"/>
              <w:rPr>
                <w:snapToGrid w:val="0"/>
                <w:sz w:val="16"/>
                <w:szCs w:val="16"/>
                <w:lang w:val="en-AU"/>
              </w:rPr>
            </w:pPr>
            <w:r w:rsidRPr="00716321">
              <w:rPr>
                <w:snapToGrid w:val="0"/>
                <w:sz w:val="16"/>
                <w:szCs w:val="16"/>
                <w:lang w:val="en-AU"/>
              </w:rPr>
              <w:t>Publication as ETSI TS 183 023</w:t>
            </w:r>
          </w:p>
        </w:tc>
        <w:tc>
          <w:tcPr>
            <w:tcW w:w="567" w:type="dxa"/>
            <w:shd w:val="solid" w:color="FFFFFF" w:fill="auto"/>
          </w:tcPr>
          <w:p w14:paraId="4E9C6295" w14:textId="77777777" w:rsidR="00E32A2E" w:rsidRPr="00716321" w:rsidRDefault="00E32A2E" w:rsidP="00E302E1">
            <w:pPr>
              <w:pStyle w:val="TAL"/>
              <w:rPr>
                <w:snapToGrid w:val="0"/>
                <w:sz w:val="16"/>
                <w:szCs w:val="16"/>
                <w:lang w:val="en-AU"/>
              </w:rPr>
            </w:pPr>
          </w:p>
        </w:tc>
        <w:tc>
          <w:tcPr>
            <w:tcW w:w="567" w:type="dxa"/>
            <w:shd w:val="solid" w:color="FFFFFF" w:fill="auto"/>
          </w:tcPr>
          <w:p w14:paraId="607EBDED" w14:textId="77777777" w:rsidR="00E32A2E" w:rsidRPr="00716321" w:rsidRDefault="00E32A2E" w:rsidP="00E302E1">
            <w:pPr>
              <w:pStyle w:val="TAL"/>
              <w:rPr>
                <w:snapToGrid w:val="0"/>
                <w:sz w:val="16"/>
                <w:szCs w:val="16"/>
                <w:lang w:val="en-AU"/>
              </w:rPr>
            </w:pPr>
            <w:r w:rsidRPr="00716321">
              <w:rPr>
                <w:snapToGrid w:val="0"/>
                <w:sz w:val="16"/>
                <w:szCs w:val="16"/>
                <w:lang w:val="en-AU"/>
              </w:rPr>
              <w:t>1.2.1</w:t>
            </w:r>
          </w:p>
        </w:tc>
      </w:tr>
      <w:tr w:rsidR="00E32A2E" w:rsidRPr="00716321" w14:paraId="22AF5378" w14:textId="77777777" w:rsidTr="00E302E1">
        <w:tc>
          <w:tcPr>
            <w:tcW w:w="800" w:type="dxa"/>
            <w:shd w:val="solid" w:color="FFFFFF" w:fill="auto"/>
          </w:tcPr>
          <w:p w14:paraId="042E393F" w14:textId="77777777" w:rsidR="00E32A2E" w:rsidRPr="00716321" w:rsidRDefault="00E32A2E" w:rsidP="00E302E1">
            <w:pPr>
              <w:pStyle w:val="TAL"/>
              <w:rPr>
                <w:snapToGrid w:val="0"/>
                <w:sz w:val="16"/>
                <w:szCs w:val="16"/>
                <w:lang w:val="en-AU"/>
              </w:rPr>
            </w:pPr>
            <w:r w:rsidRPr="00716321">
              <w:rPr>
                <w:snapToGrid w:val="0"/>
                <w:sz w:val="16"/>
                <w:szCs w:val="16"/>
                <w:lang w:val="en-AU"/>
              </w:rPr>
              <w:t>2007-04</w:t>
            </w:r>
          </w:p>
        </w:tc>
        <w:tc>
          <w:tcPr>
            <w:tcW w:w="800" w:type="dxa"/>
            <w:shd w:val="solid" w:color="FFFFFF" w:fill="auto"/>
          </w:tcPr>
          <w:p w14:paraId="7C56E858" w14:textId="77777777" w:rsidR="00E32A2E" w:rsidRPr="00716321" w:rsidRDefault="00E32A2E" w:rsidP="00E302E1">
            <w:pPr>
              <w:pStyle w:val="TAL"/>
              <w:rPr>
                <w:snapToGrid w:val="0"/>
                <w:sz w:val="16"/>
                <w:szCs w:val="16"/>
                <w:lang w:val="en-AU"/>
              </w:rPr>
            </w:pPr>
          </w:p>
        </w:tc>
        <w:tc>
          <w:tcPr>
            <w:tcW w:w="995" w:type="dxa"/>
            <w:shd w:val="solid" w:color="FFFFFF" w:fill="auto"/>
          </w:tcPr>
          <w:p w14:paraId="2D1C7C98" w14:textId="77777777" w:rsidR="00E32A2E" w:rsidRPr="00716321" w:rsidRDefault="00E32A2E" w:rsidP="00E302E1">
            <w:pPr>
              <w:pStyle w:val="TAL"/>
              <w:rPr>
                <w:snapToGrid w:val="0"/>
                <w:sz w:val="16"/>
                <w:szCs w:val="16"/>
                <w:lang w:val="en-AU"/>
              </w:rPr>
            </w:pPr>
          </w:p>
        </w:tc>
        <w:tc>
          <w:tcPr>
            <w:tcW w:w="476" w:type="dxa"/>
            <w:shd w:val="solid" w:color="FFFFFF" w:fill="auto"/>
          </w:tcPr>
          <w:p w14:paraId="38E49A2D" w14:textId="77777777" w:rsidR="00E32A2E" w:rsidRPr="00716321" w:rsidRDefault="00E32A2E" w:rsidP="00E302E1">
            <w:pPr>
              <w:pStyle w:val="TAL"/>
              <w:rPr>
                <w:snapToGrid w:val="0"/>
                <w:sz w:val="16"/>
                <w:szCs w:val="16"/>
                <w:lang w:val="en-AU"/>
              </w:rPr>
            </w:pPr>
          </w:p>
        </w:tc>
        <w:tc>
          <w:tcPr>
            <w:tcW w:w="378" w:type="dxa"/>
            <w:shd w:val="solid" w:color="FFFFFF" w:fill="auto"/>
          </w:tcPr>
          <w:p w14:paraId="34FB8AB6" w14:textId="77777777" w:rsidR="00E32A2E" w:rsidRPr="00716321" w:rsidRDefault="00E32A2E" w:rsidP="00E302E1">
            <w:pPr>
              <w:pStyle w:val="TAL"/>
              <w:rPr>
                <w:snapToGrid w:val="0"/>
                <w:sz w:val="16"/>
                <w:szCs w:val="16"/>
                <w:lang w:val="en-AU"/>
              </w:rPr>
            </w:pPr>
          </w:p>
        </w:tc>
        <w:tc>
          <w:tcPr>
            <w:tcW w:w="4867" w:type="dxa"/>
            <w:shd w:val="solid" w:color="FFFFFF" w:fill="auto"/>
          </w:tcPr>
          <w:p w14:paraId="31054435" w14:textId="77777777" w:rsidR="00E32A2E" w:rsidRPr="00716321" w:rsidRDefault="00E32A2E" w:rsidP="00E302E1">
            <w:pPr>
              <w:pStyle w:val="TAL"/>
              <w:rPr>
                <w:snapToGrid w:val="0"/>
                <w:sz w:val="16"/>
                <w:szCs w:val="16"/>
                <w:lang w:val="en-AU"/>
              </w:rPr>
            </w:pPr>
            <w:r w:rsidRPr="00716321">
              <w:rPr>
                <w:snapToGrid w:val="0"/>
                <w:sz w:val="16"/>
                <w:szCs w:val="16"/>
                <w:lang w:val="en-AU"/>
              </w:rPr>
              <w:t>Publication as ETSI TS 183 023</w:t>
            </w:r>
          </w:p>
        </w:tc>
        <w:tc>
          <w:tcPr>
            <w:tcW w:w="567" w:type="dxa"/>
            <w:shd w:val="solid" w:color="FFFFFF" w:fill="auto"/>
          </w:tcPr>
          <w:p w14:paraId="321661CC" w14:textId="77777777" w:rsidR="00E32A2E" w:rsidRPr="00716321" w:rsidRDefault="00E32A2E" w:rsidP="00E302E1">
            <w:pPr>
              <w:pStyle w:val="TAL"/>
              <w:rPr>
                <w:snapToGrid w:val="0"/>
                <w:sz w:val="16"/>
                <w:szCs w:val="16"/>
                <w:lang w:val="en-AU"/>
              </w:rPr>
            </w:pPr>
          </w:p>
        </w:tc>
        <w:tc>
          <w:tcPr>
            <w:tcW w:w="567" w:type="dxa"/>
            <w:shd w:val="solid" w:color="FFFFFF" w:fill="auto"/>
          </w:tcPr>
          <w:p w14:paraId="1FB29FF6" w14:textId="77777777" w:rsidR="00E32A2E" w:rsidRPr="00716321" w:rsidRDefault="00E32A2E" w:rsidP="00E302E1">
            <w:pPr>
              <w:pStyle w:val="TAL"/>
              <w:rPr>
                <w:snapToGrid w:val="0"/>
                <w:sz w:val="16"/>
                <w:szCs w:val="16"/>
                <w:lang w:val="en-AU"/>
              </w:rPr>
            </w:pPr>
            <w:r w:rsidRPr="00716321">
              <w:rPr>
                <w:snapToGrid w:val="0"/>
                <w:sz w:val="16"/>
                <w:szCs w:val="16"/>
                <w:lang w:val="en-AU"/>
              </w:rPr>
              <w:t>1.3.1</w:t>
            </w:r>
          </w:p>
        </w:tc>
      </w:tr>
      <w:tr w:rsidR="00E32A2E" w:rsidRPr="00716321" w14:paraId="56F08333" w14:textId="77777777" w:rsidTr="00E302E1">
        <w:tc>
          <w:tcPr>
            <w:tcW w:w="800" w:type="dxa"/>
            <w:shd w:val="solid" w:color="FFFFFF" w:fill="auto"/>
          </w:tcPr>
          <w:p w14:paraId="3B21F7CA" w14:textId="77777777" w:rsidR="00E32A2E" w:rsidRPr="00716321" w:rsidRDefault="00E32A2E" w:rsidP="00E302E1">
            <w:pPr>
              <w:pStyle w:val="TAL"/>
              <w:rPr>
                <w:snapToGrid w:val="0"/>
                <w:sz w:val="16"/>
                <w:szCs w:val="16"/>
                <w:lang w:val="en-AU"/>
              </w:rPr>
            </w:pPr>
            <w:r w:rsidRPr="00716321">
              <w:rPr>
                <w:snapToGrid w:val="0"/>
                <w:sz w:val="16"/>
                <w:szCs w:val="16"/>
                <w:lang w:val="en-AU"/>
              </w:rPr>
              <w:t>2008-01</w:t>
            </w:r>
          </w:p>
        </w:tc>
        <w:tc>
          <w:tcPr>
            <w:tcW w:w="800" w:type="dxa"/>
            <w:shd w:val="solid" w:color="FFFFFF" w:fill="auto"/>
          </w:tcPr>
          <w:p w14:paraId="212BC804" w14:textId="77777777" w:rsidR="00E32A2E" w:rsidRPr="00716321" w:rsidRDefault="00E32A2E" w:rsidP="00E302E1">
            <w:pPr>
              <w:pStyle w:val="TAL"/>
              <w:rPr>
                <w:snapToGrid w:val="0"/>
                <w:sz w:val="16"/>
                <w:szCs w:val="16"/>
                <w:lang w:val="en-AU"/>
              </w:rPr>
            </w:pPr>
          </w:p>
        </w:tc>
        <w:tc>
          <w:tcPr>
            <w:tcW w:w="995" w:type="dxa"/>
            <w:shd w:val="solid" w:color="FFFFFF" w:fill="auto"/>
          </w:tcPr>
          <w:p w14:paraId="27A50DCF" w14:textId="77777777" w:rsidR="00E32A2E" w:rsidRPr="00716321" w:rsidRDefault="00E32A2E" w:rsidP="00E302E1">
            <w:pPr>
              <w:pStyle w:val="TAL"/>
              <w:rPr>
                <w:snapToGrid w:val="0"/>
                <w:sz w:val="16"/>
                <w:szCs w:val="16"/>
                <w:lang w:val="en-AU"/>
              </w:rPr>
            </w:pPr>
          </w:p>
        </w:tc>
        <w:tc>
          <w:tcPr>
            <w:tcW w:w="476" w:type="dxa"/>
            <w:shd w:val="solid" w:color="FFFFFF" w:fill="auto"/>
          </w:tcPr>
          <w:p w14:paraId="020F7533" w14:textId="77777777" w:rsidR="00E32A2E" w:rsidRPr="00716321" w:rsidRDefault="00E32A2E" w:rsidP="00E302E1">
            <w:pPr>
              <w:pStyle w:val="TAL"/>
              <w:rPr>
                <w:snapToGrid w:val="0"/>
                <w:sz w:val="16"/>
                <w:szCs w:val="16"/>
                <w:lang w:val="en-AU"/>
              </w:rPr>
            </w:pPr>
          </w:p>
        </w:tc>
        <w:tc>
          <w:tcPr>
            <w:tcW w:w="378" w:type="dxa"/>
            <w:shd w:val="solid" w:color="FFFFFF" w:fill="auto"/>
          </w:tcPr>
          <w:p w14:paraId="260FE571" w14:textId="77777777" w:rsidR="00E32A2E" w:rsidRPr="00716321" w:rsidRDefault="00E32A2E" w:rsidP="00E302E1">
            <w:pPr>
              <w:pStyle w:val="TAL"/>
              <w:rPr>
                <w:snapToGrid w:val="0"/>
                <w:sz w:val="16"/>
                <w:szCs w:val="16"/>
                <w:lang w:val="en-AU"/>
              </w:rPr>
            </w:pPr>
          </w:p>
        </w:tc>
        <w:tc>
          <w:tcPr>
            <w:tcW w:w="4867" w:type="dxa"/>
            <w:shd w:val="solid" w:color="FFFFFF" w:fill="auto"/>
          </w:tcPr>
          <w:p w14:paraId="4AE1F792" w14:textId="77777777" w:rsidR="00E32A2E" w:rsidRPr="00716321" w:rsidRDefault="00E32A2E" w:rsidP="00E302E1">
            <w:pPr>
              <w:pStyle w:val="TAL"/>
              <w:rPr>
                <w:snapToGrid w:val="0"/>
                <w:sz w:val="16"/>
                <w:szCs w:val="16"/>
                <w:lang w:val="en-AU"/>
              </w:rPr>
            </w:pPr>
            <w:r w:rsidRPr="00716321">
              <w:rPr>
                <w:snapToGrid w:val="0"/>
                <w:sz w:val="16"/>
                <w:szCs w:val="16"/>
                <w:lang w:val="en-AU"/>
              </w:rPr>
              <w:t>Publication as ETSI TS 183 023</w:t>
            </w:r>
          </w:p>
        </w:tc>
        <w:tc>
          <w:tcPr>
            <w:tcW w:w="567" w:type="dxa"/>
            <w:shd w:val="solid" w:color="FFFFFF" w:fill="auto"/>
          </w:tcPr>
          <w:p w14:paraId="59E36C83" w14:textId="77777777" w:rsidR="00E32A2E" w:rsidRPr="00716321" w:rsidRDefault="00E32A2E" w:rsidP="00E302E1">
            <w:pPr>
              <w:pStyle w:val="TAL"/>
              <w:rPr>
                <w:snapToGrid w:val="0"/>
                <w:sz w:val="16"/>
                <w:szCs w:val="16"/>
                <w:lang w:val="en-AU"/>
              </w:rPr>
            </w:pPr>
          </w:p>
        </w:tc>
        <w:tc>
          <w:tcPr>
            <w:tcW w:w="567" w:type="dxa"/>
            <w:shd w:val="solid" w:color="FFFFFF" w:fill="auto"/>
          </w:tcPr>
          <w:p w14:paraId="04C6BA94" w14:textId="77777777" w:rsidR="00E32A2E" w:rsidRPr="00716321" w:rsidRDefault="00E32A2E" w:rsidP="00E302E1">
            <w:pPr>
              <w:pStyle w:val="TAL"/>
              <w:rPr>
                <w:snapToGrid w:val="0"/>
                <w:sz w:val="16"/>
                <w:szCs w:val="16"/>
                <w:lang w:val="en-AU"/>
              </w:rPr>
            </w:pPr>
            <w:r w:rsidRPr="00716321">
              <w:rPr>
                <w:snapToGrid w:val="0"/>
                <w:sz w:val="16"/>
                <w:szCs w:val="16"/>
                <w:lang w:val="en-AU"/>
              </w:rPr>
              <w:t>1.4.0</w:t>
            </w:r>
          </w:p>
        </w:tc>
      </w:tr>
      <w:tr w:rsidR="00E32A2E" w:rsidRPr="00716321" w14:paraId="6BFE8B36" w14:textId="77777777" w:rsidTr="00E302E1">
        <w:tc>
          <w:tcPr>
            <w:tcW w:w="800" w:type="dxa"/>
            <w:shd w:val="solid" w:color="FFFFFF" w:fill="auto"/>
          </w:tcPr>
          <w:p w14:paraId="63E627A6" w14:textId="77777777" w:rsidR="00E32A2E" w:rsidRPr="00716321" w:rsidRDefault="00E32A2E" w:rsidP="00E302E1">
            <w:pPr>
              <w:pStyle w:val="TAL"/>
              <w:rPr>
                <w:snapToGrid w:val="0"/>
                <w:sz w:val="16"/>
                <w:szCs w:val="16"/>
                <w:lang w:val="en-AU"/>
              </w:rPr>
            </w:pPr>
            <w:r w:rsidRPr="00716321">
              <w:rPr>
                <w:snapToGrid w:val="0"/>
                <w:sz w:val="16"/>
                <w:szCs w:val="16"/>
                <w:lang w:val="en-AU"/>
              </w:rPr>
              <w:t>2008-01</w:t>
            </w:r>
          </w:p>
        </w:tc>
        <w:tc>
          <w:tcPr>
            <w:tcW w:w="800" w:type="dxa"/>
            <w:shd w:val="solid" w:color="FFFFFF" w:fill="auto"/>
          </w:tcPr>
          <w:p w14:paraId="0F8BE945" w14:textId="77777777" w:rsidR="00E32A2E" w:rsidRPr="00716321" w:rsidRDefault="00E32A2E" w:rsidP="00E302E1">
            <w:pPr>
              <w:pStyle w:val="TAL"/>
              <w:rPr>
                <w:snapToGrid w:val="0"/>
                <w:sz w:val="16"/>
                <w:szCs w:val="16"/>
                <w:lang w:val="en-AU"/>
              </w:rPr>
            </w:pPr>
          </w:p>
        </w:tc>
        <w:tc>
          <w:tcPr>
            <w:tcW w:w="995" w:type="dxa"/>
            <w:shd w:val="solid" w:color="FFFFFF" w:fill="auto"/>
          </w:tcPr>
          <w:p w14:paraId="0580A701" w14:textId="77777777" w:rsidR="00E32A2E" w:rsidRPr="00716321" w:rsidRDefault="00E32A2E" w:rsidP="00E302E1">
            <w:pPr>
              <w:pStyle w:val="TAL"/>
              <w:rPr>
                <w:snapToGrid w:val="0"/>
                <w:sz w:val="16"/>
                <w:szCs w:val="16"/>
                <w:lang w:val="en-AU"/>
              </w:rPr>
            </w:pPr>
          </w:p>
        </w:tc>
        <w:tc>
          <w:tcPr>
            <w:tcW w:w="476" w:type="dxa"/>
            <w:shd w:val="solid" w:color="FFFFFF" w:fill="auto"/>
          </w:tcPr>
          <w:p w14:paraId="339387EA" w14:textId="77777777" w:rsidR="00E32A2E" w:rsidRPr="00716321" w:rsidRDefault="00E32A2E" w:rsidP="00E302E1">
            <w:pPr>
              <w:pStyle w:val="TAL"/>
              <w:rPr>
                <w:snapToGrid w:val="0"/>
                <w:sz w:val="16"/>
                <w:szCs w:val="16"/>
                <w:lang w:val="en-AU"/>
              </w:rPr>
            </w:pPr>
          </w:p>
        </w:tc>
        <w:tc>
          <w:tcPr>
            <w:tcW w:w="378" w:type="dxa"/>
            <w:shd w:val="solid" w:color="FFFFFF" w:fill="auto"/>
          </w:tcPr>
          <w:p w14:paraId="3DD1D87A" w14:textId="77777777" w:rsidR="00E32A2E" w:rsidRPr="00716321" w:rsidRDefault="00E32A2E" w:rsidP="00E302E1">
            <w:pPr>
              <w:pStyle w:val="TAL"/>
              <w:rPr>
                <w:snapToGrid w:val="0"/>
                <w:sz w:val="16"/>
                <w:szCs w:val="16"/>
                <w:lang w:val="en-AU"/>
              </w:rPr>
            </w:pPr>
          </w:p>
        </w:tc>
        <w:tc>
          <w:tcPr>
            <w:tcW w:w="4867" w:type="dxa"/>
            <w:shd w:val="solid" w:color="FFFFFF" w:fill="auto"/>
          </w:tcPr>
          <w:p w14:paraId="366A8A33" w14:textId="77777777" w:rsidR="00E32A2E" w:rsidRPr="00716321" w:rsidRDefault="00E32A2E" w:rsidP="00E302E1">
            <w:pPr>
              <w:pStyle w:val="TAL"/>
              <w:rPr>
                <w:snapToGrid w:val="0"/>
                <w:sz w:val="16"/>
                <w:szCs w:val="16"/>
                <w:lang w:val="en-AU"/>
              </w:rPr>
            </w:pPr>
            <w:r w:rsidRPr="00716321">
              <w:rPr>
                <w:snapToGrid w:val="0"/>
                <w:sz w:val="16"/>
                <w:szCs w:val="16"/>
                <w:lang w:val="en-AU"/>
              </w:rPr>
              <w:t xml:space="preserve">Conversion to </w:t>
            </w:r>
            <w:r w:rsidRPr="00716321">
              <w:rPr>
                <w:b/>
                <w:snapToGrid w:val="0"/>
                <w:sz w:val="16"/>
                <w:szCs w:val="16"/>
                <w:lang w:val="en-AU"/>
              </w:rPr>
              <w:t>3GPP TS 24.423</w:t>
            </w:r>
          </w:p>
        </w:tc>
        <w:tc>
          <w:tcPr>
            <w:tcW w:w="567" w:type="dxa"/>
            <w:shd w:val="solid" w:color="FFFFFF" w:fill="auto"/>
          </w:tcPr>
          <w:p w14:paraId="3044A41D" w14:textId="77777777" w:rsidR="00E32A2E" w:rsidRPr="00716321" w:rsidRDefault="00E32A2E" w:rsidP="00E302E1">
            <w:pPr>
              <w:pStyle w:val="TAL"/>
              <w:rPr>
                <w:snapToGrid w:val="0"/>
                <w:sz w:val="16"/>
                <w:szCs w:val="16"/>
                <w:lang w:val="en-AU"/>
              </w:rPr>
            </w:pPr>
          </w:p>
        </w:tc>
        <w:tc>
          <w:tcPr>
            <w:tcW w:w="567" w:type="dxa"/>
            <w:shd w:val="solid" w:color="FFFFFF" w:fill="auto"/>
          </w:tcPr>
          <w:p w14:paraId="5458C15A" w14:textId="77777777" w:rsidR="00E32A2E" w:rsidRPr="00716321" w:rsidRDefault="00E32A2E" w:rsidP="00E302E1">
            <w:pPr>
              <w:pStyle w:val="TAL"/>
              <w:rPr>
                <w:snapToGrid w:val="0"/>
                <w:sz w:val="16"/>
                <w:szCs w:val="16"/>
                <w:lang w:val="en-AU"/>
              </w:rPr>
            </w:pPr>
            <w:r w:rsidRPr="00716321">
              <w:rPr>
                <w:snapToGrid w:val="0"/>
                <w:sz w:val="16"/>
                <w:szCs w:val="16"/>
                <w:lang w:val="en-AU"/>
              </w:rPr>
              <w:t>1.4.1</w:t>
            </w:r>
          </w:p>
        </w:tc>
      </w:tr>
      <w:tr w:rsidR="00E32A2E" w:rsidRPr="00716321" w14:paraId="0D7913B4" w14:textId="77777777" w:rsidTr="00E302E1">
        <w:tc>
          <w:tcPr>
            <w:tcW w:w="800" w:type="dxa"/>
            <w:shd w:val="solid" w:color="FFFFFF" w:fill="auto"/>
          </w:tcPr>
          <w:p w14:paraId="1F2F7794" w14:textId="77777777" w:rsidR="00E32A2E" w:rsidRPr="00716321" w:rsidRDefault="00E32A2E" w:rsidP="00E302E1">
            <w:pPr>
              <w:pStyle w:val="TAL"/>
              <w:rPr>
                <w:snapToGrid w:val="0"/>
                <w:sz w:val="16"/>
                <w:szCs w:val="16"/>
                <w:lang w:val="en-AU"/>
              </w:rPr>
            </w:pPr>
            <w:r w:rsidRPr="00716321">
              <w:rPr>
                <w:snapToGrid w:val="0"/>
                <w:sz w:val="16"/>
                <w:szCs w:val="16"/>
                <w:lang w:val="en-AU"/>
              </w:rPr>
              <w:t>2008-01</w:t>
            </w:r>
          </w:p>
        </w:tc>
        <w:tc>
          <w:tcPr>
            <w:tcW w:w="800" w:type="dxa"/>
            <w:shd w:val="solid" w:color="FFFFFF" w:fill="auto"/>
          </w:tcPr>
          <w:p w14:paraId="7B0B1E09" w14:textId="77777777" w:rsidR="00E32A2E" w:rsidRPr="00716321" w:rsidRDefault="00E32A2E" w:rsidP="00E302E1">
            <w:pPr>
              <w:pStyle w:val="TAL"/>
              <w:rPr>
                <w:snapToGrid w:val="0"/>
                <w:sz w:val="16"/>
                <w:szCs w:val="16"/>
                <w:lang w:val="en-AU"/>
              </w:rPr>
            </w:pPr>
          </w:p>
        </w:tc>
        <w:tc>
          <w:tcPr>
            <w:tcW w:w="995" w:type="dxa"/>
            <w:shd w:val="solid" w:color="FFFFFF" w:fill="auto"/>
          </w:tcPr>
          <w:p w14:paraId="748C4517" w14:textId="77777777" w:rsidR="00E32A2E" w:rsidRPr="00716321" w:rsidRDefault="00E32A2E" w:rsidP="00E302E1">
            <w:pPr>
              <w:pStyle w:val="TAL"/>
              <w:rPr>
                <w:snapToGrid w:val="0"/>
                <w:sz w:val="16"/>
                <w:szCs w:val="16"/>
                <w:lang w:val="en-AU"/>
              </w:rPr>
            </w:pPr>
          </w:p>
        </w:tc>
        <w:tc>
          <w:tcPr>
            <w:tcW w:w="476" w:type="dxa"/>
            <w:shd w:val="solid" w:color="FFFFFF" w:fill="auto"/>
          </w:tcPr>
          <w:p w14:paraId="44436D14" w14:textId="77777777" w:rsidR="00E32A2E" w:rsidRPr="00716321" w:rsidRDefault="00E32A2E" w:rsidP="00E302E1">
            <w:pPr>
              <w:pStyle w:val="TAL"/>
              <w:rPr>
                <w:snapToGrid w:val="0"/>
                <w:sz w:val="16"/>
                <w:szCs w:val="16"/>
                <w:lang w:val="en-AU"/>
              </w:rPr>
            </w:pPr>
          </w:p>
        </w:tc>
        <w:tc>
          <w:tcPr>
            <w:tcW w:w="378" w:type="dxa"/>
            <w:shd w:val="solid" w:color="FFFFFF" w:fill="auto"/>
          </w:tcPr>
          <w:p w14:paraId="69BC7D7E" w14:textId="77777777" w:rsidR="00E32A2E" w:rsidRPr="00716321" w:rsidRDefault="00E32A2E" w:rsidP="00E302E1">
            <w:pPr>
              <w:pStyle w:val="TAL"/>
              <w:rPr>
                <w:snapToGrid w:val="0"/>
                <w:sz w:val="16"/>
                <w:szCs w:val="16"/>
                <w:lang w:val="en-AU"/>
              </w:rPr>
            </w:pPr>
          </w:p>
        </w:tc>
        <w:tc>
          <w:tcPr>
            <w:tcW w:w="4867" w:type="dxa"/>
            <w:shd w:val="solid" w:color="FFFFFF" w:fill="auto"/>
          </w:tcPr>
          <w:p w14:paraId="7F2733D2" w14:textId="77777777" w:rsidR="00E32A2E" w:rsidRPr="00716321" w:rsidRDefault="00E32A2E" w:rsidP="00E302E1">
            <w:pPr>
              <w:pStyle w:val="TAL"/>
              <w:rPr>
                <w:snapToGrid w:val="0"/>
                <w:sz w:val="16"/>
                <w:szCs w:val="16"/>
                <w:lang w:val="en-AU"/>
              </w:rPr>
            </w:pPr>
            <w:r w:rsidRPr="00716321">
              <w:rPr>
                <w:snapToGrid w:val="0"/>
                <w:sz w:val="16"/>
                <w:szCs w:val="16"/>
                <w:lang w:val="en-AU"/>
              </w:rPr>
              <w:t xml:space="preserve">Technically identical copy as </w:t>
            </w:r>
            <w:r w:rsidRPr="00716321">
              <w:rPr>
                <w:b/>
                <w:snapToGrid w:val="0"/>
                <w:sz w:val="16"/>
                <w:szCs w:val="16"/>
                <w:lang w:val="en-AU"/>
              </w:rPr>
              <w:t>3GPP TS 24.623</w:t>
            </w:r>
            <w:r w:rsidRPr="00716321">
              <w:rPr>
                <w:snapToGrid w:val="0"/>
                <w:sz w:val="16"/>
                <w:szCs w:val="16"/>
                <w:lang w:val="en-AU"/>
              </w:rPr>
              <w:t xml:space="preserve"> as basis for further development.</w:t>
            </w:r>
          </w:p>
        </w:tc>
        <w:tc>
          <w:tcPr>
            <w:tcW w:w="567" w:type="dxa"/>
            <w:shd w:val="solid" w:color="FFFFFF" w:fill="auto"/>
          </w:tcPr>
          <w:p w14:paraId="1DFBF275" w14:textId="77777777" w:rsidR="00E32A2E" w:rsidRPr="00716321" w:rsidRDefault="00E32A2E" w:rsidP="00E302E1">
            <w:pPr>
              <w:pStyle w:val="TAL"/>
              <w:rPr>
                <w:snapToGrid w:val="0"/>
                <w:sz w:val="16"/>
                <w:szCs w:val="16"/>
                <w:lang w:val="en-AU"/>
              </w:rPr>
            </w:pPr>
          </w:p>
        </w:tc>
        <w:tc>
          <w:tcPr>
            <w:tcW w:w="567" w:type="dxa"/>
            <w:shd w:val="solid" w:color="FFFFFF" w:fill="auto"/>
          </w:tcPr>
          <w:p w14:paraId="65912D05" w14:textId="77777777" w:rsidR="00E32A2E" w:rsidRPr="00716321" w:rsidRDefault="00E32A2E" w:rsidP="00E302E1">
            <w:pPr>
              <w:pStyle w:val="TAL"/>
              <w:rPr>
                <w:snapToGrid w:val="0"/>
                <w:sz w:val="16"/>
                <w:szCs w:val="16"/>
                <w:lang w:val="en-AU"/>
              </w:rPr>
            </w:pPr>
            <w:r w:rsidRPr="00716321">
              <w:rPr>
                <w:snapToGrid w:val="0"/>
                <w:sz w:val="16"/>
                <w:szCs w:val="16"/>
                <w:lang w:val="en-AU"/>
              </w:rPr>
              <w:t>1.4.2</w:t>
            </w:r>
          </w:p>
        </w:tc>
      </w:tr>
      <w:tr w:rsidR="00E32A2E" w:rsidRPr="00716321" w14:paraId="69AB9194" w14:textId="77777777" w:rsidTr="00E302E1">
        <w:tc>
          <w:tcPr>
            <w:tcW w:w="800" w:type="dxa"/>
            <w:shd w:val="solid" w:color="FFFFFF" w:fill="auto"/>
          </w:tcPr>
          <w:p w14:paraId="78F58FAB" w14:textId="77777777" w:rsidR="00E32A2E" w:rsidRPr="00716321" w:rsidRDefault="00E32A2E" w:rsidP="00E302E1">
            <w:pPr>
              <w:pStyle w:val="TAL"/>
              <w:rPr>
                <w:snapToGrid w:val="0"/>
                <w:sz w:val="16"/>
                <w:szCs w:val="16"/>
                <w:lang w:val="en-AU"/>
              </w:rPr>
            </w:pPr>
            <w:r w:rsidRPr="00716321">
              <w:rPr>
                <w:snapToGrid w:val="0"/>
                <w:sz w:val="16"/>
                <w:szCs w:val="16"/>
                <w:lang w:val="en-AU"/>
              </w:rPr>
              <w:t>2008-02</w:t>
            </w:r>
          </w:p>
        </w:tc>
        <w:tc>
          <w:tcPr>
            <w:tcW w:w="800" w:type="dxa"/>
            <w:shd w:val="solid" w:color="FFFFFF" w:fill="auto"/>
          </w:tcPr>
          <w:p w14:paraId="7F95848F" w14:textId="77777777" w:rsidR="00E32A2E" w:rsidRPr="00716321" w:rsidRDefault="00E32A2E" w:rsidP="00E302E1">
            <w:pPr>
              <w:pStyle w:val="TAL"/>
              <w:rPr>
                <w:snapToGrid w:val="0"/>
                <w:sz w:val="16"/>
                <w:szCs w:val="16"/>
                <w:lang w:val="en-AU"/>
              </w:rPr>
            </w:pPr>
          </w:p>
        </w:tc>
        <w:tc>
          <w:tcPr>
            <w:tcW w:w="995" w:type="dxa"/>
            <w:shd w:val="solid" w:color="FFFFFF" w:fill="auto"/>
          </w:tcPr>
          <w:p w14:paraId="260B6274" w14:textId="77777777" w:rsidR="00E32A2E" w:rsidRPr="00716321" w:rsidRDefault="00E32A2E" w:rsidP="00E302E1">
            <w:pPr>
              <w:pStyle w:val="TAL"/>
              <w:rPr>
                <w:snapToGrid w:val="0"/>
                <w:sz w:val="16"/>
                <w:szCs w:val="16"/>
                <w:lang w:val="en-AU"/>
              </w:rPr>
            </w:pPr>
          </w:p>
        </w:tc>
        <w:tc>
          <w:tcPr>
            <w:tcW w:w="476" w:type="dxa"/>
            <w:shd w:val="solid" w:color="FFFFFF" w:fill="auto"/>
          </w:tcPr>
          <w:p w14:paraId="1DCCC366" w14:textId="77777777" w:rsidR="00E32A2E" w:rsidRPr="00716321" w:rsidRDefault="00E32A2E" w:rsidP="00E302E1">
            <w:pPr>
              <w:pStyle w:val="TAL"/>
              <w:rPr>
                <w:snapToGrid w:val="0"/>
                <w:sz w:val="16"/>
                <w:szCs w:val="16"/>
                <w:lang w:val="en-AU"/>
              </w:rPr>
            </w:pPr>
          </w:p>
        </w:tc>
        <w:tc>
          <w:tcPr>
            <w:tcW w:w="378" w:type="dxa"/>
            <w:shd w:val="solid" w:color="FFFFFF" w:fill="auto"/>
          </w:tcPr>
          <w:p w14:paraId="5370EFED" w14:textId="77777777" w:rsidR="00E32A2E" w:rsidRPr="00716321" w:rsidRDefault="00E32A2E" w:rsidP="00E302E1">
            <w:pPr>
              <w:pStyle w:val="TAL"/>
              <w:rPr>
                <w:snapToGrid w:val="0"/>
                <w:sz w:val="16"/>
                <w:szCs w:val="16"/>
                <w:lang w:val="en-AU"/>
              </w:rPr>
            </w:pPr>
          </w:p>
        </w:tc>
        <w:tc>
          <w:tcPr>
            <w:tcW w:w="4867" w:type="dxa"/>
            <w:shd w:val="solid" w:color="FFFFFF" w:fill="auto"/>
          </w:tcPr>
          <w:p w14:paraId="2EB14911" w14:textId="77777777" w:rsidR="00E32A2E" w:rsidRPr="00716321" w:rsidRDefault="00E32A2E" w:rsidP="00E302E1">
            <w:pPr>
              <w:pStyle w:val="TAL"/>
              <w:rPr>
                <w:snapToGrid w:val="0"/>
                <w:sz w:val="16"/>
                <w:szCs w:val="16"/>
                <w:lang w:val="en-AU"/>
              </w:rPr>
            </w:pPr>
            <w:r w:rsidRPr="00716321">
              <w:rPr>
                <w:snapToGrid w:val="0"/>
                <w:sz w:val="16"/>
                <w:szCs w:val="16"/>
                <w:lang w:val="en-AU"/>
              </w:rPr>
              <w:t>CT1#51 agreed to sent spec for information to plenary</w:t>
            </w:r>
          </w:p>
        </w:tc>
        <w:tc>
          <w:tcPr>
            <w:tcW w:w="567" w:type="dxa"/>
            <w:shd w:val="solid" w:color="FFFFFF" w:fill="auto"/>
          </w:tcPr>
          <w:p w14:paraId="624CCF37" w14:textId="77777777" w:rsidR="00E32A2E" w:rsidRPr="00716321" w:rsidRDefault="00E32A2E" w:rsidP="00E302E1">
            <w:pPr>
              <w:pStyle w:val="TAL"/>
              <w:rPr>
                <w:snapToGrid w:val="0"/>
                <w:sz w:val="16"/>
                <w:szCs w:val="16"/>
                <w:lang w:val="en-AU"/>
              </w:rPr>
            </w:pPr>
          </w:p>
        </w:tc>
        <w:tc>
          <w:tcPr>
            <w:tcW w:w="567" w:type="dxa"/>
            <w:shd w:val="solid" w:color="FFFFFF" w:fill="auto"/>
          </w:tcPr>
          <w:p w14:paraId="37B65A1B" w14:textId="77777777" w:rsidR="00E32A2E" w:rsidRPr="00716321" w:rsidRDefault="00E32A2E" w:rsidP="00E302E1">
            <w:pPr>
              <w:pStyle w:val="TAL"/>
              <w:rPr>
                <w:snapToGrid w:val="0"/>
                <w:sz w:val="16"/>
                <w:szCs w:val="16"/>
                <w:lang w:val="en-AU"/>
              </w:rPr>
            </w:pPr>
            <w:r w:rsidRPr="00716321">
              <w:rPr>
                <w:snapToGrid w:val="0"/>
                <w:sz w:val="16"/>
                <w:szCs w:val="16"/>
                <w:lang w:val="en-AU"/>
              </w:rPr>
              <w:t>1.4.3</w:t>
            </w:r>
          </w:p>
        </w:tc>
      </w:tr>
      <w:tr w:rsidR="00E32A2E" w:rsidRPr="00716321" w14:paraId="466F6291" w14:textId="77777777" w:rsidTr="00E302E1">
        <w:tc>
          <w:tcPr>
            <w:tcW w:w="800" w:type="dxa"/>
            <w:shd w:val="solid" w:color="FFFFFF" w:fill="auto"/>
          </w:tcPr>
          <w:p w14:paraId="75FCB773" w14:textId="77777777" w:rsidR="00E32A2E" w:rsidRPr="00716321" w:rsidRDefault="00E32A2E" w:rsidP="00E302E1">
            <w:pPr>
              <w:pStyle w:val="TAL"/>
              <w:rPr>
                <w:snapToGrid w:val="0"/>
                <w:sz w:val="16"/>
                <w:szCs w:val="16"/>
                <w:lang w:val="en-AU"/>
              </w:rPr>
            </w:pPr>
            <w:r w:rsidRPr="00716321">
              <w:rPr>
                <w:snapToGrid w:val="0"/>
                <w:sz w:val="16"/>
                <w:szCs w:val="16"/>
                <w:lang w:val="en-AU"/>
              </w:rPr>
              <w:t>2008-04</w:t>
            </w:r>
          </w:p>
        </w:tc>
        <w:tc>
          <w:tcPr>
            <w:tcW w:w="800" w:type="dxa"/>
            <w:shd w:val="solid" w:color="FFFFFF" w:fill="auto"/>
          </w:tcPr>
          <w:p w14:paraId="7B16AB10" w14:textId="77777777" w:rsidR="00E32A2E" w:rsidRPr="00716321" w:rsidRDefault="00E32A2E" w:rsidP="00E302E1">
            <w:pPr>
              <w:pStyle w:val="TAL"/>
              <w:rPr>
                <w:snapToGrid w:val="0"/>
                <w:sz w:val="16"/>
                <w:szCs w:val="16"/>
                <w:lang w:val="en-AU"/>
              </w:rPr>
            </w:pPr>
          </w:p>
        </w:tc>
        <w:tc>
          <w:tcPr>
            <w:tcW w:w="995" w:type="dxa"/>
            <w:shd w:val="solid" w:color="FFFFFF" w:fill="auto"/>
          </w:tcPr>
          <w:p w14:paraId="2FAD816B" w14:textId="77777777" w:rsidR="00E32A2E" w:rsidRPr="00716321" w:rsidRDefault="00E32A2E" w:rsidP="00E302E1">
            <w:pPr>
              <w:pStyle w:val="TAL"/>
              <w:rPr>
                <w:snapToGrid w:val="0"/>
                <w:sz w:val="16"/>
                <w:szCs w:val="16"/>
                <w:lang w:val="en-AU"/>
              </w:rPr>
            </w:pPr>
          </w:p>
        </w:tc>
        <w:tc>
          <w:tcPr>
            <w:tcW w:w="476" w:type="dxa"/>
            <w:shd w:val="solid" w:color="FFFFFF" w:fill="auto"/>
          </w:tcPr>
          <w:p w14:paraId="2E4AC269" w14:textId="77777777" w:rsidR="00E32A2E" w:rsidRPr="00716321" w:rsidRDefault="00E32A2E" w:rsidP="00E302E1">
            <w:pPr>
              <w:pStyle w:val="TAL"/>
              <w:rPr>
                <w:snapToGrid w:val="0"/>
                <w:sz w:val="16"/>
                <w:szCs w:val="16"/>
                <w:lang w:val="en-AU"/>
              </w:rPr>
            </w:pPr>
          </w:p>
        </w:tc>
        <w:tc>
          <w:tcPr>
            <w:tcW w:w="378" w:type="dxa"/>
            <w:shd w:val="solid" w:color="FFFFFF" w:fill="auto"/>
          </w:tcPr>
          <w:p w14:paraId="0510F623" w14:textId="77777777" w:rsidR="00E32A2E" w:rsidRPr="00716321" w:rsidRDefault="00E32A2E" w:rsidP="00E302E1">
            <w:pPr>
              <w:pStyle w:val="TAL"/>
              <w:rPr>
                <w:snapToGrid w:val="0"/>
                <w:sz w:val="16"/>
                <w:szCs w:val="16"/>
                <w:lang w:val="en-AU"/>
              </w:rPr>
            </w:pPr>
          </w:p>
        </w:tc>
        <w:tc>
          <w:tcPr>
            <w:tcW w:w="4867" w:type="dxa"/>
            <w:shd w:val="solid" w:color="FFFFFF" w:fill="auto"/>
          </w:tcPr>
          <w:p w14:paraId="76BF54D5" w14:textId="77777777" w:rsidR="00E32A2E" w:rsidRPr="00716321" w:rsidRDefault="00E32A2E" w:rsidP="00E302E1">
            <w:pPr>
              <w:pStyle w:val="TAL"/>
              <w:rPr>
                <w:sz w:val="16"/>
                <w:szCs w:val="16"/>
              </w:rPr>
            </w:pPr>
            <w:r w:rsidRPr="00716321">
              <w:rPr>
                <w:sz w:val="16"/>
                <w:szCs w:val="16"/>
              </w:rPr>
              <w:t>The following CR's were incorporated and the editor adopted their content / structure to the structure of the TS</w:t>
            </w:r>
          </w:p>
          <w:p w14:paraId="25267175" w14:textId="77777777" w:rsidR="00E32A2E" w:rsidRPr="00716321" w:rsidRDefault="00E32A2E" w:rsidP="00E302E1">
            <w:pPr>
              <w:pStyle w:val="TAL"/>
              <w:rPr>
                <w:snapToGrid w:val="0"/>
                <w:sz w:val="16"/>
                <w:szCs w:val="16"/>
              </w:rPr>
            </w:pPr>
          </w:p>
          <w:p w14:paraId="4EDB5591" w14:textId="77777777" w:rsidR="00E32A2E" w:rsidRPr="00716321" w:rsidRDefault="00E32A2E" w:rsidP="00E302E1">
            <w:pPr>
              <w:pStyle w:val="TAL"/>
              <w:rPr>
                <w:snapToGrid w:val="0"/>
                <w:sz w:val="16"/>
                <w:szCs w:val="16"/>
              </w:rPr>
            </w:pPr>
            <w:r w:rsidRPr="00716321">
              <w:rPr>
                <w:snapToGrid w:val="0"/>
                <w:sz w:val="16"/>
                <w:szCs w:val="16"/>
              </w:rPr>
              <w:t>C1-081006</w:t>
            </w:r>
          </w:p>
        </w:tc>
        <w:tc>
          <w:tcPr>
            <w:tcW w:w="567" w:type="dxa"/>
            <w:shd w:val="solid" w:color="FFFFFF" w:fill="auto"/>
          </w:tcPr>
          <w:p w14:paraId="4F6E8121" w14:textId="77777777" w:rsidR="00E32A2E" w:rsidRPr="00716321" w:rsidRDefault="00E32A2E" w:rsidP="00E302E1">
            <w:pPr>
              <w:pStyle w:val="TAL"/>
              <w:rPr>
                <w:snapToGrid w:val="0"/>
                <w:sz w:val="16"/>
                <w:szCs w:val="16"/>
              </w:rPr>
            </w:pPr>
            <w:r w:rsidRPr="00716321">
              <w:rPr>
                <w:snapToGrid w:val="0"/>
                <w:sz w:val="16"/>
                <w:szCs w:val="16"/>
              </w:rPr>
              <w:t>1.4.3</w:t>
            </w:r>
          </w:p>
        </w:tc>
        <w:tc>
          <w:tcPr>
            <w:tcW w:w="567" w:type="dxa"/>
            <w:shd w:val="solid" w:color="FFFFFF" w:fill="auto"/>
          </w:tcPr>
          <w:p w14:paraId="5D5CA694" w14:textId="77777777" w:rsidR="00E32A2E" w:rsidRPr="00716321" w:rsidRDefault="00E32A2E" w:rsidP="00E302E1">
            <w:pPr>
              <w:pStyle w:val="TAL"/>
              <w:rPr>
                <w:snapToGrid w:val="0"/>
                <w:sz w:val="16"/>
                <w:szCs w:val="16"/>
                <w:lang w:val="en-AU"/>
              </w:rPr>
            </w:pPr>
            <w:r w:rsidRPr="00716321">
              <w:rPr>
                <w:snapToGrid w:val="0"/>
                <w:sz w:val="16"/>
                <w:szCs w:val="16"/>
                <w:lang w:val="en-AU"/>
              </w:rPr>
              <w:t>1.5.0</w:t>
            </w:r>
          </w:p>
        </w:tc>
      </w:tr>
      <w:tr w:rsidR="00E32A2E" w:rsidRPr="00716321" w14:paraId="6B3AEA32" w14:textId="77777777" w:rsidTr="00E302E1">
        <w:tc>
          <w:tcPr>
            <w:tcW w:w="800" w:type="dxa"/>
            <w:shd w:val="solid" w:color="FFFFFF" w:fill="auto"/>
          </w:tcPr>
          <w:p w14:paraId="3A25369C" w14:textId="77777777" w:rsidR="00E32A2E" w:rsidRPr="00716321" w:rsidRDefault="00E32A2E" w:rsidP="00E302E1">
            <w:pPr>
              <w:pStyle w:val="TAL"/>
              <w:rPr>
                <w:snapToGrid w:val="0"/>
                <w:sz w:val="16"/>
                <w:szCs w:val="16"/>
                <w:lang w:val="en-AU"/>
              </w:rPr>
            </w:pPr>
            <w:r w:rsidRPr="00716321">
              <w:rPr>
                <w:snapToGrid w:val="0"/>
                <w:sz w:val="16"/>
                <w:szCs w:val="16"/>
                <w:lang w:val="en-AU"/>
              </w:rPr>
              <w:t>2008-05</w:t>
            </w:r>
          </w:p>
        </w:tc>
        <w:tc>
          <w:tcPr>
            <w:tcW w:w="800" w:type="dxa"/>
            <w:shd w:val="solid" w:color="FFFFFF" w:fill="auto"/>
          </w:tcPr>
          <w:p w14:paraId="40ACC1A8" w14:textId="77777777" w:rsidR="00E32A2E" w:rsidRPr="00716321" w:rsidRDefault="00E32A2E" w:rsidP="00E302E1">
            <w:pPr>
              <w:pStyle w:val="TAL"/>
              <w:rPr>
                <w:snapToGrid w:val="0"/>
                <w:sz w:val="16"/>
                <w:szCs w:val="16"/>
                <w:lang w:val="en-AU"/>
              </w:rPr>
            </w:pPr>
          </w:p>
        </w:tc>
        <w:tc>
          <w:tcPr>
            <w:tcW w:w="995" w:type="dxa"/>
            <w:shd w:val="solid" w:color="FFFFFF" w:fill="auto"/>
          </w:tcPr>
          <w:p w14:paraId="3E8E32B5" w14:textId="77777777" w:rsidR="00E32A2E" w:rsidRPr="00716321" w:rsidRDefault="00E32A2E" w:rsidP="00E302E1">
            <w:pPr>
              <w:pStyle w:val="TAL"/>
              <w:rPr>
                <w:snapToGrid w:val="0"/>
                <w:sz w:val="16"/>
                <w:szCs w:val="16"/>
                <w:lang w:val="en-AU"/>
              </w:rPr>
            </w:pPr>
          </w:p>
        </w:tc>
        <w:tc>
          <w:tcPr>
            <w:tcW w:w="476" w:type="dxa"/>
            <w:shd w:val="solid" w:color="FFFFFF" w:fill="auto"/>
          </w:tcPr>
          <w:p w14:paraId="703C1A13" w14:textId="77777777" w:rsidR="00E32A2E" w:rsidRPr="00716321" w:rsidRDefault="00E32A2E" w:rsidP="00E302E1">
            <w:pPr>
              <w:pStyle w:val="TAL"/>
              <w:rPr>
                <w:snapToGrid w:val="0"/>
                <w:sz w:val="16"/>
                <w:szCs w:val="16"/>
                <w:lang w:val="en-AU"/>
              </w:rPr>
            </w:pPr>
          </w:p>
        </w:tc>
        <w:tc>
          <w:tcPr>
            <w:tcW w:w="378" w:type="dxa"/>
            <w:shd w:val="solid" w:color="FFFFFF" w:fill="auto"/>
          </w:tcPr>
          <w:p w14:paraId="4CC14051" w14:textId="77777777" w:rsidR="00E32A2E" w:rsidRPr="00716321" w:rsidRDefault="00E32A2E" w:rsidP="00E302E1">
            <w:pPr>
              <w:pStyle w:val="TAL"/>
              <w:rPr>
                <w:snapToGrid w:val="0"/>
                <w:sz w:val="16"/>
                <w:szCs w:val="16"/>
                <w:lang w:val="en-AU"/>
              </w:rPr>
            </w:pPr>
          </w:p>
        </w:tc>
        <w:tc>
          <w:tcPr>
            <w:tcW w:w="4867" w:type="dxa"/>
            <w:shd w:val="solid" w:color="FFFFFF" w:fill="auto"/>
          </w:tcPr>
          <w:p w14:paraId="2CCD2F2E" w14:textId="77777777" w:rsidR="00E32A2E" w:rsidRPr="00716321" w:rsidRDefault="00E32A2E" w:rsidP="00E302E1">
            <w:pPr>
              <w:pStyle w:val="TAL"/>
              <w:rPr>
                <w:sz w:val="16"/>
                <w:szCs w:val="16"/>
              </w:rPr>
            </w:pPr>
            <w:r w:rsidRPr="00716321">
              <w:rPr>
                <w:sz w:val="16"/>
                <w:szCs w:val="16"/>
              </w:rPr>
              <w:t>The following CR's were incorporated and the editor adopted their content / structure to the structure of the TS</w:t>
            </w:r>
          </w:p>
          <w:p w14:paraId="5697C3B0" w14:textId="77777777" w:rsidR="00E32A2E" w:rsidRPr="00716321" w:rsidRDefault="00E32A2E" w:rsidP="00E302E1">
            <w:pPr>
              <w:pStyle w:val="TAL"/>
              <w:rPr>
                <w:snapToGrid w:val="0"/>
                <w:sz w:val="16"/>
                <w:szCs w:val="16"/>
              </w:rPr>
            </w:pPr>
          </w:p>
          <w:p w14:paraId="173B17D3" w14:textId="77777777" w:rsidR="00E32A2E" w:rsidRPr="00716321" w:rsidRDefault="00E32A2E" w:rsidP="00E302E1">
            <w:pPr>
              <w:pStyle w:val="TAL"/>
              <w:rPr>
                <w:snapToGrid w:val="0"/>
                <w:sz w:val="16"/>
                <w:szCs w:val="16"/>
              </w:rPr>
            </w:pPr>
            <w:r w:rsidRPr="00716321">
              <w:rPr>
                <w:snapToGrid w:val="0"/>
                <w:sz w:val="16"/>
                <w:szCs w:val="16"/>
              </w:rPr>
              <w:t>C1-081616</w:t>
            </w:r>
          </w:p>
          <w:p w14:paraId="510DA7CF" w14:textId="77777777" w:rsidR="00E32A2E" w:rsidRPr="00716321" w:rsidRDefault="00E32A2E" w:rsidP="00E302E1">
            <w:pPr>
              <w:pStyle w:val="TAL"/>
              <w:rPr>
                <w:sz w:val="16"/>
                <w:szCs w:val="16"/>
              </w:rPr>
            </w:pPr>
            <w:r w:rsidRPr="00716321">
              <w:rPr>
                <w:sz w:val="16"/>
                <w:szCs w:val="16"/>
              </w:rPr>
              <w:t>C1-081894</w:t>
            </w:r>
          </w:p>
          <w:p w14:paraId="13EB85D8" w14:textId="77777777" w:rsidR="00E32A2E" w:rsidRPr="00716321" w:rsidRDefault="00E32A2E" w:rsidP="00E302E1">
            <w:pPr>
              <w:pStyle w:val="TAL"/>
              <w:rPr>
                <w:sz w:val="16"/>
                <w:szCs w:val="16"/>
              </w:rPr>
            </w:pPr>
            <w:r w:rsidRPr="00716321">
              <w:rPr>
                <w:sz w:val="16"/>
                <w:szCs w:val="16"/>
              </w:rPr>
              <w:t>C1-081916</w:t>
            </w:r>
          </w:p>
          <w:p w14:paraId="4D7A7A8C" w14:textId="77777777" w:rsidR="00E32A2E" w:rsidRPr="00716321" w:rsidRDefault="00E32A2E" w:rsidP="00E302E1">
            <w:pPr>
              <w:pStyle w:val="TAL"/>
              <w:rPr>
                <w:sz w:val="16"/>
                <w:szCs w:val="16"/>
              </w:rPr>
            </w:pPr>
          </w:p>
        </w:tc>
        <w:tc>
          <w:tcPr>
            <w:tcW w:w="567" w:type="dxa"/>
            <w:shd w:val="solid" w:color="FFFFFF" w:fill="auto"/>
          </w:tcPr>
          <w:p w14:paraId="6EBC26D9" w14:textId="77777777" w:rsidR="00E32A2E" w:rsidRPr="00716321" w:rsidRDefault="00E32A2E" w:rsidP="00E302E1">
            <w:pPr>
              <w:pStyle w:val="TAL"/>
              <w:rPr>
                <w:snapToGrid w:val="0"/>
                <w:sz w:val="16"/>
                <w:szCs w:val="16"/>
              </w:rPr>
            </w:pPr>
            <w:r w:rsidRPr="00716321">
              <w:rPr>
                <w:snapToGrid w:val="0"/>
                <w:sz w:val="16"/>
                <w:szCs w:val="16"/>
              </w:rPr>
              <w:t>1.5.0</w:t>
            </w:r>
          </w:p>
        </w:tc>
        <w:tc>
          <w:tcPr>
            <w:tcW w:w="567" w:type="dxa"/>
            <w:shd w:val="solid" w:color="FFFFFF" w:fill="auto"/>
          </w:tcPr>
          <w:p w14:paraId="432B3271" w14:textId="77777777" w:rsidR="00E32A2E" w:rsidRPr="00716321" w:rsidRDefault="00E32A2E" w:rsidP="00E302E1">
            <w:pPr>
              <w:pStyle w:val="TAL"/>
              <w:rPr>
                <w:snapToGrid w:val="0"/>
                <w:sz w:val="16"/>
                <w:szCs w:val="16"/>
                <w:lang w:val="en-AU"/>
              </w:rPr>
            </w:pPr>
            <w:r w:rsidRPr="00716321">
              <w:rPr>
                <w:snapToGrid w:val="0"/>
                <w:sz w:val="16"/>
                <w:szCs w:val="16"/>
                <w:lang w:val="en-AU"/>
              </w:rPr>
              <w:t>1.6.0</w:t>
            </w:r>
          </w:p>
        </w:tc>
      </w:tr>
      <w:tr w:rsidR="00E32A2E" w:rsidRPr="00716321" w14:paraId="3F7100B4" w14:textId="77777777" w:rsidTr="00E302E1">
        <w:tc>
          <w:tcPr>
            <w:tcW w:w="800" w:type="dxa"/>
            <w:shd w:val="solid" w:color="FFFFFF" w:fill="auto"/>
          </w:tcPr>
          <w:p w14:paraId="4E377580" w14:textId="77777777" w:rsidR="00E32A2E" w:rsidRPr="00716321" w:rsidRDefault="00E32A2E" w:rsidP="00E302E1">
            <w:pPr>
              <w:pStyle w:val="TAL"/>
              <w:rPr>
                <w:snapToGrid w:val="0"/>
                <w:sz w:val="16"/>
                <w:szCs w:val="16"/>
                <w:lang w:val="en-AU"/>
              </w:rPr>
            </w:pPr>
            <w:r w:rsidRPr="00716321">
              <w:rPr>
                <w:snapToGrid w:val="0"/>
                <w:sz w:val="16"/>
                <w:szCs w:val="16"/>
                <w:lang w:val="en-AU"/>
              </w:rPr>
              <w:t>2008-05</w:t>
            </w:r>
          </w:p>
        </w:tc>
        <w:tc>
          <w:tcPr>
            <w:tcW w:w="800" w:type="dxa"/>
            <w:shd w:val="solid" w:color="FFFFFF" w:fill="auto"/>
          </w:tcPr>
          <w:p w14:paraId="40A39AB9" w14:textId="77777777" w:rsidR="00E32A2E" w:rsidRPr="00716321" w:rsidRDefault="00E32A2E" w:rsidP="00E302E1">
            <w:pPr>
              <w:pStyle w:val="TAL"/>
              <w:rPr>
                <w:snapToGrid w:val="0"/>
                <w:sz w:val="16"/>
                <w:szCs w:val="16"/>
                <w:lang w:val="en-AU"/>
              </w:rPr>
            </w:pPr>
          </w:p>
        </w:tc>
        <w:tc>
          <w:tcPr>
            <w:tcW w:w="995" w:type="dxa"/>
            <w:shd w:val="solid" w:color="FFFFFF" w:fill="auto"/>
          </w:tcPr>
          <w:p w14:paraId="5F738246" w14:textId="77777777" w:rsidR="00E32A2E" w:rsidRPr="00716321" w:rsidRDefault="00E32A2E" w:rsidP="00E302E1">
            <w:pPr>
              <w:pStyle w:val="TAL"/>
              <w:rPr>
                <w:snapToGrid w:val="0"/>
                <w:sz w:val="16"/>
                <w:szCs w:val="16"/>
                <w:lang w:val="en-AU"/>
              </w:rPr>
            </w:pPr>
          </w:p>
        </w:tc>
        <w:tc>
          <w:tcPr>
            <w:tcW w:w="476" w:type="dxa"/>
            <w:shd w:val="solid" w:color="FFFFFF" w:fill="auto"/>
          </w:tcPr>
          <w:p w14:paraId="6D5993D0" w14:textId="77777777" w:rsidR="00E32A2E" w:rsidRPr="00716321" w:rsidRDefault="00E32A2E" w:rsidP="00E302E1">
            <w:pPr>
              <w:pStyle w:val="TAL"/>
              <w:rPr>
                <w:snapToGrid w:val="0"/>
                <w:sz w:val="16"/>
                <w:szCs w:val="16"/>
                <w:lang w:val="en-AU"/>
              </w:rPr>
            </w:pPr>
          </w:p>
        </w:tc>
        <w:tc>
          <w:tcPr>
            <w:tcW w:w="378" w:type="dxa"/>
            <w:shd w:val="solid" w:color="FFFFFF" w:fill="auto"/>
          </w:tcPr>
          <w:p w14:paraId="20889158" w14:textId="77777777" w:rsidR="00E32A2E" w:rsidRPr="00716321" w:rsidRDefault="00E32A2E" w:rsidP="00E302E1">
            <w:pPr>
              <w:pStyle w:val="TAL"/>
              <w:rPr>
                <w:snapToGrid w:val="0"/>
                <w:sz w:val="16"/>
                <w:szCs w:val="16"/>
                <w:lang w:val="en-AU"/>
              </w:rPr>
            </w:pPr>
          </w:p>
        </w:tc>
        <w:tc>
          <w:tcPr>
            <w:tcW w:w="4867" w:type="dxa"/>
            <w:shd w:val="solid" w:color="FFFFFF" w:fill="auto"/>
          </w:tcPr>
          <w:p w14:paraId="323C9D55" w14:textId="77777777" w:rsidR="00E32A2E" w:rsidRPr="00716321" w:rsidRDefault="00E32A2E" w:rsidP="00E302E1">
            <w:pPr>
              <w:pStyle w:val="TAL"/>
              <w:rPr>
                <w:sz w:val="16"/>
                <w:szCs w:val="16"/>
              </w:rPr>
            </w:pPr>
            <w:r w:rsidRPr="00716321">
              <w:rPr>
                <w:sz w:val="16"/>
                <w:szCs w:val="16"/>
              </w:rPr>
              <w:t>Editorial changes done by MCC</w:t>
            </w:r>
          </w:p>
        </w:tc>
        <w:tc>
          <w:tcPr>
            <w:tcW w:w="567" w:type="dxa"/>
            <w:shd w:val="solid" w:color="FFFFFF" w:fill="auto"/>
          </w:tcPr>
          <w:p w14:paraId="5A6CA0D7" w14:textId="77777777" w:rsidR="00E32A2E" w:rsidRPr="00716321" w:rsidRDefault="00E32A2E" w:rsidP="00E302E1">
            <w:pPr>
              <w:pStyle w:val="TAL"/>
              <w:rPr>
                <w:snapToGrid w:val="0"/>
                <w:sz w:val="16"/>
                <w:szCs w:val="16"/>
              </w:rPr>
            </w:pPr>
            <w:r w:rsidRPr="00716321">
              <w:rPr>
                <w:snapToGrid w:val="0"/>
                <w:sz w:val="16"/>
                <w:szCs w:val="16"/>
              </w:rPr>
              <w:t>1.6.0</w:t>
            </w:r>
          </w:p>
        </w:tc>
        <w:tc>
          <w:tcPr>
            <w:tcW w:w="567" w:type="dxa"/>
            <w:shd w:val="solid" w:color="FFFFFF" w:fill="auto"/>
          </w:tcPr>
          <w:p w14:paraId="14634594" w14:textId="77777777" w:rsidR="00E32A2E" w:rsidRPr="00716321" w:rsidRDefault="00E32A2E" w:rsidP="00E302E1">
            <w:pPr>
              <w:pStyle w:val="TAL"/>
              <w:rPr>
                <w:snapToGrid w:val="0"/>
                <w:sz w:val="16"/>
                <w:szCs w:val="16"/>
                <w:lang w:val="en-AU"/>
              </w:rPr>
            </w:pPr>
            <w:r w:rsidRPr="00716321">
              <w:rPr>
                <w:snapToGrid w:val="0"/>
                <w:sz w:val="16"/>
                <w:szCs w:val="16"/>
                <w:lang w:val="en-AU"/>
              </w:rPr>
              <w:t>1.6.1</w:t>
            </w:r>
          </w:p>
        </w:tc>
      </w:tr>
      <w:tr w:rsidR="00E32A2E" w:rsidRPr="00716321" w14:paraId="1C221504" w14:textId="77777777" w:rsidTr="00E302E1">
        <w:tc>
          <w:tcPr>
            <w:tcW w:w="800" w:type="dxa"/>
            <w:shd w:val="solid" w:color="FFFFFF" w:fill="auto"/>
          </w:tcPr>
          <w:p w14:paraId="6D34CD3C" w14:textId="77777777" w:rsidR="00E32A2E" w:rsidRPr="00716321" w:rsidRDefault="00E32A2E" w:rsidP="00E302E1">
            <w:pPr>
              <w:pStyle w:val="TAL"/>
              <w:rPr>
                <w:snapToGrid w:val="0"/>
                <w:sz w:val="16"/>
                <w:szCs w:val="16"/>
                <w:lang w:val="en-AU"/>
              </w:rPr>
            </w:pPr>
            <w:r w:rsidRPr="00716321">
              <w:rPr>
                <w:snapToGrid w:val="0"/>
                <w:sz w:val="16"/>
                <w:szCs w:val="16"/>
                <w:lang w:val="en-AU"/>
              </w:rPr>
              <w:t>2008-06</w:t>
            </w:r>
          </w:p>
        </w:tc>
        <w:tc>
          <w:tcPr>
            <w:tcW w:w="800" w:type="dxa"/>
            <w:shd w:val="solid" w:color="FFFFFF" w:fill="auto"/>
          </w:tcPr>
          <w:p w14:paraId="1DB25A74" w14:textId="77777777" w:rsidR="00E32A2E" w:rsidRPr="00716321" w:rsidRDefault="00E32A2E" w:rsidP="00E302E1">
            <w:pPr>
              <w:pStyle w:val="TAL"/>
              <w:rPr>
                <w:snapToGrid w:val="0"/>
                <w:sz w:val="16"/>
                <w:szCs w:val="16"/>
                <w:lang w:val="en-AU"/>
              </w:rPr>
            </w:pPr>
            <w:r w:rsidRPr="00716321">
              <w:rPr>
                <w:snapToGrid w:val="0"/>
                <w:sz w:val="16"/>
                <w:szCs w:val="16"/>
                <w:lang w:val="en-AU"/>
              </w:rPr>
              <w:t>CT#40</w:t>
            </w:r>
          </w:p>
        </w:tc>
        <w:tc>
          <w:tcPr>
            <w:tcW w:w="995" w:type="dxa"/>
            <w:shd w:val="solid" w:color="FFFFFF" w:fill="auto"/>
          </w:tcPr>
          <w:p w14:paraId="5E44DE18" w14:textId="77777777" w:rsidR="00E32A2E" w:rsidRPr="00716321" w:rsidRDefault="00E32A2E" w:rsidP="00E302E1">
            <w:pPr>
              <w:pStyle w:val="TAL"/>
              <w:rPr>
                <w:snapToGrid w:val="0"/>
                <w:sz w:val="16"/>
                <w:szCs w:val="16"/>
                <w:lang w:val="en-AU"/>
              </w:rPr>
            </w:pPr>
            <w:r w:rsidRPr="00716321">
              <w:rPr>
                <w:snapToGrid w:val="0"/>
                <w:sz w:val="16"/>
                <w:szCs w:val="16"/>
                <w:lang w:val="en-AU"/>
              </w:rPr>
              <w:t>CP-080333</w:t>
            </w:r>
          </w:p>
        </w:tc>
        <w:tc>
          <w:tcPr>
            <w:tcW w:w="476" w:type="dxa"/>
            <w:shd w:val="solid" w:color="FFFFFF" w:fill="auto"/>
          </w:tcPr>
          <w:p w14:paraId="13092347" w14:textId="77777777" w:rsidR="00E32A2E" w:rsidRPr="00716321" w:rsidRDefault="00E32A2E" w:rsidP="00E302E1">
            <w:pPr>
              <w:pStyle w:val="TAL"/>
              <w:rPr>
                <w:snapToGrid w:val="0"/>
                <w:sz w:val="16"/>
                <w:szCs w:val="16"/>
                <w:lang w:val="en-AU"/>
              </w:rPr>
            </w:pPr>
          </w:p>
        </w:tc>
        <w:tc>
          <w:tcPr>
            <w:tcW w:w="378" w:type="dxa"/>
            <w:shd w:val="solid" w:color="FFFFFF" w:fill="auto"/>
          </w:tcPr>
          <w:p w14:paraId="609B0520" w14:textId="77777777" w:rsidR="00E32A2E" w:rsidRPr="00716321" w:rsidRDefault="00E32A2E" w:rsidP="00E302E1">
            <w:pPr>
              <w:pStyle w:val="TAL"/>
              <w:rPr>
                <w:snapToGrid w:val="0"/>
                <w:sz w:val="16"/>
                <w:szCs w:val="16"/>
                <w:lang w:val="en-AU"/>
              </w:rPr>
            </w:pPr>
          </w:p>
        </w:tc>
        <w:tc>
          <w:tcPr>
            <w:tcW w:w="4867" w:type="dxa"/>
            <w:shd w:val="solid" w:color="FFFFFF" w:fill="auto"/>
          </w:tcPr>
          <w:p w14:paraId="36208E84" w14:textId="77777777" w:rsidR="00E32A2E" w:rsidRPr="00716321" w:rsidRDefault="00E32A2E" w:rsidP="00E302E1">
            <w:pPr>
              <w:pStyle w:val="TAL"/>
              <w:rPr>
                <w:sz w:val="16"/>
                <w:szCs w:val="16"/>
              </w:rPr>
            </w:pPr>
            <w:r w:rsidRPr="00716321">
              <w:rPr>
                <w:sz w:val="16"/>
                <w:szCs w:val="16"/>
              </w:rPr>
              <w:t>CP-080333 was approved by CT#40 and version 8.0.0 is created by MCC for publishing</w:t>
            </w:r>
          </w:p>
        </w:tc>
        <w:tc>
          <w:tcPr>
            <w:tcW w:w="567" w:type="dxa"/>
            <w:shd w:val="solid" w:color="FFFFFF" w:fill="auto"/>
          </w:tcPr>
          <w:p w14:paraId="1A083B64" w14:textId="77777777" w:rsidR="00E32A2E" w:rsidRPr="00716321" w:rsidRDefault="00E32A2E" w:rsidP="00E302E1">
            <w:pPr>
              <w:pStyle w:val="TAL"/>
              <w:rPr>
                <w:snapToGrid w:val="0"/>
                <w:sz w:val="16"/>
                <w:szCs w:val="16"/>
              </w:rPr>
            </w:pPr>
            <w:r w:rsidRPr="00716321">
              <w:rPr>
                <w:snapToGrid w:val="0"/>
                <w:sz w:val="16"/>
                <w:szCs w:val="16"/>
              </w:rPr>
              <w:t>1.6.1</w:t>
            </w:r>
          </w:p>
        </w:tc>
        <w:tc>
          <w:tcPr>
            <w:tcW w:w="567" w:type="dxa"/>
            <w:shd w:val="solid" w:color="FFFFFF" w:fill="auto"/>
          </w:tcPr>
          <w:p w14:paraId="48DB3236" w14:textId="77777777" w:rsidR="00E32A2E" w:rsidRPr="00716321" w:rsidRDefault="00E32A2E" w:rsidP="00E302E1">
            <w:pPr>
              <w:pStyle w:val="TAL"/>
              <w:rPr>
                <w:snapToGrid w:val="0"/>
                <w:sz w:val="16"/>
                <w:szCs w:val="16"/>
                <w:lang w:val="en-AU"/>
              </w:rPr>
            </w:pPr>
            <w:r w:rsidRPr="00716321">
              <w:rPr>
                <w:snapToGrid w:val="0"/>
                <w:sz w:val="16"/>
                <w:szCs w:val="16"/>
                <w:lang w:val="en-AU"/>
              </w:rPr>
              <w:t>8.0.0</w:t>
            </w:r>
          </w:p>
        </w:tc>
      </w:tr>
      <w:tr w:rsidR="00E32A2E" w:rsidRPr="00716321" w14:paraId="73BB5048" w14:textId="77777777" w:rsidTr="00E302E1">
        <w:tc>
          <w:tcPr>
            <w:tcW w:w="800" w:type="dxa"/>
            <w:shd w:val="solid" w:color="FFFFFF" w:fill="auto"/>
          </w:tcPr>
          <w:p w14:paraId="628CF44C" w14:textId="77777777" w:rsidR="00E32A2E" w:rsidRPr="00716321" w:rsidRDefault="00E32A2E" w:rsidP="00E302E1">
            <w:pPr>
              <w:pStyle w:val="TAL"/>
              <w:rPr>
                <w:snapToGrid w:val="0"/>
                <w:sz w:val="16"/>
                <w:szCs w:val="16"/>
                <w:lang w:val="en-AU"/>
              </w:rPr>
            </w:pPr>
            <w:r w:rsidRPr="00716321">
              <w:rPr>
                <w:snapToGrid w:val="0"/>
                <w:sz w:val="16"/>
                <w:szCs w:val="16"/>
                <w:lang w:val="en-AU"/>
              </w:rPr>
              <w:t>2008-06</w:t>
            </w:r>
          </w:p>
        </w:tc>
        <w:tc>
          <w:tcPr>
            <w:tcW w:w="800" w:type="dxa"/>
            <w:shd w:val="solid" w:color="FFFFFF" w:fill="auto"/>
          </w:tcPr>
          <w:p w14:paraId="5484EA24" w14:textId="77777777" w:rsidR="00E32A2E" w:rsidRPr="00716321" w:rsidRDefault="00E32A2E" w:rsidP="00E302E1">
            <w:pPr>
              <w:pStyle w:val="TAL"/>
              <w:rPr>
                <w:snapToGrid w:val="0"/>
                <w:sz w:val="16"/>
                <w:szCs w:val="16"/>
                <w:lang w:val="en-AU"/>
              </w:rPr>
            </w:pPr>
          </w:p>
        </w:tc>
        <w:tc>
          <w:tcPr>
            <w:tcW w:w="995" w:type="dxa"/>
            <w:shd w:val="solid" w:color="FFFFFF" w:fill="auto"/>
          </w:tcPr>
          <w:p w14:paraId="0A173B73" w14:textId="77777777" w:rsidR="00E32A2E" w:rsidRPr="00716321" w:rsidRDefault="00E32A2E" w:rsidP="00E302E1">
            <w:pPr>
              <w:pStyle w:val="TAL"/>
              <w:rPr>
                <w:snapToGrid w:val="0"/>
                <w:sz w:val="16"/>
                <w:szCs w:val="16"/>
                <w:lang w:val="en-AU"/>
              </w:rPr>
            </w:pPr>
          </w:p>
        </w:tc>
        <w:tc>
          <w:tcPr>
            <w:tcW w:w="476" w:type="dxa"/>
            <w:shd w:val="solid" w:color="FFFFFF" w:fill="auto"/>
          </w:tcPr>
          <w:p w14:paraId="3850727C" w14:textId="77777777" w:rsidR="00E32A2E" w:rsidRPr="00716321" w:rsidRDefault="00E32A2E" w:rsidP="00E302E1">
            <w:pPr>
              <w:pStyle w:val="TAL"/>
              <w:rPr>
                <w:snapToGrid w:val="0"/>
                <w:sz w:val="16"/>
                <w:szCs w:val="16"/>
                <w:lang w:val="en-AU"/>
              </w:rPr>
            </w:pPr>
          </w:p>
        </w:tc>
        <w:tc>
          <w:tcPr>
            <w:tcW w:w="378" w:type="dxa"/>
            <w:shd w:val="solid" w:color="FFFFFF" w:fill="auto"/>
          </w:tcPr>
          <w:p w14:paraId="0144D25F" w14:textId="77777777" w:rsidR="00E32A2E" w:rsidRPr="00716321" w:rsidRDefault="00E32A2E" w:rsidP="00E302E1">
            <w:pPr>
              <w:pStyle w:val="TAL"/>
              <w:rPr>
                <w:snapToGrid w:val="0"/>
                <w:sz w:val="16"/>
                <w:szCs w:val="16"/>
                <w:lang w:val="en-AU"/>
              </w:rPr>
            </w:pPr>
          </w:p>
        </w:tc>
        <w:tc>
          <w:tcPr>
            <w:tcW w:w="4867" w:type="dxa"/>
            <w:shd w:val="solid" w:color="FFFFFF" w:fill="auto"/>
          </w:tcPr>
          <w:p w14:paraId="48473963" w14:textId="77777777" w:rsidR="00E32A2E" w:rsidRPr="00716321" w:rsidRDefault="00E32A2E" w:rsidP="00E302E1">
            <w:pPr>
              <w:pStyle w:val="TAL"/>
              <w:rPr>
                <w:sz w:val="16"/>
                <w:szCs w:val="16"/>
              </w:rPr>
            </w:pPr>
            <w:r w:rsidRPr="00716321">
              <w:rPr>
                <w:sz w:val="16"/>
                <w:szCs w:val="16"/>
              </w:rPr>
              <w:t>Version 8.0.1 created to inlcude attachments (.xml adn .xsd files)</w:t>
            </w:r>
          </w:p>
        </w:tc>
        <w:tc>
          <w:tcPr>
            <w:tcW w:w="567" w:type="dxa"/>
            <w:shd w:val="solid" w:color="FFFFFF" w:fill="auto"/>
          </w:tcPr>
          <w:p w14:paraId="6F71719D" w14:textId="77777777" w:rsidR="00E32A2E" w:rsidRPr="00716321" w:rsidRDefault="00E32A2E" w:rsidP="00E302E1">
            <w:pPr>
              <w:pStyle w:val="TAL"/>
              <w:rPr>
                <w:snapToGrid w:val="0"/>
                <w:sz w:val="16"/>
                <w:szCs w:val="16"/>
              </w:rPr>
            </w:pPr>
            <w:r w:rsidRPr="00716321">
              <w:rPr>
                <w:snapToGrid w:val="0"/>
                <w:sz w:val="16"/>
                <w:szCs w:val="16"/>
              </w:rPr>
              <w:t>8.0.0</w:t>
            </w:r>
          </w:p>
        </w:tc>
        <w:tc>
          <w:tcPr>
            <w:tcW w:w="567" w:type="dxa"/>
            <w:shd w:val="solid" w:color="FFFFFF" w:fill="auto"/>
          </w:tcPr>
          <w:p w14:paraId="6E2099DB" w14:textId="77777777" w:rsidR="00E32A2E" w:rsidRPr="00716321" w:rsidRDefault="00E32A2E" w:rsidP="00E302E1">
            <w:pPr>
              <w:pStyle w:val="TAL"/>
              <w:rPr>
                <w:snapToGrid w:val="0"/>
                <w:sz w:val="16"/>
                <w:szCs w:val="16"/>
                <w:lang w:val="en-AU"/>
              </w:rPr>
            </w:pPr>
            <w:r w:rsidRPr="00716321">
              <w:rPr>
                <w:snapToGrid w:val="0"/>
                <w:sz w:val="16"/>
                <w:szCs w:val="16"/>
                <w:lang w:val="en-AU"/>
              </w:rPr>
              <w:t>8.0.1</w:t>
            </w:r>
          </w:p>
        </w:tc>
      </w:tr>
      <w:tr w:rsidR="00E32A2E" w:rsidRPr="00716321" w14:paraId="3631FE25" w14:textId="77777777" w:rsidTr="00E302E1">
        <w:tc>
          <w:tcPr>
            <w:tcW w:w="800" w:type="dxa"/>
            <w:shd w:val="solid" w:color="FFFFFF" w:fill="auto"/>
          </w:tcPr>
          <w:p w14:paraId="7403BF62" w14:textId="77777777" w:rsidR="00E32A2E" w:rsidRPr="00716321" w:rsidRDefault="00E32A2E" w:rsidP="00E302E1">
            <w:pPr>
              <w:pStyle w:val="TAL"/>
              <w:rPr>
                <w:snapToGrid w:val="0"/>
                <w:sz w:val="16"/>
                <w:szCs w:val="16"/>
                <w:lang w:val="en-AU"/>
              </w:rPr>
            </w:pPr>
            <w:r w:rsidRPr="00716321">
              <w:rPr>
                <w:snapToGrid w:val="0"/>
                <w:sz w:val="16"/>
                <w:szCs w:val="16"/>
                <w:lang w:val="en-AU"/>
              </w:rPr>
              <w:t>2008-09</w:t>
            </w:r>
          </w:p>
        </w:tc>
        <w:tc>
          <w:tcPr>
            <w:tcW w:w="800" w:type="dxa"/>
            <w:shd w:val="solid" w:color="FFFFFF" w:fill="auto"/>
          </w:tcPr>
          <w:p w14:paraId="4ED1FBBA" w14:textId="77777777" w:rsidR="00E32A2E" w:rsidRPr="00716321" w:rsidRDefault="00E32A2E" w:rsidP="00E302E1">
            <w:pPr>
              <w:pStyle w:val="TAL"/>
              <w:rPr>
                <w:snapToGrid w:val="0"/>
                <w:sz w:val="16"/>
                <w:szCs w:val="16"/>
                <w:lang w:val="en-AU"/>
              </w:rPr>
            </w:pPr>
            <w:r w:rsidRPr="00716321">
              <w:rPr>
                <w:snapToGrid w:val="0"/>
                <w:sz w:val="16"/>
                <w:szCs w:val="16"/>
                <w:lang w:val="en-AU"/>
              </w:rPr>
              <w:t>CT#41</w:t>
            </w:r>
          </w:p>
        </w:tc>
        <w:tc>
          <w:tcPr>
            <w:tcW w:w="995" w:type="dxa"/>
            <w:shd w:val="solid" w:color="FFFFFF" w:fill="auto"/>
          </w:tcPr>
          <w:p w14:paraId="68B2E26A" w14:textId="77777777" w:rsidR="00E32A2E" w:rsidRPr="00716321" w:rsidRDefault="00E32A2E" w:rsidP="00E302E1">
            <w:pPr>
              <w:pStyle w:val="TAL"/>
              <w:rPr>
                <w:snapToGrid w:val="0"/>
                <w:sz w:val="16"/>
                <w:szCs w:val="16"/>
                <w:lang w:val="en-AU"/>
              </w:rPr>
            </w:pPr>
            <w:r w:rsidRPr="00716321">
              <w:rPr>
                <w:snapToGrid w:val="0"/>
                <w:sz w:val="16"/>
                <w:szCs w:val="16"/>
                <w:lang w:val="en-AU"/>
              </w:rPr>
              <w:t>CP-080533</w:t>
            </w:r>
          </w:p>
        </w:tc>
        <w:tc>
          <w:tcPr>
            <w:tcW w:w="476" w:type="dxa"/>
            <w:shd w:val="solid" w:color="FFFFFF" w:fill="auto"/>
          </w:tcPr>
          <w:p w14:paraId="31A4E02A" w14:textId="77777777" w:rsidR="00E32A2E" w:rsidRPr="00716321" w:rsidRDefault="00E32A2E" w:rsidP="00E302E1">
            <w:pPr>
              <w:pStyle w:val="TAL"/>
              <w:rPr>
                <w:snapToGrid w:val="0"/>
                <w:sz w:val="16"/>
                <w:szCs w:val="16"/>
                <w:lang w:val="en-AU"/>
              </w:rPr>
            </w:pPr>
            <w:r w:rsidRPr="00716321">
              <w:rPr>
                <w:snapToGrid w:val="0"/>
                <w:sz w:val="16"/>
                <w:szCs w:val="16"/>
                <w:lang w:val="en-AU"/>
              </w:rPr>
              <w:t>0001</w:t>
            </w:r>
          </w:p>
        </w:tc>
        <w:tc>
          <w:tcPr>
            <w:tcW w:w="378" w:type="dxa"/>
            <w:shd w:val="solid" w:color="FFFFFF" w:fill="auto"/>
          </w:tcPr>
          <w:p w14:paraId="1D387511"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19EFBD6F" w14:textId="77777777" w:rsidR="00E32A2E" w:rsidRPr="00716321" w:rsidRDefault="00E32A2E" w:rsidP="00E302E1">
            <w:pPr>
              <w:pStyle w:val="TAL"/>
              <w:rPr>
                <w:sz w:val="16"/>
                <w:szCs w:val="16"/>
              </w:rPr>
            </w:pPr>
            <w:r w:rsidRPr="00716321">
              <w:rPr>
                <w:sz w:val="16"/>
                <w:szCs w:val="16"/>
                <w:lang w:val="en-US"/>
              </w:rPr>
              <w:t>Tidyup .xml and .xsd files</w:t>
            </w:r>
          </w:p>
        </w:tc>
        <w:tc>
          <w:tcPr>
            <w:tcW w:w="567" w:type="dxa"/>
            <w:shd w:val="solid" w:color="FFFFFF" w:fill="auto"/>
          </w:tcPr>
          <w:p w14:paraId="1D42FDE7" w14:textId="77777777" w:rsidR="00E32A2E" w:rsidRPr="00716321" w:rsidRDefault="00E32A2E" w:rsidP="00E302E1">
            <w:pPr>
              <w:pStyle w:val="TAL"/>
              <w:rPr>
                <w:snapToGrid w:val="0"/>
                <w:sz w:val="16"/>
                <w:szCs w:val="16"/>
              </w:rPr>
            </w:pPr>
            <w:r w:rsidRPr="00716321">
              <w:rPr>
                <w:snapToGrid w:val="0"/>
                <w:sz w:val="16"/>
                <w:szCs w:val="16"/>
              </w:rPr>
              <w:t>8.0.1</w:t>
            </w:r>
          </w:p>
        </w:tc>
        <w:tc>
          <w:tcPr>
            <w:tcW w:w="567" w:type="dxa"/>
            <w:shd w:val="solid" w:color="FFFFFF" w:fill="auto"/>
          </w:tcPr>
          <w:p w14:paraId="2E1351B3" w14:textId="77777777" w:rsidR="00E32A2E" w:rsidRPr="00716321" w:rsidRDefault="00E32A2E" w:rsidP="00E302E1">
            <w:pPr>
              <w:pStyle w:val="TAL"/>
              <w:rPr>
                <w:snapToGrid w:val="0"/>
                <w:sz w:val="16"/>
                <w:szCs w:val="16"/>
                <w:lang w:val="en-AU"/>
              </w:rPr>
            </w:pPr>
            <w:r w:rsidRPr="00716321">
              <w:rPr>
                <w:snapToGrid w:val="0"/>
                <w:sz w:val="16"/>
                <w:szCs w:val="16"/>
                <w:lang w:val="en-AU"/>
              </w:rPr>
              <w:t>8.1.0</w:t>
            </w:r>
          </w:p>
        </w:tc>
      </w:tr>
      <w:tr w:rsidR="00E32A2E" w:rsidRPr="00716321" w14:paraId="0B3A65BF" w14:textId="77777777" w:rsidTr="00E302E1">
        <w:tc>
          <w:tcPr>
            <w:tcW w:w="800" w:type="dxa"/>
            <w:shd w:val="solid" w:color="FFFFFF" w:fill="auto"/>
          </w:tcPr>
          <w:p w14:paraId="36EF9B2C" w14:textId="77777777" w:rsidR="00E32A2E" w:rsidRPr="00716321" w:rsidRDefault="00E32A2E" w:rsidP="00E302E1">
            <w:pPr>
              <w:pStyle w:val="TAL"/>
              <w:rPr>
                <w:snapToGrid w:val="0"/>
                <w:sz w:val="16"/>
                <w:szCs w:val="16"/>
                <w:lang w:val="en-AU"/>
              </w:rPr>
            </w:pPr>
            <w:r w:rsidRPr="00716321">
              <w:rPr>
                <w:snapToGrid w:val="0"/>
                <w:sz w:val="16"/>
                <w:szCs w:val="16"/>
                <w:lang w:val="en-AU"/>
              </w:rPr>
              <w:t>2008-09</w:t>
            </w:r>
          </w:p>
        </w:tc>
        <w:tc>
          <w:tcPr>
            <w:tcW w:w="800" w:type="dxa"/>
            <w:shd w:val="solid" w:color="FFFFFF" w:fill="auto"/>
          </w:tcPr>
          <w:p w14:paraId="2120B6A3" w14:textId="77777777" w:rsidR="00E32A2E" w:rsidRPr="00716321" w:rsidRDefault="00E32A2E" w:rsidP="00E302E1">
            <w:pPr>
              <w:pStyle w:val="TAL"/>
              <w:rPr>
                <w:snapToGrid w:val="0"/>
                <w:sz w:val="16"/>
                <w:szCs w:val="16"/>
                <w:lang w:val="en-AU"/>
              </w:rPr>
            </w:pPr>
            <w:r w:rsidRPr="00716321">
              <w:rPr>
                <w:snapToGrid w:val="0"/>
                <w:sz w:val="16"/>
                <w:szCs w:val="16"/>
                <w:lang w:val="en-AU"/>
              </w:rPr>
              <w:t>CT#41</w:t>
            </w:r>
          </w:p>
        </w:tc>
        <w:tc>
          <w:tcPr>
            <w:tcW w:w="995" w:type="dxa"/>
            <w:shd w:val="solid" w:color="FFFFFF" w:fill="auto"/>
          </w:tcPr>
          <w:p w14:paraId="7F0B41E9" w14:textId="77777777" w:rsidR="00E32A2E" w:rsidRPr="00716321" w:rsidRDefault="00E32A2E" w:rsidP="00E302E1">
            <w:pPr>
              <w:pStyle w:val="TAL"/>
              <w:rPr>
                <w:snapToGrid w:val="0"/>
                <w:sz w:val="16"/>
                <w:szCs w:val="16"/>
                <w:lang w:val="en-AU"/>
              </w:rPr>
            </w:pPr>
            <w:r w:rsidRPr="00716321">
              <w:rPr>
                <w:snapToGrid w:val="0"/>
                <w:sz w:val="16"/>
                <w:szCs w:val="16"/>
                <w:lang w:val="en-AU"/>
              </w:rPr>
              <w:t>CP-080533</w:t>
            </w:r>
          </w:p>
        </w:tc>
        <w:tc>
          <w:tcPr>
            <w:tcW w:w="476" w:type="dxa"/>
            <w:shd w:val="solid" w:color="FFFFFF" w:fill="auto"/>
          </w:tcPr>
          <w:p w14:paraId="6DEC7869" w14:textId="77777777" w:rsidR="00E32A2E" w:rsidRPr="00716321" w:rsidRDefault="00E32A2E" w:rsidP="00E302E1">
            <w:pPr>
              <w:pStyle w:val="TAL"/>
              <w:rPr>
                <w:snapToGrid w:val="0"/>
                <w:sz w:val="16"/>
                <w:szCs w:val="16"/>
                <w:lang w:val="en-AU"/>
              </w:rPr>
            </w:pPr>
            <w:r w:rsidRPr="00716321">
              <w:rPr>
                <w:snapToGrid w:val="0"/>
                <w:sz w:val="16"/>
                <w:szCs w:val="16"/>
                <w:lang w:val="en-AU"/>
              </w:rPr>
              <w:t>0002</w:t>
            </w:r>
          </w:p>
        </w:tc>
        <w:tc>
          <w:tcPr>
            <w:tcW w:w="378" w:type="dxa"/>
            <w:shd w:val="solid" w:color="FFFFFF" w:fill="auto"/>
          </w:tcPr>
          <w:p w14:paraId="23D43C39" w14:textId="77777777" w:rsidR="00E32A2E" w:rsidRPr="00716321" w:rsidRDefault="00E32A2E" w:rsidP="00E302E1">
            <w:pPr>
              <w:pStyle w:val="TAL"/>
              <w:rPr>
                <w:snapToGrid w:val="0"/>
                <w:sz w:val="16"/>
                <w:szCs w:val="16"/>
                <w:lang w:val="en-AU"/>
              </w:rPr>
            </w:pPr>
          </w:p>
        </w:tc>
        <w:tc>
          <w:tcPr>
            <w:tcW w:w="4867" w:type="dxa"/>
            <w:shd w:val="solid" w:color="FFFFFF" w:fill="auto"/>
          </w:tcPr>
          <w:p w14:paraId="201715B9" w14:textId="77777777" w:rsidR="00E32A2E" w:rsidRPr="00716321" w:rsidRDefault="00E32A2E" w:rsidP="00E302E1">
            <w:pPr>
              <w:pStyle w:val="TAL"/>
              <w:rPr>
                <w:sz w:val="16"/>
                <w:szCs w:val="16"/>
              </w:rPr>
            </w:pPr>
            <w:r w:rsidRPr="00716321">
              <w:rPr>
                <w:sz w:val="16"/>
                <w:szCs w:val="16"/>
              </w:rPr>
              <w:t>Applicability statement in scope</w:t>
            </w:r>
          </w:p>
        </w:tc>
        <w:tc>
          <w:tcPr>
            <w:tcW w:w="567" w:type="dxa"/>
            <w:shd w:val="solid" w:color="FFFFFF" w:fill="auto"/>
          </w:tcPr>
          <w:p w14:paraId="30A92AD5" w14:textId="77777777" w:rsidR="00E32A2E" w:rsidRPr="00716321" w:rsidRDefault="00E32A2E" w:rsidP="00E302E1">
            <w:pPr>
              <w:pStyle w:val="TAL"/>
              <w:rPr>
                <w:snapToGrid w:val="0"/>
                <w:sz w:val="16"/>
                <w:szCs w:val="16"/>
              </w:rPr>
            </w:pPr>
            <w:r w:rsidRPr="00716321">
              <w:rPr>
                <w:snapToGrid w:val="0"/>
                <w:sz w:val="16"/>
                <w:szCs w:val="16"/>
              </w:rPr>
              <w:t>8.0.1</w:t>
            </w:r>
          </w:p>
        </w:tc>
        <w:tc>
          <w:tcPr>
            <w:tcW w:w="567" w:type="dxa"/>
            <w:shd w:val="solid" w:color="FFFFFF" w:fill="auto"/>
          </w:tcPr>
          <w:p w14:paraId="64DCF1F0" w14:textId="77777777" w:rsidR="00E32A2E" w:rsidRPr="00716321" w:rsidRDefault="00E32A2E" w:rsidP="00E302E1">
            <w:pPr>
              <w:pStyle w:val="TAL"/>
              <w:rPr>
                <w:snapToGrid w:val="0"/>
                <w:sz w:val="16"/>
                <w:szCs w:val="16"/>
                <w:lang w:val="en-AU"/>
              </w:rPr>
            </w:pPr>
            <w:r w:rsidRPr="00716321">
              <w:rPr>
                <w:snapToGrid w:val="0"/>
                <w:sz w:val="16"/>
                <w:szCs w:val="16"/>
                <w:lang w:val="en-AU"/>
              </w:rPr>
              <w:t>8.1.0</w:t>
            </w:r>
          </w:p>
        </w:tc>
      </w:tr>
      <w:tr w:rsidR="00E32A2E" w:rsidRPr="00716321" w14:paraId="5D6EAB0F" w14:textId="77777777" w:rsidTr="00E302E1">
        <w:tc>
          <w:tcPr>
            <w:tcW w:w="800" w:type="dxa"/>
            <w:shd w:val="solid" w:color="FFFFFF" w:fill="auto"/>
          </w:tcPr>
          <w:p w14:paraId="5A5E16E5" w14:textId="77777777" w:rsidR="00E32A2E" w:rsidRPr="00716321" w:rsidRDefault="00E32A2E" w:rsidP="00E302E1">
            <w:pPr>
              <w:pStyle w:val="TAL"/>
              <w:rPr>
                <w:snapToGrid w:val="0"/>
                <w:sz w:val="16"/>
                <w:szCs w:val="16"/>
                <w:lang w:val="en-AU"/>
              </w:rPr>
            </w:pPr>
            <w:r w:rsidRPr="00716321">
              <w:rPr>
                <w:snapToGrid w:val="0"/>
                <w:sz w:val="16"/>
                <w:szCs w:val="16"/>
                <w:lang w:val="en-AU"/>
              </w:rPr>
              <w:t>2009-06</w:t>
            </w:r>
          </w:p>
        </w:tc>
        <w:tc>
          <w:tcPr>
            <w:tcW w:w="800" w:type="dxa"/>
            <w:shd w:val="solid" w:color="FFFFFF" w:fill="auto"/>
          </w:tcPr>
          <w:p w14:paraId="66A1261B" w14:textId="77777777" w:rsidR="00E32A2E" w:rsidRPr="00716321" w:rsidRDefault="00E32A2E" w:rsidP="00E302E1">
            <w:pPr>
              <w:pStyle w:val="TAL"/>
              <w:rPr>
                <w:snapToGrid w:val="0"/>
                <w:sz w:val="16"/>
                <w:szCs w:val="16"/>
                <w:lang w:val="en-AU"/>
              </w:rPr>
            </w:pPr>
            <w:r w:rsidRPr="00716321">
              <w:rPr>
                <w:snapToGrid w:val="0"/>
                <w:sz w:val="16"/>
                <w:szCs w:val="16"/>
                <w:lang w:val="en-AU"/>
              </w:rPr>
              <w:t>CT#44</w:t>
            </w:r>
          </w:p>
        </w:tc>
        <w:tc>
          <w:tcPr>
            <w:tcW w:w="995" w:type="dxa"/>
            <w:shd w:val="solid" w:color="FFFFFF" w:fill="auto"/>
          </w:tcPr>
          <w:p w14:paraId="4F3FCE9F" w14:textId="77777777" w:rsidR="00E32A2E" w:rsidRPr="00716321" w:rsidRDefault="00E32A2E" w:rsidP="00E302E1">
            <w:pPr>
              <w:pStyle w:val="TAL"/>
              <w:rPr>
                <w:snapToGrid w:val="0"/>
                <w:sz w:val="16"/>
                <w:szCs w:val="16"/>
                <w:lang w:val="en-AU"/>
              </w:rPr>
            </w:pPr>
            <w:r w:rsidRPr="00716321">
              <w:rPr>
                <w:snapToGrid w:val="0"/>
                <w:sz w:val="16"/>
                <w:szCs w:val="16"/>
                <w:lang w:val="en-AU"/>
              </w:rPr>
              <w:t>CP-090432</w:t>
            </w:r>
          </w:p>
        </w:tc>
        <w:tc>
          <w:tcPr>
            <w:tcW w:w="476" w:type="dxa"/>
            <w:shd w:val="solid" w:color="FFFFFF" w:fill="auto"/>
          </w:tcPr>
          <w:p w14:paraId="5DE68A6B" w14:textId="77777777" w:rsidR="00E32A2E" w:rsidRPr="00716321" w:rsidRDefault="00E32A2E" w:rsidP="00E302E1">
            <w:pPr>
              <w:pStyle w:val="TAL"/>
              <w:rPr>
                <w:snapToGrid w:val="0"/>
                <w:sz w:val="16"/>
                <w:szCs w:val="16"/>
                <w:lang w:val="en-AU"/>
              </w:rPr>
            </w:pPr>
            <w:r w:rsidRPr="00716321">
              <w:rPr>
                <w:snapToGrid w:val="0"/>
                <w:sz w:val="16"/>
                <w:szCs w:val="16"/>
                <w:lang w:val="en-AU"/>
              </w:rPr>
              <w:t>0005</w:t>
            </w:r>
          </w:p>
        </w:tc>
        <w:tc>
          <w:tcPr>
            <w:tcW w:w="378" w:type="dxa"/>
            <w:shd w:val="solid" w:color="FFFFFF" w:fill="auto"/>
          </w:tcPr>
          <w:p w14:paraId="705910D9"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23E836D7" w14:textId="77777777" w:rsidR="00E32A2E" w:rsidRPr="00716321" w:rsidRDefault="00E32A2E" w:rsidP="00E302E1">
            <w:pPr>
              <w:pStyle w:val="TAL"/>
              <w:rPr>
                <w:sz w:val="16"/>
                <w:szCs w:val="16"/>
              </w:rPr>
            </w:pPr>
            <w:r w:rsidRPr="00716321">
              <w:rPr>
                <w:sz w:val="16"/>
                <w:szCs w:val="16"/>
              </w:rPr>
              <w:t>Addition of international-communications condition</w:t>
            </w:r>
          </w:p>
        </w:tc>
        <w:tc>
          <w:tcPr>
            <w:tcW w:w="567" w:type="dxa"/>
            <w:shd w:val="solid" w:color="FFFFFF" w:fill="auto"/>
          </w:tcPr>
          <w:p w14:paraId="1E8CA010" w14:textId="77777777" w:rsidR="00E32A2E" w:rsidRPr="00716321" w:rsidRDefault="00E32A2E" w:rsidP="00E302E1">
            <w:pPr>
              <w:pStyle w:val="TAL"/>
              <w:rPr>
                <w:snapToGrid w:val="0"/>
                <w:sz w:val="16"/>
                <w:szCs w:val="16"/>
              </w:rPr>
            </w:pPr>
            <w:r w:rsidRPr="00716321">
              <w:rPr>
                <w:snapToGrid w:val="0"/>
                <w:sz w:val="16"/>
                <w:szCs w:val="16"/>
              </w:rPr>
              <w:t>8.1.0</w:t>
            </w:r>
          </w:p>
        </w:tc>
        <w:tc>
          <w:tcPr>
            <w:tcW w:w="567" w:type="dxa"/>
            <w:shd w:val="solid" w:color="FFFFFF" w:fill="auto"/>
          </w:tcPr>
          <w:p w14:paraId="13E54402" w14:textId="77777777" w:rsidR="00E32A2E" w:rsidRPr="00716321" w:rsidRDefault="00E32A2E" w:rsidP="00E302E1">
            <w:pPr>
              <w:pStyle w:val="TAL"/>
              <w:rPr>
                <w:snapToGrid w:val="0"/>
                <w:sz w:val="16"/>
                <w:szCs w:val="16"/>
                <w:lang w:val="en-AU"/>
              </w:rPr>
            </w:pPr>
            <w:r w:rsidRPr="00716321">
              <w:rPr>
                <w:snapToGrid w:val="0"/>
                <w:sz w:val="16"/>
                <w:szCs w:val="16"/>
                <w:lang w:val="en-AU"/>
              </w:rPr>
              <w:t>9.0.0</w:t>
            </w:r>
          </w:p>
        </w:tc>
      </w:tr>
      <w:tr w:rsidR="00E32A2E" w:rsidRPr="00716321" w14:paraId="65BC8038" w14:textId="77777777" w:rsidTr="00E302E1">
        <w:tc>
          <w:tcPr>
            <w:tcW w:w="800" w:type="dxa"/>
            <w:shd w:val="solid" w:color="FFFFFF" w:fill="auto"/>
          </w:tcPr>
          <w:p w14:paraId="79A55056" w14:textId="77777777" w:rsidR="00E32A2E" w:rsidRPr="00716321" w:rsidRDefault="00E32A2E" w:rsidP="00E302E1">
            <w:pPr>
              <w:pStyle w:val="TAL"/>
              <w:rPr>
                <w:snapToGrid w:val="0"/>
                <w:sz w:val="16"/>
                <w:szCs w:val="16"/>
                <w:lang w:val="en-AU"/>
              </w:rPr>
            </w:pPr>
            <w:r w:rsidRPr="00716321">
              <w:rPr>
                <w:snapToGrid w:val="0"/>
                <w:sz w:val="16"/>
                <w:szCs w:val="16"/>
                <w:lang w:val="en-AU"/>
              </w:rPr>
              <w:t>2009-09</w:t>
            </w:r>
          </w:p>
        </w:tc>
        <w:tc>
          <w:tcPr>
            <w:tcW w:w="800" w:type="dxa"/>
            <w:shd w:val="solid" w:color="FFFFFF" w:fill="auto"/>
          </w:tcPr>
          <w:p w14:paraId="5607F70A" w14:textId="77777777" w:rsidR="00E32A2E" w:rsidRPr="00716321" w:rsidRDefault="00E32A2E" w:rsidP="00E302E1">
            <w:pPr>
              <w:pStyle w:val="TAL"/>
              <w:rPr>
                <w:snapToGrid w:val="0"/>
                <w:sz w:val="16"/>
                <w:szCs w:val="16"/>
                <w:lang w:val="en-AU"/>
              </w:rPr>
            </w:pPr>
            <w:r w:rsidRPr="00716321">
              <w:rPr>
                <w:snapToGrid w:val="0"/>
                <w:sz w:val="16"/>
                <w:szCs w:val="16"/>
                <w:lang w:val="en-AU"/>
              </w:rPr>
              <w:t>CT#45</w:t>
            </w:r>
          </w:p>
        </w:tc>
        <w:tc>
          <w:tcPr>
            <w:tcW w:w="995" w:type="dxa"/>
            <w:shd w:val="solid" w:color="FFFFFF" w:fill="auto"/>
          </w:tcPr>
          <w:p w14:paraId="0A9D27F5" w14:textId="77777777" w:rsidR="00E32A2E" w:rsidRPr="00716321" w:rsidRDefault="00E32A2E" w:rsidP="00E302E1">
            <w:pPr>
              <w:pStyle w:val="TAL"/>
              <w:rPr>
                <w:snapToGrid w:val="0"/>
                <w:sz w:val="16"/>
                <w:szCs w:val="16"/>
                <w:lang w:val="en-AU"/>
              </w:rPr>
            </w:pPr>
            <w:r w:rsidRPr="00716321">
              <w:rPr>
                <w:snapToGrid w:val="0"/>
                <w:sz w:val="16"/>
                <w:szCs w:val="16"/>
                <w:lang w:val="en-AU"/>
              </w:rPr>
              <w:t>CP-090687</w:t>
            </w:r>
          </w:p>
        </w:tc>
        <w:tc>
          <w:tcPr>
            <w:tcW w:w="476" w:type="dxa"/>
            <w:shd w:val="solid" w:color="FFFFFF" w:fill="auto"/>
          </w:tcPr>
          <w:p w14:paraId="4A129601" w14:textId="77777777" w:rsidR="00E32A2E" w:rsidRPr="00716321" w:rsidRDefault="00E32A2E" w:rsidP="00E302E1">
            <w:pPr>
              <w:pStyle w:val="TAL"/>
              <w:rPr>
                <w:snapToGrid w:val="0"/>
                <w:sz w:val="16"/>
                <w:szCs w:val="16"/>
                <w:lang w:val="en-AU"/>
              </w:rPr>
            </w:pPr>
            <w:r w:rsidRPr="00716321">
              <w:rPr>
                <w:snapToGrid w:val="0"/>
                <w:sz w:val="16"/>
                <w:szCs w:val="16"/>
                <w:lang w:val="en-AU"/>
              </w:rPr>
              <w:t>0007</w:t>
            </w:r>
          </w:p>
        </w:tc>
        <w:tc>
          <w:tcPr>
            <w:tcW w:w="378" w:type="dxa"/>
            <w:shd w:val="solid" w:color="FFFFFF" w:fill="auto"/>
          </w:tcPr>
          <w:p w14:paraId="46118073"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28799EAF" w14:textId="77777777" w:rsidR="00E32A2E" w:rsidRPr="00716321" w:rsidRDefault="00E32A2E" w:rsidP="00E302E1">
            <w:pPr>
              <w:pStyle w:val="TAL"/>
              <w:rPr>
                <w:sz w:val="16"/>
                <w:szCs w:val="16"/>
              </w:rPr>
            </w:pPr>
            <w:r w:rsidRPr="00716321">
              <w:rPr>
                <w:sz w:val="16"/>
                <w:szCs w:val="16"/>
              </w:rPr>
              <w:t>Validation against capabilities</w:t>
            </w:r>
          </w:p>
        </w:tc>
        <w:tc>
          <w:tcPr>
            <w:tcW w:w="567" w:type="dxa"/>
            <w:shd w:val="solid" w:color="FFFFFF" w:fill="auto"/>
          </w:tcPr>
          <w:p w14:paraId="5CC9706C" w14:textId="77777777" w:rsidR="00E32A2E" w:rsidRPr="00716321" w:rsidRDefault="00E32A2E" w:rsidP="00E302E1">
            <w:pPr>
              <w:pStyle w:val="TAL"/>
              <w:rPr>
                <w:snapToGrid w:val="0"/>
                <w:sz w:val="16"/>
                <w:szCs w:val="16"/>
              </w:rPr>
            </w:pPr>
            <w:r w:rsidRPr="00716321">
              <w:rPr>
                <w:snapToGrid w:val="0"/>
                <w:sz w:val="16"/>
                <w:szCs w:val="16"/>
              </w:rPr>
              <w:t>9.0.0</w:t>
            </w:r>
          </w:p>
        </w:tc>
        <w:tc>
          <w:tcPr>
            <w:tcW w:w="567" w:type="dxa"/>
            <w:shd w:val="solid" w:color="FFFFFF" w:fill="auto"/>
          </w:tcPr>
          <w:p w14:paraId="36EAB8B3" w14:textId="77777777" w:rsidR="00E32A2E" w:rsidRPr="00716321" w:rsidRDefault="00E32A2E" w:rsidP="00E302E1">
            <w:pPr>
              <w:pStyle w:val="TAL"/>
              <w:rPr>
                <w:snapToGrid w:val="0"/>
                <w:sz w:val="16"/>
                <w:szCs w:val="16"/>
                <w:lang w:val="en-AU"/>
              </w:rPr>
            </w:pPr>
            <w:r w:rsidRPr="00716321">
              <w:rPr>
                <w:snapToGrid w:val="0"/>
                <w:sz w:val="16"/>
                <w:szCs w:val="16"/>
                <w:lang w:val="en-AU"/>
              </w:rPr>
              <w:t>9.1.0</w:t>
            </w:r>
          </w:p>
        </w:tc>
      </w:tr>
      <w:tr w:rsidR="00E32A2E" w:rsidRPr="00716321" w14:paraId="64DD7F99" w14:textId="77777777" w:rsidTr="00E302E1">
        <w:tc>
          <w:tcPr>
            <w:tcW w:w="800" w:type="dxa"/>
            <w:shd w:val="solid" w:color="FFFFFF" w:fill="auto"/>
          </w:tcPr>
          <w:p w14:paraId="0B8FD258" w14:textId="77777777" w:rsidR="00E32A2E" w:rsidRPr="00716321" w:rsidRDefault="00E32A2E" w:rsidP="00E302E1">
            <w:pPr>
              <w:pStyle w:val="TAL"/>
              <w:rPr>
                <w:snapToGrid w:val="0"/>
                <w:sz w:val="16"/>
                <w:szCs w:val="16"/>
                <w:lang w:val="en-AU"/>
              </w:rPr>
            </w:pPr>
            <w:r w:rsidRPr="00716321">
              <w:rPr>
                <w:snapToGrid w:val="0"/>
                <w:sz w:val="16"/>
                <w:szCs w:val="16"/>
                <w:lang w:val="en-AU"/>
              </w:rPr>
              <w:t>2009-09</w:t>
            </w:r>
          </w:p>
        </w:tc>
        <w:tc>
          <w:tcPr>
            <w:tcW w:w="800" w:type="dxa"/>
            <w:shd w:val="solid" w:color="FFFFFF" w:fill="auto"/>
          </w:tcPr>
          <w:p w14:paraId="27851FF6" w14:textId="77777777" w:rsidR="00E32A2E" w:rsidRPr="00716321" w:rsidRDefault="00E32A2E" w:rsidP="00E302E1">
            <w:pPr>
              <w:pStyle w:val="TAL"/>
              <w:rPr>
                <w:snapToGrid w:val="0"/>
                <w:sz w:val="16"/>
                <w:szCs w:val="16"/>
                <w:lang w:val="en-AU"/>
              </w:rPr>
            </w:pPr>
            <w:r w:rsidRPr="00716321">
              <w:rPr>
                <w:snapToGrid w:val="0"/>
                <w:sz w:val="16"/>
                <w:szCs w:val="16"/>
                <w:lang w:val="en-AU"/>
              </w:rPr>
              <w:t>CT#45</w:t>
            </w:r>
          </w:p>
        </w:tc>
        <w:tc>
          <w:tcPr>
            <w:tcW w:w="995" w:type="dxa"/>
            <w:shd w:val="solid" w:color="FFFFFF" w:fill="auto"/>
          </w:tcPr>
          <w:p w14:paraId="3927D75E" w14:textId="77777777" w:rsidR="00E32A2E" w:rsidRPr="00716321" w:rsidRDefault="00E32A2E" w:rsidP="00E302E1">
            <w:pPr>
              <w:pStyle w:val="TAL"/>
              <w:rPr>
                <w:snapToGrid w:val="0"/>
                <w:sz w:val="16"/>
                <w:szCs w:val="16"/>
                <w:lang w:val="en-AU"/>
              </w:rPr>
            </w:pPr>
            <w:r w:rsidRPr="00716321">
              <w:rPr>
                <w:snapToGrid w:val="0"/>
                <w:sz w:val="16"/>
                <w:szCs w:val="16"/>
                <w:lang w:val="en-AU"/>
              </w:rPr>
              <w:t>CP-090687</w:t>
            </w:r>
          </w:p>
        </w:tc>
        <w:tc>
          <w:tcPr>
            <w:tcW w:w="476" w:type="dxa"/>
            <w:shd w:val="solid" w:color="FFFFFF" w:fill="auto"/>
          </w:tcPr>
          <w:p w14:paraId="487DF110" w14:textId="77777777" w:rsidR="00E32A2E" w:rsidRPr="00716321" w:rsidRDefault="00E32A2E" w:rsidP="00E302E1">
            <w:pPr>
              <w:pStyle w:val="TAL"/>
              <w:rPr>
                <w:snapToGrid w:val="0"/>
                <w:sz w:val="16"/>
                <w:szCs w:val="16"/>
                <w:lang w:val="en-AU"/>
              </w:rPr>
            </w:pPr>
            <w:r w:rsidRPr="00716321">
              <w:rPr>
                <w:snapToGrid w:val="0"/>
                <w:sz w:val="16"/>
                <w:szCs w:val="16"/>
                <w:lang w:val="en-AU"/>
              </w:rPr>
              <w:t>0008</w:t>
            </w:r>
          </w:p>
        </w:tc>
        <w:tc>
          <w:tcPr>
            <w:tcW w:w="378" w:type="dxa"/>
            <w:shd w:val="solid" w:color="FFFFFF" w:fill="auto"/>
          </w:tcPr>
          <w:p w14:paraId="2295CA55"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677FD859" w14:textId="77777777" w:rsidR="00E32A2E" w:rsidRPr="00716321" w:rsidRDefault="00E32A2E" w:rsidP="00E302E1">
            <w:pPr>
              <w:pStyle w:val="TAL"/>
              <w:rPr>
                <w:sz w:val="16"/>
                <w:szCs w:val="16"/>
              </w:rPr>
            </w:pPr>
            <w:r w:rsidRPr="00716321">
              <w:rPr>
                <w:sz w:val="16"/>
                <w:szCs w:val="16"/>
              </w:rPr>
              <w:t>Supported-media-type</w:t>
            </w:r>
          </w:p>
        </w:tc>
        <w:tc>
          <w:tcPr>
            <w:tcW w:w="567" w:type="dxa"/>
            <w:shd w:val="solid" w:color="FFFFFF" w:fill="auto"/>
          </w:tcPr>
          <w:p w14:paraId="2E9BB463" w14:textId="77777777" w:rsidR="00E32A2E" w:rsidRPr="00716321" w:rsidRDefault="00E32A2E" w:rsidP="00E302E1">
            <w:pPr>
              <w:pStyle w:val="TAL"/>
              <w:rPr>
                <w:snapToGrid w:val="0"/>
                <w:sz w:val="16"/>
                <w:szCs w:val="16"/>
              </w:rPr>
            </w:pPr>
            <w:r w:rsidRPr="00716321">
              <w:rPr>
                <w:snapToGrid w:val="0"/>
                <w:sz w:val="16"/>
                <w:szCs w:val="16"/>
              </w:rPr>
              <w:t>9.0.0</w:t>
            </w:r>
          </w:p>
        </w:tc>
        <w:tc>
          <w:tcPr>
            <w:tcW w:w="567" w:type="dxa"/>
            <w:shd w:val="solid" w:color="FFFFFF" w:fill="auto"/>
          </w:tcPr>
          <w:p w14:paraId="2663FC94" w14:textId="77777777" w:rsidR="00E32A2E" w:rsidRPr="00716321" w:rsidRDefault="00E32A2E" w:rsidP="00E302E1">
            <w:pPr>
              <w:pStyle w:val="TAL"/>
              <w:rPr>
                <w:snapToGrid w:val="0"/>
                <w:sz w:val="16"/>
                <w:szCs w:val="16"/>
                <w:lang w:val="en-AU"/>
              </w:rPr>
            </w:pPr>
            <w:r w:rsidRPr="00716321">
              <w:rPr>
                <w:snapToGrid w:val="0"/>
                <w:sz w:val="16"/>
                <w:szCs w:val="16"/>
                <w:lang w:val="en-AU"/>
              </w:rPr>
              <w:t>9.1.0</w:t>
            </w:r>
          </w:p>
        </w:tc>
      </w:tr>
      <w:tr w:rsidR="00E32A2E" w:rsidRPr="00716321" w14:paraId="29EA7CA1" w14:textId="77777777" w:rsidTr="00E302E1">
        <w:tc>
          <w:tcPr>
            <w:tcW w:w="800" w:type="dxa"/>
            <w:shd w:val="solid" w:color="FFFFFF" w:fill="auto"/>
          </w:tcPr>
          <w:p w14:paraId="2074F583" w14:textId="77777777" w:rsidR="00E32A2E" w:rsidRPr="00716321" w:rsidRDefault="00E32A2E" w:rsidP="00E302E1">
            <w:pPr>
              <w:pStyle w:val="TAL"/>
              <w:rPr>
                <w:snapToGrid w:val="0"/>
                <w:sz w:val="16"/>
                <w:szCs w:val="16"/>
                <w:lang w:val="en-AU"/>
              </w:rPr>
            </w:pPr>
            <w:r w:rsidRPr="00716321">
              <w:rPr>
                <w:snapToGrid w:val="0"/>
                <w:sz w:val="16"/>
                <w:szCs w:val="16"/>
                <w:lang w:val="en-AU"/>
              </w:rPr>
              <w:t>2009-09</w:t>
            </w:r>
          </w:p>
        </w:tc>
        <w:tc>
          <w:tcPr>
            <w:tcW w:w="800" w:type="dxa"/>
            <w:shd w:val="solid" w:color="FFFFFF" w:fill="auto"/>
          </w:tcPr>
          <w:p w14:paraId="41FB6FC4" w14:textId="77777777" w:rsidR="00E32A2E" w:rsidRPr="00716321" w:rsidRDefault="00E32A2E" w:rsidP="00E302E1">
            <w:pPr>
              <w:pStyle w:val="TAL"/>
              <w:rPr>
                <w:snapToGrid w:val="0"/>
                <w:sz w:val="16"/>
                <w:szCs w:val="16"/>
                <w:lang w:val="en-AU"/>
              </w:rPr>
            </w:pPr>
            <w:r w:rsidRPr="00716321">
              <w:rPr>
                <w:snapToGrid w:val="0"/>
                <w:sz w:val="16"/>
                <w:szCs w:val="16"/>
                <w:lang w:val="en-AU"/>
              </w:rPr>
              <w:t>CT#45</w:t>
            </w:r>
          </w:p>
        </w:tc>
        <w:tc>
          <w:tcPr>
            <w:tcW w:w="995" w:type="dxa"/>
            <w:shd w:val="solid" w:color="FFFFFF" w:fill="auto"/>
          </w:tcPr>
          <w:p w14:paraId="65FB8F7D" w14:textId="77777777" w:rsidR="00E32A2E" w:rsidRPr="00716321" w:rsidRDefault="00E32A2E" w:rsidP="00E302E1">
            <w:pPr>
              <w:pStyle w:val="TAL"/>
              <w:rPr>
                <w:snapToGrid w:val="0"/>
                <w:sz w:val="16"/>
                <w:szCs w:val="16"/>
                <w:lang w:val="en-AU"/>
              </w:rPr>
            </w:pPr>
            <w:r w:rsidRPr="00716321">
              <w:rPr>
                <w:snapToGrid w:val="0"/>
                <w:sz w:val="16"/>
                <w:szCs w:val="16"/>
                <w:lang w:val="en-AU"/>
              </w:rPr>
              <w:t>CP-090687</w:t>
            </w:r>
          </w:p>
        </w:tc>
        <w:tc>
          <w:tcPr>
            <w:tcW w:w="476" w:type="dxa"/>
            <w:shd w:val="solid" w:color="FFFFFF" w:fill="auto"/>
          </w:tcPr>
          <w:p w14:paraId="7EBC8DB7" w14:textId="77777777" w:rsidR="00E32A2E" w:rsidRPr="00716321" w:rsidRDefault="00E32A2E" w:rsidP="00E302E1">
            <w:pPr>
              <w:pStyle w:val="TAL"/>
              <w:rPr>
                <w:snapToGrid w:val="0"/>
                <w:sz w:val="16"/>
                <w:szCs w:val="16"/>
                <w:lang w:val="en-AU"/>
              </w:rPr>
            </w:pPr>
            <w:r w:rsidRPr="00716321">
              <w:rPr>
                <w:snapToGrid w:val="0"/>
                <w:sz w:val="16"/>
                <w:szCs w:val="16"/>
                <w:lang w:val="en-AU"/>
              </w:rPr>
              <w:t>0010</w:t>
            </w:r>
          </w:p>
        </w:tc>
        <w:tc>
          <w:tcPr>
            <w:tcW w:w="378" w:type="dxa"/>
            <w:shd w:val="solid" w:color="FFFFFF" w:fill="auto"/>
          </w:tcPr>
          <w:p w14:paraId="2295A77C" w14:textId="77777777" w:rsidR="00E32A2E" w:rsidRPr="00716321" w:rsidRDefault="00E32A2E" w:rsidP="00E302E1">
            <w:pPr>
              <w:pStyle w:val="TAL"/>
              <w:rPr>
                <w:snapToGrid w:val="0"/>
                <w:sz w:val="16"/>
                <w:szCs w:val="16"/>
                <w:lang w:val="en-AU"/>
              </w:rPr>
            </w:pPr>
          </w:p>
        </w:tc>
        <w:tc>
          <w:tcPr>
            <w:tcW w:w="4867" w:type="dxa"/>
            <w:shd w:val="solid" w:color="FFFFFF" w:fill="auto"/>
          </w:tcPr>
          <w:p w14:paraId="6246F937" w14:textId="77777777" w:rsidR="00E32A2E" w:rsidRPr="00716321" w:rsidRDefault="00E32A2E" w:rsidP="00E302E1">
            <w:pPr>
              <w:pStyle w:val="TAL"/>
              <w:rPr>
                <w:sz w:val="16"/>
                <w:szCs w:val="16"/>
              </w:rPr>
            </w:pPr>
            <w:r w:rsidRPr="00716321">
              <w:rPr>
                <w:sz w:val="16"/>
                <w:szCs w:val="16"/>
              </w:rPr>
              <w:t>Supported target type</w:t>
            </w:r>
          </w:p>
        </w:tc>
        <w:tc>
          <w:tcPr>
            <w:tcW w:w="567" w:type="dxa"/>
            <w:shd w:val="solid" w:color="FFFFFF" w:fill="auto"/>
          </w:tcPr>
          <w:p w14:paraId="57D3A386" w14:textId="77777777" w:rsidR="00E32A2E" w:rsidRPr="00716321" w:rsidRDefault="00E32A2E" w:rsidP="00E302E1">
            <w:pPr>
              <w:pStyle w:val="TAL"/>
              <w:rPr>
                <w:snapToGrid w:val="0"/>
                <w:sz w:val="16"/>
                <w:szCs w:val="16"/>
              </w:rPr>
            </w:pPr>
            <w:r w:rsidRPr="00716321">
              <w:rPr>
                <w:snapToGrid w:val="0"/>
                <w:sz w:val="16"/>
                <w:szCs w:val="16"/>
              </w:rPr>
              <w:t>9.0.0</w:t>
            </w:r>
          </w:p>
        </w:tc>
        <w:tc>
          <w:tcPr>
            <w:tcW w:w="567" w:type="dxa"/>
            <w:shd w:val="solid" w:color="FFFFFF" w:fill="auto"/>
          </w:tcPr>
          <w:p w14:paraId="6D351EC6" w14:textId="77777777" w:rsidR="00E32A2E" w:rsidRPr="00716321" w:rsidRDefault="00E32A2E" w:rsidP="00E302E1">
            <w:pPr>
              <w:pStyle w:val="TAL"/>
              <w:rPr>
                <w:snapToGrid w:val="0"/>
                <w:sz w:val="16"/>
                <w:szCs w:val="16"/>
                <w:lang w:val="en-AU"/>
              </w:rPr>
            </w:pPr>
            <w:r w:rsidRPr="00716321">
              <w:rPr>
                <w:snapToGrid w:val="0"/>
                <w:sz w:val="16"/>
                <w:szCs w:val="16"/>
                <w:lang w:val="en-AU"/>
              </w:rPr>
              <w:t>9.1.0</w:t>
            </w:r>
          </w:p>
        </w:tc>
      </w:tr>
      <w:tr w:rsidR="00E32A2E" w:rsidRPr="00716321" w14:paraId="745DE5BD" w14:textId="77777777" w:rsidTr="00E302E1">
        <w:tc>
          <w:tcPr>
            <w:tcW w:w="800" w:type="dxa"/>
            <w:shd w:val="solid" w:color="FFFFFF" w:fill="auto"/>
          </w:tcPr>
          <w:p w14:paraId="23BBF924" w14:textId="77777777" w:rsidR="00E32A2E" w:rsidRPr="00716321" w:rsidRDefault="00E32A2E" w:rsidP="00E302E1">
            <w:pPr>
              <w:pStyle w:val="TAL"/>
              <w:rPr>
                <w:snapToGrid w:val="0"/>
                <w:sz w:val="16"/>
                <w:szCs w:val="16"/>
                <w:lang w:val="en-AU"/>
              </w:rPr>
            </w:pPr>
            <w:r w:rsidRPr="00716321">
              <w:rPr>
                <w:snapToGrid w:val="0"/>
                <w:sz w:val="16"/>
                <w:szCs w:val="16"/>
                <w:lang w:val="en-AU"/>
              </w:rPr>
              <w:t>2009-09</w:t>
            </w:r>
          </w:p>
        </w:tc>
        <w:tc>
          <w:tcPr>
            <w:tcW w:w="800" w:type="dxa"/>
            <w:shd w:val="solid" w:color="FFFFFF" w:fill="auto"/>
          </w:tcPr>
          <w:p w14:paraId="7D51ACF2" w14:textId="77777777" w:rsidR="00E32A2E" w:rsidRPr="00716321" w:rsidRDefault="00E32A2E" w:rsidP="00E302E1">
            <w:pPr>
              <w:pStyle w:val="TAL"/>
              <w:rPr>
                <w:snapToGrid w:val="0"/>
                <w:sz w:val="16"/>
                <w:szCs w:val="16"/>
                <w:lang w:val="en-AU"/>
              </w:rPr>
            </w:pPr>
            <w:r w:rsidRPr="00716321">
              <w:rPr>
                <w:snapToGrid w:val="0"/>
                <w:sz w:val="16"/>
                <w:szCs w:val="16"/>
                <w:lang w:val="en-AU"/>
              </w:rPr>
              <w:t>CT#45</w:t>
            </w:r>
          </w:p>
        </w:tc>
        <w:tc>
          <w:tcPr>
            <w:tcW w:w="995" w:type="dxa"/>
            <w:shd w:val="solid" w:color="FFFFFF" w:fill="auto"/>
          </w:tcPr>
          <w:p w14:paraId="4164BC12" w14:textId="77777777" w:rsidR="00E32A2E" w:rsidRPr="00716321" w:rsidRDefault="00E32A2E" w:rsidP="00E302E1">
            <w:pPr>
              <w:pStyle w:val="TAL"/>
              <w:rPr>
                <w:snapToGrid w:val="0"/>
                <w:sz w:val="16"/>
                <w:szCs w:val="16"/>
                <w:lang w:val="en-AU"/>
              </w:rPr>
            </w:pPr>
          </w:p>
        </w:tc>
        <w:tc>
          <w:tcPr>
            <w:tcW w:w="476" w:type="dxa"/>
            <w:shd w:val="solid" w:color="FFFFFF" w:fill="auto"/>
          </w:tcPr>
          <w:p w14:paraId="508FD7A1" w14:textId="77777777" w:rsidR="00E32A2E" w:rsidRPr="00716321" w:rsidRDefault="00E32A2E" w:rsidP="00E302E1">
            <w:pPr>
              <w:pStyle w:val="TAL"/>
              <w:rPr>
                <w:snapToGrid w:val="0"/>
                <w:sz w:val="16"/>
                <w:szCs w:val="16"/>
                <w:lang w:val="en-AU"/>
              </w:rPr>
            </w:pPr>
          </w:p>
        </w:tc>
        <w:tc>
          <w:tcPr>
            <w:tcW w:w="378" w:type="dxa"/>
            <w:shd w:val="solid" w:color="FFFFFF" w:fill="auto"/>
          </w:tcPr>
          <w:p w14:paraId="39501434" w14:textId="77777777" w:rsidR="00E32A2E" w:rsidRPr="00716321" w:rsidRDefault="00E32A2E" w:rsidP="00E302E1">
            <w:pPr>
              <w:pStyle w:val="TAL"/>
              <w:rPr>
                <w:snapToGrid w:val="0"/>
                <w:sz w:val="16"/>
                <w:szCs w:val="16"/>
                <w:lang w:val="en-AU"/>
              </w:rPr>
            </w:pPr>
          </w:p>
        </w:tc>
        <w:tc>
          <w:tcPr>
            <w:tcW w:w="4867" w:type="dxa"/>
            <w:shd w:val="solid" w:color="FFFFFF" w:fill="auto"/>
          </w:tcPr>
          <w:p w14:paraId="5023EB20" w14:textId="77777777" w:rsidR="00E32A2E" w:rsidRPr="00716321" w:rsidRDefault="00E32A2E" w:rsidP="00E302E1">
            <w:pPr>
              <w:pStyle w:val="TAL"/>
              <w:rPr>
                <w:sz w:val="16"/>
                <w:szCs w:val="16"/>
              </w:rPr>
            </w:pPr>
            <w:r w:rsidRPr="00716321">
              <w:rPr>
                <w:sz w:val="16"/>
                <w:szCs w:val="16"/>
              </w:rPr>
              <w:t>Editorial cleanup by MCC</w:t>
            </w:r>
          </w:p>
        </w:tc>
        <w:tc>
          <w:tcPr>
            <w:tcW w:w="567" w:type="dxa"/>
            <w:shd w:val="solid" w:color="FFFFFF" w:fill="auto"/>
          </w:tcPr>
          <w:p w14:paraId="0D001B78" w14:textId="77777777" w:rsidR="00E32A2E" w:rsidRPr="00716321" w:rsidRDefault="00E32A2E" w:rsidP="00E302E1">
            <w:pPr>
              <w:pStyle w:val="TAL"/>
              <w:rPr>
                <w:snapToGrid w:val="0"/>
                <w:sz w:val="16"/>
                <w:szCs w:val="16"/>
              </w:rPr>
            </w:pPr>
            <w:r w:rsidRPr="00716321">
              <w:rPr>
                <w:snapToGrid w:val="0"/>
                <w:sz w:val="16"/>
                <w:szCs w:val="16"/>
              </w:rPr>
              <w:t>9.1.0</w:t>
            </w:r>
          </w:p>
        </w:tc>
        <w:tc>
          <w:tcPr>
            <w:tcW w:w="567" w:type="dxa"/>
            <w:shd w:val="solid" w:color="FFFFFF" w:fill="auto"/>
          </w:tcPr>
          <w:p w14:paraId="582A9333" w14:textId="77777777" w:rsidR="00E32A2E" w:rsidRPr="00716321" w:rsidRDefault="00E32A2E" w:rsidP="00E302E1">
            <w:pPr>
              <w:pStyle w:val="TAL"/>
              <w:rPr>
                <w:snapToGrid w:val="0"/>
                <w:sz w:val="16"/>
                <w:szCs w:val="16"/>
                <w:lang w:val="en-AU"/>
              </w:rPr>
            </w:pPr>
            <w:r w:rsidRPr="00716321">
              <w:rPr>
                <w:snapToGrid w:val="0"/>
                <w:sz w:val="16"/>
                <w:szCs w:val="16"/>
                <w:lang w:val="en-AU"/>
              </w:rPr>
              <w:t>9.1.1</w:t>
            </w:r>
          </w:p>
        </w:tc>
      </w:tr>
      <w:tr w:rsidR="00E32A2E" w:rsidRPr="00716321" w14:paraId="14ACA63F" w14:textId="77777777" w:rsidTr="00E302E1">
        <w:tc>
          <w:tcPr>
            <w:tcW w:w="800" w:type="dxa"/>
            <w:shd w:val="solid" w:color="FFFFFF" w:fill="auto"/>
          </w:tcPr>
          <w:p w14:paraId="5143782C" w14:textId="77777777" w:rsidR="00E32A2E" w:rsidRPr="00716321" w:rsidRDefault="00E32A2E" w:rsidP="00E302E1">
            <w:pPr>
              <w:pStyle w:val="TAL"/>
              <w:rPr>
                <w:snapToGrid w:val="0"/>
                <w:sz w:val="16"/>
                <w:szCs w:val="16"/>
                <w:lang w:val="en-AU"/>
              </w:rPr>
            </w:pPr>
            <w:r w:rsidRPr="00716321">
              <w:rPr>
                <w:snapToGrid w:val="0"/>
                <w:sz w:val="16"/>
                <w:szCs w:val="16"/>
                <w:lang w:val="en-AU"/>
              </w:rPr>
              <w:t>2009-12</w:t>
            </w:r>
          </w:p>
        </w:tc>
        <w:tc>
          <w:tcPr>
            <w:tcW w:w="800" w:type="dxa"/>
            <w:shd w:val="solid" w:color="FFFFFF" w:fill="auto"/>
          </w:tcPr>
          <w:p w14:paraId="24661B35" w14:textId="77777777" w:rsidR="00E32A2E" w:rsidRPr="00716321" w:rsidRDefault="00E32A2E" w:rsidP="00E302E1">
            <w:pPr>
              <w:pStyle w:val="TAL"/>
              <w:rPr>
                <w:snapToGrid w:val="0"/>
                <w:sz w:val="16"/>
                <w:szCs w:val="16"/>
                <w:lang w:val="en-AU"/>
              </w:rPr>
            </w:pPr>
            <w:r w:rsidRPr="00716321">
              <w:rPr>
                <w:snapToGrid w:val="0"/>
                <w:sz w:val="16"/>
                <w:szCs w:val="16"/>
                <w:lang w:val="en-AU"/>
              </w:rPr>
              <w:t>CT#46</w:t>
            </w:r>
          </w:p>
        </w:tc>
        <w:tc>
          <w:tcPr>
            <w:tcW w:w="995" w:type="dxa"/>
            <w:shd w:val="solid" w:color="FFFFFF" w:fill="auto"/>
          </w:tcPr>
          <w:p w14:paraId="7C2E9751" w14:textId="77777777" w:rsidR="00E32A2E" w:rsidRPr="00716321" w:rsidRDefault="00E32A2E" w:rsidP="00E302E1">
            <w:pPr>
              <w:pStyle w:val="TAL"/>
              <w:rPr>
                <w:snapToGrid w:val="0"/>
                <w:sz w:val="16"/>
                <w:szCs w:val="16"/>
                <w:lang w:val="en-AU"/>
              </w:rPr>
            </w:pPr>
            <w:r w:rsidRPr="00716321">
              <w:rPr>
                <w:snapToGrid w:val="0"/>
                <w:sz w:val="16"/>
                <w:szCs w:val="16"/>
                <w:lang w:val="en-AU"/>
              </w:rPr>
              <w:t>CP-091040</w:t>
            </w:r>
          </w:p>
        </w:tc>
        <w:tc>
          <w:tcPr>
            <w:tcW w:w="476" w:type="dxa"/>
            <w:shd w:val="solid" w:color="FFFFFF" w:fill="auto"/>
          </w:tcPr>
          <w:p w14:paraId="2270012E" w14:textId="77777777" w:rsidR="00E32A2E" w:rsidRPr="00716321" w:rsidRDefault="00E32A2E" w:rsidP="00E302E1">
            <w:pPr>
              <w:pStyle w:val="TAL"/>
              <w:rPr>
                <w:snapToGrid w:val="0"/>
                <w:sz w:val="16"/>
                <w:szCs w:val="16"/>
                <w:lang w:val="en-AU"/>
              </w:rPr>
            </w:pPr>
            <w:r w:rsidRPr="00716321">
              <w:rPr>
                <w:snapToGrid w:val="0"/>
                <w:sz w:val="16"/>
                <w:szCs w:val="16"/>
                <w:lang w:val="en-AU"/>
              </w:rPr>
              <w:t>0012</w:t>
            </w:r>
          </w:p>
        </w:tc>
        <w:tc>
          <w:tcPr>
            <w:tcW w:w="378" w:type="dxa"/>
            <w:shd w:val="solid" w:color="FFFFFF" w:fill="auto"/>
          </w:tcPr>
          <w:p w14:paraId="3DE9F3D7"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533C4670" w14:textId="77777777" w:rsidR="00E32A2E" w:rsidRPr="00716321" w:rsidRDefault="00E32A2E" w:rsidP="00E302E1">
            <w:pPr>
              <w:pStyle w:val="TAL"/>
              <w:rPr>
                <w:sz w:val="16"/>
                <w:szCs w:val="16"/>
              </w:rPr>
            </w:pPr>
            <w:r w:rsidRPr="00716321">
              <w:rPr>
                <w:sz w:val="16"/>
                <w:szCs w:val="16"/>
              </w:rPr>
              <w:t>Change of ua-profile package to xcap-diff package</w:t>
            </w:r>
          </w:p>
        </w:tc>
        <w:tc>
          <w:tcPr>
            <w:tcW w:w="567" w:type="dxa"/>
            <w:shd w:val="solid" w:color="FFFFFF" w:fill="auto"/>
          </w:tcPr>
          <w:p w14:paraId="4A670D87" w14:textId="77777777" w:rsidR="00E32A2E" w:rsidRPr="00716321" w:rsidRDefault="00E32A2E" w:rsidP="00E302E1">
            <w:pPr>
              <w:pStyle w:val="TAL"/>
              <w:rPr>
                <w:snapToGrid w:val="0"/>
                <w:sz w:val="16"/>
                <w:szCs w:val="16"/>
              </w:rPr>
            </w:pPr>
            <w:r w:rsidRPr="00716321">
              <w:rPr>
                <w:snapToGrid w:val="0"/>
                <w:sz w:val="16"/>
                <w:szCs w:val="16"/>
              </w:rPr>
              <w:t>9.1.1</w:t>
            </w:r>
          </w:p>
        </w:tc>
        <w:tc>
          <w:tcPr>
            <w:tcW w:w="567" w:type="dxa"/>
            <w:shd w:val="solid" w:color="FFFFFF" w:fill="auto"/>
          </w:tcPr>
          <w:p w14:paraId="6E7EE1E3" w14:textId="77777777" w:rsidR="00E32A2E" w:rsidRPr="00716321" w:rsidRDefault="00E32A2E" w:rsidP="00E302E1">
            <w:pPr>
              <w:pStyle w:val="TAL"/>
              <w:rPr>
                <w:snapToGrid w:val="0"/>
                <w:sz w:val="16"/>
                <w:szCs w:val="16"/>
                <w:lang w:val="en-AU"/>
              </w:rPr>
            </w:pPr>
            <w:r w:rsidRPr="00716321">
              <w:rPr>
                <w:snapToGrid w:val="0"/>
                <w:sz w:val="16"/>
                <w:szCs w:val="16"/>
                <w:lang w:val="en-AU"/>
              </w:rPr>
              <w:t>9.2.0</w:t>
            </w:r>
          </w:p>
        </w:tc>
      </w:tr>
      <w:tr w:rsidR="00E32A2E" w:rsidRPr="00716321" w14:paraId="532DFCF8" w14:textId="77777777" w:rsidTr="00E302E1">
        <w:tc>
          <w:tcPr>
            <w:tcW w:w="800" w:type="dxa"/>
            <w:shd w:val="solid" w:color="FFFFFF" w:fill="auto"/>
          </w:tcPr>
          <w:p w14:paraId="3E727E34" w14:textId="77777777" w:rsidR="00E32A2E" w:rsidRPr="00716321" w:rsidRDefault="00E32A2E" w:rsidP="00E302E1">
            <w:pPr>
              <w:pStyle w:val="TAL"/>
              <w:rPr>
                <w:snapToGrid w:val="0"/>
                <w:sz w:val="16"/>
                <w:szCs w:val="16"/>
                <w:lang w:val="en-AU"/>
              </w:rPr>
            </w:pPr>
            <w:r w:rsidRPr="00716321">
              <w:rPr>
                <w:snapToGrid w:val="0"/>
                <w:sz w:val="16"/>
                <w:szCs w:val="16"/>
                <w:lang w:val="en-AU"/>
              </w:rPr>
              <w:t>2009-12</w:t>
            </w:r>
          </w:p>
        </w:tc>
        <w:tc>
          <w:tcPr>
            <w:tcW w:w="800" w:type="dxa"/>
            <w:shd w:val="solid" w:color="FFFFFF" w:fill="auto"/>
          </w:tcPr>
          <w:p w14:paraId="49605706" w14:textId="77777777" w:rsidR="00E32A2E" w:rsidRPr="00716321" w:rsidRDefault="00E32A2E" w:rsidP="00E302E1">
            <w:pPr>
              <w:pStyle w:val="TAL"/>
              <w:rPr>
                <w:snapToGrid w:val="0"/>
                <w:sz w:val="16"/>
                <w:szCs w:val="16"/>
                <w:lang w:val="en-AU"/>
              </w:rPr>
            </w:pPr>
            <w:r w:rsidRPr="00716321">
              <w:rPr>
                <w:snapToGrid w:val="0"/>
                <w:sz w:val="16"/>
                <w:szCs w:val="16"/>
                <w:lang w:val="en-AU"/>
              </w:rPr>
              <w:t>CT#46</w:t>
            </w:r>
          </w:p>
        </w:tc>
        <w:tc>
          <w:tcPr>
            <w:tcW w:w="995" w:type="dxa"/>
            <w:shd w:val="solid" w:color="FFFFFF" w:fill="auto"/>
          </w:tcPr>
          <w:p w14:paraId="0FF75B9F" w14:textId="77777777" w:rsidR="00E32A2E" w:rsidRPr="00716321" w:rsidRDefault="00E32A2E" w:rsidP="00E302E1">
            <w:pPr>
              <w:pStyle w:val="TAL"/>
              <w:rPr>
                <w:snapToGrid w:val="0"/>
                <w:sz w:val="16"/>
                <w:szCs w:val="16"/>
                <w:lang w:val="en-AU"/>
              </w:rPr>
            </w:pPr>
            <w:r w:rsidRPr="00716321">
              <w:rPr>
                <w:snapToGrid w:val="0"/>
                <w:sz w:val="16"/>
                <w:szCs w:val="16"/>
                <w:lang w:val="en-AU"/>
              </w:rPr>
              <w:t>CP-090928</w:t>
            </w:r>
          </w:p>
        </w:tc>
        <w:tc>
          <w:tcPr>
            <w:tcW w:w="476" w:type="dxa"/>
            <w:shd w:val="solid" w:color="FFFFFF" w:fill="auto"/>
          </w:tcPr>
          <w:p w14:paraId="1F829F75" w14:textId="77777777" w:rsidR="00E32A2E" w:rsidRPr="00716321" w:rsidRDefault="00E32A2E" w:rsidP="00E302E1">
            <w:pPr>
              <w:pStyle w:val="TAL"/>
              <w:rPr>
                <w:snapToGrid w:val="0"/>
                <w:sz w:val="16"/>
                <w:szCs w:val="16"/>
                <w:lang w:val="en-AU"/>
              </w:rPr>
            </w:pPr>
            <w:r w:rsidRPr="00716321">
              <w:rPr>
                <w:snapToGrid w:val="0"/>
                <w:sz w:val="16"/>
                <w:szCs w:val="16"/>
                <w:lang w:val="en-AU"/>
              </w:rPr>
              <w:t>0013</w:t>
            </w:r>
          </w:p>
        </w:tc>
        <w:tc>
          <w:tcPr>
            <w:tcW w:w="378" w:type="dxa"/>
            <w:shd w:val="solid" w:color="FFFFFF" w:fill="auto"/>
          </w:tcPr>
          <w:p w14:paraId="712C03EC"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409F6C52" w14:textId="77777777" w:rsidR="00E32A2E" w:rsidRPr="00716321" w:rsidRDefault="00E32A2E" w:rsidP="00E302E1">
            <w:pPr>
              <w:pStyle w:val="TAL"/>
              <w:rPr>
                <w:sz w:val="16"/>
                <w:szCs w:val="16"/>
              </w:rPr>
            </w:pPr>
            <w:r w:rsidRPr="00716321">
              <w:rPr>
                <w:sz w:val="16"/>
                <w:szCs w:val="16"/>
              </w:rPr>
              <w:t>Authorization policy update</w:t>
            </w:r>
          </w:p>
        </w:tc>
        <w:tc>
          <w:tcPr>
            <w:tcW w:w="567" w:type="dxa"/>
            <w:shd w:val="solid" w:color="FFFFFF" w:fill="auto"/>
          </w:tcPr>
          <w:p w14:paraId="3F0B5BBB" w14:textId="77777777" w:rsidR="00E32A2E" w:rsidRPr="00716321" w:rsidRDefault="00E32A2E" w:rsidP="00E302E1">
            <w:pPr>
              <w:pStyle w:val="TAL"/>
              <w:rPr>
                <w:snapToGrid w:val="0"/>
                <w:sz w:val="16"/>
                <w:szCs w:val="16"/>
              </w:rPr>
            </w:pPr>
            <w:r w:rsidRPr="00716321">
              <w:rPr>
                <w:snapToGrid w:val="0"/>
                <w:sz w:val="16"/>
                <w:szCs w:val="16"/>
              </w:rPr>
              <w:t>9.1.1</w:t>
            </w:r>
          </w:p>
        </w:tc>
        <w:tc>
          <w:tcPr>
            <w:tcW w:w="567" w:type="dxa"/>
            <w:shd w:val="solid" w:color="FFFFFF" w:fill="auto"/>
          </w:tcPr>
          <w:p w14:paraId="31CAFBE3" w14:textId="77777777" w:rsidR="00E32A2E" w:rsidRPr="00716321" w:rsidRDefault="00E32A2E" w:rsidP="00E302E1">
            <w:pPr>
              <w:pStyle w:val="TAL"/>
              <w:rPr>
                <w:snapToGrid w:val="0"/>
                <w:sz w:val="16"/>
                <w:szCs w:val="16"/>
                <w:lang w:val="en-AU"/>
              </w:rPr>
            </w:pPr>
            <w:r w:rsidRPr="00716321">
              <w:rPr>
                <w:snapToGrid w:val="0"/>
                <w:sz w:val="16"/>
                <w:szCs w:val="16"/>
                <w:lang w:val="en-AU"/>
              </w:rPr>
              <w:t>9.2.0</w:t>
            </w:r>
          </w:p>
        </w:tc>
      </w:tr>
      <w:tr w:rsidR="00E32A2E" w:rsidRPr="00716321" w14:paraId="0534C3DE" w14:textId="77777777" w:rsidTr="00E302E1">
        <w:tc>
          <w:tcPr>
            <w:tcW w:w="800" w:type="dxa"/>
            <w:shd w:val="solid" w:color="FFFFFF" w:fill="auto"/>
          </w:tcPr>
          <w:p w14:paraId="264E9734" w14:textId="77777777" w:rsidR="00E32A2E" w:rsidRPr="00716321" w:rsidRDefault="00E32A2E" w:rsidP="00E302E1">
            <w:pPr>
              <w:pStyle w:val="TAL"/>
              <w:rPr>
                <w:snapToGrid w:val="0"/>
                <w:sz w:val="16"/>
                <w:szCs w:val="16"/>
                <w:lang w:val="en-AU"/>
              </w:rPr>
            </w:pPr>
            <w:r w:rsidRPr="00716321">
              <w:rPr>
                <w:snapToGrid w:val="0"/>
                <w:sz w:val="16"/>
                <w:szCs w:val="16"/>
                <w:lang w:val="en-AU"/>
              </w:rPr>
              <w:t>2009-12</w:t>
            </w:r>
          </w:p>
        </w:tc>
        <w:tc>
          <w:tcPr>
            <w:tcW w:w="800" w:type="dxa"/>
            <w:shd w:val="solid" w:color="FFFFFF" w:fill="auto"/>
          </w:tcPr>
          <w:p w14:paraId="300B68F4" w14:textId="77777777" w:rsidR="00E32A2E" w:rsidRPr="00716321" w:rsidRDefault="00E32A2E" w:rsidP="00E302E1">
            <w:pPr>
              <w:pStyle w:val="TAL"/>
              <w:rPr>
                <w:snapToGrid w:val="0"/>
                <w:sz w:val="16"/>
                <w:szCs w:val="16"/>
                <w:lang w:val="en-AU"/>
              </w:rPr>
            </w:pPr>
            <w:r w:rsidRPr="00716321">
              <w:rPr>
                <w:snapToGrid w:val="0"/>
                <w:sz w:val="16"/>
                <w:szCs w:val="16"/>
                <w:lang w:val="en-AU"/>
              </w:rPr>
              <w:t>CT#46</w:t>
            </w:r>
          </w:p>
        </w:tc>
        <w:tc>
          <w:tcPr>
            <w:tcW w:w="995" w:type="dxa"/>
            <w:shd w:val="solid" w:color="FFFFFF" w:fill="auto"/>
          </w:tcPr>
          <w:p w14:paraId="40C621EC" w14:textId="77777777" w:rsidR="00E32A2E" w:rsidRPr="00716321" w:rsidRDefault="00E32A2E" w:rsidP="00E302E1">
            <w:pPr>
              <w:pStyle w:val="TAL"/>
              <w:rPr>
                <w:snapToGrid w:val="0"/>
                <w:sz w:val="16"/>
                <w:szCs w:val="16"/>
                <w:lang w:val="en-AU"/>
              </w:rPr>
            </w:pPr>
            <w:r w:rsidRPr="00716321">
              <w:rPr>
                <w:snapToGrid w:val="0"/>
                <w:sz w:val="16"/>
                <w:szCs w:val="16"/>
                <w:lang w:val="en-AU"/>
              </w:rPr>
              <w:t>CP-090928</w:t>
            </w:r>
          </w:p>
        </w:tc>
        <w:tc>
          <w:tcPr>
            <w:tcW w:w="476" w:type="dxa"/>
            <w:shd w:val="solid" w:color="FFFFFF" w:fill="auto"/>
          </w:tcPr>
          <w:p w14:paraId="0C1026F1" w14:textId="77777777" w:rsidR="00E32A2E" w:rsidRPr="00716321" w:rsidRDefault="00E32A2E" w:rsidP="00E302E1">
            <w:pPr>
              <w:pStyle w:val="TAL"/>
              <w:rPr>
                <w:snapToGrid w:val="0"/>
                <w:sz w:val="16"/>
                <w:szCs w:val="16"/>
                <w:lang w:val="en-AU"/>
              </w:rPr>
            </w:pPr>
            <w:r w:rsidRPr="00716321">
              <w:rPr>
                <w:snapToGrid w:val="0"/>
                <w:sz w:val="16"/>
                <w:szCs w:val="16"/>
                <w:lang w:val="en-AU"/>
              </w:rPr>
              <w:t>0014</w:t>
            </w:r>
          </w:p>
        </w:tc>
        <w:tc>
          <w:tcPr>
            <w:tcW w:w="378" w:type="dxa"/>
            <w:shd w:val="solid" w:color="FFFFFF" w:fill="auto"/>
          </w:tcPr>
          <w:p w14:paraId="62B2949C"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77FC1330" w14:textId="77777777" w:rsidR="00E32A2E" w:rsidRPr="00716321" w:rsidRDefault="00E32A2E" w:rsidP="00E302E1">
            <w:pPr>
              <w:pStyle w:val="TAL"/>
              <w:rPr>
                <w:sz w:val="16"/>
                <w:szCs w:val="16"/>
              </w:rPr>
            </w:pPr>
            <w:r w:rsidRPr="00716321">
              <w:rPr>
                <w:sz w:val="16"/>
                <w:szCs w:val="16"/>
              </w:rPr>
              <w:t>Service capabilities fragment</w:t>
            </w:r>
          </w:p>
        </w:tc>
        <w:tc>
          <w:tcPr>
            <w:tcW w:w="567" w:type="dxa"/>
            <w:shd w:val="solid" w:color="FFFFFF" w:fill="auto"/>
          </w:tcPr>
          <w:p w14:paraId="1C791592" w14:textId="77777777" w:rsidR="00E32A2E" w:rsidRPr="00716321" w:rsidRDefault="00E32A2E" w:rsidP="00E302E1">
            <w:pPr>
              <w:pStyle w:val="TAL"/>
              <w:rPr>
                <w:snapToGrid w:val="0"/>
                <w:sz w:val="16"/>
                <w:szCs w:val="16"/>
              </w:rPr>
            </w:pPr>
            <w:r w:rsidRPr="00716321">
              <w:rPr>
                <w:snapToGrid w:val="0"/>
                <w:sz w:val="16"/>
                <w:szCs w:val="16"/>
              </w:rPr>
              <w:t>9.1.1</w:t>
            </w:r>
          </w:p>
        </w:tc>
        <w:tc>
          <w:tcPr>
            <w:tcW w:w="567" w:type="dxa"/>
            <w:shd w:val="solid" w:color="FFFFFF" w:fill="auto"/>
          </w:tcPr>
          <w:p w14:paraId="6C3D42B3" w14:textId="77777777" w:rsidR="00E32A2E" w:rsidRPr="00716321" w:rsidRDefault="00E32A2E" w:rsidP="00E302E1">
            <w:pPr>
              <w:pStyle w:val="TAL"/>
              <w:rPr>
                <w:snapToGrid w:val="0"/>
                <w:sz w:val="16"/>
                <w:szCs w:val="16"/>
                <w:lang w:val="en-AU"/>
              </w:rPr>
            </w:pPr>
            <w:r w:rsidRPr="00716321">
              <w:rPr>
                <w:snapToGrid w:val="0"/>
                <w:sz w:val="16"/>
                <w:szCs w:val="16"/>
                <w:lang w:val="en-AU"/>
              </w:rPr>
              <w:t>9.2.0</w:t>
            </w:r>
          </w:p>
        </w:tc>
      </w:tr>
      <w:tr w:rsidR="00E32A2E" w:rsidRPr="00716321" w14:paraId="21F186A8" w14:textId="77777777" w:rsidTr="00E302E1">
        <w:tc>
          <w:tcPr>
            <w:tcW w:w="800" w:type="dxa"/>
            <w:shd w:val="solid" w:color="FFFFFF" w:fill="auto"/>
          </w:tcPr>
          <w:p w14:paraId="544AD26C" w14:textId="77777777" w:rsidR="00E32A2E" w:rsidRPr="00716321" w:rsidRDefault="00E32A2E" w:rsidP="00E302E1">
            <w:pPr>
              <w:pStyle w:val="TAL"/>
              <w:rPr>
                <w:snapToGrid w:val="0"/>
                <w:sz w:val="16"/>
                <w:szCs w:val="16"/>
                <w:lang w:val="en-AU"/>
              </w:rPr>
            </w:pPr>
            <w:r w:rsidRPr="00716321">
              <w:rPr>
                <w:snapToGrid w:val="0"/>
                <w:sz w:val="16"/>
                <w:szCs w:val="16"/>
                <w:lang w:val="en-AU"/>
              </w:rPr>
              <w:t>2009-12</w:t>
            </w:r>
          </w:p>
        </w:tc>
        <w:tc>
          <w:tcPr>
            <w:tcW w:w="800" w:type="dxa"/>
            <w:shd w:val="solid" w:color="FFFFFF" w:fill="auto"/>
          </w:tcPr>
          <w:p w14:paraId="55774A9B" w14:textId="77777777" w:rsidR="00E32A2E" w:rsidRPr="00716321" w:rsidRDefault="00E32A2E" w:rsidP="00E302E1">
            <w:pPr>
              <w:pStyle w:val="TAL"/>
              <w:rPr>
                <w:snapToGrid w:val="0"/>
                <w:sz w:val="16"/>
                <w:szCs w:val="16"/>
                <w:lang w:val="en-AU"/>
              </w:rPr>
            </w:pPr>
            <w:r w:rsidRPr="00716321">
              <w:rPr>
                <w:snapToGrid w:val="0"/>
                <w:sz w:val="16"/>
                <w:szCs w:val="16"/>
                <w:lang w:val="en-AU"/>
              </w:rPr>
              <w:t>CT#46</w:t>
            </w:r>
          </w:p>
        </w:tc>
        <w:tc>
          <w:tcPr>
            <w:tcW w:w="995" w:type="dxa"/>
            <w:shd w:val="solid" w:color="FFFFFF" w:fill="auto"/>
          </w:tcPr>
          <w:p w14:paraId="5C760030" w14:textId="77777777" w:rsidR="00E32A2E" w:rsidRPr="00716321" w:rsidRDefault="00E32A2E" w:rsidP="00E302E1">
            <w:pPr>
              <w:pStyle w:val="TAL"/>
              <w:rPr>
                <w:snapToGrid w:val="0"/>
                <w:sz w:val="16"/>
                <w:szCs w:val="16"/>
                <w:lang w:val="en-AU"/>
              </w:rPr>
            </w:pPr>
            <w:r w:rsidRPr="00716321">
              <w:rPr>
                <w:snapToGrid w:val="0"/>
                <w:sz w:val="16"/>
                <w:szCs w:val="16"/>
                <w:lang w:val="en-AU"/>
              </w:rPr>
              <w:t>CP-090928</w:t>
            </w:r>
          </w:p>
        </w:tc>
        <w:tc>
          <w:tcPr>
            <w:tcW w:w="476" w:type="dxa"/>
            <w:shd w:val="solid" w:color="FFFFFF" w:fill="auto"/>
          </w:tcPr>
          <w:p w14:paraId="35F21026" w14:textId="77777777" w:rsidR="00E32A2E" w:rsidRPr="00716321" w:rsidRDefault="00E32A2E" w:rsidP="00E302E1">
            <w:pPr>
              <w:pStyle w:val="TAL"/>
              <w:rPr>
                <w:snapToGrid w:val="0"/>
                <w:sz w:val="16"/>
                <w:szCs w:val="16"/>
                <w:lang w:val="en-AU"/>
              </w:rPr>
            </w:pPr>
            <w:r w:rsidRPr="00716321">
              <w:rPr>
                <w:snapToGrid w:val="0"/>
                <w:sz w:val="16"/>
                <w:szCs w:val="16"/>
                <w:lang w:val="en-AU"/>
              </w:rPr>
              <w:t>0015</w:t>
            </w:r>
          </w:p>
        </w:tc>
        <w:tc>
          <w:tcPr>
            <w:tcW w:w="378" w:type="dxa"/>
            <w:shd w:val="solid" w:color="FFFFFF" w:fill="auto"/>
          </w:tcPr>
          <w:p w14:paraId="22624C10" w14:textId="77777777" w:rsidR="00E32A2E" w:rsidRPr="00716321" w:rsidRDefault="00E32A2E" w:rsidP="00E302E1">
            <w:pPr>
              <w:pStyle w:val="TAL"/>
              <w:rPr>
                <w:snapToGrid w:val="0"/>
                <w:sz w:val="16"/>
                <w:szCs w:val="16"/>
                <w:lang w:val="en-AU"/>
              </w:rPr>
            </w:pPr>
          </w:p>
        </w:tc>
        <w:tc>
          <w:tcPr>
            <w:tcW w:w="4867" w:type="dxa"/>
            <w:shd w:val="solid" w:color="FFFFFF" w:fill="auto"/>
          </w:tcPr>
          <w:p w14:paraId="300CB584" w14:textId="77777777" w:rsidR="00E32A2E" w:rsidRPr="00716321" w:rsidRDefault="00E32A2E" w:rsidP="00E302E1">
            <w:pPr>
              <w:pStyle w:val="TAL"/>
              <w:rPr>
                <w:sz w:val="16"/>
                <w:szCs w:val="16"/>
              </w:rPr>
            </w:pPr>
            <w:r w:rsidRPr="00716321">
              <w:rPr>
                <w:sz w:val="16"/>
                <w:szCs w:val="16"/>
              </w:rPr>
              <w:t>Correct .xml schema</w:t>
            </w:r>
          </w:p>
        </w:tc>
        <w:tc>
          <w:tcPr>
            <w:tcW w:w="567" w:type="dxa"/>
            <w:shd w:val="solid" w:color="FFFFFF" w:fill="auto"/>
          </w:tcPr>
          <w:p w14:paraId="729C492A" w14:textId="77777777" w:rsidR="00E32A2E" w:rsidRPr="00716321" w:rsidRDefault="00E32A2E" w:rsidP="00E302E1">
            <w:pPr>
              <w:pStyle w:val="TAL"/>
              <w:rPr>
                <w:snapToGrid w:val="0"/>
                <w:sz w:val="16"/>
                <w:szCs w:val="16"/>
              </w:rPr>
            </w:pPr>
            <w:r w:rsidRPr="00716321">
              <w:rPr>
                <w:snapToGrid w:val="0"/>
                <w:sz w:val="16"/>
                <w:szCs w:val="16"/>
              </w:rPr>
              <w:t>9.1.1</w:t>
            </w:r>
          </w:p>
        </w:tc>
        <w:tc>
          <w:tcPr>
            <w:tcW w:w="567" w:type="dxa"/>
            <w:shd w:val="solid" w:color="FFFFFF" w:fill="auto"/>
          </w:tcPr>
          <w:p w14:paraId="70AFC3A5" w14:textId="77777777" w:rsidR="00E32A2E" w:rsidRPr="00716321" w:rsidRDefault="00E32A2E" w:rsidP="00E302E1">
            <w:pPr>
              <w:pStyle w:val="TAL"/>
              <w:rPr>
                <w:snapToGrid w:val="0"/>
                <w:sz w:val="16"/>
                <w:szCs w:val="16"/>
                <w:lang w:val="en-AU"/>
              </w:rPr>
            </w:pPr>
            <w:r w:rsidRPr="00716321">
              <w:rPr>
                <w:snapToGrid w:val="0"/>
                <w:sz w:val="16"/>
                <w:szCs w:val="16"/>
                <w:lang w:val="en-AU"/>
              </w:rPr>
              <w:t>9.2.0</w:t>
            </w:r>
          </w:p>
        </w:tc>
      </w:tr>
      <w:tr w:rsidR="00E32A2E" w:rsidRPr="00716321" w14:paraId="00C03EFD" w14:textId="77777777" w:rsidTr="00E302E1">
        <w:tc>
          <w:tcPr>
            <w:tcW w:w="800" w:type="dxa"/>
            <w:shd w:val="solid" w:color="FFFFFF" w:fill="auto"/>
          </w:tcPr>
          <w:p w14:paraId="49C79C4B" w14:textId="77777777" w:rsidR="00E32A2E" w:rsidRPr="00716321" w:rsidRDefault="00E32A2E" w:rsidP="00E302E1">
            <w:pPr>
              <w:pStyle w:val="TAL"/>
              <w:rPr>
                <w:snapToGrid w:val="0"/>
                <w:sz w:val="16"/>
                <w:szCs w:val="16"/>
                <w:lang w:val="en-AU"/>
              </w:rPr>
            </w:pPr>
            <w:r w:rsidRPr="00716321">
              <w:rPr>
                <w:snapToGrid w:val="0"/>
                <w:sz w:val="16"/>
                <w:szCs w:val="16"/>
                <w:lang w:val="en-AU"/>
              </w:rPr>
              <w:t>2011-03</w:t>
            </w:r>
          </w:p>
        </w:tc>
        <w:tc>
          <w:tcPr>
            <w:tcW w:w="800" w:type="dxa"/>
            <w:shd w:val="solid" w:color="FFFFFF" w:fill="auto"/>
          </w:tcPr>
          <w:p w14:paraId="09C3CB1B" w14:textId="77777777" w:rsidR="00E32A2E" w:rsidRPr="00716321" w:rsidRDefault="00E32A2E" w:rsidP="00E302E1">
            <w:pPr>
              <w:pStyle w:val="TAL"/>
              <w:rPr>
                <w:snapToGrid w:val="0"/>
                <w:sz w:val="16"/>
                <w:szCs w:val="16"/>
                <w:lang w:val="en-AU"/>
              </w:rPr>
            </w:pPr>
            <w:r w:rsidRPr="00716321">
              <w:rPr>
                <w:snapToGrid w:val="0"/>
                <w:sz w:val="16"/>
                <w:szCs w:val="16"/>
                <w:lang w:val="en-AU"/>
              </w:rPr>
              <w:t>CT#51</w:t>
            </w:r>
          </w:p>
        </w:tc>
        <w:tc>
          <w:tcPr>
            <w:tcW w:w="995" w:type="dxa"/>
            <w:shd w:val="solid" w:color="FFFFFF" w:fill="auto"/>
          </w:tcPr>
          <w:p w14:paraId="375386D4" w14:textId="77777777" w:rsidR="00E32A2E" w:rsidRPr="00716321" w:rsidRDefault="00E32A2E" w:rsidP="00E302E1">
            <w:pPr>
              <w:pStyle w:val="TAL"/>
              <w:rPr>
                <w:snapToGrid w:val="0"/>
                <w:sz w:val="16"/>
                <w:szCs w:val="16"/>
                <w:lang w:val="en-AU"/>
              </w:rPr>
            </w:pPr>
          </w:p>
        </w:tc>
        <w:tc>
          <w:tcPr>
            <w:tcW w:w="476" w:type="dxa"/>
            <w:shd w:val="solid" w:color="FFFFFF" w:fill="auto"/>
          </w:tcPr>
          <w:p w14:paraId="1A683973" w14:textId="77777777" w:rsidR="00E32A2E" w:rsidRPr="00716321" w:rsidRDefault="00E32A2E" w:rsidP="00E302E1">
            <w:pPr>
              <w:pStyle w:val="TAL"/>
              <w:rPr>
                <w:snapToGrid w:val="0"/>
                <w:sz w:val="16"/>
                <w:szCs w:val="16"/>
                <w:lang w:val="en-AU"/>
              </w:rPr>
            </w:pPr>
          </w:p>
        </w:tc>
        <w:tc>
          <w:tcPr>
            <w:tcW w:w="378" w:type="dxa"/>
            <w:shd w:val="solid" w:color="FFFFFF" w:fill="auto"/>
          </w:tcPr>
          <w:p w14:paraId="2B70C0BA" w14:textId="77777777" w:rsidR="00E32A2E" w:rsidRPr="00716321" w:rsidRDefault="00E32A2E" w:rsidP="00E302E1">
            <w:pPr>
              <w:pStyle w:val="TAL"/>
              <w:rPr>
                <w:snapToGrid w:val="0"/>
                <w:sz w:val="16"/>
                <w:szCs w:val="16"/>
                <w:lang w:val="en-AU"/>
              </w:rPr>
            </w:pPr>
          </w:p>
        </w:tc>
        <w:tc>
          <w:tcPr>
            <w:tcW w:w="4867" w:type="dxa"/>
            <w:shd w:val="solid" w:color="FFFFFF" w:fill="auto"/>
          </w:tcPr>
          <w:p w14:paraId="1F9E7225" w14:textId="77777777" w:rsidR="00E32A2E" w:rsidRPr="00716321" w:rsidRDefault="00E32A2E" w:rsidP="00E302E1">
            <w:pPr>
              <w:pStyle w:val="TAL"/>
              <w:rPr>
                <w:sz w:val="16"/>
                <w:szCs w:val="16"/>
              </w:rPr>
            </w:pPr>
            <w:r w:rsidRPr="00716321">
              <w:rPr>
                <w:sz w:val="16"/>
                <w:szCs w:val="16"/>
              </w:rPr>
              <w:t>Upgrade to Rel-10</w:t>
            </w:r>
          </w:p>
        </w:tc>
        <w:tc>
          <w:tcPr>
            <w:tcW w:w="567" w:type="dxa"/>
            <w:shd w:val="solid" w:color="FFFFFF" w:fill="auto"/>
          </w:tcPr>
          <w:p w14:paraId="1C8DAF5D" w14:textId="77777777" w:rsidR="00E32A2E" w:rsidRPr="00716321" w:rsidRDefault="00E32A2E" w:rsidP="00E302E1">
            <w:pPr>
              <w:pStyle w:val="TAL"/>
              <w:rPr>
                <w:snapToGrid w:val="0"/>
                <w:sz w:val="16"/>
                <w:szCs w:val="16"/>
              </w:rPr>
            </w:pPr>
            <w:r w:rsidRPr="00716321">
              <w:rPr>
                <w:snapToGrid w:val="0"/>
                <w:sz w:val="16"/>
                <w:szCs w:val="16"/>
              </w:rPr>
              <w:t>9.2.0</w:t>
            </w:r>
          </w:p>
        </w:tc>
        <w:tc>
          <w:tcPr>
            <w:tcW w:w="567" w:type="dxa"/>
            <w:shd w:val="solid" w:color="FFFFFF" w:fill="auto"/>
          </w:tcPr>
          <w:p w14:paraId="028D45ED" w14:textId="77777777" w:rsidR="00E32A2E" w:rsidRPr="00716321" w:rsidRDefault="00E32A2E" w:rsidP="00E302E1">
            <w:pPr>
              <w:pStyle w:val="TAL"/>
              <w:rPr>
                <w:snapToGrid w:val="0"/>
                <w:sz w:val="16"/>
                <w:szCs w:val="16"/>
                <w:lang w:val="en-AU"/>
              </w:rPr>
            </w:pPr>
            <w:r w:rsidRPr="00716321">
              <w:rPr>
                <w:snapToGrid w:val="0"/>
                <w:sz w:val="16"/>
                <w:szCs w:val="16"/>
                <w:lang w:val="en-AU"/>
              </w:rPr>
              <w:t>10.0.0</w:t>
            </w:r>
          </w:p>
        </w:tc>
      </w:tr>
      <w:tr w:rsidR="00E32A2E" w:rsidRPr="00716321" w14:paraId="51647886" w14:textId="77777777" w:rsidTr="00E302E1">
        <w:tc>
          <w:tcPr>
            <w:tcW w:w="800" w:type="dxa"/>
            <w:shd w:val="solid" w:color="FFFFFF" w:fill="auto"/>
          </w:tcPr>
          <w:p w14:paraId="6A3D11A1" w14:textId="77777777" w:rsidR="00E32A2E" w:rsidRPr="00716321" w:rsidRDefault="00E32A2E" w:rsidP="00E302E1">
            <w:pPr>
              <w:pStyle w:val="TAL"/>
              <w:rPr>
                <w:snapToGrid w:val="0"/>
                <w:sz w:val="16"/>
                <w:szCs w:val="16"/>
                <w:lang w:val="en-AU"/>
              </w:rPr>
            </w:pPr>
            <w:r w:rsidRPr="00716321">
              <w:rPr>
                <w:snapToGrid w:val="0"/>
                <w:sz w:val="16"/>
                <w:szCs w:val="16"/>
                <w:lang w:val="en-AU"/>
              </w:rPr>
              <w:t>2011-09</w:t>
            </w:r>
          </w:p>
        </w:tc>
        <w:tc>
          <w:tcPr>
            <w:tcW w:w="800" w:type="dxa"/>
            <w:shd w:val="solid" w:color="FFFFFF" w:fill="auto"/>
          </w:tcPr>
          <w:p w14:paraId="43DA3449" w14:textId="77777777" w:rsidR="00E32A2E" w:rsidRPr="00716321" w:rsidRDefault="00E32A2E" w:rsidP="00E302E1">
            <w:pPr>
              <w:pStyle w:val="TAL"/>
              <w:rPr>
                <w:snapToGrid w:val="0"/>
                <w:sz w:val="16"/>
                <w:szCs w:val="16"/>
                <w:lang w:val="en-AU"/>
              </w:rPr>
            </w:pPr>
            <w:r w:rsidRPr="00716321">
              <w:rPr>
                <w:snapToGrid w:val="0"/>
                <w:sz w:val="16"/>
                <w:szCs w:val="16"/>
                <w:lang w:val="en-AU"/>
              </w:rPr>
              <w:t>CT#53</w:t>
            </w:r>
          </w:p>
        </w:tc>
        <w:tc>
          <w:tcPr>
            <w:tcW w:w="995" w:type="dxa"/>
            <w:shd w:val="solid" w:color="FFFFFF" w:fill="auto"/>
          </w:tcPr>
          <w:p w14:paraId="2514A359" w14:textId="77777777" w:rsidR="00E32A2E" w:rsidRPr="00716321" w:rsidRDefault="00E32A2E" w:rsidP="00E302E1">
            <w:pPr>
              <w:pStyle w:val="TAL"/>
              <w:rPr>
                <w:snapToGrid w:val="0"/>
                <w:sz w:val="16"/>
                <w:szCs w:val="16"/>
                <w:lang w:val="en-AU"/>
              </w:rPr>
            </w:pPr>
            <w:r w:rsidRPr="00716321">
              <w:rPr>
                <w:snapToGrid w:val="0"/>
                <w:sz w:val="16"/>
                <w:szCs w:val="16"/>
                <w:lang w:val="en-AU"/>
              </w:rPr>
              <w:t>CP-110657</w:t>
            </w:r>
          </w:p>
        </w:tc>
        <w:tc>
          <w:tcPr>
            <w:tcW w:w="476" w:type="dxa"/>
            <w:shd w:val="solid" w:color="FFFFFF" w:fill="auto"/>
          </w:tcPr>
          <w:p w14:paraId="23CB441B" w14:textId="77777777" w:rsidR="00E32A2E" w:rsidRPr="00716321" w:rsidRDefault="00E32A2E" w:rsidP="00E302E1">
            <w:pPr>
              <w:pStyle w:val="TAL"/>
              <w:rPr>
                <w:snapToGrid w:val="0"/>
                <w:sz w:val="16"/>
                <w:szCs w:val="16"/>
                <w:lang w:val="en-AU"/>
              </w:rPr>
            </w:pPr>
            <w:r w:rsidRPr="00716321">
              <w:rPr>
                <w:snapToGrid w:val="0"/>
                <w:sz w:val="16"/>
                <w:szCs w:val="16"/>
                <w:lang w:val="en-AU"/>
              </w:rPr>
              <w:t>0021</w:t>
            </w:r>
          </w:p>
        </w:tc>
        <w:tc>
          <w:tcPr>
            <w:tcW w:w="378" w:type="dxa"/>
            <w:shd w:val="solid" w:color="FFFFFF" w:fill="auto"/>
          </w:tcPr>
          <w:p w14:paraId="4800912E" w14:textId="77777777" w:rsidR="00E32A2E" w:rsidRPr="00716321" w:rsidRDefault="00E32A2E" w:rsidP="00E302E1">
            <w:pPr>
              <w:pStyle w:val="TAL"/>
              <w:rPr>
                <w:snapToGrid w:val="0"/>
                <w:sz w:val="16"/>
                <w:szCs w:val="16"/>
                <w:lang w:val="en-AU"/>
              </w:rPr>
            </w:pPr>
          </w:p>
        </w:tc>
        <w:tc>
          <w:tcPr>
            <w:tcW w:w="4867" w:type="dxa"/>
            <w:shd w:val="solid" w:color="FFFFFF" w:fill="auto"/>
          </w:tcPr>
          <w:p w14:paraId="58CE7597" w14:textId="77777777" w:rsidR="00E32A2E" w:rsidRPr="00716321" w:rsidRDefault="00E32A2E" w:rsidP="00E302E1">
            <w:pPr>
              <w:pStyle w:val="TAL"/>
              <w:rPr>
                <w:sz w:val="16"/>
                <w:szCs w:val="16"/>
              </w:rPr>
            </w:pPr>
            <w:r w:rsidRPr="00716321">
              <w:rPr>
                <w:sz w:val="16"/>
                <w:szCs w:val="16"/>
              </w:rPr>
              <w:t>IETF reference updates</w:t>
            </w:r>
          </w:p>
        </w:tc>
        <w:tc>
          <w:tcPr>
            <w:tcW w:w="567" w:type="dxa"/>
            <w:shd w:val="solid" w:color="FFFFFF" w:fill="auto"/>
          </w:tcPr>
          <w:p w14:paraId="03820092" w14:textId="77777777" w:rsidR="00E32A2E" w:rsidRPr="00716321" w:rsidRDefault="00E32A2E" w:rsidP="00E302E1">
            <w:pPr>
              <w:pStyle w:val="TAL"/>
              <w:rPr>
                <w:snapToGrid w:val="0"/>
                <w:sz w:val="16"/>
                <w:szCs w:val="16"/>
              </w:rPr>
            </w:pPr>
            <w:r w:rsidRPr="00716321">
              <w:rPr>
                <w:snapToGrid w:val="0"/>
                <w:sz w:val="16"/>
                <w:szCs w:val="16"/>
              </w:rPr>
              <w:t>10.0.0</w:t>
            </w:r>
          </w:p>
        </w:tc>
        <w:tc>
          <w:tcPr>
            <w:tcW w:w="567" w:type="dxa"/>
            <w:shd w:val="solid" w:color="FFFFFF" w:fill="auto"/>
          </w:tcPr>
          <w:p w14:paraId="2D5C84EE" w14:textId="77777777" w:rsidR="00E32A2E" w:rsidRPr="00716321" w:rsidRDefault="00E32A2E" w:rsidP="00E302E1">
            <w:pPr>
              <w:pStyle w:val="TAL"/>
              <w:rPr>
                <w:snapToGrid w:val="0"/>
                <w:sz w:val="16"/>
                <w:szCs w:val="16"/>
                <w:lang w:val="en-AU"/>
              </w:rPr>
            </w:pPr>
            <w:r w:rsidRPr="00716321">
              <w:rPr>
                <w:snapToGrid w:val="0"/>
                <w:sz w:val="16"/>
                <w:szCs w:val="16"/>
                <w:lang w:val="en-AU"/>
              </w:rPr>
              <w:t>10.1.0</w:t>
            </w:r>
          </w:p>
        </w:tc>
      </w:tr>
      <w:tr w:rsidR="00E32A2E" w:rsidRPr="00716321" w14:paraId="5841D2C0" w14:textId="77777777" w:rsidTr="00E302E1">
        <w:tc>
          <w:tcPr>
            <w:tcW w:w="800" w:type="dxa"/>
            <w:shd w:val="solid" w:color="FFFFFF" w:fill="auto"/>
          </w:tcPr>
          <w:p w14:paraId="16709342" w14:textId="77777777" w:rsidR="00E32A2E" w:rsidRPr="00716321" w:rsidRDefault="00E32A2E" w:rsidP="00E302E1">
            <w:pPr>
              <w:pStyle w:val="TAL"/>
              <w:rPr>
                <w:snapToGrid w:val="0"/>
                <w:sz w:val="16"/>
                <w:szCs w:val="16"/>
                <w:lang w:val="en-AU"/>
              </w:rPr>
            </w:pPr>
            <w:r w:rsidRPr="00716321">
              <w:rPr>
                <w:snapToGrid w:val="0"/>
                <w:sz w:val="16"/>
                <w:szCs w:val="16"/>
                <w:lang w:val="en-AU"/>
              </w:rPr>
              <w:t>2011-12</w:t>
            </w:r>
          </w:p>
        </w:tc>
        <w:tc>
          <w:tcPr>
            <w:tcW w:w="800" w:type="dxa"/>
            <w:shd w:val="solid" w:color="FFFFFF" w:fill="auto"/>
          </w:tcPr>
          <w:p w14:paraId="77CE1800" w14:textId="77777777" w:rsidR="00E32A2E" w:rsidRPr="00716321" w:rsidRDefault="00E32A2E" w:rsidP="00E302E1">
            <w:pPr>
              <w:pStyle w:val="TAL"/>
              <w:rPr>
                <w:snapToGrid w:val="0"/>
                <w:sz w:val="16"/>
                <w:szCs w:val="16"/>
                <w:lang w:val="en-AU"/>
              </w:rPr>
            </w:pPr>
            <w:r w:rsidRPr="00716321">
              <w:rPr>
                <w:snapToGrid w:val="0"/>
                <w:sz w:val="16"/>
                <w:szCs w:val="16"/>
                <w:lang w:val="en-AU"/>
              </w:rPr>
              <w:t>CT#54</w:t>
            </w:r>
          </w:p>
        </w:tc>
        <w:tc>
          <w:tcPr>
            <w:tcW w:w="995" w:type="dxa"/>
            <w:shd w:val="solid" w:color="FFFFFF" w:fill="auto"/>
          </w:tcPr>
          <w:p w14:paraId="387BADB7" w14:textId="77777777" w:rsidR="00E32A2E" w:rsidRPr="00716321" w:rsidRDefault="00E32A2E" w:rsidP="00E302E1">
            <w:pPr>
              <w:pStyle w:val="TAL"/>
              <w:rPr>
                <w:snapToGrid w:val="0"/>
                <w:sz w:val="16"/>
                <w:szCs w:val="16"/>
                <w:lang w:val="en-AU"/>
              </w:rPr>
            </w:pPr>
            <w:r w:rsidRPr="00716321">
              <w:rPr>
                <w:snapToGrid w:val="0"/>
                <w:sz w:val="16"/>
                <w:szCs w:val="16"/>
                <w:lang w:val="en-AU"/>
              </w:rPr>
              <w:t>CP-110857</w:t>
            </w:r>
          </w:p>
        </w:tc>
        <w:tc>
          <w:tcPr>
            <w:tcW w:w="476" w:type="dxa"/>
            <w:shd w:val="solid" w:color="FFFFFF" w:fill="auto"/>
          </w:tcPr>
          <w:p w14:paraId="7BC406BD" w14:textId="77777777" w:rsidR="00E32A2E" w:rsidRPr="00716321" w:rsidRDefault="00E32A2E" w:rsidP="00E302E1">
            <w:pPr>
              <w:pStyle w:val="TAL"/>
              <w:rPr>
                <w:snapToGrid w:val="0"/>
                <w:sz w:val="16"/>
                <w:szCs w:val="16"/>
                <w:lang w:val="en-AU"/>
              </w:rPr>
            </w:pPr>
            <w:r w:rsidRPr="00716321">
              <w:rPr>
                <w:snapToGrid w:val="0"/>
                <w:sz w:val="16"/>
                <w:szCs w:val="16"/>
                <w:lang w:val="en-AU"/>
              </w:rPr>
              <w:t>0024</w:t>
            </w:r>
          </w:p>
        </w:tc>
        <w:tc>
          <w:tcPr>
            <w:tcW w:w="378" w:type="dxa"/>
            <w:shd w:val="solid" w:color="FFFFFF" w:fill="auto"/>
          </w:tcPr>
          <w:p w14:paraId="2A4388E2"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7BE70244" w14:textId="77777777" w:rsidR="00E32A2E" w:rsidRPr="00716321" w:rsidRDefault="00E32A2E" w:rsidP="00E302E1">
            <w:pPr>
              <w:pStyle w:val="TAL"/>
              <w:rPr>
                <w:sz w:val="16"/>
                <w:szCs w:val="16"/>
              </w:rPr>
            </w:pPr>
            <w:r w:rsidRPr="00716321">
              <w:rPr>
                <w:sz w:val="16"/>
                <w:szCs w:val="16"/>
              </w:rPr>
              <w:t>Incorrect MIME definition</w:t>
            </w:r>
          </w:p>
        </w:tc>
        <w:tc>
          <w:tcPr>
            <w:tcW w:w="567" w:type="dxa"/>
            <w:shd w:val="solid" w:color="FFFFFF" w:fill="auto"/>
          </w:tcPr>
          <w:p w14:paraId="684EE56F" w14:textId="77777777" w:rsidR="00E32A2E" w:rsidRPr="00716321" w:rsidRDefault="00E32A2E" w:rsidP="00E302E1">
            <w:pPr>
              <w:pStyle w:val="TAL"/>
              <w:rPr>
                <w:snapToGrid w:val="0"/>
                <w:sz w:val="16"/>
                <w:szCs w:val="16"/>
              </w:rPr>
            </w:pPr>
            <w:r w:rsidRPr="00716321">
              <w:rPr>
                <w:snapToGrid w:val="0"/>
                <w:sz w:val="16"/>
                <w:szCs w:val="16"/>
              </w:rPr>
              <w:t>10.1.0</w:t>
            </w:r>
          </w:p>
        </w:tc>
        <w:tc>
          <w:tcPr>
            <w:tcW w:w="567" w:type="dxa"/>
            <w:shd w:val="solid" w:color="FFFFFF" w:fill="auto"/>
          </w:tcPr>
          <w:p w14:paraId="35C4C18B" w14:textId="77777777" w:rsidR="00E32A2E" w:rsidRPr="00716321" w:rsidRDefault="00E32A2E" w:rsidP="00E302E1">
            <w:pPr>
              <w:pStyle w:val="TAL"/>
              <w:rPr>
                <w:snapToGrid w:val="0"/>
                <w:sz w:val="16"/>
                <w:szCs w:val="16"/>
                <w:lang w:val="en-AU"/>
              </w:rPr>
            </w:pPr>
            <w:r w:rsidRPr="00716321">
              <w:rPr>
                <w:snapToGrid w:val="0"/>
                <w:sz w:val="16"/>
                <w:szCs w:val="16"/>
                <w:lang w:val="en-AU"/>
              </w:rPr>
              <w:t>10.2.0</w:t>
            </w:r>
          </w:p>
        </w:tc>
      </w:tr>
      <w:tr w:rsidR="00E32A2E" w:rsidRPr="00716321" w14:paraId="182BC0BD" w14:textId="77777777" w:rsidTr="00E302E1">
        <w:tc>
          <w:tcPr>
            <w:tcW w:w="800" w:type="dxa"/>
            <w:shd w:val="solid" w:color="FFFFFF" w:fill="auto"/>
          </w:tcPr>
          <w:p w14:paraId="703F071C" w14:textId="77777777" w:rsidR="00E32A2E" w:rsidRPr="00716321" w:rsidRDefault="00E32A2E" w:rsidP="00E302E1">
            <w:pPr>
              <w:pStyle w:val="TAL"/>
              <w:rPr>
                <w:snapToGrid w:val="0"/>
                <w:sz w:val="16"/>
                <w:szCs w:val="16"/>
                <w:lang w:val="en-AU"/>
              </w:rPr>
            </w:pPr>
            <w:r w:rsidRPr="00716321">
              <w:rPr>
                <w:snapToGrid w:val="0"/>
                <w:sz w:val="16"/>
                <w:szCs w:val="16"/>
                <w:lang w:val="en-AU"/>
              </w:rPr>
              <w:t>2012-03</w:t>
            </w:r>
          </w:p>
        </w:tc>
        <w:tc>
          <w:tcPr>
            <w:tcW w:w="800" w:type="dxa"/>
            <w:shd w:val="solid" w:color="FFFFFF" w:fill="auto"/>
          </w:tcPr>
          <w:p w14:paraId="3D00A493" w14:textId="77777777" w:rsidR="00E32A2E" w:rsidRPr="00716321" w:rsidRDefault="00E32A2E" w:rsidP="00E302E1">
            <w:pPr>
              <w:pStyle w:val="TAL"/>
              <w:rPr>
                <w:snapToGrid w:val="0"/>
                <w:sz w:val="16"/>
                <w:szCs w:val="16"/>
                <w:lang w:val="en-AU"/>
              </w:rPr>
            </w:pPr>
            <w:r w:rsidRPr="00716321">
              <w:rPr>
                <w:snapToGrid w:val="0"/>
                <w:sz w:val="16"/>
                <w:szCs w:val="16"/>
                <w:lang w:val="en-AU"/>
              </w:rPr>
              <w:t>CT#55</w:t>
            </w:r>
          </w:p>
        </w:tc>
        <w:tc>
          <w:tcPr>
            <w:tcW w:w="995" w:type="dxa"/>
            <w:shd w:val="solid" w:color="FFFFFF" w:fill="auto"/>
          </w:tcPr>
          <w:p w14:paraId="5CB6685A" w14:textId="77777777" w:rsidR="00E32A2E" w:rsidRPr="00716321" w:rsidRDefault="00E32A2E" w:rsidP="00E302E1">
            <w:pPr>
              <w:pStyle w:val="TAL"/>
              <w:rPr>
                <w:snapToGrid w:val="0"/>
                <w:sz w:val="16"/>
                <w:szCs w:val="16"/>
                <w:lang w:val="en-AU"/>
              </w:rPr>
            </w:pPr>
            <w:r w:rsidRPr="00716321">
              <w:rPr>
                <w:snapToGrid w:val="0"/>
                <w:sz w:val="16"/>
                <w:szCs w:val="16"/>
                <w:lang w:val="en-AU"/>
              </w:rPr>
              <w:t>CP-120097</w:t>
            </w:r>
          </w:p>
        </w:tc>
        <w:tc>
          <w:tcPr>
            <w:tcW w:w="476" w:type="dxa"/>
            <w:shd w:val="solid" w:color="FFFFFF" w:fill="auto"/>
          </w:tcPr>
          <w:p w14:paraId="5CCE3370" w14:textId="77777777" w:rsidR="00E32A2E" w:rsidRPr="00716321" w:rsidRDefault="00E32A2E" w:rsidP="00E302E1">
            <w:pPr>
              <w:pStyle w:val="TAL"/>
              <w:rPr>
                <w:snapToGrid w:val="0"/>
                <w:sz w:val="16"/>
                <w:szCs w:val="16"/>
                <w:lang w:val="en-AU"/>
              </w:rPr>
            </w:pPr>
            <w:r w:rsidRPr="00716321">
              <w:rPr>
                <w:snapToGrid w:val="0"/>
                <w:sz w:val="16"/>
                <w:szCs w:val="16"/>
                <w:lang w:val="en-AU"/>
              </w:rPr>
              <w:t>0027</w:t>
            </w:r>
          </w:p>
        </w:tc>
        <w:tc>
          <w:tcPr>
            <w:tcW w:w="378" w:type="dxa"/>
            <w:shd w:val="solid" w:color="FFFFFF" w:fill="auto"/>
          </w:tcPr>
          <w:p w14:paraId="6D983B5B"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042A12F0" w14:textId="77777777" w:rsidR="00E32A2E" w:rsidRPr="00716321" w:rsidRDefault="00E32A2E" w:rsidP="00E302E1">
            <w:pPr>
              <w:pStyle w:val="TAL"/>
              <w:rPr>
                <w:sz w:val="16"/>
                <w:szCs w:val="16"/>
              </w:rPr>
            </w:pPr>
            <w:r w:rsidRPr="00716321">
              <w:rPr>
                <w:sz w:val="16"/>
                <w:szCs w:val="16"/>
              </w:rPr>
              <w:t>Connection to be used for XCAP</w:t>
            </w:r>
          </w:p>
        </w:tc>
        <w:tc>
          <w:tcPr>
            <w:tcW w:w="567" w:type="dxa"/>
            <w:shd w:val="solid" w:color="FFFFFF" w:fill="auto"/>
          </w:tcPr>
          <w:p w14:paraId="5D2544D9" w14:textId="77777777" w:rsidR="00E32A2E" w:rsidRPr="00716321" w:rsidRDefault="00E32A2E" w:rsidP="00E302E1">
            <w:pPr>
              <w:pStyle w:val="TAL"/>
              <w:rPr>
                <w:snapToGrid w:val="0"/>
                <w:sz w:val="16"/>
                <w:szCs w:val="16"/>
              </w:rPr>
            </w:pPr>
            <w:r w:rsidRPr="00716321">
              <w:rPr>
                <w:snapToGrid w:val="0"/>
                <w:sz w:val="16"/>
                <w:szCs w:val="16"/>
              </w:rPr>
              <w:t>10.2.0</w:t>
            </w:r>
          </w:p>
        </w:tc>
        <w:tc>
          <w:tcPr>
            <w:tcW w:w="567" w:type="dxa"/>
            <w:shd w:val="solid" w:color="FFFFFF" w:fill="auto"/>
          </w:tcPr>
          <w:p w14:paraId="79CF137E" w14:textId="77777777" w:rsidR="00E32A2E" w:rsidRPr="00716321" w:rsidRDefault="00E32A2E" w:rsidP="00E302E1">
            <w:pPr>
              <w:pStyle w:val="TAL"/>
              <w:rPr>
                <w:snapToGrid w:val="0"/>
                <w:sz w:val="16"/>
                <w:szCs w:val="16"/>
                <w:lang w:val="en-AU"/>
              </w:rPr>
            </w:pPr>
            <w:r w:rsidRPr="00716321">
              <w:rPr>
                <w:snapToGrid w:val="0"/>
                <w:sz w:val="16"/>
                <w:szCs w:val="16"/>
                <w:lang w:val="en-AU"/>
              </w:rPr>
              <w:t>10.3.0</w:t>
            </w:r>
          </w:p>
        </w:tc>
      </w:tr>
      <w:tr w:rsidR="00E32A2E" w:rsidRPr="00716321" w14:paraId="32FCF040" w14:textId="77777777" w:rsidTr="00E302E1">
        <w:tc>
          <w:tcPr>
            <w:tcW w:w="800" w:type="dxa"/>
            <w:shd w:val="solid" w:color="FFFFFF" w:fill="auto"/>
          </w:tcPr>
          <w:p w14:paraId="618DBECB" w14:textId="77777777" w:rsidR="00E32A2E" w:rsidRPr="00716321" w:rsidRDefault="00E32A2E" w:rsidP="00E302E1">
            <w:pPr>
              <w:pStyle w:val="TAL"/>
              <w:rPr>
                <w:snapToGrid w:val="0"/>
                <w:sz w:val="16"/>
                <w:szCs w:val="16"/>
                <w:lang w:val="en-AU"/>
              </w:rPr>
            </w:pPr>
            <w:r w:rsidRPr="00716321">
              <w:rPr>
                <w:snapToGrid w:val="0"/>
                <w:sz w:val="16"/>
                <w:szCs w:val="16"/>
                <w:lang w:val="en-AU"/>
              </w:rPr>
              <w:t>2012-03</w:t>
            </w:r>
          </w:p>
        </w:tc>
        <w:tc>
          <w:tcPr>
            <w:tcW w:w="800" w:type="dxa"/>
            <w:shd w:val="solid" w:color="FFFFFF" w:fill="auto"/>
          </w:tcPr>
          <w:p w14:paraId="15DD4B10" w14:textId="77777777" w:rsidR="00E32A2E" w:rsidRPr="00716321" w:rsidRDefault="00E32A2E" w:rsidP="00E302E1">
            <w:pPr>
              <w:pStyle w:val="TAL"/>
              <w:rPr>
                <w:snapToGrid w:val="0"/>
                <w:sz w:val="16"/>
                <w:szCs w:val="16"/>
                <w:lang w:val="en-AU"/>
              </w:rPr>
            </w:pPr>
            <w:r w:rsidRPr="00716321">
              <w:rPr>
                <w:snapToGrid w:val="0"/>
                <w:sz w:val="16"/>
                <w:szCs w:val="16"/>
                <w:lang w:val="en-AU"/>
              </w:rPr>
              <w:t>CT#55</w:t>
            </w:r>
          </w:p>
        </w:tc>
        <w:tc>
          <w:tcPr>
            <w:tcW w:w="995" w:type="dxa"/>
            <w:shd w:val="solid" w:color="FFFFFF" w:fill="auto"/>
          </w:tcPr>
          <w:p w14:paraId="65956C11" w14:textId="77777777" w:rsidR="00E32A2E" w:rsidRPr="00716321" w:rsidRDefault="00E32A2E" w:rsidP="00E302E1">
            <w:pPr>
              <w:pStyle w:val="TAL"/>
              <w:rPr>
                <w:snapToGrid w:val="0"/>
                <w:sz w:val="16"/>
                <w:szCs w:val="16"/>
                <w:lang w:val="en-AU"/>
              </w:rPr>
            </w:pPr>
            <w:r w:rsidRPr="00716321">
              <w:rPr>
                <w:snapToGrid w:val="0"/>
                <w:sz w:val="16"/>
                <w:szCs w:val="16"/>
                <w:lang w:val="en-AU"/>
              </w:rPr>
              <w:t>CP-120097</w:t>
            </w:r>
          </w:p>
        </w:tc>
        <w:tc>
          <w:tcPr>
            <w:tcW w:w="476" w:type="dxa"/>
            <w:shd w:val="solid" w:color="FFFFFF" w:fill="auto"/>
          </w:tcPr>
          <w:p w14:paraId="305FBE6A" w14:textId="77777777" w:rsidR="00E32A2E" w:rsidRPr="00716321" w:rsidRDefault="00E32A2E" w:rsidP="00E302E1">
            <w:pPr>
              <w:pStyle w:val="TAL"/>
              <w:rPr>
                <w:snapToGrid w:val="0"/>
                <w:sz w:val="16"/>
                <w:szCs w:val="16"/>
                <w:lang w:val="en-AU"/>
              </w:rPr>
            </w:pPr>
            <w:r w:rsidRPr="00716321">
              <w:rPr>
                <w:snapToGrid w:val="0"/>
                <w:sz w:val="16"/>
                <w:szCs w:val="16"/>
                <w:lang w:val="en-AU"/>
              </w:rPr>
              <w:t>0030</w:t>
            </w:r>
          </w:p>
        </w:tc>
        <w:tc>
          <w:tcPr>
            <w:tcW w:w="378" w:type="dxa"/>
            <w:shd w:val="solid" w:color="FFFFFF" w:fill="auto"/>
          </w:tcPr>
          <w:p w14:paraId="6418B41C"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22C27A94" w14:textId="77777777" w:rsidR="00E32A2E" w:rsidRPr="00716321" w:rsidRDefault="00E32A2E" w:rsidP="00E302E1">
            <w:pPr>
              <w:pStyle w:val="TAL"/>
              <w:rPr>
                <w:sz w:val="16"/>
                <w:szCs w:val="16"/>
              </w:rPr>
            </w:pPr>
            <w:r w:rsidRPr="00716321">
              <w:rPr>
                <w:sz w:val="16"/>
                <w:szCs w:val="16"/>
              </w:rPr>
              <w:t>Configuration of XCAP root URI</w:t>
            </w:r>
          </w:p>
        </w:tc>
        <w:tc>
          <w:tcPr>
            <w:tcW w:w="567" w:type="dxa"/>
            <w:shd w:val="solid" w:color="FFFFFF" w:fill="auto"/>
          </w:tcPr>
          <w:p w14:paraId="19E54288" w14:textId="77777777" w:rsidR="00E32A2E" w:rsidRPr="00716321" w:rsidRDefault="00E32A2E" w:rsidP="00E302E1">
            <w:pPr>
              <w:pStyle w:val="TAL"/>
              <w:rPr>
                <w:snapToGrid w:val="0"/>
                <w:sz w:val="16"/>
                <w:szCs w:val="16"/>
              </w:rPr>
            </w:pPr>
            <w:r w:rsidRPr="00716321">
              <w:rPr>
                <w:snapToGrid w:val="0"/>
                <w:sz w:val="16"/>
                <w:szCs w:val="16"/>
              </w:rPr>
              <w:t>10.2.0</w:t>
            </w:r>
          </w:p>
        </w:tc>
        <w:tc>
          <w:tcPr>
            <w:tcW w:w="567" w:type="dxa"/>
            <w:shd w:val="solid" w:color="FFFFFF" w:fill="auto"/>
          </w:tcPr>
          <w:p w14:paraId="0B3608D1" w14:textId="77777777" w:rsidR="00E32A2E" w:rsidRPr="00716321" w:rsidRDefault="00E32A2E" w:rsidP="00E302E1">
            <w:pPr>
              <w:pStyle w:val="TAL"/>
              <w:rPr>
                <w:snapToGrid w:val="0"/>
                <w:sz w:val="16"/>
                <w:szCs w:val="16"/>
                <w:lang w:val="en-AU"/>
              </w:rPr>
            </w:pPr>
            <w:r w:rsidRPr="00716321">
              <w:rPr>
                <w:snapToGrid w:val="0"/>
                <w:sz w:val="16"/>
                <w:szCs w:val="16"/>
                <w:lang w:val="en-AU"/>
              </w:rPr>
              <w:t>10.3.0</w:t>
            </w:r>
          </w:p>
        </w:tc>
      </w:tr>
      <w:tr w:rsidR="00E32A2E" w:rsidRPr="00716321" w14:paraId="49819967" w14:textId="77777777" w:rsidTr="00E302E1">
        <w:tc>
          <w:tcPr>
            <w:tcW w:w="800" w:type="dxa"/>
            <w:shd w:val="solid" w:color="FFFFFF" w:fill="auto"/>
          </w:tcPr>
          <w:p w14:paraId="2C99952D" w14:textId="77777777" w:rsidR="00E32A2E" w:rsidRPr="00716321" w:rsidRDefault="00E32A2E" w:rsidP="00E302E1">
            <w:pPr>
              <w:pStyle w:val="TAL"/>
              <w:rPr>
                <w:snapToGrid w:val="0"/>
                <w:sz w:val="16"/>
                <w:szCs w:val="16"/>
                <w:lang w:val="en-AU"/>
              </w:rPr>
            </w:pPr>
            <w:r w:rsidRPr="00716321">
              <w:rPr>
                <w:snapToGrid w:val="0"/>
                <w:sz w:val="16"/>
                <w:szCs w:val="16"/>
                <w:lang w:val="en-AU"/>
              </w:rPr>
              <w:t>2012-09</w:t>
            </w:r>
          </w:p>
        </w:tc>
        <w:tc>
          <w:tcPr>
            <w:tcW w:w="800" w:type="dxa"/>
            <w:shd w:val="solid" w:color="FFFFFF" w:fill="auto"/>
          </w:tcPr>
          <w:p w14:paraId="1AFCB598" w14:textId="77777777" w:rsidR="00E32A2E" w:rsidRPr="00716321" w:rsidRDefault="00E32A2E" w:rsidP="00E302E1">
            <w:pPr>
              <w:pStyle w:val="TAL"/>
              <w:rPr>
                <w:snapToGrid w:val="0"/>
                <w:sz w:val="16"/>
                <w:szCs w:val="16"/>
                <w:lang w:val="en-AU"/>
              </w:rPr>
            </w:pPr>
            <w:r w:rsidRPr="00716321">
              <w:rPr>
                <w:snapToGrid w:val="0"/>
                <w:sz w:val="16"/>
                <w:szCs w:val="16"/>
                <w:lang w:val="en-AU"/>
              </w:rPr>
              <w:t>CT#57</w:t>
            </w:r>
          </w:p>
        </w:tc>
        <w:tc>
          <w:tcPr>
            <w:tcW w:w="995" w:type="dxa"/>
            <w:shd w:val="solid" w:color="FFFFFF" w:fill="auto"/>
          </w:tcPr>
          <w:p w14:paraId="6BCF3E51" w14:textId="77777777" w:rsidR="00E32A2E" w:rsidRPr="00716321" w:rsidRDefault="00E32A2E" w:rsidP="00E302E1">
            <w:pPr>
              <w:pStyle w:val="TAL"/>
              <w:rPr>
                <w:snapToGrid w:val="0"/>
                <w:sz w:val="16"/>
                <w:szCs w:val="16"/>
                <w:lang w:val="en-AU"/>
              </w:rPr>
            </w:pPr>
          </w:p>
        </w:tc>
        <w:tc>
          <w:tcPr>
            <w:tcW w:w="476" w:type="dxa"/>
            <w:shd w:val="solid" w:color="FFFFFF" w:fill="auto"/>
          </w:tcPr>
          <w:p w14:paraId="089688D0" w14:textId="77777777" w:rsidR="00E32A2E" w:rsidRPr="00716321" w:rsidRDefault="00E32A2E" w:rsidP="00E302E1">
            <w:pPr>
              <w:pStyle w:val="TAL"/>
              <w:rPr>
                <w:snapToGrid w:val="0"/>
                <w:sz w:val="16"/>
                <w:szCs w:val="16"/>
                <w:lang w:val="en-AU"/>
              </w:rPr>
            </w:pPr>
          </w:p>
        </w:tc>
        <w:tc>
          <w:tcPr>
            <w:tcW w:w="378" w:type="dxa"/>
            <w:shd w:val="solid" w:color="FFFFFF" w:fill="auto"/>
          </w:tcPr>
          <w:p w14:paraId="120B4FE2" w14:textId="77777777" w:rsidR="00E32A2E" w:rsidRPr="00716321" w:rsidRDefault="00E32A2E" w:rsidP="00E302E1">
            <w:pPr>
              <w:pStyle w:val="TAL"/>
              <w:rPr>
                <w:snapToGrid w:val="0"/>
                <w:sz w:val="16"/>
                <w:szCs w:val="16"/>
                <w:lang w:val="en-AU"/>
              </w:rPr>
            </w:pPr>
          </w:p>
        </w:tc>
        <w:tc>
          <w:tcPr>
            <w:tcW w:w="4867" w:type="dxa"/>
            <w:shd w:val="solid" w:color="FFFFFF" w:fill="auto"/>
          </w:tcPr>
          <w:p w14:paraId="57044D0B" w14:textId="77777777" w:rsidR="00E32A2E" w:rsidRPr="00716321" w:rsidRDefault="00E32A2E" w:rsidP="00E302E1">
            <w:pPr>
              <w:pStyle w:val="TAL"/>
              <w:rPr>
                <w:sz w:val="16"/>
                <w:szCs w:val="16"/>
              </w:rPr>
            </w:pPr>
            <w:r w:rsidRPr="00716321">
              <w:rPr>
                <w:sz w:val="16"/>
                <w:szCs w:val="16"/>
              </w:rPr>
              <w:t>Upgrade to Rel-11</w:t>
            </w:r>
          </w:p>
        </w:tc>
        <w:tc>
          <w:tcPr>
            <w:tcW w:w="567" w:type="dxa"/>
            <w:shd w:val="solid" w:color="FFFFFF" w:fill="auto"/>
          </w:tcPr>
          <w:p w14:paraId="5B0C84D3" w14:textId="77777777" w:rsidR="00E32A2E" w:rsidRPr="00716321" w:rsidRDefault="00E32A2E" w:rsidP="00E302E1">
            <w:pPr>
              <w:pStyle w:val="TAL"/>
              <w:rPr>
                <w:snapToGrid w:val="0"/>
                <w:sz w:val="16"/>
                <w:szCs w:val="16"/>
              </w:rPr>
            </w:pPr>
            <w:r w:rsidRPr="00716321">
              <w:rPr>
                <w:snapToGrid w:val="0"/>
                <w:sz w:val="16"/>
                <w:szCs w:val="16"/>
              </w:rPr>
              <w:t>10.3.0</w:t>
            </w:r>
          </w:p>
        </w:tc>
        <w:tc>
          <w:tcPr>
            <w:tcW w:w="567" w:type="dxa"/>
            <w:shd w:val="solid" w:color="FFFFFF" w:fill="auto"/>
          </w:tcPr>
          <w:p w14:paraId="0A5066BA" w14:textId="77777777" w:rsidR="00E32A2E" w:rsidRPr="00716321" w:rsidRDefault="00E32A2E" w:rsidP="00E302E1">
            <w:pPr>
              <w:pStyle w:val="TAL"/>
              <w:rPr>
                <w:snapToGrid w:val="0"/>
                <w:sz w:val="16"/>
                <w:szCs w:val="16"/>
                <w:lang w:val="en-AU"/>
              </w:rPr>
            </w:pPr>
            <w:r w:rsidRPr="00716321">
              <w:rPr>
                <w:snapToGrid w:val="0"/>
                <w:sz w:val="16"/>
                <w:szCs w:val="16"/>
                <w:lang w:val="en-AU"/>
              </w:rPr>
              <w:t>11.0.0</w:t>
            </w:r>
          </w:p>
        </w:tc>
      </w:tr>
      <w:tr w:rsidR="00E32A2E" w:rsidRPr="00716321" w14:paraId="20F99F1F" w14:textId="77777777" w:rsidTr="00E302E1">
        <w:tc>
          <w:tcPr>
            <w:tcW w:w="800" w:type="dxa"/>
            <w:shd w:val="solid" w:color="FFFFFF" w:fill="auto"/>
          </w:tcPr>
          <w:p w14:paraId="0BE6E83A" w14:textId="77777777" w:rsidR="00E32A2E" w:rsidRPr="00716321" w:rsidRDefault="00E32A2E" w:rsidP="00E302E1">
            <w:pPr>
              <w:pStyle w:val="TAL"/>
              <w:rPr>
                <w:snapToGrid w:val="0"/>
                <w:sz w:val="16"/>
                <w:szCs w:val="16"/>
                <w:lang w:val="en-AU"/>
              </w:rPr>
            </w:pPr>
            <w:r w:rsidRPr="00716321">
              <w:rPr>
                <w:snapToGrid w:val="0"/>
                <w:sz w:val="16"/>
                <w:szCs w:val="16"/>
                <w:lang w:val="en-AU"/>
              </w:rPr>
              <w:t>2012-12</w:t>
            </w:r>
          </w:p>
        </w:tc>
        <w:tc>
          <w:tcPr>
            <w:tcW w:w="800" w:type="dxa"/>
            <w:shd w:val="solid" w:color="FFFFFF" w:fill="auto"/>
          </w:tcPr>
          <w:p w14:paraId="3467AA73" w14:textId="77777777" w:rsidR="00E32A2E" w:rsidRPr="00716321" w:rsidRDefault="00E32A2E" w:rsidP="00E302E1">
            <w:pPr>
              <w:pStyle w:val="TAL"/>
              <w:rPr>
                <w:snapToGrid w:val="0"/>
                <w:sz w:val="16"/>
                <w:szCs w:val="16"/>
                <w:lang w:val="en-AU"/>
              </w:rPr>
            </w:pPr>
            <w:r w:rsidRPr="00716321">
              <w:rPr>
                <w:snapToGrid w:val="0"/>
                <w:sz w:val="16"/>
                <w:szCs w:val="16"/>
                <w:lang w:val="en-AU"/>
              </w:rPr>
              <w:t>CT#58</w:t>
            </w:r>
          </w:p>
        </w:tc>
        <w:tc>
          <w:tcPr>
            <w:tcW w:w="995" w:type="dxa"/>
            <w:shd w:val="solid" w:color="FFFFFF" w:fill="auto"/>
          </w:tcPr>
          <w:p w14:paraId="0802CC28" w14:textId="77777777" w:rsidR="00E32A2E" w:rsidRPr="00716321" w:rsidRDefault="00E32A2E" w:rsidP="00E302E1">
            <w:pPr>
              <w:pStyle w:val="TAL"/>
              <w:rPr>
                <w:snapToGrid w:val="0"/>
                <w:sz w:val="16"/>
                <w:szCs w:val="16"/>
                <w:lang w:val="en-AU"/>
              </w:rPr>
            </w:pPr>
            <w:r w:rsidRPr="00716321">
              <w:rPr>
                <w:snapToGrid w:val="0"/>
                <w:sz w:val="16"/>
                <w:szCs w:val="16"/>
                <w:lang w:val="en-AU"/>
              </w:rPr>
              <w:t>CP-120816</w:t>
            </w:r>
          </w:p>
        </w:tc>
        <w:tc>
          <w:tcPr>
            <w:tcW w:w="476" w:type="dxa"/>
            <w:shd w:val="solid" w:color="FFFFFF" w:fill="auto"/>
          </w:tcPr>
          <w:p w14:paraId="6E5ECDDB" w14:textId="77777777" w:rsidR="00E32A2E" w:rsidRPr="00716321" w:rsidRDefault="00E32A2E" w:rsidP="00E302E1">
            <w:pPr>
              <w:pStyle w:val="TAL"/>
              <w:rPr>
                <w:snapToGrid w:val="0"/>
                <w:sz w:val="16"/>
                <w:szCs w:val="16"/>
                <w:lang w:val="en-AU"/>
              </w:rPr>
            </w:pPr>
            <w:r w:rsidRPr="00716321">
              <w:rPr>
                <w:snapToGrid w:val="0"/>
                <w:sz w:val="16"/>
                <w:szCs w:val="16"/>
                <w:lang w:val="en-AU"/>
              </w:rPr>
              <w:t>0032</w:t>
            </w:r>
          </w:p>
        </w:tc>
        <w:tc>
          <w:tcPr>
            <w:tcW w:w="378" w:type="dxa"/>
            <w:shd w:val="solid" w:color="FFFFFF" w:fill="auto"/>
          </w:tcPr>
          <w:p w14:paraId="460C34A8"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5D4CF2A9" w14:textId="77777777" w:rsidR="00E32A2E" w:rsidRPr="00716321" w:rsidRDefault="00E32A2E" w:rsidP="00E302E1">
            <w:pPr>
              <w:pStyle w:val="TAL"/>
              <w:rPr>
                <w:sz w:val="16"/>
                <w:szCs w:val="16"/>
              </w:rPr>
            </w:pPr>
            <w:r w:rsidRPr="00716321">
              <w:rPr>
                <w:sz w:val="16"/>
                <w:szCs w:val="16"/>
              </w:rPr>
              <w:t>Reference to ODB specification for ut based service configuration</w:t>
            </w:r>
          </w:p>
        </w:tc>
        <w:tc>
          <w:tcPr>
            <w:tcW w:w="567" w:type="dxa"/>
            <w:shd w:val="solid" w:color="FFFFFF" w:fill="auto"/>
          </w:tcPr>
          <w:p w14:paraId="6C06313B" w14:textId="77777777" w:rsidR="00E32A2E" w:rsidRPr="00716321" w:rsidRDefault="00E32A2E" w:rsidP="00E302E1">
            <w:pPr>
              <w:pStyle w:val="TAL"/>
              <w:rPr>
                <w:snapToGrid w:val="0"/>
                <w:sz w:val="16"/>
                <w:szCs w:val="16"/>
              </w:rPr>
            </w:pPr>
            <w:r w:rsidRPr="00716321">
              <w:rPr>
                <w:snapToGrid w:val="0"/>
                <w:sz w:val="16"/>
                <w:szCs w:val="16"/>
              </w:rPr>
              <w:t>11.0.0</w:t>
            </w:r>
          </w:p>
        </w:tc>
        <w:tc>
          <w:tcPr>
            <w:tcW w:w="567" w:type="dxa"/>
            <w:shd w:val="solid" w:color="FFFFFF" w:fill="auto"/>
          </w:tcPr>
          <w:p w14:paraId="449B9D98" w14:textId="77777777" w:rsidR="00E32A2E" w:rsidRPr="00716321" w:rsidRDefault="00E32A2E" w:rsidP="00E302E1">
            <w:pPr>
              <w:pStyle w:val="TAL"/>
              <w:rPr>
                <w:snapToGrid w:val="0"/>
                <w:sz w:val="16"/>
                <w:szCs w:val="16"/>
                <w:lang w:val="en-AU"/>
              </w:rPr>
            </w:pPr>
            <w:r w:rsidRPr="00716321">
              <w:rPr>
                <w:snapToGrid w:val="0"/>
                <w:sz w:val="16"/>
                <w:szCs w:val="16"/>
                <w:lang w:val="en-AU"/>
              </w:rPr>
              <w:t>11.1.0</w:t>
            </w:r>
          </w:p>
        </w:tc>
      </w:tr>
      <w:tr w:rsidR="00E32A2E" w:rsidRPr="00716321" w14:paraId="4289A897" w14:textId="77777777" w:rsidTr="00E302E1">
        <w:tc>
          <w:tcPr>
            <w:tcW w:w="800" w:type="dxa"/>
            <w:shd w:val="solid" w:color="FFFFFF" w:fill="auto"/>
          </w:tcPr>
          <w:p w14:paraId="235A2601" w14:textId="77777777" w:rsidR="00E32A2E" w:rsidRPr="00716321" w:rsidRDefault="00E32A2E" w:rsidP="00E302E1">
            <w:pPr>
              <w:pStyle w:val="TAL"/>
              <w:rPr>
                <w:snapToGrid w:val="0"/>
                <w:sz w:val="16"/>
                <w:szCs w:val="16"/>
                <w:lang w:val="en-AU"/>
              </w:rPr>
            </w:pPr>
            <w:r w:rsidRPr="00716321">
              <w:rPr>
                <w:snapToGrid w:val="0"/>
                <w:sz w:val="16"/>
                <w:szCs w:val="16"/>
                <w:lang w:val="en-AU"/>
              </w:rPr>
              <w:t>2012-12</w:t>
            </w:r>
          </w:p>
        </w:tc>
        <w:tc>
          <w:tcPr>
            <w:tcW w:w="800" w:type="dxa"/>
            <w:shd w:val="solid" w:color="FFFFFF" w:fill="auto"/>
          </w:tcPr>
          <w:p w14:paraId="5470C19D" w14:textId="77777777" w:rsidR="00E32A2E" w:rsidRPr="00716321" w:rsidRDefault="00E32A2E" w:rsidP="00E302E1">
            <w:pPr>
              <w:pStyle w:val="TAL"/>
              <w:rPr>
                <w:snapToGrid w:val="0"/>
                <w:sz w:val="16"/>
                <w:szCs w:val="16"/>
                <w:lang w:val="en-AU"/>
              </w:rPr>
            </w:pPr>
            <w:r w:rsidRPr="00716321">
              <w:rPr>
                <w:snapToGrid w:val="0"/>
                <w:sz w:val="16"/>
                <w:szCs w:val="16"/>
                <w:lang w:val="en-AU"/>
              </w:rPr>
              <w:t>CT#58</w:t>
            </w:r>
          </w:p>
        </w:tc>
        <w:tc>
          <w:tcPr>
            <w:tcW w:w="995" w:type="dxa"/>
            <w:shd w:val="solid" w:color="FFFFFF" w:fill="auto"/>
          </w:tcPr>
          <w:p w14:paraId="04C0884B" w14:textId="77777777" w:rsidR="00E32A2E" w:rsidRPr="00716321" w:rsidRDefault="00E32A2E" w:rsidP="00E302E1">
            <w:pPr>
              <w:pStyle w:val="TAL"/>
              <w:rPr>
                <w:snapToGrid w:val="0"/>
                <w:sz w:val="16"/>
                <w:szCs w:val="16"/>
                <w:lang w:val="en-AU"/>
              </w:rPr>
            </w:pPr>
            <w:r w:rsidRPr="00716321">
              <w:rPr>
                <w:snapToGrid w:val="0"/>
                <w:sz w:val="16"/>
                <w:szCs w:val="16"/>
                <w:lang w:val="en-AU"/>
              </w:rPr>
              <w:t>CP-120817</w:t>
            </w:r>
          </w:p>
        </w:tc>
        <w:tc>
          <w:tcPr>
            <w:tcW w:w="476" w:type="dxa"/>
            <w:shd w:val="solid" w:color="FFFFFF" w:fill="auto"/>
          </w:tcPr>
          <w:p w14:paraId="69395A11" w14:textId="77777777" w:rsidR="00E32A2E" w:rsidRPr="00716321" w:rsidRDefault="00E32A2E" w:rsidP="00E302E1">
            <w:pPr>
              <w:pStyle w:val="TAL"/>
              <w:rPr>
                <w:snapToGrid w:val="0"/>
                <w:sz w:val="16"/>
                <w:szCs w:val="16"/>
                <w:lang w:val="en-AU"/>
              </w:rPr>
            </w:pPr>
            <w:r w:rsidRPr="00716321">
              <w:rPr>
                <w:snapToGrid w:val="0"/>
                <w:sz w:val="16"/>
                <w:szCs w:val="16"/>
                <w:lang w:val="en-AU"/>
              </w:rPr>
              <w:t>0031</w:t>
            </w:r>
          </w:p>
        </w:tc>
        <w:tc>
          <w:tcPr>
            <w:tcW w:w="378" w:type="dxa"/>
            <w:shd w:val="solid" w:color="FFFFFF" w:fill="auto"/>
          </w:tcPr>
          <w:p w14:paraId="5841408D"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5A563D29" w14:textId="77777777" w:rsidR="00E32A2E" w:rsidRPr="00716321" w:rsidRDefault="00E32A2E" w:rsidP="00E302E1">
            <w:pPr>
              <w:pStyle w:val="TAL"/>
              <w:rPr>
                <w:sz w:val="16"/>
                <w:szCs w:val="16"/>
              </w:rPr>
            </w:pPr>
            <w:r w:rsidRPr="00716321">
              <w:rPr>
                <w:sz w:val="16"/>
                <w:szCs w:val="16"/>
              </w:rPr>
              <w:t>Alignment of authentication mechanisms with SA3 specifications</w:t>
            </w:r>
          </w:p>
        </w:tc>
        <w:tc>
          <w:tcPr>
            <w:tcW w:w="567" w:type="dxa"/>
            <w:shd w:val="solid" w:color="FFFFFF" w:fill="auto"/>
          </w:tcPr>
          <w:p w14:paraId="397522DD" w14:textId="77777777" w:rsidR="00E32A2E" w:rsidRPr="00716321" w:rsidRDefault="00E32A2E" w:rsidP="00E302E1">
            <w:pPr>
              <w:pStyle w:val="TAL"/>
              <w:rPr>
                <w:snapToGrid w:val="0"/>
                <w:sz w:val="16"/>
                <w:szCs w:val="16"/>
              </w:rPr>
            </w:pPr>
            <w:r w:rsidRPr="00716321">
              <w:rPr>
                <w:snapToGrid w:val="0"/>
                <w:sz w:val="16"/>
                <w:szCs w:val="16"/>
              </w:rPr>
              <w:t>11.1.0</w:t>
            </w:r>
          </w:p>
        </w:tc>
        <w:tc>
          <w:tcPr>
            <w:tcW w:w="567" w:type="dxa"/>
            <w:shd w:val="solid" w:color="FFFFFF" w:fill="auto"/>
          </w:tcPr>
          <w:p w14:paraId="5DC75160" w14:textId="77777777" w:rsidR="00E32A2E" w:rsidRPr="00716321" w:rsidRDefault="00E32A2E" w:rsidP="00E302E1">
            <w:pPr>
              <w:pStyle w:val="TAL"/>
              <w:rPr>
                <w:snapToGrid w:val="0"/>
                <w:sz w:val="16"/>
                <w:szCs w:val="16"/>
                <w:lang w:val="en-AU"/>
              </w:rPr>
            </w:pPr>
            <w:r w:rsidRPr="00716321">
              <w:rPr>
                <w:snapToGrid w:val="0"/>
                <w:sz w:val="16"/>
                <w:szCs w:val="16"/>
                <w:lang w:val="en-AU"/>
              </w:rPr>
              <w:t>12.0.0</w:t>
            </w:r>
          </w:p>
        </w:tc>
      </w:tr>
      <w:tr w:rsidR="00E32A2E" w:rsidRPr="00716321" w14:paraId="705DFA2D" w14:textId="77777777" w:rsidTr="00E302E1">
        <w:tc>
          <w:tcPr>
            <w:tcW w:w="800" w:type="dxa"/>
            <w:shd w:val="solid" w:color="FFFFFF" w:fill="auto"/>
          </w:tcPr>
          <w:p w14:paraId="36158518" w14:textId="77777777" w:rsidR="00E32A2E" w:rsidRPr="00716321" w:rsidRDefault="00E32A2E" w:rsidP="00E302E1">
            <w:pPr>
              <w:pStyle w:val="TAL"/>
              <w:rPr>
                <w:snapToGrid w:val="0"/>
                <w:sz w:val="16"/>
                <w:szCs w:val="16"/>
                <w:lang w:val="en-AU"/>
              </w:rPr>
            </w:pPr>
            <w:r w:rsidRPr="00716321">
              <w:rPr>
                <w:snapToGrid w:val="0"/>
                <w:sz w:val="16"/>
                <w:szCs w:val="16"/>
                <w:lang w:val="en-AU"/>
              </w:rPr>
              <w:t>2013-06</w:t>
            </w:r>
          </w:p>
        </w:tc>
        <w:tc>
          <w:tcPr>
            <w:tcW w:w="800" w:type="dxa"/>
            <w:shd w:val="solid" w:color="FFFFFF" w:fill="auto"/>
          </w:tcPr>
          <w:p w14:paraId="729FB432" w14:textId="77777777" w:rsidR="00E32A2E" w:rsidRPr="00716321" w:rsidRDefault="00E32A2E" w:rsidP="00E302E1">
            <w:pPr>
              <w:pStyle w:val="TAL"/>
              <w:rPr>
                <w:snapToGrid w:val="0"/>
                <w:sz w:val="16"/>
                <w:szCs w:val="16"/>
                <w:lang w:val="en-AU"/>
              </w:rPr>
            </w:pPr>
            <w:r w:rsidRPr="00716321">
              <w:rPr>
                <w:snapToGrid w:val="0"/>
                <w:sz w:val="16"/>
                <w:szCs w:val="16"/>
                <w:lang w:val="en-AU"/>
              </w:rPr>
              <w:t>CT#60</w:t>
            </w:r>
          </w:p>
        </w:tc>
        <w:tc>
          <w:tcPr>
            <w:tcW w:w="995" w:type="dxa"/>
            <w:shd w:val="solid" w:color="FFFFFF" w:fill="auto"/>
          </w:tcPr>
          <w:p w14:paraId="73D0D121" w14:textId="77777777" w:rsidR="00E32A2E" w:rsidRPr="00716321" w:rsidRDefault="00E32A2E" w:rsidP="00E302E1">
            <w:pPr>
              <w:pStyle w:val="TAL"/>
              <w:rPr>
                <w:snapToGrid w:val="0"/>
                <w:sz w:val="16"/>
                <w:szCs w:val="16"/>
                <w:lang w:val="en-AU"/>
              </w:rPr>
            </w:pPr>
            <w:r w:rsidRPr="00716321">
              <w:rPr>
                <w:snapToGrid w:val="0"/>
                <w:sz w:val="16"/>
                <w:szCs w:val="16"/>
                <w:lang w:val="en-AU"/>
              </w:rPr>
              <w:t>CP-130265</w:t>
            </w:r>
          </w:p>
        </w:tc>
        <w:tc>
          <w:tcPr>
            <w:tcW w:w="476" w:type="dxa"/>
            <w:shd w:val="solid" w:color="FFFFFF" w:fill="auto"/>
          </w:tcPr>
          <w:p w14:paraId="2CF3DFA4" w14:textId="77777777" w:rsidR="00E32A2E" w:rsidRPr="00716321" w:rsidRDefault="00E32A2E" w:rsidP="00E302E1">
            <w:pPr>
              <w:pStyle w:val="TAL"/>
              <w:rPr>
                <w:snapToGrid w:val="0"/>
                <w:sz w:val="16"/>
                <w:szCs w:val="16"/>
                <w:lang w:val="en-AU"/>
              </w:rPr>
            </w:pPr>
            <w:r w:rsidRPr="00716321">
              <w:rPr>
                <w:snapToGrid w:val="0"/>
                <w:sz w:val="16"/>
                <w:szCs w:val="16"/>
                <w:lang w:val="en-AU"/>
              </w:rPr>
              <w:t>0033</w:t>
            </w:r>
          </w:p>
        </w:tc>
        <w:tc>
          <w:tcPr>
            <w:tcW w:w="378" w:type="dxa"/>
            <w:shd w:val="solid" w:color="FFFFFF" w:fill="auto"/>
          </w:tcPr>
          <w:p w14:paraId="22D76BC6"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3D4E5290" w14:textId="77777777" w:rsidR="00E32A2E" w:rsidRPr="00716321" w:rsidRDefault="00E32A2E" w:rsidP="00E302E1">
            <w:pPr>
              <w:pStyle w:val="TAL"/>
              <w:rPr>
                <w:sz w:val="16"/>
                <w:szCs w:val="16"/>
              </w:rPr>
            </w:pPr>
            <w:r w:rsidRPr="00716321">
              <w:rPr>
                <w:sz w:val="16"/>
                <w:szCs w:val="16"/>
              </w:rPr>
              <w:t>Addition of "request-name" XML element</w:t>
            </w:r>
          </w:p>
        </w:tc>
        <w:tc>
          <w:tcPr>
            <w:tcW w:w="567" w:type="dxa"/>
            <w:shd w:val="solid" w:color="FFFFFF" w:fill="auto"/>
          </w:tcPr>
          <w:p w14:paraId="00C22AAB" w14:textId="77777777" w:rsidR="00E32A2E" w:rsidRPr="00716321" w:rsidRDefault="00E32A2E" w:rsidP="00E302E1">
            <w:pPr>
              <w:pStyle w:val="TAL"/>
              <w:rPr>
                <w:snapToGrid w:val="0"/>
                <w:sz w:val="16"/>
                <w:szCs w:val="16"/>
              </w:rPr>
            </w:pPr>
            <w:r w:rsidRPr="00716321">
              <w:rPr>
                <w:snapToGrid w:val="0"/>
                <w:sz w:val="16"/>
                <w:szCs w:val="16"/>
              </w:rPr>
              <w:t>12.0.0</w:t>
            </w:r>
          </w:p>
        </w:tc>
        <w:tc>
          <w:tcPr>
            <w:tcW w:w="567" w:type="dxa"/>
            <w:shd w:val="solid" w:color="FFFFFF" w:fill="auto"/>
          </w:tcPr>
          <w:p w14:paraId="33EB991F" w14:textId="77777777" w:rsidR="00E32A2E" w:rsidRPr="00716321" w:rsidRDefault="00E32A2E" w:rsidP="00E302E1">
            <w:pPr>
              <w:pStyle w:val="TAL"/>
              <w:rPr>
                <w:snapToGrid w:val="0"/>
                <w:sz w:val="16"/>
                <w:szCs w:val="16"/>
                <w:lang w:val="en-AU"/>
              </w:rPr>
            </w:pPr>
            <w:r w:rsidRPr="00716321">
              <w:rPr>
                <w:snapToGrid w:val="0"/>
                <w:sz w:val="16"/>
                <w:szCs w:val="16"/>
                <w:lang w:val="en-AU"/>
              </w:rPr>
              <w:t>12.1.0</w:t>
            </w:r>
          </w:p>
        </w:tc>
      </w:tr>
      <w:tr w:rsidR="00E32A2E" w:rsidRPr="00716321" w14:paraId="4432367D" w14:textId="77777777" w:rsidTr="00E302E1">
        <w:tc>
          <w:tcPr>
            <w:tcW w:w="800" w:type="dxa"/>
            <w:shd w:val="solid" w:color="FFFFFF" w:fill="auto"/>
          </w:tcPr>
          <w:p w14:paraId="6053735D" w14:textId="77777777" w:rsidR="00E32A2E" w:rsidRPr="00716321" w:rsidRDefault="00E32A2E" w:rsidP="00E302E1">
            <w:pPr>
              <w:pStyle w:val="TAL"/>
              <w:rPr>
                <w:snapToGrid w:val="0"/>
                <w:sz w:val="16"/>
                <w:szCs w:val="16"/>
                <w:lang w:val="en-AU"/>
              </w:rPr>
            </w:pPr>
            <w:r w:rsidRPr="00716321">
              <w:rPr>
                <w:snapToGrid w:val="0"/>
                <w:sz w:val="16"/>
                <w:szCs w:val="16"/>
                <w:lang w:val="en-AU"/>
              </w:rPr>
              <w:t>2013-09</w:t>
            </w:r>
          </w:p>
        </w:tc>
        <w:tc>
          <w:tcPr>
            <w:tcW w:w="800" w:type="dxa"/>
            <w:shd w:val="solid" w:color="FFFFFF" w:fill="auto"/>
          </w:tcPr>
          <w:p w14:paraId="7C7DA54D" w14:textId="77777777" w:rsidR="00E32A2E" w:rsidRPr="00716321" w:rsidRDefault="00E32A2E" w:rsidP="00E302E1">
            <w:pPr>
              <w:pStyle w:val="TAL"/>
              <w:rPr>
                <w:snapToGrid w:val="0"/>
                <w:sz w:val="16"/>
                <w:szCs w:val="16"/>
                <w:lang w:val="en-AU"/>
              </w:rPr>
            </w:pPr>
            <w:r w:rsidRPr="00716321">
              <w:rPr>
                <w:snapToGrid w:val="0"/>
                <w:sz w:val="16"/>
                <w:szCs w:val="16"/>
                <w:lang w:val="en-AU"/>
              </w:rPr>
              <w:t>CT#61</w:t>
            </w:r>
          </w:p>
        </w:tc>
        <w:tc>
          <w:tcPr>
            <w:tcW w:w="995" w:type="dxa"/>
            <w:shd w:val="solid" w:color="FFFFFF" w:fill="auto"/>
          </w:tcPr>
          <w:p w14:paraId="7B3B781A" w14:textId="77777777" w:rsidR="00E32A2E" w:rsidRPr="00716321" w:rsidRDefault="00E32A2E" w:rsidP="00E302E1">
            <w:pPr>
              <w:pStyle w:val="TAL"/>
              <w:rPr>
                <w:snapToGrid w:val="0"/>
                <w:sz w:val="16"/>
                <w:szCs w:val="16"/>
                <w:lang w:val="en-AU"/>
              </w:rPr>
            </w:pPr>
            <w:r w:rsidRPr="00716321">
              <w:rPr>
                <w:snapToGrid w:val="0"/>
                <w:sz w:val="16"/>
                <w:szCs w:val="16"/>
                <w:lang w:val="en-AU"/>
              </w:rPr>
              <w:t>CP-130511</w:t>
            </w:r>
          </w:p>
        </w:tc>
        <w:tc>
          <w:tcPr>
            <w:tcW w:w="476" w:type="dxa"/>
            <w:shd w:val="solid" w:color="FFFFFF" w:fill="auto"/>
          </w:tcPr>
          <w:p w14:paraId="337B6479" w14:textId="77777777" w:rsidR="00E32A2E" w:rsidRPr="00716321" w:rsidRDefault="00E32A2E" w:rsidP="00E302E1">
            <w:pPr>
              <w:pStyle w:val="TAL"/>
              <w:rPr>
                <w:snapToGrid w:val="0"/>
                <w:sz w:val="16"/>
                <w:szCs w:val="16"/>
                <w:lang w:val="en-AU"/>
              </w:rPr>
            </w:pPr>
            <w:r w:rsidRPr="00716321">
              <w:rPr>
                <w:snapToGrid w:val="0"/>
                <w:sz w:val="16"/>
                <w:szCs w:val="16"/>
                <w:lang w:val="en-AU"/>
              </w:rPr>
              <w:t>0034</w:t>
            </w:r>
          </w:p>
        </w:tc>
        <w:tc>
          <w:tcPr>
            <w:tcW w:w="378" w:type="dxa"/>
            <w:shd w:val="solid" w:color="FFFFFF" w:fill="auto"/>
          </w:tcPr>
          <w:p w14:paraId="1FCA4682"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2DFFA6D2" w14:textId="77777777" w:rsidR="00E32A2E" w:rsidRPr="00716321" w:rsidRDefault="00E32A2E" w:rsidP="00E302E1">
            <w:pPr>
              <w:pStyle w:val="TAL"/>
              <w:rPr>
                <w:sz w:val="16"/>
                <w:szCs w:val="16"/>
              </w:rPr>
            </w:pPr>
            <w:r w:rsidRPr="00716321">
              <w:rPr>
                <w:sz w:val="16"/>
                <w:szCs w:val="16"/>
              </w:rPr>
              <w:t xml:space="preserve">Supplementary Services Configuration fallback procedure </w:t>
            </w:r>
          </w:p>
        </w:tc>
        <w:tc>
          <w:tcPr>
            <w:tcW w:w="567" w:type="dxa"/>
            <w:shd w:val="solid" w:color="FFFFFF" w:fill="auto"/>
          </w:tcPr>
          <w:p w14:paraId="43AF859B" w14:textId="77777777" w:rsidR="00E32A2E" w:rsidRPr="00716321" w:rsidRDefault="00E32A2E" w:rsidP="00E302E1">
            <w:pPr>
              <w:pStyle w:val="TAL"/>
              <w:rPr>
                <w:snapToGrid w:val="0"/>
                <w:sz w:val="16"/>
                <w:szCs w:val="16"/>
              </w:rPr>
            </w:pPr>
            <w:r w:rsidRPr="00716321">
              <w:rPr>
                <w:snapToGrid w:val="0"/>
                <w:sz w:val="16"/>
                <w:szCs w:val="16"/>
              </w:rPr>
              <w:t>12.1.0</w:t>
            </w:r>
          </w:p>
        </w:tc>
        <w:tc>
          <w:tcPr>
            <w:tcW w:w="567" w:type="dxa"/>
            <w:shd w:val="solid" w:color="FFFFFF" w:fill="auto"/>
          </w:tcPr>
          <w:p w14:paraId="3FA55171" w14:textId="77777777" w:rsidR="00E32A2E" w:rsidRPr="00716321" w:rsidRDefault="00E32A2E" w:rsidP="00E302E1">
            <w:pPr>
              <w:pStyle w:val="TAL"/>
              <w:rPr>
                <w:snapToGrid w:val="0"/>
                <w:sz w:val="16"/>
                <w:szCs w:val="16"/>
                <w:lang w:val="en-AU"/>
              </w:rPr>
            </w:pPr>
            <w:r w:rsidRPr="00716321">
              <w:rPr>
                <w:snapToGrid w:val="0"/>
                <w:sz w:val="16"/>
                <w:szCs w:val="16"/>
                <w:lang w:val="en-AU"/>
              </w:rPr>
              <w:t>12.2.0</w:t>
            </w:r>
          </w:p>
        </w:tc>
      </w:tr>
      <w:tr w:rsidR="00E32A2E" w:rsidRPr="00716321" w14:paraId="694C68CE" w14:textId="77777777" w:rsidTr="00E302E1">
        <w:tc>
          <w:tcPr>
            <w:tcW w:w="800" w:type="dxa"/>
            <w:shd w:val="solid" w:color="FFFFFF" w:fill="auto"/>
          </w:tcPr>
          <w:p w14:paraId="55613C77" w14:textId="77777777" w:rsidR="00E32A2E" w:rsidRPr="00716321" w:rsidRDefault="00E32A2E" w:rsidP="00E302E1">
            <w:pPr>
              <w:pStyle w:val="TAL"/>
              <w:rPr>
                <w:snapToGrid w:val="0"/>
                <w:sz w:val="16"/>
                <w:szCs w:val="16"/>
                <w:lang w:val="en-AU"/>
              </w:rPr>
            </w:pPr>
            <w:r w:rsidRPr="00716321">
              <w:rPr>
                <w:snapToGrid w:val="0"/>
                <w:sz w:val="16"/>
                <w:szCs w:val="16"/>
                <w:lang w:val="en-AU"/>
              </w:rPr>
              <w:t>2013-12</w:t>
            </w:r>
          </w:p>
        </w:tc>
        <w:tc>
          <w:tcPr>
            <w:tcW w:w="800" w:type="dxa"/>
            <w:shd w:val="solid" w:color="FFFFFF" w:fill="auto"/>
          </w:tcPr>
          <w:p w14:paraId="0E598005" w14:textId="77777777" w:rsidR="00E32A2E" w:rsidRPr="00716321" w:rsidRDefault="00E32A2E" w:rsidP="00E302E1">
            <w:pPr>
              <w:pStyle w:val="TAL"/>
              <w:rPr>
                <w:snapToGrid w:val="0"/>
                <w:sz w:val="16"/>
                <w:szCs w:val="16"/>
                <w:lang w:val="en-AU"/>
              </w:rPr>
            </w:pPr>
            <w:r w:rsidRPr="00716321">
              <w:rPr>
                <w:snapToGrid w:val="0"/>
                <w:sz w:val="16"/>
                <w:szCs w:val="16"/>
                <w:lang w:val="en-AU"/>
              </w:rPr>
              <w:t>CT#62</w:t>
            </w:r>
          </w:p>
        </w:tc>
        <w:tc>
          <w:tcPr>
            <w:tcW w:w="995" w:type="dxa"/>
            <w:shd w:val="solid" w:color="FFFFFF" w:fill="auto"/>
          </w:tcPr>
          <w:p w14:paraId="1A90EAAE" w14:textId="77777777" w:rsidR="00E32A2E" w:rsidRPr="00716321" w:rsidRDefault="00E32A2E" w:rsidP="00E302E1">
            <w:pPr>
              <w:pStyle w:val="TAL"/>
              <w:rPr>
                <w:snapToGrid w:val="0"/>
                <w:sz w:val="16"/>
                <w:szCs w:val="16"/>
                <w:lang w:val="en-AU"/>
              </w:rPr>
            </w:pPr>
            <w:r w:rsidRPr="00716321">
              <w:rPr>
                <w:snapToGrid w:val="0"/>
                <w:sz w:val="16"/>
                <w:szCs w:val="16"/>
                <w:lang w:val="en-AU"/>
              </w:rPr>
              <w:t>CP-130770</w:t>
            </w:r>
          </w:p>
        </w:tc>
        <w:tc>
          <w:tcPr>
            <w:tcW w:w="476" w:type="dxa"/>
            <w:shd w:val="solid" w:color="FFFFFF" w:fill="auto"/>
          </w:tcPr>
          <w:p w14:paraId="4487C4CA" w14:textId="77777777" w:rsidR="00E32A2E" w:rsidRPr="00716321" w:rsidRDefault="00E32A2E" w:rsidP="00E302E1">
            <w:pPr>
              <w:pStyle w:val="TAL"/>
              <w:rPr>
                <w:snapToGrid w:val="0"/>
                <w:sz w:val="16"/>
                <w:szCs w:val="16"/>
                <w:lang w:val="en-AU"/>
              </w:rPr>
            </w:pPr>
            <w:r w:rsidRPr="00716321">
              <w:rPr>
                <w:snapToGrid w:val="0"/>
                <w:sz w:val="16"/>
                <w:szCs w:val="16"/>
                <w:lang w:val="en-AU"/>
              </w:rPr>
              <w:t>0036</w:t>
            </w:r>
          </w:p>
        </w:tc>
        <w:tc>
          <w:tcPr>
            <w:tcW w:w="378" w:type="dxa"/>
            <w:shd w:val="solid" w:color="FFFFFF" w:fill="auto"/>
          </w:tcPr>
          <w:p w14:paraId="27956056"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289D8CC0" w14:textId="77777777" w:rsidR="00E32A2E" w:rsidRPr="00716321" w:rsidRDefault="00E32A2E" w:rsidP="00E302E1">
            <w:pPr>
              <w:pStyle w:val="TAL"/>
              <w:rPr>
                <w:sz w:val="16"/>
                <w:szCs w:val="16"/>
              </w:rPr>
            </w:pPr>
            <w:r w:rsidRPr="00716321">
              <w:rPr>
                <w:sz w:val="16"/>
                <w:szCs w:val="16"/>
              </w:rPr>
              <w:t>Update to RFC 6665</w:t>
            </w:r>
          </w:p>
        </w:tc>
        <w:tc>
          <w:tcPr>
            <w:tcW w:w="567" w:type="dxa"/>
            <w:shd w:val="solid" w:color="FFFFFF" w:fill="auto"/>
          </w:tcPr>
          <w:p w14:paraId="3F2D5C7F" w14:textId="77777777" w:rsidR="00E32A2E" w:rsidRPr="00716321" w:rsidRDefault="00E32A2E" w:rsidP="00E302E1">
            <w:pPr>
              <w:pStyle w:val="TAL"/>
              <w:rPr>
                <w:snapToGrid w:val="0"/>
                <w:sz w:val="16"/>
                <w:szCs w:val="16"/>
              </w:rPr>
            </w:pPr>
            <w:r w:rsidRPr="00716321">
              <w:rPr>
                <w:snapToGrid w:val="0"/>
                <w:sz w:val="16"/>
                <w:szCs w:val="16"/>
              </w:rPr>
              <w:t>12.2.0</w:t>
            </w:r>
          </w:p>
        </w:tc>
        <w:tc>
          <w:tcPr>
            <w:tcW w:w="567" w:type="dxa"/>
            <w:shd w:val="solid" w:color="FFFFFF" w:fill="auto"/>
          </w:tcPr>
          <w:p w14:paraId="4A423732" w14:textId="77777777" w:rsidR="00E32A2E" w:rsidRPr="00716321" w:rsidRDefault="00E32A2E" w:rsidP="00E302E1">
            <w:pPr>
              <w:pStyle w:val="TAL"/>
              <w:rPr>
                <w:snapToGrid w:val="0"/>
                <w:sz w:val="16"/>
                <w:szCs w:val="16"/>
                <w:lang w:val="en-AU"/>
              </w:rPr>
            </w:pPr>
            <w:r w:rsidRPr="00716321">
              <w:rPr>
                <w:snapToGrid w:val="0"/>
                <w:sz w:val="16"/>
                <w:szCs w:val="16"/>
                <w:lang w:val="en-AU"/>
              </w:rPr>
              <w:t>12.3.0</w:t>
            </w:r>
          </w:p>
        </w:tc>
      </w:tr>
      <w:tr w:rsidR="00E32A2E" w:rsidRPr="00716321" w14:paraId="374FE282" w14:textId="77777777" w:rsidTr="00E302E1">
        <w:tc>
          <w:tcPr>
            <w:tcW w:w="800" w:type="dxa"/>
            <w:shd w:val="solid" w:color="FFFFFF" w:fill="auto"/>
          </w:tcPr>
          <w:p w14:paraId="335D9967" w14:textId="77777777" w:rsidR="00E32A2E" w:rsidRPr="00716321" w:rsidRDefault="00E32A2E" w:rsidP="00E302E1">
            <w:pPr>
              <w:pStyle w:val="TAL"/>
              <w:rPr>
                <w:snapToGrid w:val="0"/>
                <w:sz w:val="16"/>
                <w:szCs w:val="16"/>
                <w:lang w:val="en-AU"/>
              </w:rPr>
            </w:pPr>
            <w:r w:rsidRPr="00716321">
              <w:rPr>
                <w:snapToGrid w:val="0"/>
                <w:sz w:val="16"/>
                <w:szCs w:val="16"/>
                <w:lang w:val="en-AU"/>
              </w:rPr>
              <w:t>2013-12</w:t>
            </w:r>
          </w:p>
        </w:tc>
        <w:tc>
          <w:tcPr>
            <w:tcW w:w="800" w:type="dxa"/>
            <w:shd w:val="solid" w:color="FFFFFF" w:fill="auto"/>
          </w:tcPr>
          <w:p w14:paraId="28D2D3D8" w14:textId="77777777" w:rsidR="00E32A2E" w:rsidRPr="00716321" w:rsidRDefault="00E32A2E" w:rsidP="00E302E1">
            <w:pPr>
              <w:pStyle w:val="TAL"/>
              <w:rPr>
                <w:snapToGrid w:val="0"/>
                <w:sz w:val="16"/>
                <w:szCs w:val="16"/>
                <w:lang w:val="en-AU"/>
              </w:rPr>
            </w:pPr>
            <w:r w:rsidRPr="00716321">
              <w:rPr>
                <w:snapToGrid w:val="0"/>
                <w:sz w:val="16"/>
                <w:szCs w:val="16"/>
                <w:lang w:val="en-AU"/>
              </w:rPr>
              <w:t>CT#62</w:t>
            </w:r>
          </w:p>
        </w:tc>
        <w:tc>
          <w:tcPr>
            <w:tcW w:w="995" w:type="dxa"/>
            <w:shd w:val="solid" w:color="FFFFFF" w:fill="auto"/>
          </w:tcPr>
          <w:p w14:paraId="3B15CDA0" w14:textId="77777777" w:rsidR="00E32A2E" w:rsidRPr="00716321" w:rsidRDefault="00E32A2E" w:rsidP="00E302E1">
            <w:pPr>
              <w:pStyle w:val="TAL"/>
              <w:rPr>
                <w:snapToGrid w:val="0"/>
                <w:sz w:val="16"/>
                <w:szCs w:val="16"/>
                <w:lang w:val="en-AU"/>
              </w:rPr>
            </w:pPr>
            <w:r w:rsidRPr="00716321">
              <w:rPr>
                <w:snapToGrid w:val="0"/>
                <w:sz w:val="16"/>
                <w:szCs w:val="16"/>
                <w:lang w:val="en-AU"/>
              </w:rPr>
              <w:t>CP-130763</w:t>
            </w:r>
          </w:p>
        </w:tc>
        <w:tc>
          <w:tcPr>
            <w:tcW w:w="476" w:type="dxa"/>
            <w:shd w:val="solid" w:color="FFFFFF" w:fill="auto"/>
          </w:tcPr>
          <w:p w14:paraId="4E7E49E4" w14:textId="77777777" w:rsidR="00E32A2E" w:rsidRPr="00716321" w:rsidRDefault="00E32A2E" w:rsidP="00E302E1">
            <w:pPr>
              <w:pStyle w:val="TAL"/>
              <w:rPr>
                <w:snapToGrid w:val="0"/>
                <w:sz w:val="16"/>
                <w:szCs w:val="16"/>
                <w:lang w:val="en-AU"/>
              </w:rPr>
            </w:pPr>
            <w:r w:rsidRPr="00716321">
              <w:rPr>
                <w:snapToGrid w:val="0"/>
                <w:sz w:val="16"/>
                <w:szCs w:val="16"/>
                <w:lang w:val="en-AU"/>
              </w:rPr>
              <w:t>0038</w:t>
            </w:r>
          </w:p>
        </w:tc>
        <w:tc>
          <w:tcPr>
            <w:tcW w:w="378" w:type="dxa"/>
            <w:shd w:val="solid" w:color="FFFFFF" w:fill="auto"/>
          </w:tcPr>
          <w:p w14:paraId="5DE596B4"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4BD3604A" w14:textId="0093E778" w:rsidR="00E32A2E" w:rsidRPr="00716321" w:rsidRDefault="00E32A2E" w:rsidP="00E302E1">
            <w:pPr>
              <w:pStyle w:val="TAL"/>
              <w:rPr>
                <w:sz w:val="16"/>
                <w:szCs w:val="16"/>
              </w:rPr>
            </w:pPr>
            <w:r w:rsidRPr="00716321">
              <w:rPr>
                <w:sz w:val="16"/>
                <w:szCs w:val="16"/>
              </w:rPr>
              <w:t xml:space="preserve">Breaking the "Manipulating supplementary services" clause into two </w:t>
            </w:r>
            <w:r w:rsidR="00716321">
              <w:rPr>
                <w:sz w:val="16"/>
                <w:szCs w:val="16"/>
              </w:rPr>
              <w:t>clause</w:t>
            </w:r>
            <w:r w:rsidRPr="00716321">
              <w:rPr>
                <w:sz w:val="16"/>
                <w:szCs w:val="16"/>
              </w:rPr>
              <w:t>s</w:t>
            </w:r>
          </w:p>
        </w:tc>
        <w:tc>
          <w:tcPr>
            <w:tcW w:w="567" w:type="dxa"/>
            <w:shd w:val="solid" w:color="FFFFFF" w:fill="auto"/>
          </w:tcPr>
          <w:p w14:paraId="0721DC1D" w14:textId="77777777" w:rsidR="00E32A2E" w:rsidRPr="00716321" w:rsidRDefault="00E32A2E" w:rsidP="00E302E1">
            <w:pPr>
              <w:pStyle w:val="TAL"/>
              <w:rPr>
                <w:snapToGrid w:val="0"/>
                <w:sz w:val="16"/>
                <w:szCs w:val="16"/>
              </w:rPr>
            </w:pPr>
            <w:r w:rsidRPr="00716321">
              <w:rPr>
                <w:snapToGrid w:val="0"/>
                <w:sz w:val="16"/>
                <w:szCs w:val="16"/>
              </w:rPr>
              <w:t>12.2.0</w:t>
            </w:r>
          </w:p>
        </w:tc>
        <w:tc>
          <w:tcPr>
            <w:tcW w:w="567" w:type="dxa"/>
            <w:shd w:val="solid" w:color="FFFFFF" w:fill="auto"/>
          </w:tcPr>
          <w:p w14:paraId="39060739" w14:textId="77777777" w:rsidR="00E32A2E" w:rsidRPr="00716321" w:rsidRDefault="00E32A2E" w:rsidP="00E302E1">
            <w:pPr>
              <w:pStyle w:val="TAL"/>
              <w:rPr>
                <w:snapToGrid w:val="0"/>
                <w:sz w:val="16"/>
                <w:szCs w:val="16"/>
                <w:lang w:val="en-AU"/>
              </w:rPr>
            </w:pPr>
            <w:r w:rsidRPr="00716321">
              <w:rPr>
                <w:snapToGrid w:val="0"/>
                <w:sz w:val="16"/>
                <w:szCs w:val="16"/>
                <w:lang w:val="en-AU"/>
              </w:rPr>
              <w:t>12.3.0</w:t>
            </w:r>
          </w:p>
        </w:tc>
      </w:tr>
      <w:tr w:rsidR="00E32A2E" w:rsidRPr="00716321" w14:paraId="5546DB34" w14:textId="77777777" w:rsidTr="00E302E1">
        <w:tc>
          <w:tcPr>
            <w:tcW w:w="800" w:type="dxa"/>
            <w:shd w:val="solid" w:color="FFFFFF" w:fill="auto"/>
          </w:tcPr>
          <w:p w14:paraId="0EB1760A" w14:textId="77777777" w:rsidR="00E32A2E" w:rsidRPr="00716321" w:rsidRDefault="00E32A2E" w:rsidP="00E302E1">
            <w:pPr>
              <w:pStyle w:val="TAL"/>
              <w:rPr>
                <w:snapToGrid w:val="0"/>
                <w:sz w:val="16"/>
                <w:szCs w:val="16"/>
                <w:lang w:val="en-AU"/>
              </w:rPr>
            </w:pPr>
            <w:r w:rsidRPr="00716321">
              <w:rPr>
                <w:snapToGrid w:val="0"/>
                <w:sz w:val="16"/>
                <w:szCs w:val="16"/>
                <w:lang w:val="en-AU"/>
              </w:rPr>
              <w:t>2013-12</w:t>
            </w:r>
          </w:p>
        </w:tc>
        <w:tc>
          <w:tcPr>
            <w:tcW w:w="800" w:type="dxa"/>
            <w:shd w:val="solid" w:color="FFFFFF" w:fill="auto"/>
          </w:tcPr>
          <w:p w14:paraId="490A04D2" w14:textId="77777777" w:rsidR="00E32A2E" w:rsidRPr="00716321" w:rsidRDefault="00E32A2E" w:rsidP="00E302E1">
            <w:pPr>
              <w:pStyle w:val="TAL"/>
              <w:rPr>
                <w:snapToGrid w:val="0"/>
                <w:sz w:val="16"/>
                <w:szCs w:val="16"/>
                <w:lang w:val="en-AU"/>
              </w:rPr>
            </w:pPr>
            <w:r w:rsidRPr="00716321">
              <w:rPr>
                <w:snapToGrid w:val="0"/>
                <w:sz w:val="16"/>
                <w:szCs w:val="16"/>
                <w:lang w:val="en-AU"/>
              </w:rPr>
              <w:t>CT#62</w:t>
            </w:r>
          </w:p>
        </w:tc>
        <w:tc>
          <w:tcPr>
            <w:tcW w:w="995" w:type="dxa"/>
            <w:shd w:val="solid" w:color="FFFFFF" w:fill="auto"/>
          </w:tcPr>
          <w:p w14:paraId="2067C60E" w14:textId="77777777" w:rsidR="00E32A2E" w:rsidRPr="00716321" w:rsidRDefault="00E32A2E" w:rsidP="00E302E1">
            <w:pPr>
              <w:pStyle w:val="TAL"/>
              <w:rPr>
                <w:snapToGrid w:val="0"/>
                <w:sz w:val="16"/>
                <w:szCs w:val="16"/>
                <w:lang w:val="en-AU"/>
              </w:rPr>
            </w:pPr>
            <w:r w:rsidRPr="00716321">
              <w:rPr>
                <w:snapToGrid w:val="0"/>
                <w:sz w:val="16"/>
                <w:szCs w:val="16"/>
                <w:lang w:val="en-AU"/>
              </w:rPr>
              <w:t>CP-130763</w:t>
            </w:r>
          </w:p>
        </w:tc>
        <w:tc>
          <w:tcPr>
            <w:tcW w:w="476" w:type="dxa"/>
            <w:shd w:val="solid" w:color="FFFFFF" w:fill="auto"/>
          </w:tcPr>
          <w:p w14:paraId="4825D1CA" w14:textId="77777777" w:rsidR="00E32A2E" w:rsidRPr="00716321" w:rsidRDefault="00E32A2E" w:rsidP="00E302E1">
            <w:pPr>
              <w:pStyle w:val="TAL"/>
              <w:rPr>
                <w:snapToGrid w:val="0"/>
                <w:sz w:val="16"/>
                <w:szCs w:val="16"/>
                <w:lang w:val="en-AU"/>
              </w:rPr>
            </w:pPr>
            <w:r w:rsidRPr="00716321">
              <w:rPr>
                <w:snapToGrid w:val="0"/>
                <w:sz w:val="16"/>
                <w:szCs w:val="16"/>
                <w:lang w:val="en-AU"/>
              </w:rPr>
              <w:t>0040</w:t>
            </w:r>
          </w:p>
        </w:tc>
        <w:tc>
          <w:tcPr>
            <w:tcW w:w="378" w:type="dxa"/>
            <w:shd w:val="solid" w:color="FFFFFF" w:fill="auto"/>
          </w:tcPr>
          <w:p w14:paraId="6DEE0FE4" w14:textId="77777777" w:rsidR="00E32A2E" w:rsidRPr="00716321" w:rsidRDefault="00E32A2E" w:rsidP="00E302E1">
            <w:pPr>
              <w:pStyle w:val="TAL"/>
              <w:rPr>
                <w:snapToGrid w:val="0"/>
                <w:sz w:val="16"/>
                <w:szCs w:val="16"/>
                <w:lang w:val="en-AU"/>
              </w:rPr>
            </w:pPr>
          </w:p>
        </w:tc>
        <w:tc>
          <w:tcPr>
            <w:tcW w:w="4867" w:type="dxa"/>
            <w:shd w:val="solid" w:color="FFFFFF" w:fill="auto"/>
          </w:tcPr>
          <w:p w14:paraId="60E4920A" w14:textId="77777777" w:rsidR="00E32A2E" w:rsidRPr="00716321" w:rsidRDefault="00E32A2E" w:rsidP="00E302E1">
            <w:pPr>
              <w:pStyle w:val="TAL"/>
              <w:rPr>
                <w:sz w:val="16"/>
                <w:szCs w:val="16"/>
              </w:rPr>
            </w:pPr>
            <w:r w:rsidRPr="00716321">
              <w:rPr>
                <w:sz w:val="16"/>
                <w:szCs w:val="16"/>
              </w:rPr>
              <w:t>XCAP disabling and retry CS domain.</w:t>
            </w:r>
          </w:p>
        </w:tc>
        <w:tc>
          <w:tcPr>
            <w:tcW w:w="567" w:type="dxa"/>
            <w:shd w:val="solid" w:color="FFFFFF" w:fill="auto"/>
          </w:tcPr>
          <w:p w14:paraId="3BC37F59" w14:textId="77777777" w:rsidR="00E32A2E" w:rsidRPr="00716321" w:rsidRDefault="00E32A2E" w:rsidP="00E302E1">
            <w:pPr>
              <w:pStyle w:val="TAL"/>
              <w:rPr>
                <w:snapToGrid w:val="0"/>
                <w:sz w:val="16"/>
                <w:szCs w:val="16"/>
              </w:rPr>
            </w:pPr>
            <w:r w:rsidRPr="00716321">
              <w:rPr>
                <w:snapToGrid w:val="0"/>
                <w:sz w:val="16"/>
                <w:szCs w:val="16"/>
              </w:rPr>
              <w:t>12.2.0</w:t>
            </w:r>
          </w:p>
        </w:tc>
        <w:tc>
          <w:tcPr>
            <w:tcW w:w="567" w:type="dxa"/>
            <w:shd w:val="solid" w:color="FFFFFF" w:fill="auto"/>
          </w:tcPr>
          <w:p w14:paraId="55F93A85" w14:textId="77777777" w:rsidR="00E32A2E" w:rsidRPr="00716321" w:rsidRDefault="00E32A2E" w:rsidP="00E302E1">
            <w:pPr>
              <w:pStyle w:val="TAL"/>
              <w:rPr>
                <w:snapToGrid w:val="0"/>
                <w:sz w:val="16"/>
                <w:szCs w:val="16"/>
                <w:lang w:val="en-AU"/>
              </w:rPr>
            </w:pPr>
            <w:r w:rsidRPr="00716321">
              <w:rPr>
                <w:snapToGrid w:val="0"/>
                <w:sz w:val="16"/>
                <w:szCs w:val="16"/>
                <w:lang w:val="en-AU"/>
              </w:rPr>
              <w:t>12.3.0</w:t>
            </w:r>
          </w:p>
        </w:tc>
      </w:tr>
      <w:tr w:rsidR="00E32A2E" w:rsidRPr="00716321" w14:paraId="3EFBDFDE" w14:textId="77777777" w:rsidTr="00E302E1">
        <w:tc>
          <w:tcPr>
            <w:tcW w:w="800" w:type="dxa"/>
            <w:shd w:val="solid" w:color="FFFFFF" w:fill="auto"/>
          </w:tcPr>
          <w:p w14:paraId="1A544065" w14:textId="77777777" w:rsidR="00E32A2E" w:rsidRPr="00716321" w:rsidRDefault="00E32A2E" w:rsidP="00E302E1">
            <w:pPr>
              <w:pStyle w:val="TAL"/>
              <w:rPr>
                <w:snapToGrid w:val="0"/>
                <w:sz w:val="16"/>
                <w:szCs w:val="16"/>
                <w:lang w:val="en-AU"/>
              </w:rPr>
            </w:pPr>
            <w:r w:rsidRPr="00716321">
              <w:rPr>
                <w:snapToGrid w:val="0"/>
                <w:sz w:val="16"/>
                <w:szCs w:val="16"/>
                <w:lang w:val="en-AU"/>
              </w:rPr>
              <w:t>2014-06</w:t>
            </w:r>
          </w:p>
        </w:tc>
        <w:tc>
          <w:tcPr>
            <w:tcW w:w="800" w:type="dxa"/>
            <w:shd w:val="solid" w:color="FFFFFF" w:fill="auto"/>
          </w:tcPr>
          <w:p w14:paraId="2D3728C0" w14:textId="77777777" w:rsidR="00E32A2E" w:rsidRPr="00716321" w:rsidRDefault="00E32A2E" w:rsidP="00E302E1">
            <w:pPr>
              <w:pStyle w:val="TAL"/>
              <w:rPr>
                <w:snapToGrid w:val="0"/>
                <w:sz w:val="16"/>
                <w:szCs w:val="16"/>
                <w:lang w:val="en-AU"/>
              </w:rPr>
            </w:pPr>
            <w:r w:rsidRPr="00716321">
              <w:rPr>
                <w:snapToGrid w:val="0"/>
                <w:sz w:val="16"/>
                <w:szCs w:val="16"/>
                <w:lang w:val="en-AU"/>
              </w:rPr>
              <w:t>CT#64</w:t>
            </w:r>
          </w:p>
        </w:tc>
        <w:tc>
          <w:tcPr>
            <w:tcW w:w="995" w:type="dxa"/>
            <w:shd w:val="solid" w:color="FFFFFF" w:fill="auto"/>
          </w:tcPr>
          <w:p w14:paraId="38232139" w14:textId="77777777" w:rsidR="00E32A2E" w:rsidRPr="00716321" w:rsidRDefault="00E32A2E" w:rsidP="00E302E1">
            <w:pPr>
              <w:pStyle w:val="TAL"/>
              <w:rPr>
                <w:snapToGrid w:val="0"/>
                <w:sz w:val="16"/>
                <w:szCs w:val="16"/>
                <w:lang w:val="en-AU"/>
              </w:rPr>
            </w:pPr>
            <w:r w:rsidRPr="00716321">
              <w:rPr>
                <w:snapToGrid w:val="0"/>
                <w:sz w:val="16"/>
                <w:szCs w:val="16"/>
                <w:lang w:val="en-AU"/>
              </w:rPr>
              <w:t>CP-140330</w:t>
            </w:r>
          </w:p>
        </w:tc>
        <w:tc>
          <w:tcPr>
            <w:tcW w:w="476" w:type="dxa"/>
            <w:shd w:val="solid" w:color="FFFFFF" w:fill="auto"/>
          </w:tcPr>
          <w:p w14:paraId="36BE4885" w14:textId="77777777" w:rsidR="00E32A2E" w:rsidRPr="00716321" w:rsidRDefault="00E32A2E" w:rsidP="00E302E1">
            <w:pPr>
              <w:pStyle w:val="TAL"/>
              <w:rPr>
                <w:snapToGrid w:val="0"/>
                <w:sz w:val="16"/>
                <w:szCs w:val="16"/>
                <w:lang w:val="en-AU"/>
              </w:rPr>
            </w:pPr>
            <w:r w:rsidRPr="00716321">
              <w:rPr>
                <w:snapToGrid w:val="0"/>
                <w:sz w:val="16"/>
                <w:szCs w:val="16"/>
                <w:lang w:val="en-AU"/>
              </w:rPr>
              <w:t>0046</w:t>
            </w:r>
          </w:p>
        </w:tc>
        <w:tc>
          <w:tcPr>
            <w:tcW w:w="378" w:type="dxa"/>
            <w:shd w:val="solid" w:color="FFFFFF" w:fill="auto"/>
          </w:tcPr>
          <w:p w14:paraId="3CF0F4BA"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02E95851" w14:textId="77777777" w:rsidR="00E32A2E" w:rsidRPr="00716321" w:rsidRDefault="00E32A2E" w:rsidP="00E302E1">
            <w:pPr>
              <w:pStyle w:val="TAL"/>
              <w:rPr>
                <w:sz w:val="16"/>
                <w:szCs w:val="16"/>
              </w:rPr>
            </w:pPr>
            <w:r w:rsidRPr="00716321">
              <w:rPr>
                <w:sz w:val="16"/>
                <w:szCs w:val="16"/>
              </w:rPr>
              <w:t>Default document namespace clarification</w:t>
            </w:r>
          </w:p>
        </w:tc>
        <w:tc>
          <w:tcPr>
            <w:tcW w:w="567" w:type="dxa"/>
            <w:shd w:val="solid" w:color="FFFFFF" w:fill="auto"/>
          </w:tcPr>
          <w:p w14:paraId="4CEDDF9C" w14:textId="77777777" w:rsidR="00E32A2E" w:rsidRPr="00716321" w:rsidRDefault="00E32A2E" w:rsidP="00E302E1">
            <w:pPr>
              <w:pStyle w:val="TAL"/>
              <w:rPr>
                <w:snapToGrid w:val="0"/>
                <w:sz w:val="16"/>
                <w:szCs w:val="16"/>
              </w:rPr>
            </w:pPr>
            <w:r w:rsidRPr="00716321">
              <w:rPr>
                <w:snapToGrid w:val="0"/>
                <w:sz w:val="16"/>
                <w:szCs w:val="16"/>
              </w:rPr>
              <w:t>12.3.0</w:t>
            </w:r>
          </w:p>
        </w:tc>
        <w:tc>
          <w:tcPr>
            <w:tcW w:w="567" w:type="dxa"/>
            <w:shd w:val="solid" w:color="FFFFFF" w:fill="auto"/>
          </w:tcPr>
          <w:p w14:paraId="5CA848C0" w14:textId="77777777" w:rsidR="00E32A2E" w:rsidRPr="00716321" w:rsidRDefault="00E32A2E" w:rsidP="00E302E1">
            <w:pPr>
              <w:pStyle w:val="TAL"/>
              <w:rPr>
                <w:snapToGrid w:val="0"/>
                <w:sz w:val="16"/>
                <w:szCs w:val="16"/>
                <w:lang w:val="en-AU"/>
              </w:rPr>
            </w:pPr>
            <w:r w:rsidRPr="00716321">
              <w:rPr>
                <w:snapToGrid w:val="0"/>
                <w:sz w:val="16"/>
                <w:szCs w:val="16"/>
                <w:lang w:val="en-AU"/>
              </w:rPr>
              <w:t>12.4.0</w:t>
            </w:r>
          </w:p>
        </w:tc>
      </w:tr>
      <w:tr w:rsidR="00E32A2E" w:rsidRPr="00716321" w14:paraId="337C3B71" w14:textId="77777777" w:rsidTr="00E302E1">
        <w:tc>
          <w:tcPr>
            <w:tcW w:w="800" w:type="dxa"/>
            <w:shd w:val="solid" w:color="FFFFFF" w:fill="auto"/>
          </w:tcPr>
          <w:p w14:paraId="5FC813A0" w14:textId="77777777" w:rsidR="00E32A2E" w:rsidRPr="00716321" w:rsidRDefault="00E32A2E" w:rsidP="00E302E1">
            <w:pPr>
              <w:pStyle w:val="TAL"/>
              <w:rPr>
                <w:snapToGrid w:val="0"/>
                <w:sz w:val="16"/>
                <w:szCs w:val="16"/>
                <w:lang w:val="en-AU"/>
              </w:rPr>
            </w:pPr>
            <w:r w:rsidRPr="00716321">
              <w:rPr>
                <w:snapToGrid w:val="0"/>
                <w:sz w:val="16"/>
                <w:szCs w:val="16"/>
                <w:lang w:val="en-AU"/>
              </w:rPr>
              <w:t>2014-06</w:t>
            </w:r>
          </w:p>
        </w:tc>
        <w:tc>
          <w:tcPr>
            <w:tcW w:w="800" w:type="dxa"/>
            <w:shd w:val="solid" w:color="FFFFFF" w:fill="auto"/>
          </w:tcPr>
          <w:p w14:paraId="19A5C203" w14:textId="77777777" w:rsidR="00E32A2E" w:rsidRPr="00716321" w:rsidRDefault="00E32A2E" w:rsidP="00E302E1">
            <w:pPr>
              <w:pStyle w:val="TAL"/>
              <w:rPr>
                <w:snapToGrid w:val="0"/>
                <w:sz w:val="16"/>
                <w:szCs w:val="16"/>
                <w:lang w:val="en-AU"/>
              </w:rPr>
            </w:pPr>
            <w:r w:rsidRPr="00716321">
              <w:rPr>
                <w:snapToGrid w:val="0"/>
                <w:sz w:val="16"/>
                <w:szCs w:val="16"/>
                <w:lang w:val="en-AU"/>
              </w:rPr>
              <w:t>CT#64</w:t>
            </w:r>
          </w:p>
        </w:tc>
        <w:tc>
          <w:tcPr>
            <w:tcW w:w="995" w:type="dxa"/>
            <w:shd w:val="solid" w:color="FFFFFF" w:fill="auto"/>
          </w:tcPr>
          <w:p w14:paraId="07109B40" w14:textId="77777777" w:rsidR="00E32A2E" w:rsidRPr="00716321" w:rsidRDefault="00E32A2E" w:rsidP="00E302E1">
            <w:pPr>
              <w:pStyle w:val="TAL"/>
              <w:rPr>
                <w:snapToGrid w:val="0"/>
                <w:sz w:val="16"/>
                <w:szCs w:val="16"/>
                <w:lang w:val="en-AU"/>
              </w:rPr>
            </w:pPr>
            <w:r w:rsidRPr="00716321">
              <w:rPr>
                <w:snapToGrid w:val="0"/>
                <w:sz w:val="16"/>
                <w:szCs w:val="16"/>
                <w:lang w:val="en-AU"/>
              </w:rPr>
              <w:t>CP-140330</w:t>
            </w:r>
          </w:p>
        </w:tc>
        <w:tc>
          <w:tcPr>
            <w:tcW w:w="476" w:type="dxa"/>
            <w:shd w:val="solid" w:color="FFFFFF" w:fill="auto"/>
          </w:tcPr>
          <w:p w14:paraId="23209588" w14:textId="77777777" w:rsidR="00E32A2E" w:rsidRPr="00716321" w:rsidRDefault="00E32A2E" w:rsidP="00E302E1">
            <w:pPr>
              <w:pStyle w:val="TAL"/>
              <w:rPr>
                <w:snapToGrid w:val="0"/>
                <w:sz w:val="16"/>
                <w:szCs w:val="16"/>
                <w:lang w:val="en-AU"/>
              </w:rPr>
            </w:pPr>
            <w:r w:rsidRPr="00716321">
              <w:rPr>
                <w:snapToGrid w:val="0"/>
                <w:sz w:val="16"/>
                <w:szCs w:val="16"/>
                <w:lang w:val="en-AU"/>
              </w:rPr>
              <w:t>0051</w:t>
            </w:r>
          </w:p>
        </w:tc>
        <w:tc>
          <w:tcPr>
            <w:tcW w:w="378" w:type="dxa"/>
            <w:shd w:val="solid" w:color="FFFFFF" w:fill="auto"/>
          </w:tcPr>
          <w:p w14:paraId="34154D7C"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304A6809" w14:textId="77777777" w:rsidR="00E32A2E" w:rsidRPr="00716321" w:rsidRDefault="00E32A2E" w:rsidP="00E302E1">
            <w:pPr>
              <w:pStyle w:val="TAL"/>
              <w:rPr>
                <w:sz w:val="16"/>
                <w:szCs w:val="16"/>
              </w:rPr>
            </w:pPr>
            <w:r w:rsidRPr="00716321">
              <w:rPr>
                <w:sz w:val="16"/>
                <w:szCs w:val="16"/>
              </w:rPr>
              <w:t>Conditional operation for XCAP</w:t>
            </w:r>
          </w:p>
        </w:tc>
        <w:tc>
          <w:tcPr>
            <w:tcW w:w="567" w:type="dxa"/>
            <w:shd w:val="solid" w:color="FFFFFF" w:fill="auto"/>
          </w:tcPr>
          <w:p w14:paraId="318600E1" w14:textId="77777777" w:rsidR="00E32A2E" w:rsidRPr="00716321" w:rsidRDefault="00E32A2E" w:rsidP="00E302E1">
            <w:pPr>
              <w:pStyle w:val="TAL"/>
              <w:rPr>
                <w:snapToGrid w:val="0"/>
                <w:sz w:val="16"/>
                <w:szCs w:val="16"/>
              </w:rPr>
            </w:pPr>
            <w:r w:rsidRPr="00716321">
              <w:rPr>
                <w:snapToGrid w:val="0"/>
                <w:sz w:val="16"/>
                <w:szCs w:val="16"/>
              </w:rPr>
              <w:t>12.3.0</w:t>
            </w:r>
          </w:p>
        </w:tc>
        <w:tc>
          <w:tcPr>
            <w:tcW w:w="567" w:type="dxa"/>
            <w:shd w:val="solid" w:color="FFFFFF" w:fill="auto"/>
          </w:tcPr>
          <w:p w14:paraId="7CDC88E2" w14:textId="77777777" w:rsidR="00E32A2E" w:rsidRPr="00716321" w:rsidRDefault="00E32A2E" w:rsidP="00E302E1">
            <w:pPr>
              <w:pStyle w:val="TAL"/>
              <w:rPr>
                <w:snapToGrid w:val="0"/>
                <w:sz w:val="16"/>
                <w:szCs w:val="16"/>
                <w:lang w:val="en-AU"/>
              </w:rPr>
            </w:pPr>
            <w:r w:rsidRPr="00716321">
              <w:rPr>
                <w:snapToGrid w:val="0"/>
                <w:sz w:val="16"/>
                <w:szCs w:val="16"/>
                <w:lang w:val="en-AU"/>
              </w:rPr>
              <w:t>12.4.0</w:t>
            </w:r>
          </w:p>
        </w:tc>
      </w:tr>
      <w:tr w:rsidR="00E32A2E" w:rsidRPr="00716321" w14:paraId="772CC733" w14:textId="77777777" w:rsidTr="00E302E1">
        <w:tc>
          <w:tcPr>
            <w:tcW w:w="800" w:type="dxa"/>
            <w:shd w:val="solid" w:color="FFFFFF" w:fill="auto"/>
          </w:tcPr>
          <w:p w14:paraId="400122E9" w14:textId="77777777" w:rsidR="00E32A2E" w:rsidRPr="00716321" w:rsidRDefault="00E32A2E" w:rsidP="00E302E1">
            <w:pPr>
              <w:pStyle w:val="TAL"/>
              <w:rPr>
                <w:snapToGrid w:val="0"/>
                <w:sz w:val="16"/>
                <w:szCs w:val="16"/>
                <w:lang w:val="en-AU"/>
              </w:rPr>
            </w:pPr>
            <w:r w:rsidRPr="00716321">
              <w:rPr>
                <w:snapToGrid w:val="0"/>
                <w:sz w:val="16"/>
                <w:szCs w:val="16"/>
                <w:lang w:val="en-AU"/>
              </w:rPr>
              <w:t>2014-09</w:t>
            </w:r>
          </w:p>
        </w:tc>
        <w:tc>
          <w:tcPr>
            <w:tcW w:w="800" w:type="dxa"/>
            <w:shd w:val="solid" w:color="FFFFFF" w:fill="auto"/>
          </w:tcPr>
          <w:p w14:paraId="06A51BB7" w14:textId="77777777" w:rsidR="00E32A2E" w:rsidRPr="00716321" w:rsidRDefault="00E32A2E" w:rsidP="00E302E1">
            <w:pPr>
              <w:pStyle w:val="TAL"/>
              <w:rPr>
                <w:snapToGrid w:val="0"/>
                <w:sz w:val="16"/>
                <w:szCs w:val="16"/>
                <w:lang w:val="en-AU"/>
              </w:rPr>
            </w:pPr>
            <w:r w:rsidRPr="00716321">
              <w:rPr>
                <w:snapToGrid w:val="0"/>
                <w:sz w:val="16"/>
                <w:szCs w:val="16"/>
                <w:lang w:val="en-AU"/>
              </w:rPr>
              <w:t>CT#65</w:t>
            </w:r>
          </w:p>
        </w:tc>
        <w:tc>
          <w:tcPr>
            <w:tcW w:w="995" w:type="dxa"/>
            <w:shd w:val="solid" w:color="FFFFFF" w:fill="auto"/>
          </w:tcPr>
          <w:p w14:paraId="0724F182" w14:textId="77777777" w:rsidR="00E32A2E" w:rsidRPr="00716321" w:rsidRDefault="00E32A2E" w:rsidP="00E302E1">
            <w:pPr>
              <w:pStyle w:val="TAL"/>
              <w:rPr>
                <w:snapToGrid w:val="0"/>
                <w:sz w:val="16"/>
                <w:szCs w:val="16"/>
                <w:lang w:val="en-AU"/>
              </w:rPr>
            </w:pPr>
            <w:r w:rsidRPr="00716321">
              <w:rPr>
                <w:snapToGrid w:val="0"/>
                <w:sz w:val="16"/>
                <w:szCs w:val="16"/>
                <w:lang w:val="en-AU"/>
              </w:rPr>
              <w:t>CP-140665</w:t>
            </w:r>
          </w:p>
        </w:tc>
        <w:tc>
          <w:tcPr>
            <w:tcW w:w="476" w:type="dxa"/>
            <w:shd w:val="solid" w:color="FFFFFF" w:fill="auto"/>
          </w:tcPr>
          <w:p w14:paraId="2F51BA48" w14:textId="77777777" w:rsidR="00E32A2E" w:rsidRPr="00716321" w:rsidRDefault="00E32A2E" w:rsidP="00E302E1">
            <w:pPr>
              <w:pStyle w:val="TAL"/>
              <w:rPr>
                <w:snapToGrid w:val="0"/>
                <w:sz w:val="16"/>
                <w:szCs w:val="16"/>
                <w:lang w:val="en-AU"/>
              </w:rPr>
            </w:pPr>
            <w:r w:rsidRPr="00716321">
              <w:rPr>
                <w:snapToGrid w:val="0"/>
                <w:sz w:val="16"/>
                <w:szCs w:val="16"/>
                <w:lang w:val="en-AU"/>
              </w:rPr>
              <w:t>0045</w:t>
            </w:r>
          </w:p>
        </w:tc>
        <w:tc>
          <w:tcPr>
            <w:tcW w:w="378" w:type="dxa"/>
            <w:shd w:val="solid" w:color="FFFFFF" w:fill="auto"/>
          </w:tcPr>
          <w:p w14:paraId="6D641C84" w14:textId="77777777" w:rsidR="00E32A2E" w:rsidRPr="00716321" w:rsidRDefault="00E32A2E" w:rsidP="00E302E1">
            <w:pPr>
              <w:pStyle w:val="TAL"/>
              <w:rPr>
                <w:snapToGrid w:val="0"/>
                <w:sz w:val="16"/>
                <w:szCs w:val="16"/>
                <w:lang w:val="en-AU"/>
              </w:rPr>
            </w:pPr>
            <w:r w:rsidRPr="00716321">
              <w:rPr>
                <w:snapToGrid w:val="0"/>
                <w:sz w:val="16"/>
                <w:szCs w:val="16"/>
                <w:lang w:val="en-AU"/>
              </w:rPr>
              <w:t>10</w:t>
            </w:r>
          </w:p>
        </w:tc>
        <w:tc>
          <w:tcPr>
            <w:tcW w:w="4867" w:type="dxa"/>
            <w:shd w:val="solid" w:color="FFFFFF" w:fill="auto"/>
          </w:tcPr>
          <w:p w14:paraId="34A6F548" w14:textId="77777777" w:rsidR="00E32A2E" w:rsidRPr="00716321" w:rsidRDefault="00E32A2E" w:rsidP="00E302E1">
            <w:pPr>
              <w:pStyle w:val="TAL"/>
              <w:rPr>
                <w:sz w:val="16"/>
                <w:szCs w:val="16"/>
              </w:rPr>
            </w:pPr>
            <w:r w:rsidRPr="00716321">
              <w:rPr>
                <w:sz w:val="16"/>
                <w:szCs w:val="16"/>
              </w:rPr>
              <w:t>Handling of Supplementary Service provisioning errors</w:t>
            </w:r>
          </w:p>
        </w:tc>
        <w:tc>
          <w:tcPr>
            <w:tcW w:w="567" w:type="dxa"/>
            <w:shd w:val="solid" w:color="FFFFFF" w:fill="auto"/>
          </w:tcPr>
          <w:p w14:paraId="041C926B" w14:textId="77777777" w:rsidR="00E32A2E" w:rsidRPr="00716321" w:rsidRDefault="00E32A2E" w:rsidP="00E302E1">
            <w:pPr>
              <w:pStyle w:val="TAL"/>
              <w:rPr>
                <w:snapToGrid w:val="0"/>
                <w:sz w:val="16"/>
                <w:szCs w:val="16"/>
              </w:rPr>
            </w:pPr>
            <w:r w:rsidRPr="00716321">
              <w:rPr>
                <w:snapToGrid w:val="0"/>
                <w:sz w:val="16"/>
                <w:szCs w:val="16"/>
              </w:rPr>
              <w:t>12.4.0</w:t>
            </w:r>
          </w:p>
        </w:tc>
        <w:tc>
          <w:tcPr>
            <w:tcW w:w="567" w:type="dxa"/>
            <w:shd w:val="solid" w:color="FFFFFF" w:fill="auto"/>
          </w:tcPr>
          <w:p w14:paraId="5729BC61" w14:textId="77777777" w:rsidR="00E32A2E" w:rsidRPr="00716321" w:rsidRDefault="00E32A2E" w:rsidP="00E302E1">
            <w:pPr>
              <w:pStyle w:val="TAL"/>
              <w:rPr>
                <w:snapToGrid w:val="0"/>
                <w:sz w:val="16"/>
                <w:szCs w:val="16"/>
                <w:lang w:val="en-AU"/>
              </w:rPr>
            </w:pPr>
            <w:r w:rsidRPr="00716321">
              <w:rPr>
                <w:snapToGrid w:val="0"/>
                <w:sz w:val="16"/>
                <w:szCs w:val="16"/>
                <w:lang w:val="en-AU"/>
              </w:rPr>
              <w:t>12.5.0</w:t>
            </w:r>
          </w:p>
        </w:tc>
      </w:tr>
      <w:tr w:rsidR="00E32A2E" w:rsidRPr="00716321" w14:paraId="50D7B9E5" w14:textId="77777777" w:rsidTr="00E302E1">
        <w:tc>
          <w:tcPr>
            <w:tcW w:w="800" w:type="dxa"/>
            <w:shd w:val="solid" w:color="FFFFFF" w:fill="auto"/>
          </w:tcPr>
          <w:p w14:paraId="0BE2FA4C" w14:textId="77777777" w:rsidR="00E32A2E" w:rsidRPr="00716321" w:rsidRDefault="00E32A2E" w:rsidP="00E302E1">
            <w:pPr>
              <w:pStyle w:val="TAL"/>
              <w:rPr>
                <w:snapToGrid w:val="0"/>
                <w:sz w:val="16"/>
                <w:szCs w:val="16"/>
                <w:lang w:val="en-AU"/>
              </w:rPr>
            </w:pPr>
            <w:r w:rsidRPr="00716321">
              <w:rPr>
                <w:snapToGrid w:val="0"/>
                <w:sz w:val="16"/>
                <w:szCs w:val="16"/>
                <w:lang w:val="en-AU"/>
              </w:rPr>
              <w:t>2014-12</w:t>
            </w:r>
          </w:p>
        </w:tc>
        <w:tc>
          <w:tcPr>
            <w:tcW w:w="800" w:type="dxa"/>
            <w:shd w:val="solid" w:color="FFFFFF" w:fill="auto"/>
          </w:tcPr>
          <w:p w14:paraId="1DA8F85F" w14:textId="77777777" w:rsidR="00E32A2E" w:rsidRPr="00716321" w:rsidRDefault="00E32A2E" w:rsidP="00E302E1">
            <w:pPr>
              <w:pStyle w:val="TAL"/>
              <w:rPr>
                <w:snapToGrid w:val="0"/>
                <w:sz w:val="16"/>
                <w:szCs w:val="16"/>
                <w:lang w:val="en-AU"/>
              </w:rPr>
            </w:pPr>
            <w:r w:rsidRPr="00716321">
              <w:rPr>
                <w:snapToGrid w:val="0"/>
                <w:sz w:val="16"/>
                <w:szCs w:val="16"/>
                <w:lang w:val="en-AU"/>
              </w:rPr>
              <w:t>CT#66</w:t>
            </w:r>
          </w:p>
        </w:tc>
        <w:tc>
          <w:tcPr>
            <w:tcW w:w="995" w:type="dxa"/>
            <w:shd w:val="solid" w:color="FFFFFF" w:fill="auto"/>
          </w:tcPr>
          <w:p w14:paraId="764D2847" w14:textId="77777777" w:rsidR="00E32A2E" w:rsidRPr="00716321" w:rsidRDefault="00E32A2E" w:rsidP="00E302E1">
            <w:pPr>
              <w:pStyle w:val="TAL"/>
              <w:rPr>
                <w:snapToGrid w:val="0"/>
                <w:sz w:val="16"/>
                <w:szCs w:val="16"/>
                <w:lang w:val="en-AU"/>
              </w:rPr>
            </w:pPr>
            <w:r w:rsidRPr="00716321">
              <w:rPr>
                <w:snapToGrid w:val="0"/>
                <w:sz w:val="16"/>
                <w:szCs w:val="16"/>
                <w:lang w:val="en-AU"/>
              </w:rPr>
              <w:t>CP-140837</w:t>
            </w:r>
          </w:p>
        </w:tc>
        <w:tc>
          <w:tcPr>
            <w:tcW w:w="476" w:type="dxa"/>
            <w:shd w:val="solid" w:color="FFFFFF" w:fill="auto"/>
          </w:tcPr>
          <w:p w14:paraId="090F2ED9" w14:textId="77777777" w:rsidR="00E32A2E" w:rsidRPr="00716321" w:rsidRDefault="00E32A2E" w:rsidP="00E302E1">
            <w:pPr>
              <w:pStyle w:val="TAL"/>
              <w:rPr>
                <w:snapToGrid w:val="0"/>
                <w:sz w:val="16"/>
                <w:szCs w:val="16"/>
                <w:lang w:val="en-AU"/>
              </w:rPr>
            </w:pPr>
            <w:r w:rsidRPr="00716321">
              <w:rPr>
                <w:snapToGrid w:val="0"/>
                <w:sz w:val="16"/>
                <w:szCs w:val="16"/>
                <w:lang w:val="en-AU"/>
              </w:rPr>
              <w:t>0053</w:t>
            </w:r>
          </w:p>
        </w:tc>
        <w:tc>
          <w:tcPr>
            <w:tcW w:w="378" w:type="dxa"/>
            <w:shd w:val="solid" w:color="FFFFFF" w:fill="auto"/>
          </w:tcPr>
          <w:p w14:paraId="2684E279"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52F0F2CE" w14:textId="77777777" w:rsidR="00E32A2E" w:rsidRPr="00716321" w:rsidRDefault="00E32A2E" w:rsidP="00E302E1">
            <w:pPr>
              <w:pStyle w:val="TAL"/>
              <w:rPr>
                <w:sz w:val="16"/>
                <w:szCs w:val="16"/>
              </w:rPr>
            </w:pPr>
            <w:r w:rsidRPr="00716321">
              <w:rPr>
                <w:sz w:val="16"/>
                <w:szCs w:val="16"/>
              </w:rPr>
              <w:t>simservs filename clarification</w:t>
            </w:r>
          </w:p>
        </w:tc>
        <w:tc>
          <w:tcPr>
            <w:tcW w:w="567" w:type="dxa"/>
            <w:shd w:val="solid" w:color="FFFFFF" w:fill="auto"/>
          </w:tcPr>
          <w:p w14:paraId="009FA12E" w14:textId="77777777" w:rsidR="00E32A2E" w:rsidRPr="00716321" w:rsidRDefault="00E32A2E" w:rsidP="00E302E1">
            <w:pPr>
              <w:pStyle w:val="TAL"/>
              <w:rPr>
                <w:snapToGrid w:val="0"/>
                <w:sz w:val="16"/>
                <w:szCs w:val="16"/>
              </w:rPr>
            </w:pPr>
            <w:r w:rsidRPr="00716321">
              <w:rPr>
                <w:snapToGrid w:val="0"/>
                <w:sz w:val="16"/>
                <w:szCs w:val="16"/>
              </w:rPr>
              <w:t>12.5.0</w:t>
            </w:r>
          </w:p>
        </w:tc>
        <w:tc>
          <w:tcPr>
            <w:tcW w:w="567" w:type="dxa"/>
            <w:shd w:val="solid" w:color="FFFFFF" w:fill="auto"/>
          </w:tcPr>
          <w:p w14:paraId="06F71B1C" w14:textId="77777777" w:rsidR="00E32A2E" w:rsidRPr="00716321" w:rsidRDefault="00E32A2E" w:rsidP="00E302E1">
            <w:pPr>
              <w:pStyle w:val="TAL"/>
              <w:rPr>
                <w:snapToGrid w:val="0"/>
                <w:sz w:val="16"/>
                <w:szCs w:val="16"/>
                <w:lang w:val="en-AU"/>
              </w:rPr>
            </w:pPr>
            <w:r w:rsidRPr="00716321">
              <w:rPr>
                <w:snapToGrid w:val="0"/>
                <w:sz w:val="16"/>
                <w:szCs w:val="16"/>
                <w:lang w:val="en-AU"/>
              </w:rPr>
              <w:t>12.6.0</w:t>
            </w:r>
          </w:p>
        </w:tc>
      </w:tr>
      <w:tr w:rsidR="00E32A2E" w:rsidRPr="00716321" w14:paraId="6AC576D2" w14:textId="77777777" w:rsidTr="00E302E1">
        <w:tc>
          <w:tcPr>
            <w:tcW w:w="800" w:type="dxa"/>
            <w:shd w:val="solid" w:color="FFFFFF" w:fill="auto"/>
          </w:tcPr>
          <w:p w14:paraId="7F03586C" w14:textId="77777777" w:rsidR="00E32A2E" w:rsidRPr="00716321" w:rsidRDefault="00E32A2E" w:rsidP="00E302E1">
            <w:pPr>
              <w:pStyle w:val="TAL"/>
              <w:rPr>
                <w:snapToGrid w:val="0"/>
                <w:sz w:val="16"/>
                <w:szCs w:val="16"/>
                <w:lang w:val="en-AU"/>
              </w:rPr>
            </w:pPr>
            <w:r w:rsidRPr="00716321">
              <w:rPr>
                <w:snapToGrid w:val="0"/>
                <w:sz w:val="16"/>
                <w:szCs w:val="16"/>
                <w:lang w:val="en-AU"/>
              </w:rPr>
              <w:t>2014-12</w:t>
            </w:r>
          </w:p>
        </w:tc>
        <w:tc>
          <w:tcPr>
            <w:tcW w:w="800" w:type="dxa"/>
            <w:shd w:val="solid" w:color="FFFFFF" w:fill="auto"/>
          </w:tcPr>
          <w:p w14:paraId="3E6421AB" w14:textId="77777777" w:rsidR="00E32A2E" w:rsidRPr="00716321" w:rsidRDefault="00E32A2E" w:rsidP="00E302E1">
            <w:pPr>
              <w:pStyle w:val="TAL"/>
              <w:rPr>
                <w:snapToGrid w:val="0"/>
                <w:sz w:val="16"/>
                <w:szCs w:val="16"/>
                <w:lang w:val="en-AU"/>
              </w:rPr>
            </w:pPr>
            <w:r w:rsidRPr="00716321">
              <w:rPr>
                <w:snapToGrid w:val="0"/>
                <w:sz w:val="16"/>
                <w:szCs w:val="16"/>
                <w:lang w:val="en-AU"/>
              </w:rPr>
              <w:t>CT#66</w:t>
            </w:r>
          </w:p>
        </w:tc>
        <w:tc>
          <w:tcPr>
            <w:tcW w:w="995" w:type="dxa"/>
            <w:shd w:val="solid" w:color="FFFFFF" w:fill="auto"/>
          </w:tcPr>
          <w:p w14:paraId="226C6F78" w14:textId="77777777" w:rsidR="00E32A2E" w:rsidRPr="00716321" w:rsidRDefault="00E32A2E" w:rsidP="00E302E1">
            <w:pPr>
              <w:pStyle w:val="TAL"/>
              <w:rPr>
                <w:snapToGrid w:val="0"/>
                <w:sz w:val="16"/>
                <w:szCs w:val="16"/>
                <w:lang w:val="en-AU"/>
              </w:rPr>
            </w:pPr>
            <w:r w:rsidRPr="00716321">
              <w:rPr>
                <w:snapToGrid w:val="0"/>
                <w:sz w:val="16"/>
                <w:szCs w:val="16"/>
                <w:lang w:val="en-AU"/>
              </w:rPr>
              <w:t>CP-140837</w:t>
            </w:r>
          </w:p>
        </w:tc>
        <w:tc>
          <w:tcPr>
            <w:tcW w:w="476" w:type="dxa"/>
            <w:shd w:val="solid" w:color="FFFFFF" w:fill="auto"/>
          </w:tcPr>
          <w:p w14:paraId="34FD19F9" w14:textId="77777777" w:rsidR="00E32A2E" w:rsidRPr="00716321" w:rsidRDefault="00E32A2E" w:rsidP="00E302E1">
            <w:pPr>
              <w:pStyle w:val="TAL"/>
              <w:rPr>
                <w:snapToGrid w:val="0"/>
                <w:sz w:val="16"/>
                <w:szCs w:val="16"/>
                <w:lang w:val="en-AU"/>
              </w:rPr>
            </w:pPr>
            <w:r w:rsidRPr="00716321">
              <w:rPr>
                <w:snapToGrid w:val="0"/>
                <w:sz w:val="16"/>
                <w:szCs w:val="16"/>
                <w:lang w:val="en-AU"/>
              </w:rPr>
              <w:t>0054</w:t>
            </w:r>
          </w:p>
        </w:tc>
        <w:tc>
          <w:tcPr>
            <w:tcW w:w="378" w:type="dxa"/>
            <w:shd w:val="solid" w:color="FFFFFF" w:fill="auto"/>
          </w:tcPr>
          <w:p w14:paraId="6CDA34F4"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0A2E6A22" w14:textId="77777777" w:rsidR="00E32A2E" w:rsidRPr="00716321" w:rsidRDefault="00E32A2E" w:rsidP="00E302E1">
            <w:pPr>
              <w:pStyle w:val="TAL"/>
              <w:rPr>
                <w:sz w:val="16"/>
                <w:szCs w:val="16"/>
              </w:rPr>
            </w:pPr>
            <w:r w:rsidRPr="00716321">
              <w:rPr>
                <w:sz w:val="16"/>
                <w:szCs w:val="16"/>
              </w:rPr>
              <w:t>Ut interface retry when no response received</w:t>
            </w:r>
          </w:p>
        </w:tc>
        <w:tc>
          <w:tcPr>
            <w:tcW w:w="567" w:type="dxa"/>
            <w:shd w:val="solid" w:color="FFFFFF" w:fill="auto"/>
          </w:tcPr>
          <w:p w14:paraId="31AA46A3" w14:textId="77777777" w:rsidR="00E32A2E" w:rsidRPr="00716321" w:rsidRDefault="00E32A2E" w:rsidP="00E302E1">
            <w:pPr>
              <w:pStyle w:val="TAL"/>
              <w:rPr>
                <w:snapToGrid w:val="0"/>
                <w:sz w:val="16"/>
                <w:szCs w:val="16"/>
              </w:rPr>
            </w:pPr>
            <w:r w:rsidRPr="00716321">
              <w:rPr>
                <w:snapToGrid w:val="0"/>
                <w:sz w:val="16"/>
                <w:szCs w:val="16"/>
              </w:rPr>
              <w:t>12.5.0</w:t>
            </w:r>
          </w:p>
        </w:tc>
        <w:tc>
          <w:tcPr>
            <w:tcW w:w="567" w:type="dxa"/>
            <w:shd w:val="solid" w:color="FFFFFF" w:fill="auto"/>
          </w:tcPr>
          <w:p w14:paraId="6C649C1A" w14:textId="77777777" w:rsidR="00E32A2E" w:rsidRPr="00716321" w:rsidRDefault="00E32A2E" w:rsidP="00E302E1">
            <w:pPr>
              <w:pStyle w:val="TAL"/>
              <w:rPr>
                <w:snapToGrid w:val="0"/>
                <w:sz w:val="16"/>
                <w:szCs w:val="16"/>
                <w:lang w:val="en-AU"/>
              </w:rPr>
            </w:pPr>
            <w:r w:rsidRPr="00716321">
              <w:rPr>
                <w:snapToGrid w:val="0"/>
                <w:sz w:val="16"/>
                <w:szCs w:val="16"/>
                <w:lang w:val="en-AU"/>
              </w:rPr>
              <w:t>12.6.0</w:t>
            </w:r>
          </w:p>
        </w:tc>
      </w:tr>
      <w:tr w:rsidR="00E32A2E" w:rsidRPr="00716321" w14:paraId="58607A9F" w14:textId="77777777" w:rsidTr="00E302E1">
        <w:tc>
          <w:tcPr>
            <w:tcW w:w="800" w:type="dxa"/>
            <w:shd w:val="solid" w:color="FFFFFF" w:fill="auto"/>
          </w:tcPr>
          <w:p w14:paraId="346C4D5A" w14:textId="77777777" w:rsidR="00E32A2E" w:rsidRPr="00716321" w:rsidRDefault="00E32A2E" w:rsidP="00E302E1">
            <w:pPr>
              <w:pStyle w:val="TAL"/>
              <w:rPr>
                <w:snapToGrid w:val="0"/>
                <w:sz w:val="16"/>
                <w:szCs w:val="16"/>
                <w:lang w:val="en-AU"/>
              </w:rPr>
            </w:pPr>
            <w:r w:rsidRPr="00716321">
              <w:rPr>
                <w:snapToGrid w:val="0"/>
                <w:sz w:val="16"/>
                <w:szCs w:val="16"/>
                <w:lang w:val="en-AU"/>
              </w:rPr>
              <w:t>2015-06</w:t>
            </w:r>
          </w:p>
        </w:tc>
        <w:tc>
          <w:tcPr>
            <w:tcW w:w="800" w:type="dxa"/>
            <w:shd w:val="solid" w:color="FFFFFF" w:fill="auto"/>
          </w:tcPr>
          <w:p w14:paraId="39E0414C" w14:textId="77777777" w:rsidR="00E32A2E" w:rsidRPr="00716321" w:rsidRDefault="00E32A2E" w:rsidP="00E302E1">
            <w:pPr>
              <w:pStyle w:val="TAL"/>
              <w:rPr>
                <w:snapToGrid w:val="0"/>
                <w:sz w:val="16"/>
                <w:szCs w:val="16"/>
                <w:lang w:val="en-AU"/>
              </w:rPr>
            </w:pPr>
            <w:r w:rsidRPr="00716321">
              <w:rPr>
                <w:snapToGrid w:val="0"/>
                <w:sz w:val="16"/>
                <w:szCs w:val="16"/>
                <w:lang w:val="en-AU"/>
              </w:rPr>
              <w:t>CT#68</w:t>
            </w:r>
          </w:p>
        </w:tc>
        <w:tc>
          <w:tcPr>
            <w:tcW w:w="995" w:type="dxa"/>
            <w:shd w:val="solid" w:color="FFFFFF" w:fill="auto"/>
          </w:tcPr>
          <w:p w14:paraId="6B35E503" w14:textId="77777777" w:rsidR="00E32A2E" w:rsidRPr="00716321" w:rsidRDefault="00E32A2E" w:rsidP="00E302E1">
            <w:pPr>
              <w:pStyle w:val="TAL"/>
              <w:rPr>
                <w:snapToGrid w:val="0"/>
                <w:sz w:val="16"/>
                <w:szCs w:val="16"/>
                <w:lang w:val="en-AU"/>
              </w:rPr>
            </w:pPr>
            <w:r w:rsidRPr="00716321">
              <w:rPr>
                <w:snapToGrid w:val="0"/>
                <w:sz w:val="16"/>
                <w:szCs w:val="16"/>
                <w:lang w:val="en-AU"/>
              </w:rPr>
              <w:t>CP-150328</w:t>
            </w:r>
          </w:p>
        </w:tc>
        <w:tc>
          <w:tcPr>
            <w:tcW w:w="476" w:type="dxa"/>
            <w:shd w:val="solid" w:color="FFFFFF" w:fill="auto"/>
          </w:tcPr>
          <w:p w14:paraId="0D9F8D38" w14:textId="77777777" w:rsidR="00E32A2E" w:rsidRPr="00716321" w:rsidRDefault="00E32A2E" w:rsidP="00E302E1">
            <w:pPr>
              <w:pStyle w:val="TAL"/>
              <w:rPr>
                <w:snapToGrid w:val="0"/>
                <w:sz w:val="16"/>
                <w:szCs w:val="16"/>
                <w:lang w:val="en-AU"/>
              </w:rPr>
            </w:pPr>
            <w:r w:rsidRPr="00716321">
              <w:rPr>
                <w:snapToGrid w:val="0"/>
                <w:sz w:val="16"/>
                <w:szCs w:val="16"/>
                <w:lang w:val="en-AU"/>
              </w:rPr>
              <w:t>0056</w:t>
            </w:r>
          </w:p>
        </w:tc>
        <w:tc>
          <w:tcPr>
            <w:tcW w:w="378" w:type="dxa"/>
            <w:shd w:val="solid" w:color="FFFFFF" w:fill="auto"/>
          </w:tcPr>
          <w:p w14:paraId="3CF94AD3" w14:textId="77777777" w:rsidR="00E32A2E" w:rsidRPr="00716321" w:rsidRDefault="00E32A2E" w:rsidP="00E302E1">
            <w:pPr>
              <w:pStyle w:val="TAL"/>
              <w:rPr>
                <w:snapToGrid w:val="0"/>
                <w:sz w:val="16"/>
                <w:szCs w:val="16"/>
                <w:lang w:val="en-AU"/>
              </w:rPr>
            </w:pPr>
          </w:p>
        </w:tc>
        <w:tc>
          <w:tcPr>
            <w:tcW w:w="4867" w:type="dxa"/>
            <w:shd w:val="solid" w:color="FFFFFF" w:fill="auto"/>
          </w:tcPr>
          <w:p w14:paraId="42B8644F" w14:textId="77777777" w:rsidR="00E32A2E" w:rsidRPr="00716321" w:rsidRDefault="00E32A2E" w:rsidP="00E302E1">
            <w:pPr>
              <w:pStyle w:val="TAL"/>
              <w:rPr>
                <w:sz w:val="16"/>
                <w:szCs w:val="16"/>
              </w:rPr>
            </w:pPr>
            <w:r w:rsidRPr="00716321">
              <w:rPr>
                <w:sz w:val="16"/>
                <w:szCs w:val="16"/>
              </w:rPr>
              <w:t>Aligning TLS profiles used by CT1 specifications with SA3 agreed TLS profile</w:t>
            </w:r>
          </w:p>
        </w:tc>
        <w:tc>
          <w:tcPr>
            <w:tcW w:w="567" w:type="dxa"/>
            <w:shd w:val="solid" w:color="FFFFFF" w:fill="auto"/>
          </w:tcPr>
          <w:p w14:paraId="36ECF481" w14:textId="77777777" w:rsidR="00E32A2E" w:rsidRPr="00716321" w:rsidRDefault="00E32A2E" w:rsidP="00E302E1">
            <w:pPr>
              <w:pStyle w:val="TAL"/>
              <w:rPr>
                <w:snapToGrid w:val="0"/>
                <w:sz w:val="16"/>
                <w:szCs w:val="16"/>
              </w:rPr>
            </w:pPr>
            <w:r w:rsidRPr="00716321">
              <w:rPr>
                <w:snapToGrid w:val="0"/>
                <w:sz w:val="16"/>
                <w:szCs w:val="16"/>
              </w:rPr>
              <w:t>12.6.0</w:t>
            </w:r>
          </w:p>
        </w:tc>
        <w:tc>
          <w:tcPr>
            <w:tcW w:w="567" w:type="dxa"/>
            <w:shd w:val="solid" w:color="FFFFFF" w:fill="auto"/>
          </w:tcPr>
          <w:p w14:paraId="3B6CCF7B" w14:textId="77777777" w:rsidR="00E32A2E" w:rsidRPr="00716321" w:rsidRDefault="00E32A2E" w:rsidP="00E302E1">
            <w:pPr>
              <w:pStyle w:val="TAL"/>
              <w:rPr>
                <w:snapToGrid w:val="0"/>
                <w:sz w:val="16"/>
                <w:szCs w:val="16"/>
                <w:lang w:val="en-AU"/>
              </w:rPr>
            </w:pPr>
            <w:r w:rsidRPr="00716321">
              <w:rPr>
                <w:snapToGrid w:val="0"/>
                <w:sz w:val="16"/>
                <w:szCs w:val="16"/>
                <w:lang w:val="en-AU"/>
              </w:rPr>
              <w:t>13.0.0</w:t>
            </w:r>
          </w:p>
        </w:tc>
      </w:tr>
      <w:tr w:rsidR="00E32A2E" w:rsidRPr="00716321" w14:paraId="39869F67" w14:textId="77777777" w:rsidTr="00E302E1">
        <w:tc>
          <w:tcPr>
            <w:tcW w:w="800" w:type="dxa"/>
            <w:shd w:val="solid" w:color="FFFFFF" w:fill="auto"/>
          </w:tcPr>
          <w:p w14:paraId="084D16E8" w14:textId="77777777" w:rsidR="00E32A2E" w:rsidRPr="00716321" w:rsidRDefault="00E32A2E" w:rsidP="00E302E1">
            <w:pPr>
              <w:pStyle w:val="TAL"/>
              <w:rPr>
                <w:snapToGrid w:val="0"/>
                <w:sz w:val="16"/>
                <w:szCs w:val="16"/>
                <w:lang w:val="en-AU"/>
              </w:rPr>
            </w:pPr>
            <w:r w:rsidRPr="00716321">
              <w:rPr>
                <w:snapToGrid w:val="0"/>
                <w:sz w:val="16"/>
                <w:szCs w:val="16"/>
                <w:lang w:val="en-AU"/>
              </w:rPr>
              <w:t>2015-12</w:t>
            </w:r>
          </w:p>
        </w:tc>
        <w:tc>
          <w:tcPr>
            <w:tcW w:w="800" w:type="dxa"/>
            <w:shd w:val="solid" w:color="FFFFFF" w:fill="auto"/>
          </w:tcPr>
          <w:p w14:paraId="10748066" w14:textId="77777777" w:rsidR="00E32A2E" w:rsidRPr="00716321" w:rsidRDefault="00E32A2E" w:rsidP="00E302E1">
            <w:pPr>
              <w:pStyle w:val="TAL"/>
              <w:rPr>
                <w:snapToGrid w:val="0"/>
                <w:sz w:val="16"/>
                <w:szCs w:val="16"/>
                <w:lang w:val="en-AU"/>
              </w:rPr>
            </w:pPr>
            <w:r w:rsidRPr="00716321">
              <w:rPr>
                <w:snapToGrid w:val="0"/>
                <w:sz w:val="16"/>
                <w:szCs w:val="16"/>
                <w:lang w:val="en-AU"/>
              </w:rPr>
              <w:t>CT#70</w:t>
            </w:r>
          </w:p>
        </w:tc>
        <w:tc>
          <w:tcPr>
            <w:tcW w:w="995" w:type="dxa"/>
            <w:shd w:val="solid" w:color="FFFFFF" w:fill="auto"/>
          </w:tcPr>
          <w:p w14:paraId="606E92C8" w14:textId="77777777" w:rsidR="00E32A2E" w:rsidRPr="00716321" w:rsidRDefault="00E32A2E" w:rsidP="00E302E1">
            <w:pPr>
              <w:pStyle w:val="TAL"/>
              <w:rPr>
                <w:snapToGrid w:val="0"/>
                <w:sz w:val="16"/>
                <w:szCs w:val="16"/>
                <w:lang w:val="en-AU"/>
              </w:rPr>
            </w:pPr>
            <w:r w:rsidRPr="00716321">
              <w:rPr>
                <w:snapToGrid w:val="0"/>
                <w:sz w:val="16"/>
                <w:szCs w:val="16"/>
                <w:lang w:val="en-AU"/>
              </w:rPr>
              <w:t>CP-150687</w:t>
            </w:r>
          </w:p>
        </w:tc>
        <w:tc>
          <w:tcPr>
            <w:tcW w:w="476" w:type="dxa"/>
            <w:shd w:val="solid" w:color="FFFFFF" w:fill="auto"/>
          </w:tcPr>
          <w:p w14:paraId="0D01F8AC" w14:textId="77777777" w:rsidR="00E32A2E" w:rsidRPr="00716321" w:rsidRDefault="00E32A2E" w:rsidP="00E302E1">
            <w:pPr>
              <w:pStyle w:val="TAL"/>
              <w:rPr>
                <w:snapToGrid w:val="0"/>
                <w:sz w:val="16"/>
                <w:szCs w:val="16"/>
                <w:lang w:val="en-AU"/>
              </w:rPr>
            </w:pPr>
            <w:r w:rsidRPr="00716321">
              <w:rPr>
                <w:snapToGrid w:val="0"/>
                <w:sz w:val="16"/>
                <w:szCs w:val="16"/>
                <w:lang w:val="en-AU"/>
              </w:rPr>
              <w:t>0059</w:t>
            </w:r>
          </w:p>
        </w:tc>
        <w:tc>
          <w:tcPr>
            <w:tcW w:w="378" w:type="dxa"/>
            <w:shd w:val="solid" w:color="FFFFFF" w:fill="auto"/>
          </w:tcPr>
          <w:p w14:paraId="1FAD952F" w14:textId="77777777" w:rsidR="00E32A2E" w:rsidRPr="00716321" w:rsidRDefault="00E32A2E" w:rsidP="00E302E1">
            <w:pPr>
              <w:pStyle w:val="TAL"/>
              <w:rPr>
                <w:snapToGrid w:val="0"/>
                <w:sz w:val="16"/>
                <w:szCs w:val="16"/>
                <w:lang w:val="en-AU"/>
              </w:rPr>
            </w:pPr>
          </w:p>
        </w:tc>
        <w:tc>
          <w:tcPr>
            <w:tcW w:w="4867" w:type="dxa"/>
            <w:shd w:val="solid" w:color="FFFFFF" w:fill="auto"/>
          </w:tcPr>
          <w:p w14:paraId="6140F67A" w14:textId="77777777" w:rsidR="00E32A2E" w:rsidRPr="00716321" w:rsidRDefault="00E32A2E" w:rsidP="00E302E1">
            <w:pPr>
              <w:pStyle w:val="TAL"/>
              <w:rPr>
                <w:sz w:val="16"/>
                <w:szCs w:val="16"/>
              </w:rPr>
            </w:pPr>
            <w:r w:rsidRPr="00716321">
              <w:rPr>
                <w:sz w:val="16"/>
                <w:szCs w:val="16"/>
              </w:rPr>
              <w:t>Reference correction</w:t>
            </w:r>
          </w:p>
        </w:tc>
        <w:tc>
          <w:tcPr>
            <w:tcW w:w="567" w:type="dxa"/>
            <w:shd w:val="solid" w:color="FFFFFF" w:fill="auto"/>
          </w:tcPr>
          <w:p w14:paraId="143C8E53" w14:textId="77777777" w:rsidR="00E32A2E" w:rsidRPr="00716321" w:rsidRDefault="00E32A2E" w:rsidP="00E302E1">
            <w:pPr>
              <w:pStyle w:val="TAL"/>
              <w:rPr>
                <w:snapToGrid w:val="0"/>
                <w:sz w:val="16"/>
                <w:szCs w:val="16"/>
              </w:rPr>
            </w:pPr>
            <w:r w:rsidRPr="00716321">
              <w:rPr>
                <w:snapToGrid w:val="0"/>
                <w:sz w:val="16"/>
                <w:szCs w:val="16"/>
              </w:rPr>
              <w:t>13.0.0</w:t>
            </w:r>
          </w:p>
        </w:tc>
        <w:tc>
          <w:tcPr>
            <w:tcW w:w="567" w:type="dxa"/>
            <w:shd w:val="solid" w:color="FFFFFF" w:fill="auto"/>
          </w:tcPr>
          <w:p w14:paraId="722CBE1F" w14:textId="77777777" w:rsidR="00E32A2E" w:rsidRPr="00716321" w:rsidRDefault="00E32A2E" w:rsidP="00E302E1">
            <w:pPr>
              <w:pStyle w:val="TAL"/>
              <w:rPr>
                <w:snapToGrid w:val="0"/>
                <w:sz w:val="16"/>
                <w:szCs w:val="16"/>
                <w:lang w:val="en-AU"/>
              </w:rPr>
            </w:pPr>
            <w:r w:rsidRPr="00716321">
              <w:rPr>
                <w:snapToGrid w:val="0"/>
                <w:sz w:val="16"/>
                <w:szCs w:val="16"/>
                <w:lang w:val="en-AU"/>
              </w:rPr>
              <w:t>13.1.0</w:t>
            </w:r>
          </w:p>
        </w:tc>
      </w:tr>
    </w:tbl>
    <w:p w14:paraId="7C9DFADF" w14:textId="77777777" w:rsidR="00E32A2E" w:rsidRPr="00716321" w:rsidRDefault="00E32A2E" w:rsidP="00E32A2E"/>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E32A2E" w:rsidRPr="00716321" w14:paraId="5C66F035" w14:textId="77777777" w:rsidTr="00EA6F01">
        <w:trPr>
          <w:cantSplit/>
        </w:trPr>
        <w:tc>
          <w:tcPr>
            <w:tcW w:w="9739" w:type="dxa"/>
            <w:gridSpan w:val="8"/>
            <w:tcBorders>
              <w:bottom w:val="single" w:sz="4" w:space="0" w:color="auto"/>
            </w:tcBorders>
            <w:shd w:val="solid" w:color="FFFFFF" w:fill="auto"/>
          </w:tcPr>
          <w:p w14:paraId="53AE2FA7" w14:textId="77777777" w:rsidR="00E32A2E" w:rsidRPr="00716321" w:rsidRDefault="00E32A2E" w:rsidP="00E302E1">
            <w:pPr>
              <w:pStyle w:val="TAL"/>
              <w:jc w:val="center"/>
              <w:rPr>
                <w:b/>
                <w:sz w:val="16"/>
              </w:rPr>
            </w:pPr>
            <w:r w:rsidRPr="00716321">
              <w:rPr>
                <w:b/>
              </w:rPr>
              <w:lastRenderedPageBreak/>
              <w:t>Change history</w:t>
            </w:r>
          </w:p>
        </w:tc>
      </w:tr>
      <w:tr w:rsidR="00E32A2E" w:rsidRPr="00716321" w14:paraId="485C0663" w14:textId="77777777" w:rsidTr="00EA6F01">
        <w:tc>
          <w:tcPr>
            <w:tcW w:w="800" w:type="dxa"/>
            <w:tcBorders>
              <w:top w:val="single" w:sz="4" w:space="0" w:color="auto"/>
              <w:left w:val="single" w:sz="4" w:space="0" w:color="auto"/>
              <w:bottom w:val="single" w:sz="4" w:space="0" w:color="auto"/>
              <w:right w:val="single" w:sz="4" w:space="0" w:color="auto"/>
            </w:tcBorders>
            <w:shd w:val="pct10" w:color="auto" w:fill="FFFFFF"/>
          </w:tcPr>
          <w:p w14:paraId="741A1996" w14:textId="77777777" w:rsidR="00E32A2E" w:rsidRPr="00716321" w:rsidRDefault="00E32A2E" w:rsidP="00E302E1">
            <w:pPr>
              <w:pStyle w:val="TAL"/>
              <w:rPr>
                <w:b/>
                <w:sz w:val="16"/>
              </w:rPr>
            </w:pPr>
            <w:r w:rsidRPr="00716321">
              <w:rPr>
                <w:b/>
                <w:sz w:val="16"/>
              </w:rPr>
              <w:t>Date</w:t>
            </w:r>
          </w:p>
        </w:tc>
        <w:tc>
          <w:tcPr>
            <w:tcW w:w="800" w:type="dxa"/>
            <w:tcBorders>
              <w:top w:val="single" w:sz="4" w:space="0" w:color="auto"/>
              <w:left w:val="single" w:sz="4" w:space="0" w:color="auto"/>
              <w:bottom w:val="single" w:sz="4" w:space="0" w:color="auto"/>
              <w:right w:val="single" w:sz="4" w:space="0" w:color="auto"/>
            </w:tcBorders>
            <w:shd w:val="pct10" w:color="auto" w:fill="FFFFFF"/>
          </w:tcPr>
          <w:p w14:paraId="285484C2" w14:textId="77777777" w:rsidR="00E32A2E" w:rsidRPr="00716321" w:rsidRDefault="00E32A2E" w:rsidP="00E302E1">
            <w:pPr>
              <w:pStyle w:val="TAL"/>
              <w:rPr>
                <w:b/>
                <w:sz w:val="16"/>
              </w:rPr>
            </w:pPr>
            <w:r w:rsidRPr="00716321">
              <w:rPr>
                <w:b/>
                <w:sz w:val="16"/>
              </w:rPr>
              <w:t>Meeting</w:t>
            </w:r>
          </w:p>
        </w:tc>
        <w:tc>
          <w:tcPr>
            <w:tcW w:w="1094" w:type="dxa"/>
            <w:tcBorders>
              <w:top w:val="single" w:sz="4" w:space="0" w:color="auto"/>
              <w:left w:val="single" w:sz="4" w:space="0" w:color="auto"/>
              <w:bottom w:val="single" w:sz="4" w:space="0" w:color="auto"/>
              <w:right w:val="single" w:sz="4" w:space="0" w:color="auto"/>
            </w:tcBorders>
            <w:shd w:val="pct10" w:color="auto" w:fill="FFFFFF"/>
          </w:tcPr>
          <w:p w14:paraId="4D75C44B" w14:textId="77777777" w:rsidR="00E32A2E" w:rsidRPr="00716321" w:rsidRDefault="00E32A2E" w:rsidP="00E302E1">
            <w:pPr>
              <w:pStyle w:val="TAL"/>
              <w:rPr>
                <w:b/>
                <w:sz w:val="16"/>
              </w:rPr>
            </w:pPr>
            <w:r w:rsidRPr="00716321">
              <w:rPr>
                <w:b/>
                <w:sz w:val="16"/>
              </w:rPr>
              <w:t>TDoc</w:t>
            </w:r>
          </w:p>
        </w:tc>
        <w:tc>
          <w:tcPr>
            <w:tcW w:w="525" w:type="dxa"/>
            <w:tcBorders>
              <w:top w:val="single" w:sz="4" w:space="0" w:color="auto"/>
              <w:left w:val="single" w:sz="4" w:space="0" w:color="auto"/>
              <w:bottom w:val="single" w:sz="4" w:space="0" w:color="auto"/>
              <w:right w:val="single" w:sz="4" w:space="0" w:color="auto"/>
            </w:tcBorders>
            <w:shd w:val="pct10" w:color="auto" w:fill="FFFFFF"/>
          </w:tcPr>
          <w:p w14:paraId="39F84577" w14:textId="77777777" w:rsidR="00E32A2E" w:rsidRPr="00716321" w:rsidRDefault="00E32A2E" w:rsidP="00E302E1">
            <w:pPr>
              <w:pStyle w:val="TAL"/>
              <w:rPr>
                <w:b/>
                <w:sz w:val="16"/>
              </w:rPr>
            </w:pPr>
            <w:r w:rsidRPr="00716321">
              <w:rPr>
                <w:b/>
                <w:sz w:val="16"/>
              </w:rPr>
              <w:t>CR</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048DC65E" w14:textId="77777777" w:rsidR="00E32A2E" w:rsidRPr="00716321" w:rsidRDefault="00E32A2E" w:rsidP="00E302E1">
            <w:pPr>
              <w:pStyle w:val="TAL"/>
              <w:rPr>
                <w:b/>
                <w:sz w:val="16"/>
              </w:rPr>
            </w:pPr>
            <w:r w:rsidRPr="00716321">
              <w:rPr>
                <w:b/>
                <w:sz w:val="16"/>
              </w:rPr>
              <w:t>Rev</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4DFFB959" w14:textId="77777777" w:rsidR="00E32A2E" w:rsidRPr="00716321" w:rsidRDefault="00E32A2E" w:rsidP="00E302E1">
            <w:pPr>
              <w:pStyle w:val="TAL"/>
              <w:rPr>
                <w:b/>
                <w:sz w:val="16"/>
              </w:rPr>
            </w:pPr>
            <w:r w:rsidRPr="00716321">
              <w:rPr>
                <w:b/>
                <w:sz w:val="16"/>
              </w:rPr>
              <w:t>Cat</w:t>
            </w:r>
          </w:p>
        </w:tc>
        <w:tc>
          <w:tcPr>
            <w:tcW w:w="4962" w:type="dxa"/>
            <w:tcBorders>
              <w:top w:val="single" w:sz="4" w:space="0" w:color="auto"/>
              <w:left w:val="single" w:sz="4" w:space="0" w:color="auto"/>
              <w:bottom w:val="single" w:sz="4" w:space="0" w:color="auto"/>
              <w:right w:val="single" w:sz="4" w:space="0" w:color="auto"/>
            </w:tcBorders>
            <w:shd w:val="pct10" w:color="auto" w:fill="FFFFFF"/>
          </w:tcPr>
          <w:p w14:paraId="667663D2" w14:textId="77777777" w:rsidR="00E32A2E" w:rsidRPr="00716321" w:rsidRDefault="00E32A2E" w:rsidP="00E302E1">
            <w:pPr>
              <w:pStyle w:val="TAL"/>
              <w:rPr>
                <w:b/>
                <w:sz w:val="16"/>
              </w:rPr>
            </w:pPr>
            <w:r w:rsidRPr="00716321">
              <w:rPr>
                <w:b/>
                <w:sz w:val="16"/>
              </w:rPr>
              <w:t>Subject/Comment</w:t>
            </w:r>
          </w:p>
        </w:tc>
        <w:tc>
          <w:tcPr>
            <w:tcW w:w="708" w:type="dxa"/>
            <w:tcBorders>
              <w:top w:val="single" w:sz="4" w:space="0" w:color="auto"/>
              <w:left w:val="single" w:sz="4" w:space="0" w:color="auto"/>
              <w:bottom w:val="single" w:sz="4" w:space="0" w:color="auto"/>
              <w:right w:val="single" w:sz="4" w:space="0" w:color="auto"/>
            </w:tcBorders>
            <w:shd w:val="pct10" w:color="auto" w:fill="FFFFFF"/>
          </w:tcPr>
          <w:p w14:paraId="66E05CFB" w14:textId="77777777" w:rsidR="00E32A2E" w:rsidRPr="00716321" w:rsidRDefault="00E32A2E" w:rsidP="00E302E1">
            <w:pPr>
              <w:pStyle w:val="TAL"/>
              <w:rPr>
                <w:b/>
                <w:sz w:val="16"/>
              </w:rPr>
            </w:pPr>
            <w:r w:rsidRPr="00716321">
              <w:rPr>
                <w:b/>
                <w:sz w:val="16"/>
              </w:rPr>
              <w:t>New version</w:t>
            </w:r>
          </w:p>
        </w:tc>
      </w:tr>
      <w:tr w:rsidR="00E32A2E" w:rsidRPr="00716321" w14:paraId="0ACABF01"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0D6DF1D0" w14:textId="77777777" w:rsidR="00E32A2E" w:rsidRPr="00716321" w:rsidRDefault="00E32A2E" w:rsidP="00E302E1">
            <w:pPr>
              <w:pStyle w:val="TAC"/>
              <w:rPr>
                <w:sz w:val="16"/>
                <w:szCs w:val="16"/>
              </w:rPr>
            </w:pPr>
            <w:r w:rsidRPr="00716321">
              <w:rPr>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E276FA" w14:textId="77777777" w:rsidR="00E32A2E" w:rsidRPr="00716321" w:rsidRDefault="00E32A2E" w:rsidP="00E302E1">
            <w:pPr>
              <w:pStyle w:val="TAC"/>
              <w:rPr>
                <w:sz w:val="16"/>
                <w:szCs w:val="16"/>
              </w:rPr>
            </w:pPr>
            <w:r w:rsidRPr="00716321">
              <w:rPr>
                <w:sz w:val="16"/>
                <w:szCs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FB3A6D" w14:textId="77777777" w:rsidR="00E32A2E" w:rsidRPr="00716321" w:rsidRDefault="00E32A2E" w:rsidP="00E302E1">
            <w:pPr>
              <w:pStyle w:val="TAC"/>
              <w:rPr>
                <w:sz w:val="16"/>
                <w:szCs w:val="16"/>
              </w:rPr>
            </w:pPr>
            <w:r w:rsidRPr="00716321">
              <w:rPr>
                <w:sz w:val="16"/>
                <w:szCs w:val="16"/>
              </w:rPr>
              <w:t>CP-160742</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57FD26C3" w14:textId="77777777" w:rsidR="00E32A2E" w:rsidRPr="00716321" w:rsidRDefault="00E32A2E" w:rsidP="00E302E1">
            <w:pPr>
              <w:pStyle w:val="TAL"/>
              <w:rPr>
                <w:sz w:val="16"/>
                <w:szCs w:val="16"/>
              </w:rPr>
            </w:pPr>
            <w:r w:rsidRPr="00716321">
              <w:rPr>
                <w:sz w:val="16"/>
                <w:szCs w:val="16"/>
              </w:rPr>
              <w:t>0064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C4E567"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A15CBD"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26F7A9B" w14:textId="77777777" w:rsidR="00E32A2E" w:rsidRPr="00716321" w:rsidRDefault="00E32A2E" w:rsidP="00E302E1">
            <w:pPr>
              <w:pStyle w:val="TAL"/>
              <w:rPr>
                <w:sz w:val="16"/>
                <w:szCs w:val="16"/>
              </w:rPr>
            </w:pPr>
            <w:r w:rsidRPr="00716321">
              <w:rPr>
                <w:sz w:val="16"/>
                <w:szCs w:val="16"/>
              </w:rPr>
              <w:t>Policy on access type for XCAP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BF4BC7" w14:textId="77777777" w:rsidR="00E32A2E" w:rsidRPr="00716321" w:rsidRDefault="00E32A2E" w:rsidP="00E302E1">
            <w:pPr>
              <w:pStyle w:val="TAC"/>
              <w:rPr>
                <w:sz w:val="16"/>
                <w:szCs w:val="16"/>
              </w:rPr>
            </w:pPr>
            <w:r w:rsidRPr="00716321">
              <w:rPr>
                <w:sz w:val="16"/>
                <w:szCs w:val="16"/>
              </w:rPr>
              <w:t>14.0.0</w:t>
            </w:r>
          </w:p>
        </w:tc>
      </w:tr>
      <w:tr w:rsidR="00E32A2E" w:rsidRPr="00716321" w14:paraId="4AB0B5C5"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1F0E4C31" w14:textId="77777777" w:rsidR="00E32A2E" w:rsidRPr="00716321" w:rsidRDefault="00E32A2E" w:rsidP="00E302E1">
            <w:pPr>
              <w:pStyle w:val="TAC"/>
              <w:rPr>
                <w:sz w:val="16"/>
                <w:szCs w:val="16"/>
              </w:rPr>
            </w:pPr>
            <w:r w:rsidRPr="00716321">
              <w:rPr>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8DBF49" w14:textId="77777777" w:rsidR="00E32A2E" w:rsidRPr="00716321" w:rsidRDefault="00E32A2E" w:rsidP="00E302E1">
            <w:pPr>
              <w:pStyle w:val="TAC"/>
              <w:rPr>
                <w:sz w:val="16"/>
                <w:szCs w:val="16"/>
              </w:rPr>
            </w:pPr>
            <w:r w:rsidRPr="00716321">
              <w:rPr>
                <w:sz w:val="16"/>
                <w:szCs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F00B0B" w14:textId="77777777" w:rsidR="00E32A2E" w:rsidRPr="00716321" w:rsidRDefault="00E32A2E" w:rsidP="00E302E1">
            <w:pPr>
              <w:pStyle w:val="TAC"/>
              <w:rPr>
                <w:sz w:val="16"/>
                <w:szCs w:val="16"/>
              </w:rPr>
            </w:pPr>
            <w:r w:rsidRPr="00716321">
              <w:rPr>
                <w:sz w:val="16"/>
                <w:szCs w:val="16"/>
              </w:rPr>
              <w:t>CP-160742</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1DE46F54" w14:textId="77777777" w:rsidR="00E32A2E" w:rsidRPr="00716321" w:rsidRDefault="00E32A2E" w:rsidP="00E302E1">
            <w:pPr>
              <w:pStyle w:val="TAL"/>
              <w:rPr>
                <w:sz w:val="16"/>
                <w:szCs w:val="16"/>
              </w:rPr>
            </w:pPr>
            <w:r w:rsidRPr="00716321">
              <w:rPr>
                <w:sz w:val="16"/>
                <w:szCs w:val="16"/>
              </w:rPr>
              <w:t>0065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8FBB30" w14:textId="77777777" w:rsidR="00E32A2E" w:rsidRPr="00716321" w:rsidRDefault="00E32A2E" w:rsidP="00E302E1">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0CF9D4"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4D9083E" w14:textId="77777777" w:rsidR="00E32A2E" w:rsidRPr="00716321" w:rsidRDefault="00E32A2E" w:rsidP="00E302E1">
            <w:pPr>
              <w:pStyle w:val="TAL"/>
              <w:rPr>
                <w:sz w:val="16"/>
                <w:szCs w:val="16"/>
              </w:rPr>
            </w:pPr>
            <w:r w:rsidRPr="00716321">
              <w:rPr>
                <w:sz w:val="16"/>
                <w:szCs w:val="16"/>
              </w:rPr>
              <w:t>Enforcement of access specific configuration for PDN connection for XCAP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1DFE46" w14:textId="77777777" w:rsidR="00E32A2E" w:rsidRPr="00716321" w:rsidRDefault="00E32A2E" w:rsidP="00E302E1">
            <w:pPr>
              <w:pStyle w:val="TAC"/>
              <w:rPr>
                <w:sz w:val="16"/>
                <w:szCs w:val="16"/>
              </w:rPr>
            </w:pPr>
            <w:r w:rsidRPr="00716321">
              <w:rPr>
                <w:sz w:val="16"/>
                <w:szCs w:val="16"/>
              </w:rPr>
              <w:t>14.0.0</w:t>
            </w:r>
          </w:p>
        </w:tc>
      </w:tr>
      <w:tr w:rsidR="00E32A2E" w:rsidRPr="00716321" w14:paraId="643546D3"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783A2772" w14:textId="77777777" w:rsidR="00E32A2E" w:rsidRPr="00716321" w:rsidRDefault="00E32A2E" w:rsidP="00E302E1">
            <w:pPr>
              <w:pStyle w:val="TAC"/>
              <w:rPr>
                <w:sz w:val="16"/>
                <w:szCs w:val="16"/>
              </w:rPr>
            </w:pPr>
            <w:r w:rsidRPr="00716321">
              <w:rPr>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083B4B" w14:textId="77777777" w:rsidR="00E32A2E" w:rsidRPr="00716321" w:rsidRDefault="00E32A2E" w:rsidP="00E302E1">
            <w:pPr>
              <w:pStyle w:val="TAC"/>
              <w:rPr>
                <w:sz w:val="16"/>
                <w:szCs w:val="16"/>
              </w:rPr>
            </w:pPr>
            <w:r w:rsidRPr="00716321">
              <w:rPr>
                <w:sz w:val="16"/>
                <w:szCs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D7A840" w14:textId="77777777" w:rsidR="00E32A2E" w:rsidRPr="00716321" w:rsidRDefault="00E32A2E" w:rsidP="00E302E1">
            <w:pPr>
              <w:pStyle w:val="TAC"/>
              <w:rPr>
                <w:sz w:val="16"/>
                <w:szCs w:val="16"/>
              </w:rPr>
            </w:pPr>
            <w:r w:rsidRPr="00716321">
              <w:rPr>
                <w:sz w:val="16"/>
                <w:szCs w:val="16"/>
              </w:rPr>
              <w:t>CP-170131</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645E90B1" w14:textId="77777777" w:rsidR="00E32A2E" w:rsidRPr="00716321" w:rsidRDefault="00E32A2E" w:rsidP="00E302E1">
            <w:pPr>
              <w:pStyle w:val="TAL"/>
              <w:rPr>
                <w:sz w:val="16"/>
                <w:szCs w:val="16"/>
              </w:rPr>
            </w:pPr>
            <w:r w:rsidRPr="00716321">
              <w:rPr>
                <w:sz w:val="16"/>
                <w:szCs w:val="16"/>
              </w:rPr>
              <w:t>0066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E1B04B"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34E67D"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B7B40ED" w14:textId="77777777" w:rsidR="00E32A2E" w:rsidRPr="00716321" w:rsidRDefault="00E32A2E" w:rsidP="00E302E1">
            <w:pPr>
              <w:pStyle w:val="TAL"/>
              <w:rPr>
                <w:sz w:val="16"/>
                <w:szCs w:val="16"/>
              </w:rPr>
            </w:pPr>
            <w:r w:rsidRPr="00716321">
              <w:rPr>
                <w:sz w:val="16"/>
                <w:szCs w:val="16"/>
              </w:rPr>
              <w:t>Password handling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766CB6" w14:textId="77777777" w:rsidR="00E32A2E" w:rsidRPr="00716321" w:rsidRDefault="00E32A2E" w:rsidP="00E302E1">
            <w:pPr>
              <w:pStyle w:val="TAC"/>
              <w:rPr>
                <w:sz w:val="16"/>
                <w:szCs w:val="16"/>
              </w:rPr>
            </w:pPr>
            <w:r w:rsidRPr="00716321">
              <w:rPr>
                <w:sz w:val="16"/>
                <w:szCs w:val="16"/>
              </w:rPr>
              <w:t>14.1.0</w:t>
            </w:r>
          </w:p>
        </w:tc>
      </w:tr>
      <w:tr w:rsidR="00E32A2E" w:rsidRPr="00716321" w14:paraId="3E023565"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6AEAFC25" w14:textId="77777777" w:rsidR="00E32A2E" w:rsidRPr="00716321" w:rsidRDefault="00E32A2E" w:rsidP="00E302E1">
            <w:pPr>
              <w:pStyle w:val="TAC"/>
              <w:rPr>
                <w:sz w:val="16"/>
                <w:szCs w:val="16"/>
              </w:rPr>
            </w:pPr>
            <w:r w:rsidRPr="00716321">
              <w:rPr>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D7FC12" w14:textId="77777777" w:rsidR="00E32A2E" w:rsidRPr="00716321" w:rsidRDefault="00E32A2E" w:rsidP="00E302E1">
            <w:pPr>
              <w:pStyle w:val="TAC"/>
              <w:rPr>
                <w:sz w:val="16"/>
                <w:szCs w:val="16"/>
              </w:rPr>
            </w:pPr>
            <w:r w:rsidRPr="00716321">
              <w:rPr>
                <w:sz w:val="16"/>
                <w:szCs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EE1648" w14:textId="77777777" w:rsidR="00E32A2E" w:rsidRPr="00716321" w:rsidRDefault="00E32A2E" w:rsidP="00E302E1">
            <w:pPr>
              <w:pStyle w:val="TAC"/>
              <w:rPr>
                <w:sz w:val="16"/>
                <w:szCs w:val="16"/>
              </w:rPr>
            </w:pPr>
            <w:r w:rsidRPr="00716321">
              <w:rPr>
                <w:sz w:val="16"/>
                <w:szCs w:val="16"/>
              </w:rPr>
              <w:t>CP-171077</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0BD99689" w14:textId="77777777" w:rsidR="00E32A2E" w:rsidRPr="00716321" w:rsidRDefault="00E32A2E" w:rsidP="00E302E1">
            <w:pPr>
              <w:pStyle w:val="TAL"/>
              <w:rPr>
                <w:sz w:val="16"/>
                <w:szCs w:val="16"/>
              </w:rPr>
            </w:pPr>
            <w:r w:rsidRPr="00716321">
              <w:rPr>
                <w:sz w:val="16"/>
                <w:szCs w:val="16"/>
              </w:rPr>
              <w:t>0067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70B919" w14:textId="77777777" w:rsidR="00E32A2E" w:rsidRPr="00716321" w:rsidRDefault="00E32A2E" w:rsidP="00E302E1">
            <w:pPr>
              <w:pStyle w:val="TAR"/>
              <w:rPr>
                <w:sz w:val="16"/>
                <w:szCs w:val="16"/>
              </w:rPr>
            </w:pPr>
            <w:r w:rsidRPr="00716321">
              <w:rPr>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79B7D1"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88DAE8F" w14:textId="77777777" w:rsidR="00E32A2E" w:rsidRPr="00716321" w:rsidRDefault="00E32A2E" w:rsidP="00E302E1">
            <w:pPr>
              <w:pStyle w:val="TAL"/>
              <w:rPr>
                <w:sz w:val="16"/>
                <w:szCs w:val="16"/>
              </w:rPr>
            </w:pPr>
            <w:r w:rsidRPr="00716321">
              <w:rPr>
                <w:sz w:val="16"/>
                <w:szCs w:val="16"/>
              </w:rPr>
              <w:t xml:space="preserve">Removal of editors notes for parameters configured on UICC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6E716E" w14:textId="77777777" w:rsidR="00E32A2E" w:rsidRPr="00716321" w:rsidRDefault="00E32A2E" w:rsidP="00E302E1">
            <w:pPr>
              <w:pStyle w:val="TAC"/>
              <w:rPr>
                <w:sz w:val="16"/>
                <w:szCs w:val="16"/>
              </w:rPr>
            </w:pPr>
            <w:r w:rsidRPr="00716321">
              <w:rPr>
                <w:sz w:val="16"/>
                <w:szCs w:val="16"/>
              </w:rPr>
              <w:t>14.2.0</w:t>
            </w:r>
          </w:p>
        </w:tc>
      </w:tr>
      <w:tr w:rsidR="00E32A2E" w:rsidRPr="00716321" w14:paraId="454CA5E2"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75C73283" w14:textId="77777777" w:rsidR="00E32A2E" w:rsidRPr="00716321" w:rsidRDefault="00E32A2E" w:rsidP="00E302E1">
            <w:pPr>
              <w:pStyle w:val="TAC"/>
              <w:rPr>
                <w:sz w:val="16"/>
                <w:szCs w:val="16"/>
              </w:rPr>
            </w:pPr>
            <w:r w:rsidRPr="00716321">
              <w:rPr>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E9CF16" w14:textId="77777777" w:rsidR="00E32A2E" w:rsidRPr="00716321" w:rsidRDefault="00E32A2E" w:rsidP="00E302E1">
            <w:pPr>
              <w:pStyle w:val="TAC"/>
              <w:rPr>
                <w:sz w:val="16"/>
                <w:szCs w:val="16"/>
              </w:rPr>
            </w:pPr>
            <w:r w:rsidRPr="00716321">
              <w:rPr>
                <w:sz w:val="16"/>
                <w:szCs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BA76CE" w14:textId="77777777" w:rsidR="00E32A2E" w:rsidRPr="00716321" w:rsidRDefault="00E32A2E" w:rsidP="00E302E1">
            <w:pPr>
              <w:pStyle w:val="TAC"/>
              <w:rPr>
                <w:sz w:val="16"/>
                <w:szCs w:val="16"/>
              </w:rPr>
            </w:pPr>
            <w:r w:rsidRPr="00716321">
              <w:rPr>
                <w:sz w:val="16"/>
                <w:szCs w:val="16"/>
              </w:rPr>
              <w:t>CP-171085</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7D6C8164" w14:textId="77777777" w:rsidR="00E32A2E" w:rsidRPr="00716321" w:rsidRDefault="00E32A2E" w:rsidP="00E302E1">
            <w:pPr>
              <w:pStyle w:val="TAL"/>
              <w:rPr>
                <w:sz w:val="16"/>
                <w:szCs w:val="16"/>
              </w:rPr>
            </w:pPr>
            <w:r w:rsidRPr="00716321">
              <w:rPr>
                <w:sz w:val="16"/>
                <w:szCs w:val="16"/>
              </w:rPr>
              <w:t>0068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ACE13F"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4A1AE8"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2F71B23" w14:textId="77777777" w:rsidR="00E32A2E" w:rsidRPr="00716321" w:rsidRDefault="00E32A2E" w:rsidP="00E302E1">
            <w:pPr>
              <w:pStyle w:val="TAL"/>
              <w:rPr>
                <w:sz w:val="16"/>
                <w:szCs w:val="16"/>
              </w:rPr>
            </w:pPr>
            <w:r w:rsidRPr="00716321">
              <w:rPr>
                <w:sz w:val="16"/>
                <w:szCs w:val="16"/>
              </w:rPr>
              <w:t>3GPP PS Data Off and Ut/XCAP services configuration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D8D413" w14:textId="77777777" w:rsidR="00E32A2E" w:rsidRPr="00716321" w:rsidRDefault="00E32A2E" w:rsidP="00E302E1">
            <w:pPr>
              <w:pStyle w:val="TAC"/>
              <w:rPr>
                <w:sz w:val="16"/>
                <w:szCs w:val="16"/>
              </w:rPr>
            </w:pPr>
            <w:r w:rsidRPr="00716321">
              <w:rPr>
                <w:sz w:val="16"/>
                <w:szCs w:val="16"/>
              </w:rPr>
              <w:t>14.2.0</w:t>
            </w:r>
          </w:p>
        </w:tc>
      </w:tr>
      <w:tr w:rsidR="00E32A2E" w:rsidRPr="00716321" w14:paraId="4392885A"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2884A5CC" w14:textId="77777777" w:rsidR="00E32A2E" w:rsidRPr="00716321" w:rsidRDefault="00E32A2E" w:rsidP="00E302E1">
            <w:pPr>
              <w:pStyle w:val="TAC"/>
              <w:rPr>
                <w:sz w:val="16"/>
                <w:szCs w:val="16"/>
              </w:rPr>
            </w:pPr>
            <w:r w:rsidRPr="00716321">
              <w:rPr>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D93CA9" w14:textId="77777777" w:rsidR="00E32A2E" w:rsidRPr="00716321" w:rsidRDefault="00E32A2E" w:rsidP="00E302E1">
            <w:pPr>
              <w:pStyle w:val="TAC"/>
              <w:rPr>
                <w:sz w:val="16"/>
                <w:szCs w:val="16"/>
              </w:rPr>
            </w:pPr>
            <w:r w:rsidRPr="00716321">
              <w:rPr>
                <w:sz w:val="16"/>
                <w:szCs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F8BFB0" w14:textId="77777777" w:rsidR="00E32A2E" w:rsidRPr="00716321" w:rsidRDefault="00E32A2E" w:rsidP="00E302E1">
            <w:pPr>
              <w:pStyle w:val="TAC"/>
              <w:rPr>
                <w:sz w:val="16"/>
                <w:szCs w:val="16"/>
              </w:rPr>
            </w:pPr>
            <w:r w:rsidRPr="00716321">
              <w:rPr>
                <w:sz w:val="16"/>
                <w:szCs w:val="16"/>
              </w:rPr>
              <w:t>CP-171086</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44DEA7CA" w14:textId="77777777" w:rsidR="00E32A2E" w:rsidRPr="00716321" w:rsidRDefault="00E32A2E" w:rsidP="00E302E1">
            <w:pPr>
              <w:pStyle w:val="TAL"/>
              <w:rPr>
                <w:sz w:val="16"/>
                <w:szCs w:val="16"/>
              </w:rPr>
            </w:pPr>
            <w:r w:rsidRPr="00716321">
              <w:rPr>
                <w:sz w:val="16"/>
                <w:szCs w:val="16"/>
              </w:rPr>
              <w:t>0069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D7DCF5"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445E0B"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9D8D14C" w14:textId="77777777" w:rsidR="00E32A2E" w:rsidRPr="00716321" w:rsidRDefault="00E32A2E" w:rsidP="00E302E1">
            <w:pPr>
              <w:pStyle w:val="TAL"/>
              <w:rPr>
                <w:sz w:val="16"/>
                <w:szCs w:val="16"/>
              </w:rPr>
            </w:pPr>
            <w:r w:rsidRPr="00716321">
              <w:rPr>
                <w:sz w:val="16"/>
                <w:szCs w:val="16"/>
              </w:rPr>
              <w:t>Password check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E2097A" w14:textId="77777777" w:rsidR="00E32A2E" w:rsidRPr="00716321" w:rsidRDefault="00E32A2E" w:rsidP="00E302E1">
            <w:pPr>
              <w:pStyle w:val="TAC"/>
              <w:rPr>
                <w:sz w:val="16"/>
                <w:szCs w:val="16"/>
              </w:rPr>
            </w:pPr>
            <w:r w:rsidRPr="00716321">
              <w:rPr>
                <w:sz w:val="16"/>
                <w:szCs w:val="16"/>
              </w:rPr>
              <w:t>14.2.0</w:t>
            </w:r>
          </w:p>
        </w:tc>
      </w:tr>
      <w:tr w:rsidR="00E32A2E" w:rsidRPr="00716321" w14:paraId="19053282"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6785C846" w14:textId="77777777" w:rsidR="00E32A2E" w:rsidRPr="00716321" w:rsidRDefault="00E32A2E" w:rsidP="00E302E1">
            <w:pPr>
              <w:pStyle w:val="TAC"/>
              <w:rPr>
                <w:sz w:val="16"/>
                <w:szCs w:val="16"/>
              </w:rPr>
            </w:pPr>
            <w:r w:rsidRPr="00716321">
              <w:rPr>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610EA2" w14:textId="77777777" w:rsidR="00E32A2E" w:rsidRPr="00716321" w:rsidRDefault="00E32A2E" w:rsidP="00E302E1">
            <w:pPr>
              <w:pStyle w:val="TAC"/>
              <w:rPr>
                <w:sz w:val="16"/>
                <w:szCs w:val="16"/>
              </w:rPr>
            </w:pPr>
            <w:r w:rsidRPr="00716321">
              <w:rPr>
                <w:sz w:val="16"/>
                <w:szCs w:val="16"/>
              </w:rPr>
              <w:t>SA-80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7B113A" w14:textId="77777777" w:rsidR="00E32A2E" w:rsidRPr="00716321" w:rsidRDefault="00E32A2E" w:rsidP="00E302E1">
            <w:pPr>
              <w:pStyle w:val="TAC"/>
              <w:rPr>
                <w:sz w:val="16"/>
                <w:szCs w:val="16"/>
              </w:rPr>
            </w:pPr>
            <w:r w:rsidRPr="00716321">
              <w:rPr>
                <w:sz w:val="16"/>
                <w:szCs w:val="16"/>
              </w:rPr>
              <w:t>-</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7C50B6A2" w14:textId="77777777" w:rsidR="00E32A2E" w:rsidRPr="00716321" w:rsidRDefault="00E32A2E" w:rsidP="00E302E1">
            <w:pPr>
              <w:pStyle w:val="TAL"/>
              <w:rPr>
                <w:sz w:val="16"/>
                <w:szCs w:val="16"/>
              </w:rPr>
            </w:pPr>
            <w:r w:rsidRPr="00716321">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7B5984" w14:textId="77777777" w:rsidR="00E32A2E" w:rsidRPr="00716321" w:rsidRDefault="00E32A2E" w:rsidP="00E302E1">
            <w:pPr>
              <w:pStyle w:val="TAR"/>
              <w:rPr>
                <w:sz w:val="16"/>
                <w:szCs w:val="16"/>
              </w:rPr>
            </w:pPr>
            <w:r w:rsidRPr="00716321">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25EFBF" w14:textId="77777777" w:rsidR="00E32A2E" w:rsidRPr="00716321" w:rsidRDefault="00E32A2E" w:rsidP="00E302E1">
            <w:pPr>
              <w:pStyle w:val="TAC"/>
              <w:rPr>
                <w:sz w:val="16"/>
                <w:szCs w:val="16"/>
              </w:rPr>
            </w:pPr>
            <w:r w:rsidRPr="00716321">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C6B6794" w14:textId="77777777" w:rsidR="00E32A2E" w:rsidRPr="00716321" w:rsidRDefault="00E32A2E" w:rsidP="00E302E1">
            <w:pPr>
              <w:pStyle w:val="TAL"/>
              <w:rPr>
                <w:sz w:val="16"/>
                <w:szCs w:val="16"/>
              </w:rPr>
            </w:pPr>
            <w:r w:rsidRPr="00716321">
              <w:rPr>
                <w:sz w:val="16"/>
                <w:szCs w:val="16"/>
              </w:rPr>
              <w:t>Update to Rel-15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714F89" w14:textId="77777777" w:rsidR="00E32A2E" w:rsidRPr="00716321" w:rsidRDefault="00E32A2E" w:rsidP="00E302E1">
            <w:pPr>
              <w:pStyle w:val="TAC"/>
              <w:rPr>
                <w:sz w:val="16"/>
                <w:szCs w:val="16"/>
              </w:rPr>
            </w:pPr>
            <w:r w:rsidRPr="00716321">
              <w:rPr>
                <w:sz w:val="16"/>
                <w:szCs w:val="16"/>
              </w:rPr>
              <w:t>15.0.0</w:t>
            </w:r>
          </w:p>
        </w:tc>
      </w:tr>
      <w:tr w:rsidR="00E32A2E" w:rsidRPr="00716321" w14:paraId="646A06BD"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776F62BD" w14:textId="77777777" w:rsidR="00E32A2E" w:rsidRPr="00716321" w:rsidRDefault="00E32A2E" w:rsidP="00E302E1">
            <w:pPr>
              <w:pStyle w:val="TAC"/>
              <w:rPr>
                <w:sz w:val="16"/>
                <w:szCs w:val="16"/>
              </w:rPr>
            </w:pPr>
            <w:r w:rsidRPr="00716321">
              <w:rPr>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2BF1BD" w14:textId="77777777" w:rsidR="00E32A2E" w:rsidRPr="00716321" w:rsidRDefault="00E32A2E" w:rsidP="00E302E1">
            <w:pPr>
              <w:pStyle w:val="TAC"/>
              <w:rPr>
                <w:sz w:val="16"/>
                <w:szCs w:val="16"/>
              </w:rPr>
            </w:pPr>
            <w:r w:rsidRPr="00716321">
              <w:rPr>
                <w:sz w:val="16"/>
                <w:szCs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E5838D" w14:textId="77777777" w:rsidR="00E32A2E" w:rsidRPr="00716321" w:rsidRDefault="00E32A2E" w:rsidP="00E302E1">
            <w:pPr>
              <w:pStyle w:val="TAC"/>
              <w:rPr>
                <w:sz w:val="16"/>
                <w:szCs w:val="16"/>
              </w:rPr>
            </w:pPr>
            <w:r w:rsidRPr="00716321">
              <w:rPr>
                <w:sz w:val="16"/>
                <w:szCs w:val="16"/>
              </w:rPr>
              <w:t>CP-183077</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6EF49249" w14:textId="77777777" w:rsidR="00E32A2E" w:rsidRPr="00716321" w:rsidRDefault="00E32A2E" w:rsidP="00E302E1">
            <w:pPr>
              <w:pStyle w:val="TAL"/>
              <w:rPr>
                <w:sz w:val="16"/>
                <w:szCs w:val="16"/>
              </w:rPr>
            </w:pPr>
            <w:r w:rsidRPr="00716321">
              <w:rPr>
                <w:sz w:val="16"/>
                <w:szCs w:val="16"/>
              </w:rPr>
              <w:t>0070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9CE119" w14:textId="77777777" w:rsidR="00E32A2E" w:rsidRPr="00716321" w:rsidRDefault="00E32A2E" w:rsidP="00E302E1">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744930" w14:textId="77777777" w:rsidR="00E32A2E" w:rsidRPr="00716321" w:rsidRDefault="00E32A2E" w:rsidP="00E302E1">
            <w:pPr>
              <w:pStyle w:val="TAC"/>
              <w:rPr>
                <w:sz w:val="16"/>
                <w:szCs w:val="16"/>
              </w:rPr>
            </w:pPr>
            <w:r w:rsidRPr="00716321">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0286664" w14:textId="77777777" w:rsidR="00E32A2E" w:rsidRPr="00716321" w:rsidRDefault="00E32A2E" w:rsidP="00E302E1">
            <w:pPr>
              <w:pStyle w:val="TAL"/>
              <w:rPr>
                <w:sz w:val="16"/>
                <w:szCs w:val="16"/>
              </w:rPr>
            </w:pPr>
            <w:r w:rsidRPr="00716321">
              <w:rPr>
                <w:sz w:val="16"/>
                <w:szCs w:val="16"/>
              </w:rPr>
              <w:t>Password change error handling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ECEDC1" w14:textId="77777777" w:rsidR="00E32A2E" w:rsidRPr="00716321" w:rsidRDefault="00E32A2E" w:rsidP="00E302E1">
            <w:pPr>
              <w:pStyle w:val="TAC"/>
              <w:rPr>
                <w:sz w:val="16"/>
                <w:szCs w:val="16"/>
              </w:rPr>
            </w:pPr>
            <w:r w:rsidRPr="00716321">
              <w:rPr>
                <w:sz w:val="16"/>
                <w:szCs w:val="16"/>
              </w:rPr>
              <w:t>16.0.0</w:t>
            </w:r>
          </w:p>
        </w:tc>
      </w:tr>
      <w:tr w:rsidR="00E32A2E" w:rsidRPr="00716321" w14:paraId="12963244"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529163A4" w14:textId="77777777" w:rsidR="00E32A2E" w:rsidRPr="00716321" w:rsidRDefault="00E32A2E" w:rsidP="00E302E1">
            <w:pPr>
              <w:pStyle w:val="TAC"/>
              <w:rPr>
                <w:sz w:val="16"/>
                <w:szCs w:val="16"/>
              </w:rPr>
            </w:pPr>
            <w:r w:rsidRPr="00716321">
              <w:rPr>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A86265" w14:textId="77777777" w:rsidR="00E32A2E" w:rsidRPr="00716321" w:rsidRDefault="00E32A2E" w:rsidP="00E302E1">
            <w:pPr>
              <w:pStyle w:val="TAC"/>
              <w:rPr>
                <w:sz w:val="16"/>
                <w:szCs w:val="16"/>
              </w:rPr>
            </w:pPr>
            <w:r w:rsidRPr="00716321">
              <w:rPr>
                <w:sz w:val="16"/>
                <w:szCs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D3920A" w14:textId="77777777" w:rsidR="00E32A2E" w:rsidRPr="00716321" w:rsidRDefault="00E32A2E" w:rsidP="00E302E1">
            <w:pPr>
              <w:pStyle w:val="TAC"/>
              <w:rPr>
                <w:sz w:val="16"/>
                <w:szCs w:val="16"/>
              </w:rPr>
            </w:pPr>
            <w:r w:rsidRPr="00716321">
              <w:rPr>
                <w:sz w:val="16"/>
                <w:szCs w:val="16"/>
              </w:rPr>
              <w:t>CP-183077</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2B9638D7" w14:textId="77777777" w:rsidR="00E32A2E" w:rsidRPr="00716321" w:rsidRDefault="00E32A2E" w:rsidP="00E302E1">
            <w:pPr>
              <w:pStyle w:val="TAL"/>
              <w:rPr>
                <w:sz w:val="16"/>
                <w:szCs w:val="16"/>
              </w:rPr>
            </w:pPr>
            <w:r w:rsidRPr="00716321">
              <w:rPr>
                <w:sz w:val="16"/>
                <w:szCs w:val="16"/>
              </w:rPr>
              <w:t>0071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0F5437"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1EA018"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1F07198" w14:textId="77777777" w:rsidR="00E32A2E" w:rsidRPr="00716321" w:rsidRDefault="00E32A2E" w:rsidP="00E302E1">
            <w:pPr>
              <w:pStyle w:val="TAL"/>
              <w:rPr>
                <w:sz w:val="16"/>
                <w:szCs w:val="16"/>
              </w:rPr>
            </w:pPr>
            <w:r w:rsidRPr="00716321">
              <w:rPr>
                <w:sz w:val="16"/>
                <w:szCs w:val="16"/>
              </w:rPr>
              <w:t>Authentication mechanisms for Ut reference point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428287" w14:textId="77777777" w:rsidR="00E32A2E" w:rsidRPr="00716321" w:rsidRDefault="00E32A2E" w:rsidP="00E302E1">
            <w:pPr>
              <w:pStyle w:val="TAC"/>
              <w:rPr>
                <w:sz w:val="16"/>
                <w:szCs w:val="16"/>
              </w:rPr>
            </w:pPr>
            <w:r w:rsidRPr="00716321">
              <w:rPr>
                <w:sz w:val="16"/>
                <w:szCs w:val="16"/>
              </w:rPr>
              <w:t>16.0.0</w:t>
            </w:r>
          </w:p>
        </w:tc>
      </w:tr>
      <w:tr w:rsidR="00E32A2E" w:rsidRPr="00716321" w14:paraId="43A15C2C"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27130E2D" w14:textId="77777777" w:rsidR="00E32A2E" w:rsidRPr="00716321" w:rsidRDefault="00E32A2E" w:rsidP="00E302E1">
            <w:pPr>
              <w:pStyle w:val="TAC"/>
              <w:rPr>
                <w:sz w:val="16"/>
                <w:szCs w:val="16"/>
              </w:rPr>
            </w:pPr>
            <w:r w:rsidRPr="00716321">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1395C3" w14:textId="77777777" w:rsidR="00E32A2E" w:rsidRPr="00716321" w:rsidRDefault="00E32A2E" w:rsidP="00E302E1">
            <w:pPr>
              <w:pStyle w:val="TAC"/>
              <w:rPr>
                <w:sz w:val="16"/>
                <w:szCs w:val="16"/>
              </w:rPr>
            </w:pPr>
            <w:r w:rsidRPr="00716321">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652346" w14:textId="77777777" w:rsidR="00E32A2E" w:rsidRPr="00716321" w:rsidRDefault="00E32A2E" w:rsidP="00E302E1">
            <w:pPr>
              <w:pStyle w:val="TAC"/>
              <w:rPr>
                <w:sz w:val="16"/>
                <w:szCs w:val="16"/>
              </w:rPr>
            </w:pPr>
            <w:r w:rsidRPr="00716321">
              <w:rPr>
                <w:sz w:val="16"/>
                <w:szCs w:val="16"/>
              </w:rPr>
              <w:t>CP-191117</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4E06E834" w14:textId="77777777" w:rsidR="00E32A2E" w:rsidRPr="00716321" w:rsidRDefault="00E32A2E" w:rsidP="00E302E1">
            <w:pPr>
              <w:pStyle w:val="TAL"/>
              <w:rPr>
                <w:sz w:val="16"/>
                <w:szCs w:val="16"/>
              </w:rPr>
            </w:pPr>
            <w:r w:rsidRPr="00716321">
              <w:rPr>
                <w:sz w:val="16"/>
                <w:szCs w:val="16"/>
              </w:rPr>
              <w:t>0074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07006F"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A89197" w14:textId="77777777" w:rsidR="00E32A2E" w:rsidRPr="00716321" w:rsidRDefault="00E32A2E" w:rsidP="00E302E1">
            <w:pPr>
              <w:pStyle w:val="TAC"/>
              <w:rPr>
                <w:sz w:val="16"/>
                <w:szCs w:val="16"/>
              </w:rPr>
            </w:pPr>
            <w:r w:rsidRPr="00716321">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2E64404" w14:textId="77777777" w:rsidR="00E32A2E" w:rsidRPr="00716321" w:rsidRDefault="00E32A2E" w:rsidP="00E302E1">
            <w:pPr>
              <w:pStyle w:val="TAL"/>
              <w:rPr>
                <w:sz w:val="16"/>
                <w:szCs w:val="16"/>
              </w:rPr>
            </w:pPr>
            <w:r w:rsidRPr="00716321">
              <w:rPr>
                <w:sz w:val="16"/>
                <w:szCs w:val="16"/>
              </w:rPr>
              <w:t>Correct references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CC3886" w14:textId="77777777" w:rsidR="00E32A2E" w:rsidRPr="00716321" w:rsidRDefault="00E32A2E" w:rsidP="00E302E1">
            <w:pPr>
              <w:pStyle w:val="TAC"/>
              <w:rPr>
                <w:sz w:val="16"/>
                <w:szCs w:val="16"/>
              </w:rPr>
            </w:pPr>
            <w:r w:rsidRPr="00716321">
              <w:rPr>
                <w:sz w:val="16"/>
                <w:szCs w:val="16"/>
              </w:rPr>
              <w:t>16.1.0</w:t>
            </w:r>
          </w:p>
        </w:tc>
      </w:tr>
      <w:tr w:rsidR="00E32A2E" w:rsidRPr="00716321" w14:paraId="79559102"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2059E89E" w14:textId="77777777" w:rsidR="00E32A2E" w:rsidRPr="00716321" w:rsidRDefault="00E32A2E" w:rsidP="00E302E1">
            <w:pPr>
              <w:pStyle w:val="TAC"/>
              <w:rPr>
                <w:sz w:val="16"/>
                <w:szCs w:val="16"/>
              </w:rPr>
            </w:pPr>
            <w:r w:rsidRPr="00716321">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3DA6B4" w14:textId="77777777" w:rsidR="00E32A2E" w:rsidRPr="00716321" w:rsidRDefault="00E32A2E" w:rsidP="00E302E1">
            <w:pPr>
              <w:pStyle w:val="TAC"/>
              <w:rPr>
                <w:sz w:val="16"/>
                <w:szCs w:val="16"/>
              </w:rPr>
            </w:pPr>
            <w:r w:rsidRPr="00716321">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310ECC" w14:textId="77777777" w:rsidR="00E32A2E" w:rsidRPr="00716321" w:rsidRDefault="00E32A2E" w:rsidP="00E302E1">
            <w:pPr>
              <w:pStyle w:val="TAC"/>
              <w:rPr>
                <w:sz w:val="16"/>
                <w:szCs w:val="16"/>
              </w:rPr>
            </w:pPr>
            <w:r w:rsidRPr="00716321">
              <w:rPr>
                <w:sz w:val="16"/>
                <w:szCs w:val="16"/>
              </w:rPr>
              <w:t>CP-191126</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411185EB" w14:textId="77777777" w:rsidR="00E32A2E" w:rsidRPr="00716321" w:rsidRDefault="00E32A2E" w:rsidP="00E302E1">
            <w:pPr>
              <w:pStyle w:val="TAL"/>
              <w:rPr>
                <w:sz w:val="16"/>
                <w:szCs w:val="16"/>
              </w:rPr>
            </w:pPr>
            <w:r w:rsidRPr="00716321">
              <w:rPr>
                <w:sz w:val="16"/>
                <w:szCs w:val="16"/>
              </w:rPr>
              <w:t>0076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4B7218"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64E7DF" w14:textId="77777777" w:rsidR="00E32A2E" w:rsidRPr="00716321" w:rsidRDefault="00E32A2E" w:rsidP="00E302E1">
            <w:pPr>
              <w:pStyle w:val="TAC"/>
              <w:rPr>
                <w:sz w:val="16"/>
                <w:szCs w:val="16"/>
              </w:rPr>
            </w:pPr>
            <w:r w:rsidRPr="00716321">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7203817" w14:textId="77777777" w:rsidR="00E32A2E" w:rsidRPr="00716321" w:rsidRDefault="00E32A2E" w:rsidP="00E302E1">
            <w:pPr>
              <w:pStyle w:val="TAL"/>
              <w:rPr>
                <w:sz w:val="16"/>
                <w:szCs w:val="16"/>
              </w:rPr>
            </w:pPr>
            <w:r w:rsidRPr="00716321">
              <w:rPr>
                <w:sz w:val="16"/>
                <w:szCs w:val="16"/>
              </w:rPr>
              <w:t>Correct using XCAP and PS Data Off via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14C1A5" w14:textId="77777777" w:rsidR="00E32A2E" w:rsidRPr="00716321" w:rsidRDefault="00E32A2E" w:rsidP="00E302E1">
            <w:pPr>
              <w:pStyle w:val="TAC"/>
              <w:rPr>
                <w:sz w:val="16"/>
                <w:szCs w:val="16"/>
              </w:rPr>
            </w:pPr>
            <w:r w:rsidRPr="00716321">
              <w:rPr>
                <w:sz w:val="16"/>
                <w:szCs w:val="16"/>
              </w:rPr>
              <w:t>16.1.0</w:t>
            </w:r>
          </w:p>
        </w:tc>
      </w:tr>
      <w:tr w:rsidR="00E32A2E" w:rsidRPr="00716321" w14:paraId="3699169B"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62A8F129" w14:textId="77777777" w:rsidR="00E32A2E" w:rsidRPr="00716321" w:rsidRDefault="00E32A2E" w:rsidP="00E302E1">
            <w:pPr>
              <w:pStyle w:val="TAC"/>
              <w:rPr>
                <w:sz w:val="16"/>
                <w:szCs w:val="16"/>
              </w:rPr>
            </w:pPr>
            <w:r w:rsidRPr="00716321">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38A06B" w14:textId="77777777" w:rsidR="00E32A2E" w:rsidRPr="00716321" w:rsidRDefault="00E32A2E" w:rsidP="00E302E1">
            <w:pPr>
              <w:pStyle w:val="TAC"/>
              <w:rPr>
                <w:sz w:val="16"/>
                <w:szCs w:val="16"/>
              </w:rPr>
            </w:pPr>
            <w:r w:rsidRPr="00716321">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6ED946" w14:textId="77777777" w:rsidR="00E32A2E" w:rsidRPr="00716321" w:rsidRDefault="00E32A2E" w:rsidP="00E302E1">
            <w:pPr>
              <w:pStyle w:val="TAC"/>
              <w:rPr>
                <w:sz w:val="16"/>
                <w:szCs w:val="16"/>
              </w:rPr>
            </w:pPr>
            <w:r w:rsidRPr="00716321">
              <w:rPr>
                <w:sz w:val="16"/>
                <w:szCs w:val="16"/>
              </w:rPr>
              <w:t>CP-191126</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4892394E" w14:textId="77777777" w:rsidR="00E32A2E" w:rsidRPr="00716321" w:rsidRDefault="00E32A2E" w:rsidP="00E302E1">
            <w:pPr>
              <w:pStyle w:val="TAL"/>
              <w:rPr>
                <w:sz w:val="16"/>
                <w:szCs w:val="16"/>
              </w:rPr>
            </w:pPr>
            <w:r w:rsidRPr="00716321">
              <w:rPr>
                <w:sz w:val="16"/>
                <w:szCs w:val="16"/>
              </w:rPr>
              <w:t>0078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AD4E3D"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9F3907" w14:textId="77777777" w:rsidR="00E32A2E" w:rsidRPr="00716321" w:rsidRDefault="00E32A2E" w:rsidP="00E302E1">
            <w:pPr>
              <w:pStyle w:val="TAC"/>
              <w:rPr>
                <w:sz w:val="16"/>
                <w:szCs w:val="16"/>
              </w:rPr>
            </w:pPr>
            <w:r w:rsidRPr="00716321">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A5B843A" w14:textId="77777777" w:rsidR="00E32A2E" w:rsidRPr="00716321" w:rsidRDefault="00E32A2E" w:rsidP="00E302E1">
            <w:pPr>
              <w:pStyle w:val="TAL"/>
              <w:rPr>
                <w:sz w:val="16"/>
                <w:szCs w:val="16"/>
              </w:rPr>
            </w:pPr>
            <w:r w:rsidRPr="00716321">
              <w:rPr>
                <w:sz w:val="16"/>
                <w:szCs w:val="16"/>
              </w:rPr>
              <w:t>Correct policy for XCAP when access type involves 5G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EC983C" w14:textId="77777777" w:rsidR="00E32A2E" w:rsidRPr="00716321" w:rsidRDefault="00E32A2E" w:rsidP="00E302E1">
            <w:pPr>
              <w:pStyle w:val="TAC"/>
              <w:rPr>
                <w:sz w:val="16"/>
                <w:szCs w:val="16"/>
              </w:rPr>
            </w:pPr>
            <w:r w:rsidRPr="00716321">
              <w:rPr>
                <w:sz w:val="16"/>
                <w:szCs w:val="16"/>
              </w:rPr>
              <w:t>16.1.0</w:t>
            </w:r>
          </w:p>
        </w:tc>
      </w:tr>
      <w:tr w:rsidR="00E32A2E" w:rsidRPr="00716321" w14:paraId="703E077A"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2A0505DC" w14:textId="77777777" w:rsidR="00E32A2E" w:rsidRPr="00716321" w:rsidRDefault="00E32A2E" w:rsidP="00E302E1">
            <w:pPr>
              <w:pStyle w:val="TAC"/>
              <w:rPr>
                <w:sz w:val="16"/>
                <w:szCs w:val="16"/>
              </w:rPr>
            </w:pPr>
            <w:r w:rsidRPr="00716321">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BEA2B0" w14:textId="77777777" w:rsidR="00E32A2E" w:rsidRPr="00716321" w:rsidRDefault="00E32A2E" w:rsidP="00E302E1">
            <w:pPr>
              <w:pStyle w:val="TAC"/>
              <w:rPr>
                <w:sz w:val="16"/>
                <w:szCs w:val="16"/>
              </w:rPr>
            </w:pPr>
            <w:r w:rsidRPr="00716321">
              <w:rPr>
                <w:sz w:val="16"/>
                <w:szCs w:val="16"/>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7404A4" w14:textId="77777777" w:rsidR="00E32A2E" w:rsidRPr="00716321" w:rsidRDefault="00E32A2E" w:rsidP="00E302E1">
            <w:pPr>
              <w:pStyle w:val="TAC"/>
              <w:rPr>
                <w:sz w:val="16"/>
                <w:szCs w:val="16"/>
              </w:rPr>
            </w:pPr>
            <w:r w:rsidRPr="00716321">
              <w:rPr>
                <w:sz w:val="16"/>
                <w:szCs w:val="16"/>
              </w:rPr>
              <w:t>CP-203215</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3EE2E517" w14:textId="77777777" w:rsidR="00E32A2E" w:rsidRPr="00716321" w:rsidRDefault="00E32A2E" w:rsidP="00E302E1">
            <w:pPr>
              <w:pStyle w:val="TAL"/>
              <w:rPr>
                <w:sz w:val="16"/>
                <w:szCs w:val="16"/>
              </w:rPr>
            </w:pPr>
            <w:r w:rsidRPr="00716321">
              <w:rPr>
                <w:sz w:val="16"/>
                <w:szCs w:val="16"/>
              </w:rPr>
              <w:t>0079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7B7135"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B2CD88"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18394A0" w14:textId="77777777" w:rsidR="00E32A2E" w:rsidRPr="00716321" w:rsidRDefault="00E32A2E" w:rsidP="00E302E1">
            <w:pPr>
              <w:pStyle w:val="TAL"/>
              <w:rPr>
                <w:sz w:val="16"/>
                <w:szCs w:val="16"/>
              </w:rPr>
            </w:pPr>
            <w:r w:rsidRPr="00716321">
              <w:t>Adding handling of the UE configuration parameter "Access_Point_Name_Parameter_Reading_Rule" for the UE to read the XCAP APN name parameter from correct input source.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E99D22" w14:textId="77777777" w:rsidR="00E32A2E" w:rsidRPr="00716321" w:rsidRDefault="00E32A2E" w:rsidP="00E302E1">
            <w:pPr>
              <w:pStyle w:val="TAC"/>
              <w:rPr>
                <w:sz w:val="16"/>
                <w:szCs w:val="16"/>
              </w:rPr>
            </w:pPr>
            <w:r w:rsidRPr="00716321">
              <w:rPr>
                <w:sz w:val="16"/>
                <w:szCs w:val="16"/>
              </w:rPr>
              <w:t>17.0.0</w:t>
            </w:r>
          </w:p>
        </w:tc>
      </w:tr>
      <w:tr w:rsidR="00E32A2E" w:rsidRPr="00716321" w14:paraId="3E9DA45D"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16B1C357" w14:textId="77777777" w:rsidR="00E32A2E" w:rsidRPr="00716321" w:rsidRDefault="00E32A2E" w:rsidP="00E302E1">
            <w:pPr>
              <w:pStyle w:val="TAC"/>
              <w:rPr>
                <w:sz w:val="16"/>
                <w:szCs w:val="16"/>
              </w:rPr>
            </w:pPr>
            <w:r w:rsidRPr="00716321">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9FA95D" w14:textId="77777777" w:rsidR="00E32A2E" w:rsidRPr="00716321" w:rsidRDefault="00E32A2E" w:rsidP="00E302E1">
            <w:pPr>
              <w:pStyle w:val="TAC"/>
              <w:rPr>
                <w:sz w:val="16"/>
                <w:szCs w:val="16"/>
              </w:rPr>
            </w:pPr>
            <w:r w:rsidRPr="00716321">
              <w:rPr>
                <w:rFonts w:cs="Arial"/>
                <w:noProof/>
                <w:snapToGrid w:val="0"/>
                <w:sz w:val="16"/>
                <w:szCs w:val="16"/>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311692" w14:textId="77777777" w:rsidR="00E32A2E" w:rsidRPr="00716321" w:rsidRDefault="00E32A2E" w:rsidP="00E302E1">
            <w:pPr>
              <w:pStyle w:val="TAC"/>
              <w:rPr>
                <w:sz w:val="16"/>
                <w:szCs w:val="16"/>
              </w:rPr>
            </w:pPr>
            <w:r w:rsidRPr="00716321">
              <w:rPr>
                <w:sz w:val="16"/>
                <w:szCs w:val="16"/>
              </w:rPr>
              <w:t>CP-213031</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7A3BCB4F" w14:textId="77777777" w:rsidR="00E32A2E" w:rsidRPr="00716321" w:rsidRDefault="00E32A2E" w:rsidP="00E302E1">
            <w:pPr>
              <w:pStyle w:val="TAL"/>
              <w:rPr>
                <w:sz w:val="16"/>
                <w:szCs w:val="16"/>
              </w:rPr>
            </w:pPr>
            <w:r w:rsidRPr="00716321">
              <w:rPr>
                <w:sz w:val="16"/>
                <w:szCs w:val="16"/>
              </w:rPr>
              <w:t>0080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F38198" w14:textId="77777777" w:rsidR="00E32A2E" w:rsidRPr="00716321" w:rsidRDefault="00E32A2E" w:rsidP="00E302E1">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BF93A3"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A8FB1DF" w14:textId="77777777" w:rsidR="00E32A2E" w:rsidRPr="00716321" w:rsidRDefault="00E32A2E" w:rsidP="00E302E1">
            <w:pPr>
              <w:pStyle w:val="TAL"/>
            </w:pPr>
            <w:r w:rsidRPr="00716321">
              <w:rPr>
                <w:sz w:val="16"/>
                <w:szCs w:val="16"/>
              </w:rPr>
              <w:t>Update of HTTP Digest Access Authentication and reference update for HTTP/1.1 protocol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A7BA29" w14:textId="77777777" w:rsidR="00E32A2E" w:rsidRPr="00716321" w:rsidRDefault="00E32A2E" w:rsidP="00E302E1">
            <w:pPr>
              <w:pStyle w:val="TAC"/>
              <w:rPr>
                <w:sz w:val="16"/>
                <w:szCs w:val="16"/>
              </w:rPr>
            </w:pPr>
            <w:r w:rsidRPr="00716321">
              <w:rPr>
                <w:bCs/>
                <w:sz w:val="16"/>
                <w:szCs w:val="16"/>
              </w:rPr>
              <w:t>17.1.0</w:t>
            </w:r>
          </w:p>
        </w:tc>
      </w:tr>
      <w:tr w:rsidR="00EA6F01" w14:paraId="16613A55"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14F86544" w14:textId="2D643442" w:rsidR="00EA6F01" w:rsidRPr="00716321" w:rsidRDefault="00EA6F01" w:rsidP="00E302E1">
            <w:pPr>
              <w:pStyle w:val="TAC"/>
              <w:rPr>
                <w:sz w:val="16"/>
                <w:szCs w:val="16"/>
              </w:rPr>
            </w:pPr>
            <w:r w:rsidRPr="00716321">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518C44" w14:textId="5CD56F90" w:rsidR="00EA6F01" w:rsidRPr="00716321" w:rsidRDefault="00EA6F01" w:rsidP="00E302E1">
            <w:pPr>
              <w:pStyle w:val="TAC"/>
              <w:rPr>
                <w:rFonts w:cs="Arial"/>
                <w:noProof/>
                <w:snapToGrid w:val="0"/>
                <w:sz w:val="16"/>
                <w:szCs w:val="16"/>
              </w:rPr>
            </w:pPr>
            <w:r w:rsidRPr="00716321">
              <w:rPr>
                <w:rFonts w:cs="Arial"/>
                <w:noProof/>
                <w:snapToGrid w:val="0"/>
                <w:sz w:val="16"/>
                <w:szCs w:val="16"/>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7EC6C7" w14:textId="3E5B5903" w:rsidR="00EA6F01" w:rsidRPr="00716321" w:rsidRDefault="00EA6F01" w:rsidP="00E302E1">
            <w:pPr>
              <w:pStyle w:val="TAC"/>
              <w:rPr>
                <w:sz w:val="16"/>
                <w:szCs w:val="16"/>
              </w:rPr>
            </w:pPr>
            <w:r w:rsidRPr="00716321">
              <w:rPr>
                <w:sz w:val="16"/>
                <w:szCs w:val="16"/>
              </w:rPr>
              <w:t>CP-220238</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199C6B01" w14:textId="5B7ABAC5" w:rsidR="00EA6F01" w:rsidRPr="00716321" w:rsidRDefault="00EA6F01" w:rsidP="00E302E1">
            <w:pPr>
              <w:pStyle w:val="TAL"/>
              <w:rPr>
                <w:sz w:val="16"/>
                <w:szCs w:val="16"/>
              </w:rPr>
            </w:pPr>
            <w:r w:rsidRPr="00716321">
              <w:rPr>
                <w:sz w:val="16"/>
                <w:szCs w:val="16"/>
              </w:rPr>
              <w:t>0081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C1CD5F" w14:textId="0E5C0B2F" w:rsidR="00EA6F01" w:rsidRPr="00716321" w:rsidRDefault="00EA6F01"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F07E58" w14:textId="507529EB" w:rsidR="00EA6F01" w:rsidRPr="00716321" w:rsidRDefault="00EA6F01"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62BBEBA" w14:textId="60A98368" w:rsidR="00EA6F01" w:rsidRPr="00716321" w:rsidRDefault="00EA6F01" w:rsidP="00E302E1">
            <w:pPr>
              <w:pStyle w:val="TAL"/>
              <w:rPr>
                <w:sz w:val="16"/>
                <w:szCs w:val="16"/>
              </w:rPr>
            </w:pPr>
            <w:r w:rsidRPr="00716321">
              <w:rPr>
                <w:sz w:val="16"/>
                <w:szCs w:val="16"/>
              </w:rPr>
              <w:t>3GPP PS data off and UE in SNPN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40A75B" w14:textId="5A8C1E91" w:rsidR="00EA6F01" w:rsidRPr="00687B81" w:rsidRDefault="00EA6F01" w:rsidP="00E302E1">
            <w:pPr>
              <w:pStyle w:val="TAC"/>
              <w:rPr>
                <w:bCs/>
                <w:sz w:val="16"/>
                <w:szCs w:val="16"/>
              </w:rPr>
            </w:pPr>
            <w:r w:rsidRPr="00716321">
              <w:rPr>
                <w:bCs/>
                <w:sz w:val="16"/>
                <w:szCs w:val="16"/>
              </w:rPr>
              <w:t>17.2.0</w:t>
            </w:r>
          </w:p>
        </w:tc>
      </w:tr>
      <w:tr w:rsidR="001A1005" w:rsidRPr="00751DB5" w14:paraId="6A637721"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310A0B18" w14:textId="7D796419" w:rsidR="001A1005" w:rsidRPr="00751DB5" w:rsidRDefault="00B663C0" w:rsidP="00751DB5">
            <w:pPr>
              <w:pStyle w:val="TAC"/>
              <w:rPr>
                <w:sz w:val="16"/>
              </w:rPr>
            </w:pPr>
            <w:r w:rsidRPr="00751DB5">
              <w:rPr>
                <w:sz w:val="16"/>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5864E5" w14:textId="35021070" w:rsidR="001A1005" w:rsidRPr="00751DB5" w:rsidRDefault="00B663C0" w:rsidP="00751DB5">
            <w:pPr>
              <w:pStyle w:val="TAC"/>
              <w:rPr>
                <w:rFonts w:cs="Arial"/>
                <w:noProof/>
                <w:snapToGrid w:val="0"/>
                <w:sz w:val="16"/>
              </w:rPr>
            </w:pPr>
            <w:r w:rsidRPr="00751DB5">
              <w:rPr>
                <w:rFonts w:cs="Arial"/>
                <w:noProof/>
                <w:snapToGrid w:val="0"/>
                <w:sz w:val="16"/>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238279" w14:textId="4994D78A" w:rsidR="001A1005" w:rsidRPr="00751DB5" w:rsidRDefault="006313A9" w:rsidP="00751DB5">
            <w:pPr>
              <w:pStyle w:val="TAC"/>
              <w:rPr>
                <w:rFonts w:cs="Arial"/>
                <w:sz w:val="16"/>
                <w:szCs w:val="18"/>
                <w:lang w:eastAsia="en-GB"/>
              </w:rPr>
            </w:pPr>
            <w:r w:rsidRPr="00751DB5">
              <w:rPr>
                <w:rFonts w:cs="Arial"/>
                <w:sz w:val="16"/>
                <w:szCs w:val="18"/>
              </w:rPr>
              <w:t>CP-233168</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105161A2" w14:textId="2B3D6E2F" w:rsidR="001A1005" w:rsidRPr="00751DB5" w:rsidRDefault="00B663C0" w:rsidP="00751DB5">
            <w:pPr>
              <w:pStyle w:val="TAC"/>
              <w:rPr>
                <w:sz w:val="16"/>
              </w:rPr>
            </w:pPr>
            <w:r w:rsidRPr="00751DB5">
              <w:rPr>
                <w:sz w:val="16"/>
              </w:rPr>
              <w:t>0082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1B3921" w14:textId="6EB8BE37" w:rsidR="001A1005" w:rsidRPr="00751DB5" w:rsidRDefault="00B663C0" w:rsidP="00751DB5">
            <w:pPr>
              <w:pStyle w:val="TAC"/>
              <w:rPr>
                <w:sz w:val="16"/>
              </w:rPr>
            </w:pPr>
            <w:r w:rsidRPr="00751DB5">
              <w:rPr>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6B6016" w14:textId="40662636" w:rsidR="001A1005" w:rsidRPr="00751DB5" w:rsidRDefault="00B663C0" w:rsidP="00751DB5">
            <w:pPr>
              <w:pStyle w:val="TAC"/>
              <w:rPr>
                <w:sz w:val="16"/>
              </w:rPr>
            </w:pPr>
            <w:r w:rsidRPr="00751DB5">
              <w:rPr>
                <w:sz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A51EF35" w14:textId="29D4C48E" w:rsidR="001A1005" w:rsidRPr="00751DB5" w:rsidRDefault="00B663C0" w:rsidP="00751DB5">
            <w:pPr>
              <w:pStyle w:val="TAC"/>
              <w:rPr>
                <w:sz w:val="16"/>
              </w:rPr>
            </w:pPr>
            <w:r w:rsidRPr="00751DB5">
              <w:rPr>
                <w:sz w:val="16"/>
              </w:rPr>
              <w:t>Reference to obsoleted IETF HTTP/1.1 RFCs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52751C" w14:textId="06DA6625" w:rsidR="001A1005" w:rsidRPr="00751DB5" w:rsidRDefault="00751DB5" w:rsidP="00751DB5">
            <w:pPr>
              <w:pStyle w:val="TAC"/>
              <w:rPr>
                <w:sz w:val="16"/>
              </w:rPr>
            </w:pPr>
            <w:r>
              <w:rPr>
                <w:sz w:val="16"/>
              </w:rPr>
              <w:t>18.0.0</w:t>
            </w:r>
          </w:p>
        </w:tc>
      </w:tr>
    </w:tbl>
    <w:p w14:paraId="69A646B4" w14:textId="77777777" w:rsidR="00080512" w:rsidRPr="00E32A2E" w:rsidRDefault="00080512" w:rsidP="00E32A2E"/>
    <w:sectPr w:rsidR="00080512" w:rsidRPr="00E32A2E">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FCF2" w14:textId="77777777" w:rsidR="00290F70" w:rsidRDefault="00290F70">
      <w:r>
        <w:separator/>
      </w:r>
    </w:p>
  </w:endnote>
  <w:endnote w:type="continuationSeparator" w:id="0">
    <w:p w14:paraId="3DD006AF" w14:textId="77777777" w:rsidR="00290F70" w:rsidRDefault="0029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110B4"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A2435" w14:textId="77777777" w:rsidR="00290F70" w:rsidRDefault="00290F70">
      <w:r>
        <w:separator/>
      </w:r>
    </w:p>
  </w:footnote>
  <w:footnote w:type="continuationSeparator" w:id="0">
    <w:p w14:paraId="54971B9E" w14:textId="77777777" w:rsidR="00290F70" w:rsidRDefault="00290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9E53" w14:textId="282AC2F2"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C44A7">
      <w:rPr>
        <w:rFonts w:ascii="Arial" w:hAnsi="Arial" w:cs="Arial"/>
        <w:b/>
        <w:noProof/>
        <w:sz w:val="18"/>
        <w:szCs w:val="18"/>
      </w:rPr>
      <w:t>3GPP TS 24.623 V18.0.0 (2023-12)</w:t>
    </w:r>
    <w:r>
      <w:rPr>
        <w:rFonts w:ascii="Arial" w:hAnsi="Arial" w:cs="Arial"/>
        <w:b/>
        <w:sz w:val="18"/>
        <w:szCs w:val="18"/>
      </w:rPr>
      <w:fldChar w:fldCharType="end"/>
    </w:r>
  </w:p>
  <w:p w14:paraId="3E988415"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C1000BA" w14:textId="1F551633"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C44A7">
      <w:rPr>
        <w:rFonts w:ascii="Arial" w:hAnsi="Arial" w:cs="Arial"/>
        <w:b/>
        <w:noProof/>
        <w:sz w:val="18"/>
        <w:szCs w:val="18"/>
      </w:rPr>
      <w:t>Release 18</w:t>
    </w:r>
    <w:r>
      <w:rPr>
        <w:rFonts w:ascii="Arial" w:hAnsi="Arial" w:cs="Arial"/>
        <w:b/>
        <w:sz w:val="18"/>
        <w:szCs w:val="18"/>
      </w:rPr>
      <w:fldChar w:fldCharType="end"/>
    </w:r>
  </w:p>
  <w:p w14:paraId="0CF8DD61"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A4A88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D1450F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9C679C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DA236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EA250F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4910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7E9C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D264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DAF9E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632D1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D8E02EF"/>
    <w:multiLevelType w:val="singleLevel"/>
    <w:tmpl w:val="51687DE2"/>
    <w:lvl w:ilvl="0">
      <w:start w:val="1"/>
      <w:numFmt w:val="lowerLetter"/>
      <w:lvlText w:val="%1)"/>
      <w:legacy w:legacy="1" w:legacySpace="0" w:legacyIndent="283"/>
      <w:lvlJc w:val="left"/>
      <w:pPr>
        <w:ind w:left="567" w:hanging="283"/>
      </w:pPr>
    </w:lvl>
  </w:abstractNum>
  <w:abstractNum w:abstractNumId="13" w15:restartNumberingAfterBreak="0">
    <w:nsid w:val="26136B32"/>
    <w:multiLevelType w:val="singleLevel"/>
    <w:tmpl w:val="1AD6E84C"/>
    <w:lvl w:ilvl="0">
      <w:start w:val="1"/>
      <w:numFmt w:val="decimal"/>
      <w:lvlText w:val="%1)"/>
      <w:legacy w:legacy="1" w:legacySpace="0" w:legacyIndent="283"/>
      <w:lvlJc w:val="left"/>
      <w:pPr>
        <w:ind w:left="850" w:hanging="283"/>
      </w:pPr>
    </w:lvl>
  </w:abstractNum>
  <w:abstractNum w:abstractNumId="14"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D67C17"/>
    <w:multiLevelType w:val="singleLevel"/>
    <w:tmpl w:val="1AD6E84C"/>
    <w:lvl w:ilvl="0">
      <w:start w:val="1"/>
      <w:numFmt w:val="decimal"/>
      <w:lvlText w:val="%1)"/>
      <w:legacy w:legacy="1" w:legacySpace="0" w:legacyIndent="283"/>
      <w:lvlJc w:val="left"/>
      <w:pPr>
        <w:ind w:left="850" w:hanging="283"/>
      </w:pPr>
    </w:lvl>
  </w:abstractNum>
  <w:abstractNum w:abstractNumId="16" w15:restartNumberingAfterBreak="0">
    <w:nsid w:val="394E17E8"/>
    <w:multiLevelType w:val="hybridMultilevel"/>
    <w:tmpl w:val="B26AFC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2D3CBA"/>
    <w:multiLevelType w:val="hybridMultilevel"/>
    <w:tmpl w:val="E770663C"/>
    <w:lvl w:ilvl="0" w:tplc="C86A0B8A">
      <w:start w:val="1"/>
      <w:numFmt w:val="lowerLetter"/>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C3479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5AE03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8623C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004427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5568826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77031458">
    <w:abstractNumId w:val="11"/>
  </w:num>
  <w:num w:numId="4" w16cid:durableId="101145033">
    <w:abstractNumId w:val="20"/>
  </w:num>
  <w:num w:numId="5" w16cid:durableId="89012688">
    <w:abstractNumId w:val="9"/>
  </w:num>
  <w:num w:numId="6" w16cid:durableId="218325138">
    <w:abstractNumId w:val="7"/>
  </w:num>
  <w:num w:numId="7" w16cid:durableId="353649209">
    <w:abstractNumId w:val="6"/>
  </w:num>
  <w:num w:numId="8" w16cid:durableId="1751997993">
    <w:abstractNumId w:val="5"/>
  </w:num>
  <w:num w:numId="9" w16cid:durableId="1809400386">
    <w:abstractNumId w:val="4"/>
  </w:num>
  <w:num w:numId="10" w16cid:durableId="725952027">
    <w:abstractNumId w:val="8"/>
  </w:num>
  <w:num w:numId="11" w16cid:durableId="1282416331">
    <w:abstractNumId w:val="3"/>
  </w:num>
  <w:num w:numId="12" w16cid:durableId="697006149">
    <w:abstractNumId w:val="2"/>
  </w:num>
  <w:num w:numId="13" w16cid:durableId="1381320593">
    <w:abstractNumId w:val="1"/>
  </w:num>
  <w:num w:numId="14" w16cid:durableId="1711956751">
    <w:abstractNumId w:val="0"/>
  </w:num>
  <w:num w:numId="15" w16cid:durableId="1971671557">
    <w:abstractNumId w:val="14"/>
  </w:num>
  <w:num w:numId="16" w16cid:durableId="733969711">
    <w:abstractNumId w:val="17"/>
  </w:num>
  <w:num w:numId="17" w16cid:durableId="797186835">
    <w:abstractNumId w:val="17"/>
    <w:lvlOverride w:ilvl="0">
      <w:startOverride w:val="1"/>
    </w:lvlOverride>
  </w:num>
  <w:num w:numId="18" w16cid:durableId="742214700">
    <w:abstractNumId w:val="17"/>
    <w:lvlOverride w:ilvl="0">
      <w:startOverride w:val="1"/>
    </w:lvlOverride>
  </w:num>
  <w:num w:numId="19" w16cid:durableId="1108820206">
    <w:abstractNumId w:val="17"/>
    <w:lvlOverride w:ilvl="0">
      <w:startOverride w:val="1"/>
    </w:lvlOverride>
  </w:num>
  <w:num w:numId="20" w16cid:durableId="1437171181">
    <w:abstractNumId w:val="17"/>
    <w:lvlOverride w:ilvl="0">
      <w:startOverride w:val="1"/>
    </w:lvlOverride>
  </w:num>
  <w:num w:numId="21" w16cid:durableId="453258693">
    <w:abstractNumId w:val="16"/>
  </w:num>
  <w:num w:numId="22" w16cid:durableId="1566184943">
    <w:abstractNumId w:val="12"/>
  </w:num>
  <w:num w:numId="23" w16cid:durableId="1221022043">
    <w:abstractNumId w:val="13"/>
  </w:num>
  <w:num w:numId="24" w16cid:durableId="137037614">
    <w:abstractNumId w:val="15"/>
  </w:num>
  <w:num w:numId="25" w16cid:durableId="2012102572">
    <w:abstractNumId w:val="19"/>
  </w:num>
  <w:num w:numId="26" w16cid:durableId="1383362106">
    <w:abstractNumId w:val="18"/>
  </w:num>
  <w:num w:numId="27" w16cid:durableId="20252794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433A8"/>
    <w:rsid w:val="00051834"/>
    <w:rsid w:val="00054A22"/>
    <w:rsid w:val="00062023"/>
    <w:rsid w:val="000655A6"/>
    <w:rsid w:val="00080512"/>
    <w:rsid w:val="00093FD7"/>
    <w:rsid w:val="000C47C3"/>
    <w:rsid w:val="000D58AB"/>
    <w:rsid w:val="00133525"/>
    <w:rsid w:val="001A1005"/>
    <w:rsid w:val="001A1C40"/>
    <w:rsid w:val="001A4C42"/>
    <w:rsid w:val="001A7420"/>
    <w:rsid w:val="001B6637"/>
    <w:rsid w:val="001C21C3"/>
    <w:rsid w:val="001D02C2"/>
    <w:rsid w:val="001F0C1D"/>
    <w:rsid w:val="001F1132"/>
    <w:rsid w:val="001F168B"/>
    <w:rsid w:val="002347A2"/>
    <w:rsid w:val="002675F0"/>
    <w:rsid w:val="00290F70"/>
    <w:rsid w:val="002B6339"/>
    <w:rsid w:val="002E00EE"/>
    <w:rsid w:val="002E2B4E"/>
    <w:rsid w:val="002F2D97"/>
    <w:rsid w:val="003172DC"/>
    <w:rsid w:val="0035462D"/>
    <w:rsid w:val="003765B8"/>
    <w:rsid w:val="003C3971"/>
    <w:rsid w:val="00417B52"/>
    <w:rsid w:val="00423334"/>
    <w:rsid w:val="004345EC"/>
    <w:rsid w:val="00465515"/>
    <w:rsid w:val="004D3578"/>
    <w:rsid w:val="004E213A"/>
    <w:rsid w:val="004F0988"/>
    <w:rsid w:val="004F3340"/>
    <w:rsid w:val="00530CFB"/>
    <w:rsid w:val="0053388B"/>
    <w:rsid w:val="00535773"/>
    <w:rsid w:val="00543E6C"/>
    <w:rsid w:val="00565087"/>
    <w:rsid w:val="00597B11"/>
    <w:rsid w:val="005D2E01"/>
    <w:rsid w:val="005D7526"/>
    <w:rsid w:val="005E4BB2"/>
    <w:rsid w:val="00602AEA"/>
    <w:rsid w:val="00614FDF"/>
    <w:rsid w:val="006313A9"/>
    <w:rsid w:val="0063543D"/>
    <w:rsid w:val="00647114"/>
    <w:rsid w:val="006A323F"/>
    <w:rsid w:val="006B0F44"/>
    <w:rsid w:val="006B30D0"/>
    <w:rsid w:val="006C3D95"/>
    <w:rsid w:val="006E5C86"/>
    <w:rsid w:val="00701116"/>
    <w:rsid w:val="00713C44"/>
    <w:rsid w:val="00716321"/>
    <w:rsid w:val="00734A5B"/>
    <w:rsid w:val="0074026F"/>
    <w:rsid w:val="007429F6"/>
    <w:rsid w:val="00744E76"/>
    <w:rsid w:val="00751DB5"/>
    <w:rsid w:val="00774DA4"/>
    <w:rsid w:val="00781F0F"/>
    <w:rsid w:val="007B600E"/>
    <w:rsid w:val="007C44A7"/>
    <w:rsid w:val="007F0F4A"/>
    <w:rsid w:val="008028A4"/>
    <w:rsid w:val="00830747"/>
    <w:rsid w:val="00864EF0"/>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663C0"/>
    <w:rsid w:val="00B93086"/>
    <w:rsid w:val="00BA19ED"/>
    <w:rsid w:val="00BA4B8D"/>
    <w:rsid w:val="00BC0F7D"/>
    <w:rsid w:val="00BD7D31"/>
    <w:rsid w:val="00BE3255"/>
    <w:rsid w:val="00BF128E"/>
    <w:rsid w:val="00C074DD"/>
    <w:rsid w:val="00C1496A"/>
    <w:rsid w:val="00C25704"/>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30076"/>
    <w:rsid w:val="00E32A2E"/>
    <w:rsid w:val="00E44582"/>
    <w:rsid w:val="00E77645"/>
    <w:rsid w:val="00EA15B0"/>
    <w:rsid w:val="00EA5EA7"/>
    <w:rsid w:val="00EA66A8"/>
    <w:rsid w:val="00EA6F01"/>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98AA53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2"/>
    <w:qFormat/>
    <w:pPr>
      <w:ind w:left="568" w:hanging="284"/>
    </w:pPr>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Bibliography">
    <w:name w:val="Bibliography"/>
    <w:basedOn w:val="Normal"/>
    <w:next w:val="Normal"/>
    <w:uiPriority w:val="37"/>
    <w:semiHidden/>
    <w:unhideWhenUsed/>
    <w:rsid w:val="00E32A2E"/>
  </w:style>
  <w:style w:type="paragraph" w:styleId="BlockText">
    <w:name w:val="Block Text"/>
    <w:basedOn w:val="Normal"/>
    <w:rsid w:val="00E32A2E"/>
    <w:pPr>
      <w:spacing w:after="120"/>
      <w:ind w:left="1440" w:right="1440"/>
    </w:pPr>
  </w:style>
  <w:style w:type="paragraph" w:styleId="BodyText">
    <w:name w:val="Body Text"/>
    <w:basedOn w:val="Normal"/>
    <w:link w:val="BodyTextChar"/>
    <w:rsid w:val="00E32A2E"/>
    <w:pPr>
      <w:spacing w:after="120"/>
    </w:pPr>
  </w:style>
  <w:style w:type="character" w:customStyle="1" w:styleId="BodyTextChar">
    <w:name w:val="Body Text Char"/>
    <w:basedOn w:val="DefaultParagraphFont"/>
    <w:link w:val="BodyText"/>
    <w:rsid w:val="00E32A2E"/>
    <w:rPr>
      <w:lang w:eastAsia="en-US"/>
    </w:rPr>
  </w:style>
  <w:style w:type="paragraph" w:styleId="BodyText2">
    <w:name w:val="Body Text 2"/>
    <w:basedOn w:val="Normal"/>
    <w:link w:val="BodyText2Char"/>
    <w:rsid w:val="00E32A2E"/>
    <w:pPr>
      <w:spacing w:after="120" w:line="480" w:lineRule="auto"/>
    </w:pPr>
  </w:style>
  <w:style w:type="character" w:customStyle="1" w:styleId="BodyText2Char">
    <w:name w:val="Body Text 2 Char"/>
    <w:basedOn w:val="DefaultParagraphFont"/>
    <w:link w:val="BodyText2"/>
    <w:rsid w:val="00E32A2E"/>
    <w:rPr>
      <w:lang w:eastAsia="en-US"/>
    </w:rPr>
  </w:style>
  <w:style w:type="paragraph" w:styleId="BodyText3">
    <w:name w:val="Body Text 3"/>
    <w:basedOn w:val="Normal"/>
    <w:link w:val="BodyText3Char"/>
    <w:rsid w:val="00E32A2E"/>
    <w:pPr>
      <w:spacing w:after="120"/>
    </w:pPr>
    <w:rPr>
      <w:sz w:val="16"/>
      <w:szCs w:val="16"/>
    </w:rPr>
  </w:style>
  <w:style w:type="character" w:customStyle="1" w:styleId="BodyText3Char">
    <w:name w:val="Body Text 3 Char"/>
    <w:basedOn w:val="DefaultParagraphFont"/>
    <w:link w:val="BodyText3"/>
    <w:rsid w:val="00E32A2E"/>
    <w:rPr>
      <w:sz w:val="16"/>
      <w:szCs w:val="16"/>
      <w:lang w:eastAsia="en-US"/>
    </w:rPr>
  </w:style>
  <w:style w:type="paragraph" w:styleId="BodyTextFirstIndent">
    <w:name w:val="Body Text First Indent"/>
    <w:basedOn w:val="BodyText"/>
    <w:link w:val="BodyTextFirstIndentChar"/>
    <w:rsid w:val="00E32A2E"/>
    <w:pPr>
      <w:ind w:firstLine="210"/>
    </w:pPr>
  </w:style>
  <w:style w:type="character" w:customStyle="1" w:styleId="BodyTextFirstIndentChar">
    <w:name w:val="Body Text First Indent Char"/>
    <w:basedOn w:val="BodyTextChar"/>
    <w:link w:val="BodyTextFirstIndent"/>
    <w:rsid w:val="00E32A2E"/>
    <w:rPr>
      <w:lang w:eastAsia="en-US"/>
    </w:rPr>
  </w:style>
  <w:style w:type="paragraph" w:styleId="BodyTextIndent">
    <w:name w:val="Body Text Indent"/>
    <w:basedOn w:val="Normal"/>
    <w:link w:val="BodyTextIndentChar"/>
    <w:rsid w:val="00E32A2E"/>
    <w:pPr>
      <w:spacing w:after="120"/>
      <w:ind w:left="283"/>
    </w:pPr>
  </w:style>
  <w:style w:type="character" w:customStyle="1" w:styleId="BodyTextIndentChar">
    <w:name w:val="Body Text Indent Char"/>
    <w:basedOn w:val="DefaultParagraphFont"/>
    <w:link w:val="BodyTextIndent"/>
    <w:rsid w:val="00E32A2E"/>
    <w:rPr>
      <w:lang w:eastAsia="en-US"/>
    </w:rPr>
  </w:style>
  <w:style w:type="paragraph" w:styleId="BodyTextFirstIndent2">
    <w:name w:val="Body Text First Indent 2"/>
    <w:basedOn w:val="BodyTextIndent"/>
    <w:link w:val="BodyTextFirstIndent2Char"/>
    <w:rsid w:val="00E32A2E"/>
    <w:pPr>
      <w:ind w:firstLine="210"/>
    </w:pPr>
  </w:style>
  <w:style w:type="character" w:customStyle="1" w:styleId="BodyTextFirstIndent2Char">
    <w:name w:val="Body Text First Indent 2 Char"/>
    <w:basedOn w:val="BodyTextIndentChar"/>
    <w:link w:val="BodyTextFirstIndent2"/>
    <w:rsid w:val="00E32A2E"/>
    <w:rPr>
      <w:lang w:eastAsia="en-US"/>
    </w:rPr>
  </w:style>
  <w:style w:type="paragraph" w:styleId="BodyTextIndent2">
    <w:name w:val="Body Text Indent 2"/>
    <w:basedOn w:val="Normal"/>
    <w:link w:val="BodyTextIndent2Char"/>
    <w:rsid w:val="00E32A2E"/>
    <w:pPr>
      <w:spacing w:after="120" w:line="480" w:lineRule="auto"/>
      <w:ind w:left="283"/>
    </w:pPr>
  </w:style>
  <w:style w:type="character" w:customStyle="1" w:styleId="BodyTextIndent2Char">
    <w:name w:val="Body Text Indent 2 Char"/>
    <w:basedOn w:val="DefaultParagraphFont"/>
    <w:link w:val="BodyTextIndent2"/>
    <w:rsid w:val="00E32A2E"/>
    <w:rPr>
      <w:lang w:eastAsia="en-US"/>
    </w:rPr>
  </w:style>
  <w:style w:type="paragraph" w:styleId="BodyTextIndent3">
    <w:name w:val="Body Text Indent 3"/>
    <w:basedOn w:val="Normal"/>
    <w:link w:val="BodyTextIndent3Char"/>
    <w:rsid w:val="00E32A2E"/>
    <w:pPr>
      <w:spacing w:after="120"/>
      <w:ind w:left="283"/>
    </w:pPr>
    <w:rPr>
      <w:sz w:val="16"/>
      <w:szCs w:val="16"/>
    </w:rPr>
  </w:style>
  <w:style w:type="character" w:customStyle="1" w:styleId="BodyTextIndent3Char">
    <w:name w:val="Body Text Indent 3 Char"/>
    <w:basedOn w:val="DefaultParagraphFont"/>
    <w:link w:val="BodyTextIndent3"/>
    <w:rsid w:val="00E32A2E"/>
    <w:rPr>
      <w:sz w:val="16"/>
      <w:szCs w:val="16"/>
      <w:lang w:eastAsia="en-US"/>
    </w:rPr>
  </w:style>
  <w:style w:type="paragraph" w:styleId="Caption">
    <w:name w:val="caption"/>
    <w:basedOn w:val="Normal"/>
    <w:next w:val="Normal"/>
    <w:unhideWhenUsed/>
    <w:qFormat/>
    <w:rsid w:val="00E32A2E"/>
    <w:rPr>
      <w:b/>
      <w:bCs/>
    </w:rPr>
  </w:style>
  <w:style w:type="paragraph" w:styleId="Closing">
    <w:name w:val="Closing"/>
    <w:basedOn w:val="Normal"/>
    <w:link w:val="ClosingChar"/>
    <w:rsid w:val="00E32A2E"/>
    <w:pPr>
      <w:ind w:left="4252"/>
    </w:pPr>
  </w:style>
  <w:style w:type="character" w:customStyle="1" w:styleId="ClosingChar">
    <w:name w:val="Closing Char"/>
    <w:basedOn w:val="DefaultParagraphFont"/>
    <w:link w:val="Closing"/>
    <w:rsid w:val="00E32A2E"/>
    <w:rPr>
      <w:lang w:eastAsia="en-US"/>
    </w:rPr>
  </w:style>
  <w:style w:type="paragraph" w:styleId="CommentText">
    <w:name w:val="annotation text"/>
    <w:basedOn w:val="Normal"/>
    <w:link w:val="CommentTextChar"/>
    <w:rsid w:val="00E32A2E"/>
  </w:style>
  <w:style w:type="character" w:customStyle="1" w:styleId="CommentTextChar">
    <w:name w:val="Comment Text Char"/>
    <w:basedOn w:val="DefaultParagraphFont"/>
    <w:link w:val="CommentText"/>
    <w:rsid w:val="00E32A2E"/>
    <w:rPr>
      <w:lang w:eastAsia="en-US"/>
    </w:rPr>
  </w:style>
  <w:style w:type="paragraph" w:styleId="CommentSubject">
    <w:name w:val="annotation subject"/>
    <w:basedOn w:val="CommentText"/>
    <w:next w:val="CommentText"/>
    <w:link w:val="CommentSubjectChar"/>
    <w:rsid w:val="00E32A2E"/>
    <w:rPr>
      <w:b/>
      <w:bCs/>
    </w:rPr>
  </w:style>
  <w:style w:type="character" w:customStyle="1" w:styleId="CommentSubjectChar">
    <w:name w:val="Comment Subject Char"/>
    <w:basedOn w:val="CommentTextChar"/>
    <w:link w:val="CommentSubject"/>
    <w:rsid w:val="00E32A2E"/>
    <w:rPr>
      <w:b/>
      <w:bCs/>
      <w:lang w:eastAsia="en-US"/>
    </w:rPr>
  </w:style>
  <w:style w:type="paragraph" w:styleId="Date">
    <w:name w:val="Date"/>
    <w:basedOn w:val="Normal"/>
    <w:next w:val="Normal"/>
    <w:link w:val="DateChar"/>
    <w:rsid w:val="00E32A2E"/>
  </w:style>
  <w:style w:type="character" w:customStyle="1" w:styleId="DateChar">
    <w:name w:val="Date Char"/>
    <w:basedOn w:val="DefaultParagraphFont"/>
    <w:link w:val="Date"/>
    <w:rsid w:val="00E32A2E"/>
    <w:rPr>
      <w:lang w:eastAsia="en-US"/>
    </w:rPr>
  </w:style>
  <w:style w:type="paragraph" w:styleId="DocumentMap">
    <w:name w:val="Document Map"/>
    <w:basedOn w:val="Normal"/>
    <w:link w:val="DocumentMapChar"/>
    <w:rsid w:val="00E32A2E"/>
    <w:rPr>
      <w:rFonts w:ascii="Segoe UI" w:hAnsi="Segoe UI" w:cs="Segoe UI"/>
      <w:sz w:val="16"/>
      <w:szCs w:val="16"/>
    </w:rPr>
  </w:style>
  <w:style w:type="character" w:customStyle="1" w:styleId="DocumentMapChar">
    <w:name w:val="Document Map Char"/>
    <w:basedOn w:val="DefaultParagraphFont"/>
    <w:link w:val="DocumentMap"/>
    <w:rsid w:val="00E32A2E"/>
    <w:rPr>
      <w:rFonts w:ascii="Segoe UI" w:hAnsi="Segoe UI" w:cs="Segoe UI"/>
      <w:sz w:val="16"/>
      <w:szCs w:val="16"/>
      <w:lang w:eastAsia="en-US"/>
    </w:rPr>
  </w:style>
  <w:style w:type="paragraph" w:styleId="E-mailSignature">
    <w:name w:val="E-mail Signature"/>
    <w:basedOn w:val="Normal"/>
    <w:link w:val="E-mailSignatureChar"/>
    <w:rsid w:val="00E32A2E"/>
  </w:style>
  <w:style w:type="character" w:customStyle="1" w:styleId="E-mailSignatureChar">
    <w:name w:val="E-mail Signature Char"/>
    <w:basedOn w:val="DefaultParagraphFont"/>
    <w:link w:val="E-mailSignature"/>
    <w:rsid w:val="00E32A2E"/>
    <w:rPr>
      <w:lang w:eastAsia="en-US"/>
    </w:rPr>
  </w:style>
  <w:style w:type="paragraph" w:styleId="EndnoteText">
    <w:name w:val="endnote text"/>
    <w:basedOn w:val="Normal"/>
    <w:link w:val="EndnoteTextChar"/>
    <w:rsid w:val="00E32A2E"/>
  </w:style>
  <w:style w:type="character" w:customStyle="1" w:styleId="EndnoteTextChar">
    <w:name w:val="Endnote Text Char"/>
    <w:basedOn w:val="DefaultParagraphFont"/>
    <w:link w:val="EndnoteText"/>
    <w:rsid w:val="00E32A2E"/>
    <w:rPr>
      <w:lang w:eastAsia="en-US"/>
    </w:rPr>
  </w:style>
  <w:style w:type="paragraph" w:styleId="EnvelopeAddress">
    <w:name w:val="envelope address"/>
    <w:basedOn w:val="Normal"/>
    <w:rsid w:val="00E32A2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E32A2E"/>
    <w:rPr>
      <w:rFonts w:asciiTheme="majorHAnsi" w:eastAsiaTheme="majorEastAsia" w:hAnsiTheme="majorHAnsi" w:cstheme="majorBidi"/>
    </w:rPr>
  </w:style>
  <w:style w:type="paragraph" w:styleId="FootnoteText">
    <w:name w:val="footnote text"/>
    <w:basedOn w:val="Normal"/>
    <w:link w:val="FootnoteTextChar"/>
    <w:rsid w:val="00E32A2E"/>
  </w:style>
  <w:style w:type="character" w:customStyle="1" w:styleId="FootnoteTextChar">
    <w:name w:val="Footnote Text Char"/>
    <w:basedOn w:val="DefaultParagraphFont"/>
    <w:link w:val="FootnoteText"/>
    <w:rsid w:val="00E32A2E"/>
    <w:rPr>
      <w:lang w:eastAsia="en-US"/>
    </w:rPr>
  </w:style>
  <w:style w:type="paragraph" w:styleId="HTMLAddress">
    <w:name w:val="HTML Address"/>
    <w:basedOn w:val="Normal"/>
    <w:link w:val="HTMLAddressChar"/>
    <w:rsid w:val="00E32A2E"/>
    <w:rPr>
      <w:i/>
      <w:iCs/>
    </w:rPr>
  </w:style>
  <w:style w:type="character" w:customStyle="1" w:styleId="HTMLAddressChar">
    <w:name w:val="HTML Address Char"/>
    <w:basedOn w:val="DefaultParagraphFont"/>
    <w:link w:val="HTMLAddress"/>
    <w:rsid w:val="00E32A2E"/>
    <w:rPr>
      <w:i/>
      <w:iCs/>
      <w:lang w:eastAsia="en-US"/>
    </w:rPr>
  </w:style>
  <w:style w:type="paragraph" w:styleId="HTMLPreformatted">
    <w:name w:val="HTML Preformatted"/>
    <w:basedOn w:val="Normal"/>
    <w:link w:val="HTMLPreformattedChar"/>
    <w:rsid w:val="00E32A2E"/>
    <w:rPr>
      <w:rFonts w:ascii="Courier New" w:hAnsi="Courier New" w:cs="Courier New"/>
    </w:rPr>
  </w:style>
  <w:style w:type="character" w:customStyle="1" w:styleId="HTMLPreformattedChar">
    <w:name w:val="HTML Preformatted Char"/>
    <w:basedOn w:val="DefaultParagraphFont"/>
    <w:link w:val="HTMLPreformatted"/>
    <w:rsid w:val="00E32A2E"/>
    <w:rPr>
      <w:rFonts w:ascii="Courier New" w:hAnsi="Courier New" w:cs="Courier New"/>
      <w:lang w:eastAsia="en-US"/>
    </w:rPr>
  </w:style>
  <w:style w:type="paragraph" w:styleId="Index1">
    <w:name w:val="index 1"/>
    <w:basedOn w:val="Normal"/>
    <w:next w:val="Normal"/>
    <w:rsid w:val="00E32A2E"/>
    <w:pPr>
      <w:ind w:left="200" w:hanging="200"/>
    </w:pPr>
  </w:style>
  <w:style w:type="paragraph" w:styleId="Index2">
    <w:name w:val="index 2"/>
    <w:basedOn w:val="Normal"/>
    <w:next w:val="Normal"/>
    <w:rsid w:val="00E32A2E"/>
    <w:pPr>
      <w:ind w:left="400" w:hanging="200"/>
    </w:pPr>
  </w:style>
  <w:style w:type="paragraph" w:styleId="Index3">
    <w:name w:val="index 3"/>
    <w:basedOn w:val="Normal"/>
    <w:next w:val="Normal"/>
    <w:rsid w:val="00E32A2E"/>
    <w:pPr>
      <w:ind w:left="600" w:hanging="200"/>
    </w:pPr>
  </w:style>
  <w:style w:type="paragraph" w:styleId="Index4">
    <w:name w:val="index 4"/>
    <w:basedOn w:val="Normal"/>
    <w:next w:val="Normal"/>
    <w:rsid w:val="00E32A2E"/>
    <w:pPr>
      <w:ind w:left="800" w:hanging="200"/>
    </w:pPr>
  </w:style>
  <w:style w:type="paragraph" w:styleId="Index5">
    <w:name w:val="index 5"/>
    <w:basedOn w:val="Normal"/>
    <w:next w:val="Normal"/>
    <w:rsid w:val="00E32A2E"/>
    <w:pPr>
      <w:ind w:left="1000" w:hanging="200"/>
    </w:pPr>
  </w:style>
  <w:style w:type="paragraph" w:styleId="Index6">
    <w:name w:val="index 6"/>
    <w:basedOn w:val="Normal"/>
    <w:next w:val="Normal"/>
    <w:rsid w:val="00E32A2E"/>
    <w:pPr>
      <w:ind w:left="1200" w:hanging="200"/>
    </w:pPr>
  </w:style>
  <w:style w:type="paragraph" w:styleId="Index7">
    <w:name w:val="index 7"/>
    <w:basedOn w:val="Normal"/>
    <w:next w:val="Normal"/>
    <w:rsid w:val="00E32A2E"/>
    <w:pPr>
      <w:ind w:left="1400" w:hanging="200"/>
    </w:pPr>
  </w:style>
  <w:style w:type="paragraph" w:styleId="Index8">
    <w:name w:val="index 8"/>
    <w:basedOn w:val="Normal"/>
    <w:next w:val="Normal"/>
    <w:rsid w:val="00E32A2E"/>
    <w:pPr>
      <w:ind w:left="1600" w:hanging="200"/>
    </w:pPr>
  </w:style>
  <w:style w:type="paragraph" w:styleId="Index9">
    <w:name w:val="index 9"/>
    <w:basedOn w:val="Normal"/>
    <w:next w:val="Normal"/>
    <w:rsid w:val="00E32A2E"/>
    <w:pPr>
      <w:ind w:left="1800" w:hanging="200"/>
    </w:pPr>
  </w:style>
  <w:style w:type="paragraph" w:styleId="IndexHeading">
    <w:name w:val="index heading"/>
    <w:basedOn w:val="Normal"/>
    <w:next w:val="Index1"/>
    <w:rsid w:val="00E32A2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32A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2A2E"/>
    <w:rPr>
      <w:i/>
      <w:iCs/>
      <w:color w:val="4472C4" w:themeColor="accent1"/>
      <w:lang w:eastAsia="en-US"/>
    </w:rPr>
  </w:style>
  <w:style w:type="paragraph" w:styleId="List">
    <w:name w:val="List"/>
    <w:basedOn w:val="Normal"/>
    <w:rsid w:val="00E32A2E"/>
    <w:pPr>
      <w:ind w:left="283" w:hanging="283"/>
      <w:contextualSpacing/>
    </w:pPr>
  </w:style>
  <w:style w:type="paragraph" w:styleId="List2">
    <w:name w:val="List 2"/>
    <w:basedOn w:val="Normal"/>
    <w:rsid w:val="00E32A2E"/>
    <w:pPr>
      <w:ind w:left="566" w:hanging="283"/>
      <w:contextualSpacing/>
    </w:pPr>
  </w:style>
  <w:style w:type="paragraph" w:styleId="List3">
    <w:name w:val="List 3"/>
    <w:basedOn w:val="Normal"/>
    <w:rsid w:val="00E32A2E"/>
    <w:pPr>
      <w:ind w:left="849" w:hanging="283"/>
      <w:contextualSpacing/>
    </w:pPr>
  </w:style>
  <w:style w:type="paragraph" w:styleId="List4">
    <w:name w:val="List 4"/>
    <w:basedOn w:val="Normal"/>
    <w:rsid w:val="00E32A2E"/>
    <w:pPr>
      <w:ind w:left="1132" w:hanging="283"/>
      <w:contextualSpacing/>
    </w:pPr>
  </w:style>
  <w:style w:type="paragraph" w:styleId="List5">
    <w:name w:val="List 5"/>
    <w:basedOn w:val="Normal"/>
    <w:rsid w:val="00E32A2E"/>
    <w:pPr>
      <w:ind w:left="1415" w:hanging="283"/>
      <w:contextualSpacing/>
    </w:pPr>
  </w:style>
  <w:style w:type="paragraph" w:styleId="ListBullet">
    <w:name w:val="List Bullet"/>
    <w:basedOn w:val="Normal"/>
    <w:rsid w:val="00E32A2E"/>
    <w:pPr>
      <w:numPr>
        <w:numId w:val="5"/>
      </w:numPr>
      <w:contextualSpacing/>
    </w:pPr>
  </w:style>
  <w:style w:type="paragraph" w:styleId="ListBullet2">
    <w:name w:val="List Bullet 2"/>
    <w:basedOn w:val="Normal"/>
    <w:rsid w:val="00E32A2E"/>
    <w:pPr>
      <w:numPr>
        <w:numId w:val="6"/>
      </w:numPr>
      <w:contextualSpacing/>
    </w:pPr>
  </w:style>
  <w:style w:type="paragraph" w:styleId="ListBullet3">
    <w:name w:val="List Bullet 3"/>
    <w:basedOn w:val="Normal"/>
    <w:rsid w:val="00E32A2E"/>
    <w:pPr>
      <w:numPr>
        <w:numId w:val="7"/>
      </w:numPr>
      <w:contextualSpacing/>
    </w:pPr>
  </w:style>
  <w:style w:type="paragraph" w:styleId="ListBullet4">
    <w:name w:val="List Bullet 4"/>
    <w:basedOn w:val="Normal"/>
    <w:rsid w:val="00E32A2E"/>
    <w:pPr>
      <w:numPr>
        <w:numId w:val="8"/>
      </w:numPr>
      <w:contextualSpacing/>
    </w:pPr>
  </w:style>
  <w:style w:type="paragraph" w:styleId="ListBullet5">
    <w:name w:val="List Bullet 5"/>
    <w:basedOn w:val="Normal"/>
    <w:rsid w:val="00E32A2E"/>
    <w:pPr>
      <w:numPr>
        <w:numId w:val="9"/>
      </w:numPr>
      <w:contextualSpacing/>
    </w:pPr>
  </w:style>
  <w:style w:type="paragraph" w:styleId="ListContinue">
    <w:name w:val="List Continue"/>
    <w:basedOn w:val="Normal"/>
    <w:rsid w:val="00E32A2E"/>
    <w:pPr>
      <w:spacing w:after="120"/>
      <w:ind w:left="283"/>
      <w:contextualSpacing/>
    </w:pPr>
  </w:style>
  <w:style w:type="paragraph" w:styleId="ListContinue2">
    <w:name w:val="List Continue 2"/>
    <w:basedOn w:val="Normal"/>
    <w:rsid w:val="00E32A2E"/>
    <w:pPr>
      <w:spacing w:after="120"/>
      <w:ind w:left="566"/>
      <w:contextualSpacing/>
    </w:pPr>
  </w:style>
  <w:style w:type="paragraph" w:styleId="ListContinue3">
    <w:name w:val="List Continue 3"/>
    <w:basedOn w:val="Normal"/>
    <w:rsid w:val="00E32A2E"/>
    <w:pPr>
      <w:spacing w:after="120"/>
      <w:ind w:left="849"/>
      <w:contextualSpacing/>
    </w:pPr>
  </w:style>
  <w:style w:type="paragraph" w:styleId="ListContinue4">
    <w:name w:val="List Continue 4"/>
    <w:basedOn w:val="Normal"/>
    <w:rsid w:val="00E32A2E"/>
    <w:pPr>
      <w:spacing w:after="120"/>
      <w:ind w:left="1132"/>
      <w:contextualSpacing/>
    </w:pPr>
  </w:style>
  <w:style w:type="paragraph" w:styleId="ListContinue5">
    <w:name w:val="List Continue 5"/>
    <w:basedOn w:val="Normal"/>
    <w:rsid w:val="00E32A2E"/>
    <w:pPr>
      <w:spacing w:after="120"/>
      <w:ind w:left="1415"/>
      <w:contextualSpacing/>
    </w:pPr>
  </w:style>
  <w:style w:type="paragraph" w:styleId="ListNumber">
    <w:name w:val="List Number"/>
    <w:basedOn w:val="Normal"/>
    <w:rsid w:val="00E32A2E"/>
    <w:pPr>
      <w:numPr>
        <w:numId w:val="10"/>
      </w:numPr>
      <w:contextualSpacing/>
    </w:pPr>
  </w:style>
  <w:style w:type="paragraph" w:styleId="ListNumber2">
    <w:name w:val="List Number 2"/>
    <w:basedOn w:val="Normal"/>
    <w:rsid w:val="00E32A2E"/>
    <w:pPr>
      <w:numPr>
        <w:numId w:val="11"/>
      </w:numPr>
      <w:contextualSpacing/>
    </w:pPr>
  </w:style>
  <w:style w:type="paragraph" w:styleId="ListNumber3">
    <w:name w:val="List Number 3"/>
    <w:basedOn w:val="Normal"/>
    <w:rsid w:val="00E32A2E"/>
    <w:pPr>
      <w:numPr>
        <w:numId w:val="12"/>
      </w:numPr>
      <w:contextualSpacing/>
    </w:pPr>
  </w:style>
  <w:style w:type="paragraph" w:styleId="ListNumber4">
    <w:name w:val="List Number 4"/>
    <w:basedOn w:val="Normal"/>
    <w:rsid w:val="00E32A2E"/>
    <w:pPr>
      <w:numPr>
        <w:numId w:val="13"/>
      </w:numPr>
      <w:contextualSpacing/>
    </w:pPr>
  </w:style>
  <w:style w:type="paragraph" w:styleId="ListNumber5">
    <w:name w:val="List Number 5"/>
    <w:basedOn w:val="Normal"/>
    <w:rsid w:val="00E32A2E"/>
    <w:pPr>
      <w:numPr>
        <w:numId w:val="14"/>
      </w:numPr>
      <w:contextualSpacing/>
    </w:pPr>
  </w:style>
  <w:style w:type="paragraph" w:styleId="ListParagraph">
    <w:name w:val="List Paragraph"/>
    <w:basedOn w:val="Normal"/>
    <w:uiPriority w:val="34"/>
    <w:qFormat/>
    <w:rsid w:val="00E32A2E"/>
    <w:pPr>
      <w:ind w:left="720"/>
    </w:pPr>
  </w:style>
  <w:style w:type="paragraph" w:styleId="MacroText">
    <w:name w:val="macro"/>
    <w:link w:val="MacroTextChar"/>
    <w:rsid w:val="00E32A2E"/>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basedOn w:val="DefaultParagraphFont"/>
    <w:link w:val="MacroText"/>
    <w:rsid w:val="00E32A2E"/>
    <w:rPr>
      <w:rFonts w:ascii="Courier New" w:hAnsi="Courier New" w:cs="Courier New"/>
      <w:lang w:eastAsia="en-US"/>
    </w:rPr>
  </w:style>
  <w:style w:type="paragraph" w:styleId="MessageHeader">
    <w:name w:val="Message Header"/>
    <w:basedOn w:val="Normal"/>
    <w:link w:val="MessageHeaderChar"/>
    <w:rsid w:val="00E32A2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32A2E"/>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E32A2E"/>
    <w:rPr>
      <w:lang w:eastAsia="en-US"/>
    </w:rPr>
  </w:style>
  <w:style w:type="paragraph" w:styleId="NormalWeb">
    <w:name w:val="Normal (Web)"/>
    <w:basedOn w:val="Normal"/>
    <w:rsid w:val="00E32A2E"/>
    <w:rPr>
      <w:sz w:val="24"/>
      <w:szCs w:val="24"/>
    </w:rPr>
  </w:style>
  <w:style w:type="paragraph" w:styleId="NormalIndent">
    <w:name w:val="Normal Indent"/>
    <w:basedOn w:val="Normal"/>
    <w:rsid w:val="00E32A2E"/>
    <w:pPr>
      <w:ind w:left="720"/>
    </w:pPr>
  </w:style>
  <w:style w:type="paragraph" w:styleId="NoteHeading">
    <w:name w:val="Note Heading"/>
    <w:basedOn w:val="Normal"/>
    <w:next w:val="Normal"/>
    <w:link w:val="NoteHeadingChar"/>
    <w:rsid w:val="00E32A2E"/>
  </w:style>
  <w:style w:type="character" w:customStyle="1" w:styleId="NoteHeadingChar">
    <w:name w:val="Note Heading Char"/>
    <w:basedOn w:val="DefaultParagraphFont"/>
    <w:link w:val="NoteHeading"/>
    <w:rsid w:val="00E32A2E"/>
    <w:rPr>
      <w:lang w:eastAsia="en-US"/>
    </w:rPr>
  </w:style>
  <w:style w:type="paragraph" w:styleId="PlainText">
    <w:name w:val="Plain Text"/>
    <w:basedOn w:val="Normal"/>
    <w:link w:val="PlainTextChar"/>
    <w:rsid w:val="00E32A2E"/>
    <w:rPr>
      <w:rFonts w:ascii="Courier New" w:hAnsi="Courier New" w:cs="Courier New"/>
    </w:rPr>
  </w:style>
  <w:style w:type="character" w:customStyle="1" w:styleId="PlainTextChar">
    <w:name w:val="Plain Text Char"/>
    <w:basedOn w:val="DefaultParagraphFont"/>
    <w:link w:val="PlainText"/>
    <w:rsid w:val="00E32A2E"/>
    <w:rPr>
      <w:rFonts w:ascii="Courier New" w:hAnsi="Courier New" w:cs="Courier New"/>
      <w:lang w:eastAsia="en-US"/>
    </w:rPr>
  </w:style>
  <w:style w:type="paragraph" w:styleId="Quote">
    <w:name w:val="Quote"/>
    <w:basedOn w:val="Normal"/>
    <w:next w:val="Normal"/>
    <w:link w:val="QuoteChar"/>
    <w:uiPriority w:val="29"/>
    <w:qFormat/>
    <w:rsid w:val="00E32A2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32A2E"/>
    <w:rPr>
      <w:i/>
      <w:iCs/>
      <w:color w:val="404040" w:themeColor="text1" w:themeTint="BF"/>
      <w:lang w:eastAsia="en-US"/>
    </w:rPr>
  </w:style>
  <w:style w:type="paragraph" w:styleId="Salutation">
    <w:name w:val="Salutation"/>
    <w:basedOn w:val="Normal"/>
    <w:next w:val="Normal"/>
    <w:link w:val="SalutationChar"/>
    <w:rsid w:val="00E32A2E"/>
  </w:style>
  <w:style w:type="character" w:customStyle="1" w:styleId="SalutationChar">
    <w:name w:val="Salutation Char"/>
    <w:basedOn w:val="DefaultParagraphFont"/>
    <w:link w:val="Salutation"/>
    <w:rsid w:val="00E32A2E"/>
    <w:rPr>
      <w:lang w:eastAsia="en-US"/>
    </w:rPr>
  </w:style>
  <w:style w:type="paragraph" w:styleId="Signature">
    <w:name w:val="Signature"/>
    <w:basedOn w:val="Normal"/>
    <w:link w:val="SignatureChar"/>
    <w:rsid w:val="00E32A2E"/>
    <w:pPr>
      <w:ind w:left="4252"/>
    </w:pPr>
  </w:style>
  <w:style w:type="character" w:customStyle="1" w:styleId="SignatureChar">
    <w:name w:val="Signature Char"/>
    <w:basedOn w:val="DefaultParagraphFont"/>
    <w:link w:val="Signature"/>
    <w:rsid w:val="00E32A2E"/>
    <w:rPr>
      <w:lang w:eastAsia="en-US"/>
    </w:rPr>
  </w:style>
  <w:style w:type="paragraph" w:styleId="Subtitle">
    <w:name w:val="Subtitle"/>
    <w:basedOn w:val="Normal"/>
    <w:next w:val="Normal"/>
    <w:link w:val="SubtitleChar"/>
    <w:qFormat/>
    <w:rsid w:val="00E32A2E"/>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E32A2E"/>
    <w:rPr>
      <w:rFonts w:asciiTheme="majorHAnsi" w:eastAsiaTheme="majorEastAsia" w:hAnsiTheme="majorHAnsi" w:cstheme="majorBidi"/>
      <w:sz w:val="24"/>
      <w:szCs w:val="24"/>
      <w:lang w:eastAsia="en-US"/>
    </w:rPr>
  </w:style>
  <w:style w:type="paragraph" w:styleId="TableofAuthorities">
    <w:name w:val="table of authorities"/>
    <w:basedOn w:val="Normal"/>
    <w:next w:val="Normal"/>
    <w:rsid w:val="00E32A2E"/>
    <w:pPr>
      <w:ind w:left="200" w:hanging="200"/>
    </w:pPr>
  </w:style>
  <w:style w:type="paragraph" w:styleId="TableofFigures">
    <w:name w:val="table of figures"/>
    <w:basedOn w:val="Normal"/>
    <w:next w:val="Normal"/>
    <w:rsid w:val="00E32A2E"/>
  </w:style>
  <w:style w:type="paragraph" w:styleId="Title">
    <w:name w:val="Title"/>
    <w:basedOn w:val="Normal"/>
    <w:next w:val="Normal"/>
    <w:link w:val="TitleChar"/>
    <w:qFormat/>
    <w:rsid w:val="00E32A2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32A2E"/>
    <w:rPr>
      <w:rFonts w:asciiTheme="majorHAnsi" w:eastAsiaTheme="majorEastAsia" w:hAnsiTheme="majorHAnsi" w:cstheme="majorBidi"/>
      <w:b/>
      <w:bCs/>
      <w:kern w:val="28"/>
      <w:sz w:val="32"/>
      <w:szCs w:val="32"/>
      <w:lang w:eastAsia="en-US"/>
    </w:rPr>
  </w:style>
  <w:style w:type="paragraph" w:styleId="TOAHeading">
    <w:name w:val="toa heading"/>
    <w:basedOn w:val="Normal"/>
    <w:next w:val="Normal"/>
    <w:rsid w:val="00E32A2E"/>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E32A2E"/>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character" w:customStyle="1" w:styleId="Heading1Char">
    <w:name w:val="Heading 1 Char"/>
    <w:link w:val="Heading1"/>
    <w:rsid w:val="00E32A2E"/>
    <w:rPr>
      <w:rFonts w:ascii="Arial" w:hAnsi="Arial"/>
      <w:sz w:val="36"/>
      <w:lang w:eastAsia="en-US"/>
    </w:rPr>
  </w:style>
  <w:style w:type="character" w:customStyle="1" w:styleId="Heading2Char">
    <w:name w:val="Heading 2 Char"/>
    <w:link w:val="Heading2"/>
    <w:rsid w:val="00E32A2E"/>
    <w:rPr>
      <w:rFonts w:ascii="Arial" w:hAnsi="Arial"/>
      <w:sz w:val="32"/>
      <w:lang w:eastAsia="en-US"/>
    </w:rPr>
  </w:style>
  <w:style w:type="character" w:customStyle="1" w:styleId="Heading3Char">
    <w:name w:val="Heading 3 Char"/>
    <w:link w:val="Heading3"/>
    <w:rsid w:val="00E32A2E"/>
    <w:rPr>
      <w:rFonts w:ascii="Arial" w:hAnsi="Arial"/>
      <w:sz w:val="28"/>
      <w:lang w:eastAsia="en-US"/>
    </w:rPr>
  </w:style>
  <w:style w:type="character" w:customStyle="1" w:styleId="Heading4Char">
    <w:name w:val="Heading 4 Char"/>
    <w:link w:val="Heading4"/>
    <w:rsid w:val="00E32A2E"/>
    <w:rPr>
      <w:rFonts w:ascii="Arial" w:hAnsi="Arial"/>
      <w:sz w:val="24"/>
      <w:lang w:eastAsia="en-US"/>
    </w:rPr>
  </w:style>
  <w:style w:type="character" w:customStyle="1" w:styleId="Heading5Char">
    <w:name w:val="Heading 5 Char"/>
    <w:link w:val="Heading5"/>
    <w:rsid w:val="00E32A2E"/>
    <w:rPr>
      <w:rFonts w:ascii="Arial" w:hAnsi="Arial"/>
      <w:sz w:val="22"/>
      <w:lang w:eastAsia="en-US"/>
    </w:rPr>
  </w:style>
  <w:style w:type="character" w:customStyle="1" w:styleId="Heading6Char">
    <w:name w:val="Heading 6 Char"/>
    <w:link w:val="Heading6"/>
    <w:rsid w:val="00E32A2E"/>
    <w:rPr>
      <w:rFonts w:ascii="Arial" w:hAnsi="Arial"/>
      <w:lang w:eastAsia="en-US"/>
    </w:rPr>
  </w:style>
  <w:style w:type="character" w:customStyle="1" w:styleId="Heading7Char">
    <w:name w:val="Heading 7 Char"/>
    <w:link w:val="Heading7"/>
    <w:rsid w:val="00E32A2E"/>
    <w:rPr>
      <w:rFonts w:ascii="Arial" w:hAnsi="Arial"/>
      <w:lang w:eastAsia="en-US"/>
    </w:rPr>
  </w:style>
  <w:style w:type="character" w:customStyle="1" w:styleId="Heading8Char">
    <w:name w:val="Heading 8 Char"/>
    <w:link w:val="Heading8"/>
    <w:rsid w:val="00E32A2E"/>
    <w:rPr>
      <w:rFonts w:ascii="Arial" w:hAnsi="Arial"/>
      <w:sz w:val="36"/>
      <w:lang w:eastAsia="en-US"/>
    </w:rPr>
  </w:style>
  <w:style w:type="character" w:customStyle="1" w:styleId="Heading9Char">
    <w:name w:val="Heading 9 Char"/>
    <w:link w:val="Heading9"/>
    <w:rsid w:val="00E32A2E"/>
    <w:rPr>
      <w:rFonts w:ascii="Arial" w:hAnsi="Arial"/>
      <w:sz w:val="36"/>
      <w:lang w:eastAsia="en-US"/>
    </w:rPr>
  </w:style>
  <w:style w:type="character" w:styleId="HTMLCode">
    <w:name w:val="HTML Code"/>
    <w:rsid w:val="00E32A2E"/>
    <w:rPr>
      <w:rFonts w:ascii="Courier New" w:hAnsi="Courier New"/>
      <w:sz w:val="20"/>
      <w:szCs w:val="20"/>
    </w:rPr>
  </w:style>
  <w:style w:type="character" w:styleId="LineNumber">
    <w:name w:val="line number"/>
    <w:basedOn w:val="DefaultParagraphFont"/>
    <w:rsid w:val="00E32A2E"/>
  </w:style>
  <w:style w:type="character" w:customStyle="1" w:styleId="EXCar">
    <w:name w:val="EX Car"/>
    <w:link w:val="EX"/>
    <w:rsid w:val="00E32A2E"/>
    <w:rPr>
      <w:lang w:eastAsia="en-US"/>
    </w:rPr>
  </w:style>
  <w:style w:type="character" w:customStyle="1" w:styleId="NOZchn">
    <w:name w:val="NO Zchn"/>
    <w:link w:val="NO"/>
    <w:locked/>
    <w:rsid w:val="00E32A2E"/>
    <w:rPr>
      <w:lang w:eastAsia="en-US"/>
    </w:rPr>
  </w:style>
  <w:style w:type="character" w:customStyle="1" w:styleId="B1Char2">
    <w:name w:val="B1 Char2"/>
    <w:link w:val="B1"/>
    <w:rsid w:val="00E32A2E"/>
    <w:rPr>
      <w:lang w:eastAsia="en-US"/>
    </w:rPr>
  </w:style>
  <w:style w:type="character" w:customStyle="1" w:styleId="B3Char">
    <w:name w:val="B3 Char"/>
    <w:link w:val="B3"/>
    <w:rsid w:val="00E32A2E"/>
    <w:rPr>
      <w:lang w:eastAsia="en-US"/>
    </w:rPr>
  </w:style>
  <w:style w:type="character" w:customStyle="1" w:styleId="B2Char">
    <w:name w:val="B2 Char"/>
    <w:link w:val="B2"/>
    <w:qFormat/>
    <w:rsid w:val="00E32A2E"/>
    <w:rPr>
      <w:lang w:eastAsia="en-US"/>
    </w:rPr>
  </w:style>
  <w:style w:type="character" w:customStyle="1" w:styleId="PLChar">
    <w:name w:val="PL Char"/>
    <w:link w:val="PL"/>
    <w:rsid w:val="00E32A2E"/>
    <w:rPr>
      <w:rFonts w:ascii="Courier New" w:hAnsi="Courier New"/>
      <w:sz w:val="16"/>
      <w:lang w:eastAsia="en-US"/>
    </w:rPr>
  </w:style>
  <w:style w:type="character" w:customStyle="1" w:styleId="FooterChar">
    <w:name w:val="Footer Char"/>
    <w:basedOn w:val="DefaultParagraphFont"/>
    <w:link w:val="Footer"/>
    <w:rsid w:val="00E32A2E"/>
    <w:rPr>
      <w:rFonts w:ascii="Arial" w:hAnsi="Arial"/>
      <w:b/>
      <w:i/>
      <w:sz w:val="18"/>
      <w:lang w:eastAsia="ja-JP"/>
    </w:rPr>
  </w:style>
  <w:style w:type="character" w:customStyle="1" w:styleId="HeaderChar">
    <w:name w:val="Header Char"/>
    <w:basedOn w:val="DefaultParagraphFont"/>
    <w:link w:val="Header"/>
    <w:rsid w:val="00E32A2E"/>
    <w:rPr>
      <w:rFonts w:ascii="Arial" w:hAnsi="Arial"/>
      <w:b/>
      <w:sz w:val="18"/>
      <w:lang w:eastAsia="ja-JP"/>
    </w:rPr>
  </w:style>
  <w:style w:type="paragraph" w:styleId="Revision">
    <w:name w:val="Revision"/>
    <w:hidden/>
    <w:uiPriority w:val="99"/>
    <w:semiHidden/>
    <w:rsid w:val="00B663C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31</Pages>
  <Words>11653</Words>
  <Characters>66424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77922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24.526_CR0248R1_(Rel-18)_5G_ProSe_Ph2</cp:lastModifiedBy>
  <cp:revision>7</cp:revision>
  <cp:lastPrinted>2019-02-25T14:05:00Z</cp:lastPrinted>
  <dcterms:created xsi:type="dcterms:W3CDTF">2024-01-04T18:30:00Z</dcterms:created>
  <dcterms:modified xsi:type="dcterms:W3CDTF">2024-01-05T16:05:00Z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18%0080%24.623%Rel-18%0081%24.623%Rel-18%0082%</vt:lpwstr>
  </property>
</Properties>
</file>